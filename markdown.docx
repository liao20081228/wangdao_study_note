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标题支持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C16B2B" w:rsidRDefault="00C16B2B" w:rsidP="00C16B2B">
      <w:pPr>
        <w:ind w:firstLine="420"/>
      </w:pPr>
      <w:r>
        <w:t xml:space="preserve"># H1 </w:t>
      </w:r>
    </w:p>
    <w:p w:rsidR="00C16B2B" w:rsidRDefault="00C16B2B" w:rsidP="00C16B2B">
      <w:pPr>
        <w:ind w:firstLine="420"/>
      </w:pPr>
      <w:r>
        <w:t xml:space="preserve">## H2 </w:t>
      </w:r>
    </w:p>
    <w:p w:rsidR="00C16B2B" w:rsidRDefault="00C16B2B" w:rsidP="00C16B2B">
      <w:pPr>
        <w:ind w:firstLine="420"/>
      </w:pPr>
      <w:r>
        <w:t>### H3</w:t>
      </w:r>
    </w:p>
    <w:p w:rsidR="00C16B2B" w:rsidRDefault="00C16B2B" w:rsidP="00C16B2B">
      <w:pPr>
        <w:ind w:firstLine="420"/>
      </w:pPr>
      <w:r>
        <w:t>#### H1</w:t>
      </w:r>
      <w:bookmarkStart w:id="0" w:name="_GoBack"/>
      <w:bookmarkEnd w:id="0"/>
    </w:p>
    <w:p w:rsidR="00C16B2B" w:rsidRDefault="00C16B2B" w:rsidP="00C16B2B">
      <w:pPr>
        <w:ind w:firstLine="420"/>
      </w:pPr>
      <w:r>
        <w:t>##### H2</w:t>
      </w:r>
    </w:p>
    <w:p w:rsidR="00C16B2B" w:rsidRDefault="00C16B2B" w:rsidP="00C16B2B">
      <w:pPr>
        <w:ind w:firstLine="420"/>
      </w:pPr>
      <w:r>
        <w:t>###### H3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斜体</w:t>
      </w:r>
      <w:r>
        <w:rPr>
          <w:rFonts w:hint="eastAsia"/>
        </w:rPr>
        <w:t>*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粗体</w:t>
      </w:r>
      <w:r>
        <w:rPr>
          <w:rFonts w:hint="eastAsia"/>
        </w:rPr>
        <w:t>**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斜粗体</w:t>
      </w:r>
      <w:r>
        <w:rPr>
          <w:rFonts w:hint="eastAsia"/>
        </w:rPr>
        <w:t>***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引用可在每一行都加</w:t>
      </w:r>
    </w:p>
    <w:p w:rsidR="00C16B2B" w:rsidRDefault="00C16B2B" w:rsidP="00C16B2B">
      <w:pPr>
        <w:ind w:firstLine="420"/>
      </w:pPr>
      <w:r>
        <w:t>&gt; This is a blockquote with two paragraphs. Lorem ipsum dolor sit amet,</w:t>
      </w:r>
    </w:p>
    <w:p w:rsidR="00C16B2B" w:rsidRDefault="00C16B2B" w:rsidP="00C16B2B">
      <w:pPr>
        <w:ind w:firstLine="420"/>
      </w:pPr>
      <w:r>
        <w:t>&gt; consectetuer adipiscing elit. Aliquam hendrerit mi posuere lectus.</w:t>
      </w:r>
    </w:p>
    <w:p w:rsidR="00C16B2B" w:rsidRDefault="00C16B2B" w:rsidP="00C16B2B">
      <w:pPr>
        <w:ind w:firstLine="420"/>
      </w:pPr>
      <w:r>
        <w:t>&gt; Vestibulum enim wisi, viverra nec, fringilla in, laoreet vitae, risus.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或只在段首添加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&gt;This is a blockquote with two paragraphs. Lorem ipsum dolor sit amet,</w:t>
      </w:r>
    </w:p>
    <w:p w:rsidR="00C16B2B" w:rsidRDefault="00C16B2B" w:rsidP="00C16B2B">
      <w:pPr>
        <w:ind w:firstLine="420"/>
      </w:pPr>
      <w:r>
        <w:t>consectetuer adipiscing elit. Aliquam hendrerit mi posuere lectus.</w:t>
      </w:r>
    </w:p>
    <w:p w:rsidR="00C16B2B" w:rsidRDefault="00C16B2B" w:rsidP="00C16B2B">
      <w:pPr>
        <w:ind w:firstLine="420"/>
      </w:pPr>
      <w:r>
        <w:t xml:space="preserve">Vestibulum enim wisi, viverra nec, fringilla in, laoreet vitae, risus.  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引用之中也可以嵌套</w:t>
      </w:r>
      <w:r>
        <w:rPr>
          <w:rFonts w:hint="eastAsia"/>
        </w:rPr>
        <w:t>,</w:t>
      </w:r>
      <w:r>
        <w:rPr>
          <w:rFonts w:hint="eastAsia"/>
        </w:rPr>
        <w:t>但是要注意添加对应的空格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&gt; This is the first level of quoting.</w:t>
      </w:r>
    </w:p>
    <w:p w:rsidR="00C16B2B" w:rsidRDefault="00C16B2B" w:rsidP="00C16B2B">
      <w:pPr>
        <w:ind w:firstLine="420"/>
      </w:pPr>
      <w:r>
        <w:t>&gt;</w:t>
      </w:r>
    </w:p>
    <w:p w:rsidR="00C16B2B" w:rsidRDefault="00C16B2B" w:rsidP="00C16B2B">
      <w:pPr>
        <w:ind w:firstLine="420"/>
      </w:pPr>
      <w:r>
        <w:t>&gt; &gt; This is nested blockquote.</w:t>
      </w:r>
    </w:p>
    <w:p w:rsidR="00C16B2B" w:rsidRDefault="00C16B2B" w:rsidP="00C16B2B">
      <w:pPr>
        <w:ind w:firstLine="420"/>
      </w:pPr>
      <w:r>
        <w:t>&gt;</w:t>
      </w:r>
    </w:p>
    <w:p w:rsidR="00C16B2B" w:rsidRDefault="00C16B2B" w:rsidP="00C16B2B">
      <w:pPr>
        <w:ind w:firstLine="420"/>
      </w:pPr>
      <w:r>
        <w:t>&gt; Back to the first level.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引用之中可以使用其他语法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 xml:space="preserve">&gt; ## </w:t>
      </w:r>
      <w:r>
        <w:rPr>
          <w:rFonts w:hint="eastAsia"/>
        </w:rPr>
        <w:t>这是一个标题。</w:t>
      </w:r>
    </w:p>
    <w:p w:rsidR="00C16B2B" w:rsidRDefault="00C16B2B" w:rsidP="00C16B2B">
      <w:pPr>
        <w:ind w:firstLine="420"/>
      </w:pPr>
      <w:r>
        <w:t xml:space="preserve">&gt; 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 xml:space="preserve">&gt; 1.   </w:t>
      </w:r>
      <w:r>
        <w:rPr>
          <w:rFonts w:hint="eastAsia"/>
        </w:rPr>
        <w:t>这是第一行列表项。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 xml:space="preserve">&gt; 2.   </w:t>
      </w:r>
      <w:r>
        <w:rPr>
          <w:rFonts w:hint="eastAsia"/>
        </w:rPr>
        <w:t>这是第二行列表项。</w:t>
      </w:r>
    </w:p>
    <w:p w:rsidR="00C16B2B" w:rsidRDefault="00C16B2B" w:rsidP="00C16B2B">
      <w:pPr>
        <w:ind w:firstLine="420"/>
      </w:pPr>
      <w:r>
        <w:t xml:space="preserve">&gt; </w:t>
      </w: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给出一些例子代码：</w:t>
      </w:r>
    </w:p>
    <w:p w:rsidR="00C16B2B" w:rsidRDefault="00C16B2B" w:rsidP="00C16B2B">
      <w:pPr>
        <w:ind w:firstLine="420"/>
      </w:pPr>
      <w:r>
        <w:t xml:space="preserve">&gt; </w:t>
      </w:r>
    </w:p>
    <w:p w:rsidR="00C16B2B" w:rsidRDefault="00C16B2B" w:rsidP="00C16B2B">
      <w:pPr>
        <w:ind w:firstLine="420"/>
      </w:pPr>
      <w:r>
        <w:t xml:space="preserve">&gt; </w:t>
      </w:r>
    </w:p>
    <w:p w:rsidR="00C16B2B" w:rsidRDefault="00C16B2B" w:rsidP="00C16B2B">
      <w:pPr>
        <w:ind w:firstLine="420"/>
      </w:pPr>
      <w:r>
        <w:t xml:space="preserve">&gt;     return shell_exec("echo $input | $markdown_script");  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无序列表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lastRenderedPageBreak/>
        <w:t>* red</w:t>
      </w:r>
    </w:p>
    <w:p w:rsidR="00C16B2B" w:rsidRDefault="00C16B2B" w:rsidP="00C16B2B">
      <w:pPr>
        <w:ind w:firstLine="420"/>
      </w:pPr>
      <w:r>
        <w:t>* blue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有序列表，与实际显示的序号没有关系，只要中间不被打断，编号就不会重新开始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1. red</w:t>
      </w:r>
    </w:p>
    <w:p w:rsidR="00C16B2B" w:rsidRDefault="00C16B2B" w:rsidP="00C16B2B">
      <w:pPr>
        <w:ind w:firstLine="420"/>
      </w:pPr>
      <w:r>
        <w:t>2. blue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与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1. red</w:t>
      </w:r>
    </w:p>
    <w:p w:rsidR="00C16B2B" w:rsidRDefault="00C16B2B" w:rsidP="00C16B2B">
      <w:pPr>
        <w:ind w:firstLine="420"/>
      </w:pPr>
      <w:r>
        <w:t xml:space="preserve">100. blue 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  <w:rPr>
          <w:rFonts w:hint="eastAsia"/>
        </w:rPr>
      </w:pPr>
      <w:r>
        <w:rPr>
          <w:rFonts w:hint="eastAsia"/>
        </w:rPr>
        <w:t>显示效果一样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 xml:space="preserve">This is [an example](http://example.com/ "Title") inline link.  </w:t>
      </w:r>
    </w:p>
    <w:p w:rsidR="00C16B2B" w:rsidRDefault="00C16B2B" w:rsidP="00C16B2B">
      <w:pPr>
        <w:ind w:firstLine="420"/>
      </w:pPr>
      <w:r>
        <w:t xml:space="preserve"> </w:t>
      </w:r>
    </w:p>
    <w:p w:rsidR="00C16B2B" w:rsidRDefault="00C16B2B" w:rsidP="00C16B2B">
      <w:pPr>
        <w:ind w:firstLine="420"/>
      </w:pPr>
      <w:r>
        <w:t>This is [an example][id] reference-style link.</w:t>
      </w:r>
    </w:p>
    <w:p w:rsidR="00C16B2B" w:rsidRDefault="00C16B2B" w:rsidP="00C16B2B">
      <w:pPr>
        <w:ind w:firstLine="420"/>
      </w:pPr>
      <w:r>
        <w:t>[id]: http://example.com/ "Optional Title Here"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[Google][]</w:t>
      </w:r>
    </w:p>
    <w:p w:rsidR="00C16B2B" w:rsidRDefault="00C16B2B" w:rsidP="00C16B2B">
      <w:pPr>
        <w:ind w:firstLine="420"/>
      </w:pPr>
      <w:r>
        <w:t>[Google]: http://google.com/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I get 10 times more traffic from [Google] [1] than from</w:t>
      </w:r>
    </w:p>
    <w:p w:rsidR="00C16B2B" w:rsidRDefault="00C16B2B" w:rsidP="00C16B2B">
      <w:pPr>
        <w:ind w:firstLine="420"/>
      </w:pPr>
      <w:r>
        <w:t>[Yahoo] [2] or [MSN] [3].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 xml:space="preserve">  [1]: http://google.com/        "Google"</w:t>
      </w:r>
    </w:p>
    <w:p w:rsidR="00C16B2B" w:rsidRDefault="00C16B2B" w:rsidP="00C16B2B">
      <w:pPr>
        <w:ind w:firstLine="420"/>
      </w:pPr>
      <w:r>
        <w:t xml:space="preserve">  [2]: http://search.yahoo.com/  "Yahoo Search"</w:t>
      </w:r>
    </w:p>
    <w:p w:rsidR="00C16B2B" w:rsidRDefault="00C16B2B" w:rsidP="00C16B2B">
      <w:pPr>
        <w:ind w:firstLine="420"/>
      </w:pPr>
      <w:r>
        <w:t xml:space="preserve">  [3]: http://search.msn.com/    "MSN Search"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I get 10 times more traffic from [Google][] than from</w:t>
      </w:r>
    </w:p>
    <w:p w:rsidR="00C16B2B" w:rsidRDefault="00C16B2B" w:rsidP="00C16B2B">
      <w:pPr>
        <w:ind w:firstLine="420"/>
      </w:pPr>
      <w:r>
        <w:t>[Yahoo][] or [MSN][].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 xml:space="preserve">  [google]: http://google.com/        "Google"</w:t>
      </w:r>
    </w:p>
    <w:p w:rsidR="00C16B2B" w:rsidRDefault="00C16B2B" w:rsidP="00C16B2B">
      <w:pPr>
        <w:ind w:firstLine="420"/>
      </w:pPr>
      <w:r>
        <w:t xml:space="preserve">  [yahoo]:  http://search.yahoo.com/  "Yahoo Search"</w:t>
      </w:r>
    </w:p>
    <w:p w:rsidR="00C16B2B" w:rsidRDefault="00C16B2B" w:rsidP="00C16B2B">
      <w:pPr>
        <w:ind w:firstLine="420"/>
      </w:pPr>
      <w:r>
        <w:lastRenderedPageBreak/>
        <w:t xml:space="preserve">  [msn]:    http://search.msn.com/    "MSN Search"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  <w:r>
        <w:t>I get 10 times more traffic from [Google](http://google.com/ "Google")</w:t>
      </w:r>
    </w:p>
    <w:p w:rsidR="00C16B2B" w:rsidRDefault="00C16B2B" w:rsidP="00C16B2B">
      <w:pPr>
        <w:ind w:firstLine="420"/>
      </w:pPr>
      <w:r>
        <w:t>than from [Yahoo](http://search.yahoo.com/ "Yahoo Search") or</w:t>
      </w:r>
    </w:p>
    <w:p w:rsidR="00C16B2B" w:rsidRDefault="00C16B2B" w:rsidP="00C16B2B">
      <w:pPr>
        <w:ind w:firstLine="420"/>
      </w:pPr>
      <w:r>
        <w:t>[MSN](http://search.msn.com/ "MSN Search").</w:t>
      </w: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16B2B" w:rsidRDefault="00C16B2B" w:rsidP="00C16B2B">
      <w:pPr>
        <w:ind w:firstLine="420"/>
      </w:pPr>
    </w:p>
    <w:p w:rsidR="00CB05D7" w:rsidRPr="00C16B2B" w:rsidRDefault="00293C81" w:rsidP="00C16B2B">
      <w:pPr>
        <w:ind w:firstLine="420"/>
      </w:pPr>
    </w:p>
    <w:sectPr w:rsidR="00CB05D7" w:rsidRPr="00C16B2B" w:rsidSect="00671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C81" w:rsidRDefault="00293C81" w:rsidP="0082499E">
      <w:pPr>
        <w:ind w:firstLine="420"/>
      </w:pPr>
      <w:r>
        <w:separator/>
      </w:r>
    </w:p>
  </w:endnote>
  <w:endnote w:type="continuationSeparator" w:id="0">
    <w:p w:rsidR="00293C81" w:rsidRDefault="00293C81" w:rsidP="0082499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C81" w:rsidRDefault="00293C81" w:rsidP="0082499E">
      <w:pPr>
        <w:ind w:firstLine="420"/>
      </w:pPr>
      <w:r>
        <w:separator/>
      </w:r>
    </w:p>
  </w:footnote>
  <w:footnote w:type="continuationSeparator" w:id="0">
    <w:p w:rsidR="00293C81" w:rsidRDefault="00293C81" w:rsidP="0082499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99E" w:rsidRDefault="0082499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480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B"/>
    <w:rsid w:val="000B1F16"/>
    <w:rsid w:val="000D363A"/>
    <w:rsid w:val="000E5FE9"/>
    <w:rsid w:val="000F58F6"/>
    <w:rsid w:val="00171F74"/>
    <w:rsid w:val="00195B45"/>
    <w:rsid w:val="001D07AE"/>
    <w:rsid w:val="001F3CB5"/>
    <w:rsid w:val="00220337"/>
    <w:rsid w:val="002558C3"/>
    <w:rsid w:val="00293C81"/>
    <w:rsid w:val="002C1B76"/>
    <w:rsid w:val="002E28A1"/>
    <w:rsid w:val="00386266"/>
    <w:rsid w:val="00491B7E"/>
    <w:rsid w:val="004D16EE"/>
    <w:rsid w:val="004D38A5"/>
    <w:rsid w:val="00513B87"/>
    <w:rsid w:val="0057539F"/>
    <w:rsid w:val="00575825"/>
    <w:rsid w:val="00644568"/>
    <w:rsid w:val="006717F2"/>
    <w:rsid w:val="00696234"/>
    <w:rsid w:val="006D30DB"/>
    <w:rsid w:val="00792CDA"/>
    <w:rsid w:val="007B1CF4"/>
    <w:rsid w:val="007B7CBD"/>
    <w:rsid w:val="007D0A00"/>
    <w:rsid w:val="0082499E"/>
    <w:rsid w:val="008364BF"/>
    <w:rsid w:val="00836F68"/>
    <w:rsid w:val="00881D05"/>
    <w:rsid w:val="008A61DD"/>
    <w:rsid w:val="008F5744"/>
    <w:rsid w:val="008F73BD"/>
    <w:rsid w:val="00904E54"/>
    <w:rsid w:val="00976AEB"/>
    <w:rsid w:val="0098613E"/>
    <w:rsid w:val="009A7994"/>
    <w:rsid w:val="009D3E20"/>
    <w:rsid w:val="009D7A91"/>
    <w:rsid w:val="00A77B0D"/>
    <w:rsid w:val="00AA086E"/>
    <w:rsid w:val="00AA228E"/>
    <w:rsid w:val="00AC7C3A"/>
    <w:rsid w:val="00B36284"/>
    <w:rsid w:val="00B446A4"/>
    <w:rsid w:val="00B7078D"/>
    <w:rsid w:val="00B82EC7"/>
    <w:rsid w:val="00BA2F3D"/>
    <w:rsid w:val="00BA4A49"/>
    <w:rsid w:val="00BA50E1"/>
    <w:rsid w:val="00C16B2B"/>
    <w:rsid w:val="00C4514C"/>
    <w:rsid w:val="00D00730"/>
    <w:rsid w:val="00D21600"/>
    <w:rsid w:val="00D23EF7"/>
    <w:rsid w:val="00D64ECA"/>
    <w:rsid w:val="00D767F5"/>
    <w:rsid w:val="00D776CD"/>
    <w:rsid w:val="00D86D9C"/>
    <w:rsid w:val="00DD2D69"/>
    <w:rsid w:val="00E5407A"/>
    <w:rsid w:val="00E87144"/>
    <w:rsid w:val="00E96C96"/>
    <w:rsid w:val="00EA72FE"/>
    <w:rsid w:val="00F24EB4"/>
    <w:rsid w:val="00F61599"/>
    <w:rsid w:val="00F71B76"/>
    <w:rsid w:val="00F902CE"/>
    <w:rsid w:val="00F91D8E"/>
    <w:rsid w:val="00F92BD6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F958D-DFB8-4178-9348-4DDFECF9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2"/>
    <w:qFormat/>
    <w:rsid w:val="009D3E2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57539F"/>
    <w:pPr>
      <w:keepNext/>
      <w:keepLines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57539F"/>
    <w:pPr>
      <w:keepNext/>
      <w:keepLines/>
      <w:outlineLvl w:val="1"/>
    </w:pPr>
    <w:rPr>
      <w:rFonts w:ascii="Times New Roman" w:eastAsia="黑体" w:hAnsi="Times New Roman" w:cstheme="majorBidi"/>
      <w:b/>
      <w:bCs/>
      <w:sz w:val="36"/>
      <w:szCs w:val="36"/>
    </w:rPr>
  </w:style>
  <w:style w:type="paragraph" w:styleId="3">
    <w:name w:val="heading 3"/>
    <w:next w:val="a"/>
    <w:link w:val="30"/>
    <w:uiPriority w:val="9"/>
    <w:unhideWhenUsed/>
    <w:qFormat/>
    <w:rsid w:val="0057539F"/>
    <w:pPr>
      <w:keepNext/>
      <w:keepLines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57539F"/>
    <w:pPr>
      <w:keepNext/>
      <w:keepLines/>
      <w:outlineLvl w:val="3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5">
    <w:name w:val="heading 5"/>
    <w:next w:val="a"/>
    <w:link w:val="50"/>
    <w:uiPriority w:val="9"/>
    <w:unhideWhenUsed/>
    <w:qFormat/>
    <w:rsid w:val="0057539F"/>
    <w:pPr>
      <w:keepNext/>
      <w:keepLines/>
      <w:outlineLvl w:val="4"/>
    </w:pPr>
    <w:rPr>
      <w:rFonts w:ascii="Times New Roman" w:eastAsia="黑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82EC7"/>
    <w:pPr>
      <w:keepNext/>
      <w:keepLines/>
      <w:ind w:firstLineChars="0" w:firstLine="0"/>
      <w:jc w:val="left"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57539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next w:val="a"/>
    <w:link w:val="00"/>
    <w:qFormat/>
    <w:rsid w:val="009D3E20"/>
    <w:rPr>
      <w:rFonts w:ascii="Times New Roman" w:eastAsia="宋体" w:hAnsi="Times New Roman"/>
    </w:rPr>
  </w:style>
  <w:style w:type="paragraph" w:customStyle="1" w:styleId="41">
    <w:name w:val="正文4"/>
    <w:link w:val="42"/>
    <w:qFormat/>
    <w:rsid w:val="009D3E20"/>
    <w:pPr>
      <w:ind w:firstLineChars="400" w:firstLine="400"/>
    </w:pPr>
    <w:rPr>
      <w:rFonts w:ascii="Times New Roman" w:eastAsia="宋体" w:hAnsi="Times New Roman"/>
    </w:rPr>
  </w:style>
  <w:style w:type="character" w:customStyle="1" w:styleId="00">
    <w:name w:val="正文0 字符"/>
    <w:basedOn w:val="a0"/>
    <w:link w:val="0"/>
    <w:rsid w:val="009D3E20"/>
    <w:rPr>
      <w:rFonts w:ascii="Times New Roman" w:eastAsia="宋体" w:hAnsi="Times New Roman"/>
    </w:rPr>
  </w:style>
  <w:style w:type="paragraph" w:customStyle="1" w:styleId="61">
    <w:name w:val="正文6"/>
    <w:link w:val="62"/>
    <w:qFormat/>
    <w:rsid w:val="009D3E20"/>
    <w:pPr>
      <w:ind w:firstLineChars="600" w:firstLine="600"/>
    </w:pPr>
    <w:rPr>
      <w:rFonts w:ascii="Times New Roman" w:eastAsia="宋体" w:hAnsi="Times New Roman"/>
    </w:rPr>
  </w:style>
  <w:style w:type="character" w:customStyle="1" w:styleId="42">
    <w:name w:val="正文4 字符"/>
    <w:basedOn w:val="a0"/>
    <w:link w:val="41"/>
    <w:rsid w:val="009D3E20"/>
    <w:rPr>
      <w:rFonts w:ascii="Times New Roman" w:eastAsia="宋体" w:hAnsi="Times New Roman"/>
    </w:rPr>
  </w:style>
  <w:style w:type="paragraph" w:customStyle="1" w:styleId="8">
    <w:name w:val="正文8"/>
    <w:link w:val="80"/>
    <w:qFormat/>
    <w:rsid w:val="009D3E20"/>
    <w:pPr>
      <w:ind w:firstLineChars="800" w:firstLine="800"/>
    </w:pPr>
    <w:rPr>
      <w:rFonts w:ascii="Times New Roman" w:eastAsia="宋体" w:hAnsi="Times New Roman"/>
    </w:rPr>
  </w:style>
  <w:style w:type="character" w:customStyle="1" w:styleId="62">
    <w:name w:val="正文6 字符"/>
    <w:basedOn w:val="a0"/>
    <w:link w:val="61"/>
    <w:rsid w:val="009D3E20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7539F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80">
    <w:name w:val="正文8 字符"/>
    <w:basedOn w:val="62"/>
    <w:link w:val="8"/>
    <w:rsid w:val="009D3E20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57539F"/>
    <w:rPr>
      <w:rFonts w:ascii="Times New Roman" w:eastAsia="黑体" w:hAnsi="Times New Roman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644568"/>
    <w:pPr>
      <w:ind w:firstLineChars="0" w:firstLine="0"/>
      <w:jc w:val="left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56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539F"/>
    <w:rPr>
      <w:rFonts w:ascii="Times New Roman" w:eastAsia="黑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39F"/>
    <w:rPr>
      <w:rFonts w:ascii="Times New Roman" w:eastAsia="黑体" w:hAnsi="Times New Roman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57539F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82EC7"/>
    <w:rPr>
      <w:rFonts w:ascii="Times New Roman" w:eastAsia="黑体" w:hAnsi="Times New Roman" w:cstheme="majorBidi"/>
      <w:b/>
      <w:bCs/>
      <w:sz w:val="24"/>
      <w:szCs w:val="24"/>
    </w:rPr>
  </w:style>
  <w:style w:type="paragraph" w:customStyle="1" w:styleId="01">
    <w:name w:val="表格正文0"/>
    <w:link w:val="02"/>
    <w:qFormat/>
    <w:rsid w:val="009D3E20"/>
    <w:rPr>
      <w:rFonts w:ascii="Times New Roman" w:eastAsia="宋体" w:hAnsi="Times New Roman"/>
      <w:sz w:val="18"/>
    </w:rPr>
  </w:style>
  <w:style w:type="character" w:customStyle="1" w:styleId="02">
    <w:name w:val="表格正文0 字符"/>
    <w:basedOn w:val="a0"/>
    <w:link w:val="01"/>
    <w:rsid w:val="009D3E20"/>
    <w:rPr>
      <w:rFonts w:ascii="Times New Roman" w:eastAsia="宋体" w:hAnsi="Times New Roman"/>
      <w:sz w:val="18"/>
    </w:rPr>
  </w:style>
  <w:style w:type="paragraph" w:styleId="a5">
    <w:name w:val="header"/>
    <w:basedOn w:val="a"/>
    <w:link w:val="a6"/>
    <w:uiPriority w:val="99"/>
    <w:unhideWhenUsed/>
    <w:rsid w:val="0082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99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99E"/>
    <w:rPr>
      <w:rFonts w:ascii="Times New Roman" w:eastAsia="宋体" w:hAnsi="Times New Roman"/>
      <w:sz w:val="18"/>
      <w:szCs w:val="18"/>
    </w:rPr>
  </w:style>
  <w:style w:type="paragraph" w:customStyle="1" w:styleId="21">
    <w:name w:val="表格正文2"/>
    <w:basedOn w:val="01"/>
    <w:link w:val="22"/>
    <w:qFormat/>
    <w:rsid w:val="0082499E"/>
    <w:pPr>
      <w:widowControl w:val="0"/>
      <w:ind w:firstLineChars="200" w:firstLine="200"/>
      <w:jc w:val="both"/>
    </w:pPr>
  </w:style>
  <w:style w:type="character" w:customStyle="1" w:styleId="22">
    <w:name w:val="表格正文2 字符"/>
    <w:basedOn w:val="02"/>
    <w:link w:val="21"/>
    <w:rsid w:val="0082499E"/>
    <w:rPr>
      <w:rFonts w:ascii="Times New Roman" w:eastAsia="宋体" w:hAnsi="Times New Roman"/>
      <w:sz w:val="18"/>
    </w:rPr>
  </w:style>
  <w:style w:type="paragraph" w:customStyle="1" w:styleId="03">
    <w:name w:val="正文0代码"/>
    <w:link w:val="04"/>
    <w:qFormat/>
    <w:rsid w:val="0057539F"/>
    <w:pPr>
      <w:shd w:val="clear" w:color="auto" w:fill="002B35"/>
    </w:pPr>
    <w:rPr>
      <w:rFonts w:ascii="Consolas" w:eastAsia="宋体" w:hAnsi="Consolas"/>
      <w:sz w:val="20"/>
    </w:rPr>
  </w:style>
  <w:style w:type="paragraph" w:customStyle="1" w:styleId="05">
    <w:name w:val="表格正文0居中"/>
    <w:link w:val="06"/>
    <w:qFormat/>
    <w:rsid w:val="009D3E20"/>
    <w:pPr>
      <w:jc w:val="center"/>
    </w:pPr>
    <w:rPr>
      <w:rFonts w:ascii="Times New Roman" w:eastAsia="宋体" w:hAnsi="Times New Roman"/>
      <w:sz w:val="18"/>
    </w:rPr>
  </w:style>
  <w:style w:type="character" w:customStyle="1" w:styleId="04">
    <w:name w:val="正文0代码 字符"/>
    <w:basedOn w:val="a0"/>
    <w:link w:val="03"/>
    <w:rsid w:val="0057539F"/>
    <w:rPr>
      <w:rFonts w:ascii="Consolas" w:eastAsia="宋体" w:hAnsi="Consolas"/>
      <w:sz w:val="20"/>
      <w:shd w:val="clear" w:color="auto" w:fill="002B35"/>
    </w:rPr>
  </w:style>
  <w:style w:type="paragraph" w:customStyle="1" w:styleId="a9">
    <w:name w:val="表格头"/>
    <w:link w:val="aa"/>
    <w:qFormat/>
    <w:rsid w:val="009D3E20"/>
    <w:pPr>
      <w:jc w:val="center"/>
    </w:pPr>
    <w:rPr>
      <w:rFonts w:ascii="Times New Roman" w:eastAsia="宋体" w:hAnsi="Times New Roman"/>
      <w:b/>
      <w:sz w:val="18"/>
    </w:rPr>
  </w:style>
  <w:style w:type="character" w:customStyle="1" w:styleId="06">
    <w:name w:val="表格正文0居中 字符"/>
    <w:basedOn w:val="02"/>
    <w:link w:val="05"/>
    <w:rsid w:val="009D3E20"/>
    <w:rPr>
      <w:rFonts w:ascii="Times New Roman" w:eastAsia="宋体" w:hAnsi="Times New Roman"/>
      <w:sz w:val="18"/>
    </w:rPr>
  </w:style>
  <w:style w:type="paragraph" w:customStyle="1" w:styleId="ab">
    <w:name w:val="表格标题"/>
    <w:link w:val="ac"/>
    <w:qFormat/>
    <w:rsid w:val="009D3E20"/>
    <w:pPr>
      <w:tabs>
        <w:tab w:val="center" w:pos="4871"/>
      </w:tabs>
    </w:pPr>
    <w:rPr>
      <w:rFonts w:ascii="Times New Roman" w:eastAsia="宋体" w:hAnsi="Times New Roman"/>
      <w:b/>
      <w:sz w:val="18"/>
    </w:rPr>
  </w:style>
  <w:style w:type="character" w:customStyle="1" w:styleId="aa">
    <w:name w:val="表格头 字符"/>
    <w:basedOn w:val="06"/>
    <w:link w:val="a9"/>
    <w:rsid w:val="009D3E20"/>
    <w:rPr>
      <w:rFonts w:ascii="Times New Roman" w:eastAsia="宋体" w:hAnsi="Times New Roman"/>
      <w:b/>
      <w:sz w:val="18"/>
    </w:rPr>
  </w:style>
  <w:style w:type="paragraph" w:customStyle="1" w:styleId="ad">
    <w:name w:val="图标题"/>
    <w:next w:val="a"/>
    <w:link w:val="ae"/>
    <w:qFormat/>
    <w:rsid w:val="009D3E20"/>
    <w:pPr>
      <w:ind w:firstLine="480"/>
      <w:jc w:val="center"/>
    </w:pPr>
    <w:rPr>
      <w:rFonts w:ascii="Times New Roman" w:eastAsia="宋体" w:hAnsi="Times New Roman"/>
      <w:b/>
      <w:sz w:val="18"/>
    </w:rPr>
  </w:style>
  <w:style w:type="character" w:customStyle="1" w:styleId="ac">
    <w:name w:val="表格标题 字符"/>
    <w:basedOn w:val="a0"/>
    <w:link w:val="ab"/>
    <w:rsid w:val="009D3E20"/>
    <w:rPr>
      <w:rFonts w:ascii="Times New Roman" w:eastAsia="宋体" w:hAnsi="Times New Roman"/>
      <w:b/>
      <w:sz w:val="18"/>
    </w:rPr>
  </w:style>
  <w:style w:type="character" w:customStyle="1" w:styleId="ae">
    <w:name w:val="图标题 字符"/>
    <w:basedOn w:val="a0"/>
    <w:link w:val="ad"/>
    <w:rsid w:val="009D3E20"/>
    <w:rPr>
      <w:rFonts w:ascii="Times New Roman" w:eastAsia="宋体" w:hAnsi="Times New Roman"/>
      <w:b/>
      <w:sz w:val="18"/>
    </w:rPr>
  </w:style>
  <w:style w:type="character" w:customStyle="1" w:styleId="70">
    <w:name w:val="标题 7 字符"/>
    <w:basedOn w:val="a0"/>
    <w:link w:val="7"/>
    <w:uiPriority w:val="9"/>
    <w:semiHidden/>
    <w:rsid w:val="0057539F"/>
    <w:rPr>
      <w:rFonts w:ascii="Times New Roman" w:eastAsia="宋体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OWEIZHI\Documents\&#33258;&#23450;&#20041;%20Office%20&#27169;&#26495;\&#35770;&#25991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3A77-7C8E-4470-9278-F6FFC890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论文格式模板.dotx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1</cp:revision>
  <dcterms:created xsi:type="dcterms:W3CDTF">2017-07-20T15:26:00Z</dcterms:created>
  <dcterms:modified xsi:type="dcterms:W3CDTF">2017-07-20T15:28:00Z</dcterms:modified>
</cp:coreProperties>
</file>