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D7" w:rsidRDefault="00522A90" w:rsidP="006764FC">
      <w:pPr>
        <w:pStyle w:val="1"/>
      </w:pPr>
      <w:r>
        <w:rPr>
          <w:rFonts w:hint="eastAsia"/>
        </w:rPr>
        <w:t>制作线刷</w:t>
      </w:r>
      <w:r>
        <w:rPr>
          <w:rFonts w:hint="eastAsia"/>
        </w:rPr>
        <w:t>rom</w:t>
      </w:r>
      <w:r>
        <w:rPr>
          <w:rFonts w:hint="eastAsia"/>
        </w:rPr>
        <w:t>教程</w:t>
      </w:r>
    </w:p>
    <w:p w:rsidR="006764FC" w:rsidRPr="00BD6521" w:rsidRDefault="006764FC" w:rsidP="00BD6521">
      <w:pPr>
        <w:ind w:firstLine="480"/>
        <w:rPr>
          <w:rStyle w:val="af"/>
          <w:i w:val="0"/>
        </w:rPr>
      </w:pPr>
      <w:r w:rsidRPr="00BD6521">
        <w:rPr>
          <w:rStyle w:val="af"/>
          <w:rFonts w:hint="eastAsia"/>
          <w:i w:val="0"/>
        </w:rPr>
        <w:t>第一步：下载</w:t>
      </w:r>
      <w:r w:rsidRPr="00BD6521">
        <w:rPr>
          <w:rStyle w:val="af"/>
          <w:rFonts w:hint="eastAsia"/>
          <w:i w:val="0"/>
        </w:rPr>
        <w:t>ext4_utils</w:t>
      </w:r>
      <w:r w:rsidRPr="00BD6521">
        <w:rPr>
          <w:rStyle w:val="af"/>
          <w:rFonts w:hint="eastAsia"/>
          <w:i w:val="0"/>
        </w:rPr>
        <w:t>源码包</w:t>
      </w:r>
    </w:p>
    <w:p w:rsidR="006764FC" w:rsidRPr="00BD6521" w:rsidRDefault="006764FC" w:rsidP="00BD6521">
      <w:pPr>
        <w:ind w:firstLine="480"/>
        <w:rPr>
          <w:rStyle w:val="af"/>
          <w:i w:val="0"/>
        </w:rPr>
      </w:pPr>
      <w:r w:rsidRPr="00BD6521">
        <w:rPr>
          <w:rStyle w:val="af"/>
          <w:i w:val="0"/>
        </w:rPr>
        <w:t>第二步：解压</w:t>
      </w:r>
      <w:r w:rsidRPr="00BD6521">
        <w:rPr>
          <w:rStyle w:val="af"/>
          <w:rFonts w:hint="eastAsia"/>
          <w:i w:val="0"/>
        </w:rPr>
        <w:t xml:space="preserve"> tar</w:t>
      </w:r>
      <w:r w:rsidRPr="00BD6521">
        <w:rPr>
          <w:rStyle w:val="af"/>
          <w:i w:val="0"/>
        </w:rPr>
        <w:t xml:space="preserve"> xvf </w:t>
      </w:r>
      <w:r w:rsidR="00207144" w:rsidRPr="00BD6521">
        <w:rPr>
          <w:rStyle w:val="af"/>
          <w:i w:val="0"/>
        </w:rPr>
        <w:t>ext4_utils.tar</w:t>
      </w:r>
    </w:p>
    <w:p w:rsidR="00207144" w:rsidRPr="00BD6521" w:rsidRDefault="00207144" w:rsidP="00BD6521">
      <w:pPr>
        <w:ind w:firstLine="480"/>
        <w:rPr>
          <w:rStyle w:val="af"/>
          <w:i w:val="0"/>
        </w:rPr>
      </w:pPr>
      <w:r w:rsidRPr="00BD6521">
        <w:rPr>
          <w:rStyle w:val="af"/>
          <w:rFonts w:hint="eastAsia"/>
          <w:i w:val="0"/>
        </w:rPr>
        <w:t>第三步：</w:t>
      </w:r>
      <w:r w:rsidRPr="00BD6521">
        <w:rPr>
          <w:rStyle w:val="af"/>
          <w:i w:val="0"/>
        </w:rPr>
        <w:t>cd ext4_utils</w:t>
      </w:r>
    </w:p>
    <w:p w:rsidR="00207144" w:rsidRPr="00BD6521" w:rsidRDefault="00207144" w:rsidP="00BD6521">
      <w:pPr>
        <w:ind w:firstLine="480"/>
        <w:rPr>
          <w:rStyle w:val="af"/>
          <w:i w:val="0"/>
        </w:rPr>
      </w:pPr>
      <w:r w:rsidRPr="00BD6521">
        <w:rPr>
          <w:rStyle w:val="af"/>
          <w:rFonts w:hint="eastAsia"/>
          <w:i w:val="0"/>
        </w:rPr>
        <w:t>第四步：</w:t>
      </w:r>
      <w:r w:rsidR="00BD6521" w:rsidRPr="00BD6521">
        <w:rPr>
          <w:rStyle w:val="af"/>
          <w:rFonts w:hint="eastAsia"/>
          <w:i w:val="0"/>
        </w:rPr>
        <w:t>make</w:t>
      </w:r>
      <w:r w:rsidR="00BD6521" w:rsidRPr="00BD6521">
        <w:rPr>
          <w:rStyle w:val="af"/>
          <w:i w:val="0"/>
        </w:rPr>
        <w:t xml:space="preserve"> clean</w:t>
      </w:r>
    </w:p>
    <w:p w:rsidR="00BD6521" w:rsidRDefault="00BD6521" w:rsidP="00BD6521">
      <w:pPr>
        <w:ind w:firstLine="480"/>
      </w:pPr>
      <w:r w:rsidRPr="00BD6521">
        <w:rPr>
          <w:rStyle w:val="af"/>
          <w:rFonts w:hint="eastAsia"/>
          <w:i w:val="0"/>
        </w:rPr>
        <w:t>第五步</w:t>
      </w:r>
      <w:r w:rsidRPr="00BD6521">
        <w:rPr>
          <w:rStyle w:val="af"/>
          <w:i w:val="0"/>
        </w:rPr>
        <w:t>: make</w:t>
      </w:r>
      <w:r>
        <w:rPr>
          <w:rFonts w:hint="eastAsia"/>
        </w:rPr>
        <w:t>如果有错误</w:t>
      </w:r>
      <w:r>
        <w:rPr>
          <w:rFonts w:hint="eastAsia"/>
        </w:rPr>
        <w:t>/usr/bin/ld: cannot find -lz</w:t>
      </w:r>
      <w:r>
        <w:rPr>
          <w:rFonts w:hint="eastAsia"/>
        </w:rPr>
        <w:t>就需要安装</w:t>
      </w:r>
      <w:r>
        <w:rPr>
          <w:rFonts w:hint="eastAsia"/>
        </w:rPr>
        <w:t>zlib</w:t>
      </w:r>
      <w:r>
        <w:rPr>
          <w:rFonts w:hint="eastAsia"/>
        </w:rPr>
        <w:t>库，运行：</w:t>
      </w:r>
      <w:r>
        <w:rPr>
          <w:rFonts w:hint="eastAsia"/>
        </w:rPr>
        <w:t xml:space="preserve"> </w:t>
      </w:r>
    </w:p>
    <w:p w:rsidR="00BD6521" w:rsidRDefault="00BD6521" w:rsidP="009E5003">
      <w:pPr>
        <w:pStyle w:val="41"/>
      </w:pPr>
      <w:r>
        <w:t>sudo apt-get install zlib1g-dev</w:t>
      </w:r>
    </w:p>
    <w:p w:rsidR="0073393D" w:rsidRPr="0073393D" w:rsidRDefault="009B3213" w:rsidP="00BD6521">
      <w:pPr>
        <w:ind w:firstLine="480"/>
      </w:pPr>
      <w:r>
        <w:rPr>
          <w:rFonts w:hint="eastAsia"/>
        </w:rPr>
        <w:t>第六步：</w:t>
      </w:r>
      <w:r w:rsidR="0073393D">
        <w:rPr>
          <w:rFonts w:hint="eastAsia"/>
        </w:rPr>
        <w:t>将</w:t>
      </w:r>
      <w:r w:rsidR="0073393D">
        <w:rPr>
          <w:rFonts w:hint="eastAsia"/>
        </w:rPr>
        <w:t>tar</w:t>
      </w:r>
      <w:r w:rsidR="0073393D">
        <w:t>.md5</w:t>
      </w:r>
      <w:r w:rsidR="0073393D">
        <w:rPr>
          <w:rFonts w:hint="eastAsia"/>
        </w:rPr>
        <w:t>重名为</w:t>
      </w:r>
      <w:r w:rsidR="0073393D">
        <w:rPr>
          <w:rFonts w:hint="eastAsia"/>
        </w:rPr>
        <w:t>tar</w:t>
      </w:r>
      <w:r w:rsidR="0073393D">
        <w:t xml:space="preserve"> </w:t>
      </w:r>
      <w:r w:rsidR="0073393D">
        <w:rPr>
          <w:rFonts w:hint="eastAsia"/>
        </w:rPr>
        <w:t>并解压</w:t>
      </w:r>
      <w:r w:rsidR="0073393D">
        <w:rPr>
          <w:rFonts w:hint="eastAsia"/>
        </w:rPr>
        <w:t xml:space="preserve"> </w:t>
      </w:r>
    </w:p>
    <w:p w:rsidR="009B3213" w:rsidRDefault="009B3213" w:rsidP="00BD6521">
      <w:pPr>
        <w:ind w:firstLine="480"/>
      </w:pPr>
      <w:r>
        <w:rPr>
          <w:rFonts w:hint="eastAsia"/>
        </w:rPr>
        <w:t>第七步：</w:t>
      </w:r>
      <w:r w:rsidR="0073393D">
        <w:rPr>
          <w:rFonts w:hint="eastAsia"/>
        </w:rPr>
        <w:t>将</w:t>
      </w:r>
      <w:r w:rsidR="0073393D" w:rsidRPr="0073393D">
        <w:t>make_ext4fs</w:t>
      </w:r>
      <w:r w:rsidR="0073393D">
        <w:t xml:space="preserve"> </w:t>
      </w:r>
      <w:r w:rsidR="0073393D" w:rsidRPr="0073393D">
        <w:t>make_ext4fs</w:t>
      </w:r>
      <w:r w:rsidR="0073393D">
        <w:t xml:space="preserve"> </w:t>
      </w:r>
      <w:r w:rsidR="0073393D" w:rsidRPr="0073393D">
        <w:t>make_ext4fs</w:t>
      </w:r>
      <w:r w:rsidR="0073393D">
        <w:t xml:space="preserve"> </w:t>
      </w:r>
      <w:r w:rsidR="0073393D">
        <w:rPr>
          <w:rFonts w:hint="eastAsia"/>
        </w:rPr>
        <w:t>移动到</w:t>
      </w:r>
      <w:r w:rsidR="00606FAD">
        <w:rPr>
          <w:rFonts w:hint="eastAsia"/>
        </w:rPr>
        <w:t>上一步解压文件夹中</w:t>
      </w:r>
    </w:p>
    <w:p w:rsidR="00BD6521" w:rsidRDefault="002A068C" w:rsidP="00BD6521">
      <w:pPr>
        <w:ind w:firstLine="480"/>
      </w:pPr>
      <w:r>
        <w:rPr>
          <w:rFonts w:hint="eastAsia"/>
        </w:rPr>
        <w:t>第六步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img</w:t>
      </w:r>
      <w:r>
        <w:t>.ext4</w:t>
      </w:r>
      <w:r>
        <w:rPr>
          <w:rFonts w:hint="eastAsia"/>
        </w:rPr>
        <w:t>文件转为标准</w:t>
      </w:r>
      <w:r>
        <w:rPr>
          <w:rFonts w:hint="eastAsia"/>
        </w:rPr>
        <w:t>ext4</w:t>
      </w:r>
      <w:r>
        <w:rPr>
          <w:rFonts w:hint="eastAsia"/>
        </w:rPr>
        <w:t>文件</w:t>
      </w:r>
    </w:p>
    <w:p w:rsidR="002A068C" w:rsidRDefault="009E5003" w:rsidP="009E5003">
      <w:pPr>
        <w:pStyle w:val="41"/>
      </w:pPr>
      <w:r w:rsidRPr="009E5003">
        <w:t xml:space="preserve">./simg2img </w:t>
      </w:r>
      <w:r>
        <w:t>system</w:t>
      </w:r>
      <w:r w:rsidRPr="009E5003">
        <w:t>.img</w:t>
      </w:r>
      <w:r>
        <w:t>.ext4 system2</w:t>
      </w:r>
      <w:r w:rsidRPr="009E5003">
        <w:t>.img</w:t>
      </w:r>
    </w:p>
    <w:p w:rsidR="00283B47" w:rsidRDefault="009E5003" w:rsidP="00283B47">
      <w:pPr>
        <w:ind w:firstLine="480"/>
      </w:pPr>
      <w:r>
        <w:rPr>
          <w:rFonts w:hint="eastAsia"/>
        </w:rPr>
        <w:t>第七步：</w:t>
      </w:r>
      <w:r w:rsidR="00283B47">
        <w:rPr>
          <w:rFonts w:hint="eastAsia"/>
        </w:rPr>
        <w:t>创建挂在文件夹</w:t>
      </w:r>
    </w:p>
    <w:p w:rsidR="00283B47" w:rsidRDefault="00283B47" w:rsidP="00283B47">
      <w:pPr>
        <w:pStyle w:val="41"/>
      </w:pPr>
      <w:r>
        <w:rPr>
          <w:rFonts w:hint="eastAsia"/>
        </w:rPr>
        <w:t>mkdir</w:t>
      </w:r>
      <w:r>
        <w:t xml:space="preserve"> system</w:t>
      </w:r>
    </w:p>
    <w:p w:rsidR="00283B47" w:rsidRDefault="00283B47" w:rsidP="00283B47">
      <w:pPr>
        <w:ind w:firstLine="480"/>
      </w:pPr>
      <w:r>
        <w:rPr>
          <w:rFonts w:hint="eastAsia"/>
        </w:rPr>
        <w:t>第八步：挂在文件</w:t>
      </w:r>
    </w:p>
    <w:p w:rsidR="00283B47" w:rsidRDefault="00283B47" w:rsidP="00283B47">
      <w:pPr>
        <w:pStyle w:val="41"/>
      </w:pPr>
      <w:r w:rsidRPr="00283B47">
        <w:t xml:space="preserve">sudo mount -o loop </w:t>
      </w:r>
      <w:r w:rsidR="00B93048">
        <w:rPr>
          <w:rFonts w:hint="eastAsia"/>
        </w:rPr>
        <w:t>system</w:t>
      </w:r>
      <w:r w:rsidR="00B93048">
        <w:t>2</w:t>
      </w:r>
      <w:r w:rsidRPr="00283B47">
        <w:t xml:space="preserve">.img </w:t>
      </w:r>
      <w:r w:rsidR="00B93048">
        <w:t xml:space="preserve"> </w:t>
      </w:r>
      <w:r w:rsidR="00B93048">
        <w:rPr>
          <w:rFonts w:hint="eastAsia"/>
        </w:rPr>
        <w:t>system</w:t>
      </w:r>
    </w:p>
    <w:p w:rsidR="00F52FBB" w:rsidRDefault="00F52FBB" w:rsidP="00F52FBB">
      <w:pPr>
        <w:ind w:firstLine="480"/>
      </w:pPr>
      <w:r w:rsidRPr="00F52FBB">
        <w:rPr>
          <w:rFonts w:hint="eastAsia"/>
        </w:rPr>
        <w:t>这样你就可以对固件做修改了，可以</w:t>
      </w:r>
      <w:r w:rsidRPr="00F52FBB">
        <w:rPr>
          <w:rFonts w:hint="eastAsia"/>
        </w:rPr>
        <w:t>root</w:t>
      </w:r>
      <w:r w:rsidRPr="00F52FBB">
        <w:rPr>
          <w:rFonts w:hint="eastAsia"/>
        </w:rPr>
        <w:t>固件，可以精简固件，这里主要提一下权限问题，不要轻易修改这个目录的权限，要保持默认的权限，不然你打包回去会有问题的，这里我举个例子，我准备把</w:t>
      </w:r>
      <w:r w:rsidRPr="00F52FBB">
        <w:rPr>
          <w:rFonts w:hint="eastAsia"/>
        </w:rPr>
        <w:t>su</w:t>
      </w:r>
      <w:r w:rsidRPr="00F52FBB">
        <w:rPr>
          <w:rFonts w:hint="eastAsia"/>
        </w:rPr>
        <w:t>这个文件加到固件的</w:t>
      </w:r>
      <w:r w:rsidRPr="00F52FBB">
        <w:rPr>
          <w:rFonts w:hint="eastAsia"/>
        </w:rPr>
        <w:t>bin</w:t>
      </w:r>
      <w:r w:rsidRPr="00F52FBB">
        <w:rPr>
          <w:rFonts w:hint="eastAsia"/>
        </w:rPr>
        <w:t>目录下，并且修改权限。</w:t>
      </w:r>
    </w:p>
    <w:p w:rsidR="002E6720" w:rsidRDefault="002E6720" w:rsidP="00F52FBB">
      <w:pPr>
        <w:ind w:firstLine="480"/>
      </w:pPr>
      <w:r>
        <w:rPr>
          <w:rFonts w:hint="eastAsia"/>
        </w:rPr>
        <w:t>第九步：打包</w:t>
      </w:r>
    </w:p>
    <w:p w:rsidR="002E6720" w:rsidRDefault="002E6720" w:rsidP="002E6720">
      <w:pPr>
        <w:pStyle w:val="41"/>
      </w:pPr>
      <w:r>
        <w:rPr>
          <w:rFonts w:hint="eastAsia"/>
        </w:rPr>
        <w:t>s</w:t>
      </w:r>
      <w:r>
        <w:t xml:space="preserve">udo ./make_ext4fs -l 512M -s -a system </w:t>
      </w:r>
      <w:r w:rsidR="002D434E">
        <w:rPr>
          <w:rFonts w:hint="eastAsia"/>
        </w:rPr>
        <w:t>system</w:t>
      </w:r>
      <w:r w:rsidR="002D434E">
        <w:t>_</w:t>
      </w:r>
      <w:r>
        <w:t>new.img ./</w:t>
      </w:r>
      <w:r>
        <w:rPr>
          <w:rFonts w:hint="eastAsia"/>
        </w:rPr>
        <w:t>system</w:t>
      </w:r>
    </w:p>
    <w:p w:rsidR="002E6720" w:rsidRDefault="002E6720" w:rsidP="002E6720">
      <w:pPr>
        <w:ind w:firstLine="480"/>
      </w:pPr>
      <w:r>
        <w:rPr>
          <w:rFonts w:hint="eastAsia"/>
        </w:rPr>
        <w:t>-l 512M"</w:t>
      </w:r>
      <w:r>
        <w:rPr>
          <w:rFonts w:hint="eastAsia"/>
        </w:rPr>
        <w:t>是分区大小，</w:t>
      </w:r>
      <w:r>
        <w:rPr>
          <w:rFonts w:hint="eastAsia"/>
        </w:rPr>
        <w:t>i9100</w:t>
      </w:r>
      <w:r>
        <w:rPr>
          <w:rFonts w:hint="eastAsia"/>
        </w:rPr>
        <w:t>的</w:t>
      </w:r>
      <w:r>
        <w:rPr>
          <w:rFonts w:hint="eastAsia"/>
        </w:rPr>
        <w:t>system</w:t>
      </w:r>
      <w:r>
        <w:rPr>
          <w:rFonts w:hint="eastAsia"/>
        </w:rPr>
        <w:t>分区是</w:t>
      </w:r>
      <w:r>
        <w:rPr>
          <w:rFonts w:hint="eastAsia"/>
        </w:rPr>
        <w:t>512M</w:t>
      </w:r>
      <w:r w:rsidR="00CC2C93">
        <w:rPr>
          <w:rFonts w:hint="eastAsia"/>
        </w:rPr>
        <w:t>,</w:t>
      </w:r>
      <w:r w:rsidR="00CC2C93" w:rsidRPr="00CC2C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C2C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CC2C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不同型号手机，这个值不一样，你就看你</w:t>
      </w:r>
      <w:r w:rsidR="00CC2C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simg2img</w:t>
      </w:r>
      <w:r w:rsidR="00CC2C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后的</w:t>
      </w:r>
      <w:r w:rsidR="00CC2C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system2.img</w:t>
      </w:r>
      <w:r w:rsidR="00CC2C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多大就多大。</w:t>
      </w:r>
      <w:r>
        <w:rPr>
          <w:rFonts w:hint="eastAsia"/>
        </w:rPr>
        <w:t xml:space="preserve"> </w:t>
      </w:r>
    </w:p>
    <w:p w:rsidR="002E6720" w:rsidRDefault="002E6720" w:rsidP="002E6720">
      <w:pPr>
        <w:ind w:firstLine="480"/>
      </w:pPr>
      <w:r>
        <w:rPr>
          <w:rFonts w:hint="eastAsia"/>
        </w:rPr>
        <w:t>-s</w:t>
      </w:r>
      <w:r>
        <w:rPr>
          <w:rFonts w:hint="eastAsia"/>
        </w:rPr>
        <w:t>就是生成</w:t>
      </w:r>
      <w:r>
        <w:rPr>
          <w:rFonts w:hint="eastAsia"/>
        </w:rPr>
        <w:t>ext4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模式制作</w:t>
      </w:r>
      <w:r w:rsidR="00CC2C93">
        <w:rPr>
          <w:rFonts w:hint="eastAsia"/>
        </w:rPr>
        <w:t>,</w:t>
      </w:r>
      <w:r w:rsidR="00CC2C93" w:rsidRPr="00CC2C93">
        <w:rPr>
          <w:rFonts w:hint="eastAsia"/>
        </w:rPr>
        <w:t>表示去除</w:t>
      </w:r>
      <w:r w:rsidR="00CC2C93" w:rsidRPr="00CC2C93">
        <w:rPr>
          <w:rFonts w:hint="eastAsia"/>
        </w:rPr>
        <w:t>img</w:t>
      </w:r>
      <w:r w:rsidR="00CC2C93" w:rsidRPr="00CC2C93">
        <w:rPr>
          <w:rFonts w:hint="eastAsia"/>
        </w:rPr>
        <w:t>中文件系统空白部分，得到数据文件占用空间的真实大小。</w:t>
      </w:r>
    </w:p>
    <w:p w:rsidR="002E6720" w:rsidRDefault="002E6720" w:rsidP="002E6720">
      <w:pPr>
        <w:ind w:firstLine="480"/>
        <w:rPr>
          <w:rFonts w:hint="eastAsia"/>
        </w:rPr>
      </w:pPr>
      <w:r>
        <w:rPr>
          <w:rFonts w:hint="eastAsia"/>
        </w:rPr>
        <w:t>"-a system"</w:t>
      </w:r>
      <w:r>
        <w:rPr>
          <w:rFonts w:hint="eastAsia"/>
        </w:rPr>
        <w:t>，是指这个</w:t>
      </w:r>
      <w:r>
        <w:rPr>
          <w:rFonts w:hint="eastAsia"/>
        </w:rPr>
        <w:t>img</w:t>
      </w:r>
      <w:r>
        <w:rPr>
          <w:rFonts w:hint="eastAsia"/>
        </w:rPr>
        <w:t>用于</w:t>
      </w:r>
      <w:r>
        <w:rPr>
          <w:rFonts w:hint="eastAsia"/>
        </w:rPr>
        <w:t>android</w:t>
      </w:r>
      <w:r>
        <w:rPr>
          <w:rFonts w:hint="eastAsia"/>
        </w:rPr>
        <w:t>系统，挂载点是</w:t>
      </w:r>
      <w:r>
        <w:rPr>
          <w:rFonts w:hint="eastAsia"/>
        </w:rPr>
        <w:t>/system</w:t>
      </w:r>
      <w:r>
        <w:rPr>
          <w:rFonts w:hint="eastAsia"/>
        </w:rPr>
        <w:t>，使用这个参数，</w:t>
      </w:r>
      <w:r>
        <w:rPr>
          <w:rFonts w:hint="eastAsia"/>
        </w:rPr>
        <w:t>make_ext4fs</w:t>
      </w:r>
      <w:r>
        <w:rPr>
          <w:rFonts w:hint="eastAsia"/>
        </w:rPr>
        <w:t>会根据</w:t>
      </w:r>
      <w:r>
        <w:rPr>
          <w:rFonts w:hint="eastAsia"/>
        </w:rPr>
        <w:t>private/android_filesystem_config.h</w:t>
      </w:r>
      <w:r>
        <w:rPr>
          <w:rFonts w:hint="eastAsia"/>
        </w:rPr>
        <w:t>里定义好的权限来给文件夹里的所有文件重新设置权限，如果你刷机以后发现有文件权限不对，可以手工修改</w:t>
      </w:r>
      <w:r>
        <w:rPr>
          <w:rFonts w:hint="eastAsia"/>
        </w:rPr>
        <w:t>android_filesystem_config.h</w:t>
      </w:r>
      <w:r>
        <w:rPr>
          <w:rFonts w:hint="eastAsia"/>
        </w:rPr>
        <w:t>来添加权限，重新编译</w:t>
      </w:r>
      <w:r>
        <w:rPr>
          <w:rFonts w:hint="eastAsia"/>
        </w:rPr>
        <w:t>make_ext4fs</w:t>
      </w:r>
      <w:r>
        <w:rPr>
          <w:rFonts w:hint="eastAsia"/>
        </w:rPr>
        <w:t>，也可以不使用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-a system</w:t>
      </w:r>
      <w:r w:rsidR="00F032F5">
        <w:rPr>
          <w:rFonts w:hint="eastAsia"/>
        </w:rPr>
        <w:t>”参数，这样就会使用文件的默认权限，如果之前改动过文件权限，那么这样生成的文件的权限就是不正确的。</w:t>
      </w:r>
    </w:p>
    <w:p w:rsidR="002E6720" w:rsidRDefault="002E6720" w:rsidP="002E6720">
      <w:pPr>
        <w:ind w:firstLine="480"/>
      </w:pPr>
      <w:r>
        <w:rPr>
          <w:rFonts w:hint="eastAsia"/>
        </w:rPr>
        <w:t>得到的</w:t>
      </w:r>
      <w:r w:rsidR="002D434E">
        <w:rPr>
          <w:rFonts w:hint="eastAsia"/>
        </w:rPr>
        <w:t>system</w:t>
      </w:r>
      <w:r w:rsidR="002D434E">
        <w:t>_</w:t>
      </w:r>
      <w:r>
        <w:rPr>
          <w:rFonts w:hint="eastAsia"/>
        </w:rPr>
        <w:t xml:space="preserve">new.img </w:t>
      </w:r>
      <w:r>
        <w:rPr>
          <w:rFonts w:hint="eastAsia"/>
        </w:rPr>
        <w:t>就可以改名成</w:t>
      </w:r>
      <w:r>
        <w:rPr>
          <w:rFonts w:hint="eastAsia"/>
        </w:rPr>
        <w:t>factoryfs.img</w:t>
      </w:r>
      <w:r>
        <w:rPr>
          <w:rFonts w:hint="eastAsia"/>
        </w:rPr>
        <w:t>打包成</w:t>
      </w:r>
      <w:r>
        <w:rPr>
          <w:rFonts w:hint="eastAsia"/>
        </w:rPr>
        <w:t>tar</w:t>
      </w:r>
      <w:r>
        <w:rPr>
          <w:rFonts w:hint="eastAsia"/>
        </w:rPr>
        <w:t>刷机了。</w:t>
      </w:r>
    </w:p>
    <w:p w:rsidR="00DC6AC3" w:rsidRPr="00DC6AC3" w:rsidRDefault="00DC6AC3" w:rsidP="00DC6AC3">
      <w:pPr>
        <w:pStyle w:val="41"/>
      </w:pPr>
      <w:r w:rsidRPr="00DC6AC3">
        <w:t xml:space="preserve">move </w:t>
      </w:r>
      <w:r>
        <w:rPr>
          <w:rFonts w:hint="eastAsia"/>
        </w:rPr>
        <w:t>system</w:t>
      </w:r>
      <w:r>
        <w:t>_</w:t>
      </w:r>
      <w:r w:rsidRPr="00DC6AC3">
        <w:t>new.img factoryfs.img</w:t>
      </w:r>
    </w:p>
    <w:p w:rsidR="002D434E" w:rsidRDefault="00DC6AC3" w:rsidP="00DC6AC3">
      <w:pPr>
        <w:pStyle w:val="41"/>
      </w:pPr>
      <w:r w:rsidRPr="00DC6AC3">
        <w:t>tar -cvf pda.tar factoryfs.img</w:t>
      </w:r>
    </w:p>
    <w:p w:rsidR="00312E94" w:rsidRDefault="00312E94" w:rsidP="00312E94">
      <w:pPr>
        <w:ind w:firstLine="4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第十步：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如果刚刚挂载了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system2.img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，要记得卸载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命令</w:t>
      </w:r>
    </w:p>
    <w:p w:rsidR="00312E94" w:rsidRPr="00312E94" w:rsidRDefault="00312E94" w:rsidP="00312E94">
      <w:pPr>
        <w:pStyle w:val="41"/>
        <w:rPr>
          <w:rFonts w:hint="eastAsia"/>
        </w:rPr>
      </w:pPr>
      <w:bookmarkStart w:id="0" w:name="_GoBack"/>
      <w:bookmarkEnd w:id="0"/>
      <w:r>
        <w:rPr>
          <w:shd w:val="clear" w:color="auto" w:fill="FFFFFF"/>
        </w:rPr>
        <w:t>umount ./system </w:t>
      </w:r>
    </w:p>
    <w:sectPr w:rsidR="00312E94" w:rsidRPr="00312E94" w:rsidSect="00671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A4D" w:rsidRDefault="00FA1A4D" w:rsidP="0082499E">
      <w:pPr>
        <w:ind w:firstLine="480"/>
      </w:pPr>
      <w:r>
        <w:separator/>
      </w:r>
    </w:p>
  </w:endnote>
  <w:endnote w:type="continuationSeparator" w:id="0">
    <w:p w:rsidR="00FA1A4D" w:rsidRDefault="00FA1A4D" w:rsidP="0082499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A4D" w:rsidRDefault="00FA1A4D" w:rsidP="0082499E">
      <w:pPr>
        <w:ind w:firstLine="480"/>
      </w:pPr>
      <w:r>
        <w:separator/>
      </w:r>
    </w:p>
  </w:footnote>
  <w:footnote w:type="continuationSeparator" w:id="0">
    <w:p w:rsidR="00FA1A4D" w:rsidRDefault="00FA1A4D" w:rsidP="0082499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480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0"/>
    <w:rsid w:val="000B1F16"/>
    <w:rsid w:val="000D363A"/>
    <w:rsid w:val="000E5FE9"/>
    <w:rsid w:val="000F58F6"/>
    <w:rsid w:val="00171F74"/>
    <w:rsid w:val="00195B45"/>
    <w:rsid w:val="001D07AE"/>
    <w:rsid w:val="001F3CB5"/>
    <w:rsid w:val="00207144"/>
    <w:rsid w:val="00220337"/>
    <w:rsid w:val="002558C3"/>
    <w:rsid w:val="00283B47"/>
    <w:rsid w:val="002A068C"/>
    <w:rsid w:val="002C1B76"/>
    <w:rsid w:val="002D434E"/>
    <w:rsid w:val="002E28A1"/>
    <w:rsid w:val="002E6720"/>
    <w:rsid w:val="00312E94"/>
    <w:rsid w:val="00386266"/>
    <w:rsid w:val="003D5ACB"/>
    <w:rsid w:val="004027B1"/>
    <w:rsid w:val="00491B7E"/>
    <w:rsid w:val="004D16EE"/>
    <w:rsid w:val="004D38A5"/>
    <w:rsid w:val="00513B87"/>
    <w:rsid w:val="00522A90"/>
    <w:rsid w:val="0057539F"/>
    <w:rsid w:val="00575825"/>
    <w:rsid w:val="00606FAD"/>
    <w:rsid w:val="00644568"/>
    <w:rsid w:val="006717F2"/>
    <w:rsid w:val="006764FC"/>
    <w:rsid w:val="00696234"/>
    <w:rsid w:val="006D30DB"/>
    <w:rsid w:val="0073393D"/>
    <w:rsid w:val="00792CDA"/>
    <w:rsid w:val="007B1CF4"/>
    <w:rsid w:val="007B7CBD"/>
    <w:rsid w:val="007D0A00"/>
    <w:rsid w:val="0082499E"/>
    <w:rsid w:val="008364BF"/>
    <w:rsid w:val="00836F68"/>
    <w:rsid w:val="00881D05"/>
    <w:rsid w:val="008A61DD"/>
    <w:rsid w:val="008F5744"/>
    <w:rsid w:val="008F73BD"/>
    <w:rsid w:val="00904E54"/>
    <w:rsid w:val="00976AEB"/>
    <w:rsid w:val="0098613E"/>
    <w:rsid w:val="009A7994"/>
    <w:rsid w:val="009B3213"/>
    <w:rsid w:val="009D7A91"/>
    <w:rsid w:val="009E5003"/>
    <w:rsid w:val="00A77B0D"/>
    <w:rsid w:val="00AA086E"/>
    <w:rsid w:val="00AA228E"/>
    <w:rsid w:val="00AC7C3A"/>
    <w:rsid w:val="00B336E3"/>
    <w:rsid w:val="00B36284"/>
    <w:rsid w:val="00B446A4"/>
    <w:rsid w:val="00B82EC7"/>
    <w:rsid w:val="00B93048"/>
    <w:rsid w:val="00BA2F3D"/>
    <w:rsid w:val="00BA4A49"/>
    <w:rsid w:val="00BA50E1"/>
    <w:rsid w:val="00BD6521"/>
    <w:rsid w:val="00C4514C"/>
    <w:rsid w:val="00CC2C93"/>
    <w:rsid w:val="00D00730"/>
    <w:rsid w:val="00D21600"/>
    <w:rsid w:val="00D23EF7"/>
    <w:rsid w:val="00D64ECA"/>
    <w:rsid w:val="00D767F5"/>
    <w:rsid w:val="00D776CD"/>
    <w:rsid w:val="00D86D9C"/>
    <w:rsid w:val="00DC6AC3"/>
    <w:rsid w:val="00DD2D69"/>
    <w:rsid w:val="00E5407A"/>
    <w:rsid w:val="00E87144"/>
    <w:rsid w:val="00E96C96"/>
    <w:rsid w:val="00EA72FE"/>
    <w:rsid w:val="00F032F5"/>
    <w:rsid w:val="00F24EB4"/>
    <w:rsid w:val="00F52FBB"/>
    <w:rsid w:val="00F61599"/>
    <w:rsid w:val="00F71B76"/>
    <w:rsid w:val="00F902CE"/>
    <w:rsid w:val="00F91D8E"/>
    <w:rsid w:val="00F92BD6"/>
    <w:rsid w:val="00FA1A4D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5CC26"/>
  <w15:chartTrackingRefBased/>
  <w15:docId w15:val="{C314CFCB-D983-4218-916E-2E4D7A4B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2"/>
    <w:qFormat/>
    <w:rsid w:val="00F902C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57539F"/>
    <w:pPr>
      <w:keepNext/>
      <w:keepLines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57539F"/>
    <w:pPr>
      <w:keepNext/>
      <w:keepLines/>
      <w:outlineLvl w:val="1"/>
    </w:pPr>
    <w:rPr>
      <w:rFonts w:ascii="Times New Roman" w:eastAsia="黑体" w:hAnsi="Times New Roman" w:cstheme="majorBidi"/>
      <w:b/>
      <w:bCs/>
      <w:sz w:val="36"/>
      <w:szCs w:val="36"/>
    </w:rPr>
  </w:style>
  <w:style w:type="paragraph" w:styleId="3">
    <w:name w:val="heading 3"/>
    <w:next w:val="a"/>
    <w:link w:val="30"/>
    <w:uiPriority w:val="9"/>
    <w:unhideWhenUsed/>
    <w:qFormat/>
    <w:rsid w:val="0057539F"/>
    <w:pPr>
      <w:keepNext/>
      <w:keepLines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57539F"/>
    <w:pPr>
      <w:keepNext/>
      <w:keepLines/>
      <w:outlineLvl w:val="3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5">
    <w:name w:val="heading 5"/>
    <w:next w:val="a"/>
    <w:link w:val="50"/>
    <w:uiPriority w:val="9"/>
    <w:unhideWhenUsed/>
    <w:qFormat/>
    <w:rsid w:val="0057539F"/>
    <w:pPr>
      <w:keepNext/>
      <w:keepLines/>
      <w:outlineLvl w:val="4"/>
    </w:pPr>
    <w:rPr>
      <w:rFonts w:ascii="Times New Roman" w:eastAsia="黑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82EC7"/>
    <w:pPr>
      <w:keepNext/>
      <w:keepLines/>
      <w:ind w:firstLineChars="0" w:firstLine="0"/>
      <w:jc w:val="left"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next w:val="a"/>
    <w:link w:val="70"/>
    <w:uiPriority w:val="9"/>
    <w:semiHidden/>
    <w:unhideWhenUsed/>
    <w:qFormat/>
    <w:rsid w:val="0057539F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0"/>
    <w:next w:val="a"/>
    <w:link w:val="00"/>
    <w:autoRedefine/>
    <w:qFormat/>
    <w:rsid w:val="0057539F"/>
    <w:rPr>
      <w:rFonts w:ascii="Times New Roman" w:eastAsia="宋体" w:hAnsi="Times New Roman"/>
      <w:sz w:val="24"/>
    </w:rPr>
  </w:style>
  <w:style w:type="paragraph" w:customStyle="1" w:styleId="41">
    <w:name w:val="正文4"/>
    <w:link w:val="42"/>
    <w:autoRedefine/>
    <w:qFormat/>
    <w:rsid w:val="00283B47"/>
    <w:pPr>
      <w:ind w:firstLineChars="400" w:firstLine="960"/>
    </w:pPr>
    <w:rPr>
      <w:rFonts w:ascii="Times New Roman" w:eastAsia="宋体" w:hAnsi="Times New Roman"/>
      <w:sz w:val="24"/>
    </w:rPr>
  </w:style>
  <w:style w:type="character" w:customStyle="1" w:styleId="00">
    <w:name w:val="正文0 字符"/>
    <w:basedOn w:val="a0"/>
    <w:link w:val="0"/>
    <w:rsid w:val="0057539F"/>
    <w:rPr>
      <w:rFonts w:ascii="Times New Roman" w:eastAsia="宋体" w:hAnsi="Times New Roman"/>
      <w:sz w:val="24"/>
    </w:rPr>
  </w:style>
  <w:style w:type="paragraph" w:customStyle="1" w:styleId="61">
    <w:name w:val="正文6"/>
    <w:link w:val="62"/>
    <w:autoRedefine/>
    <w:qFormat/>
    <w:rsid w:val="0057539F"/>
    <w:pPr>
      <w:ind w:firstLineChars="600" w:firstLine="600"/>
    </w:pPr>
    <w:rPr>
      <w:rFonts w:ascii="Times New Roman" w:eastAsia="宋体" w:hAnsi="Times New Roman"/>
      <w:sz w:val="24"/>
    </w:rPr>
  </w:style>
  <w:style w:type="character" w:customStyle="1" w:styleId="42">
    <w:name w:val="正文4 字符"/>
    <w:basedOn w:val="a0"/>
    <w:link w:val="41"/>
    <w:rsid w:val="00283B47"/>
    <w:rPr>
      <w:rFonts w:ascii="Times New Roman" w:eastAsia="宋体" w:hAnsi="Times New Roman"/>
      <w:sz w:val="24"/>
    </w:rPr>
  </w:style>
  <w:style w:type="paragraph" w:customStyle="1" w:styleId="8">
    <w:name w:val="正文8"/>
    <w:link w:val="80"/>
    <w:qFormat/>
    <w:rsid w:val="0057539F"/>
    <w:pPr>
      <w:ind w:firstLineChars="800" w:firstLine="800"/>
    </w:pPr>
    <w:rPr>
      <w:rFonts w:ascii="Times New Roman" w:eastAsia="宋体" w:hAnsi="Times New Roman"/>
      <w:sz w:val="24"/>
    </w:rPr>
  </w:style>
  <w:style w:type="character" w:customStyle="1" w:styleId="62">
    <w:name w:val="正文6 字符"/>
    <w:basedOn w:val="a0"/>
    <w:link w:val="61"/>
    <w:rsid w:val="0057539F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57539F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80">
    <w:name w:val="正文8 字符"/>
    <w:basedOn w:val="62"/>
    <w:link w:val="8"/>
    <w:rsid w:val="0057539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0"/>
    <w:link w:val="2"/>
    <w:uiPriority w:val="9"/>
    <w:rsid w:val="0057539F"/>
    <w:rPr>
      <w:rFonts w:ascii="Times New Roman" w:eastAsia="黑体" w:hAnsi="Times New Roman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644568"/>
    <w:pPr>
      <w:ind w:firstLineChars="0" w:firstLine="0"/>
      <w:jc w:val="left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4568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539F"/>
    <w:rPr>
      <w:rFonts w:ascii="Times New Roman" w:eastAsia="黑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39F"/>
    <w:rPr>
      <w:rFonts w:ascii="Times New Roman" w:eastAsia="黑体" w:hAnsi="Times New Roman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57539F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82EC7"/>
    <w:rPr>
      <w:rFonts w:ascii="Times New Roman" w:eastAsia="黑体" w:hAnsi="Times New Roman" w:cstheme="majorBidi"/>
      <w:b/>
      <w:bCs/>
      <w:sz w:val="24"/>
      <w:szCs w:val="24"/>
    </w:rPr>
  </w:style>
  <w:style w:type="paragraph" w:customStyle="1" w:styleId="01">
    <w:name w:val="表格正文0"/>
    <w:link w:val="02"/>
    <w:qFormat/>
    <w:rsid w:val="0057539F"/>
    <w:rPr>
      <w:rFonts w:ascii="Times New Roman" w:eastAsia="宋体" w:hAnsi="Times New Roman"/>
    </w:rPr>
  </w:style>
  <w:style w:type="character" w:customStyle="1" w:styleId="02">
    <w:name w:val="表格正文0 字符"/>
    <w:basedOn w:val="a0"/>
    <w:link w:val="01"/>
    <w:rsid w:val="0057539F"/>
    <w:rPr>
      <w:rFonts w:ascii="Times New Roman" w:eastAsia="宋体" w:hAnsi="Times New Roman"/>
    </w:rPr>
  </w:style>
  <w:style w:type="paragraph" w:styleId="a5">
    <w:name w:val="header"/>
    <w:basedOn w:val="a"/>
    <w:link w:val="a6"/>
    <w:uiPriority w:val="99"/>
    <w:unhideWhenUsed/>
    <w:rsid w:val="0082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99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99E"/>
    <w:rPr>
      <w:rFonts w:ascii="Times New Roman" w:eastAsia="宋体" w:hAnsi="Times New Roman"/>
      <w:sz w:val="18"/>
      <w:szCs w:val="18"/>
    </w:rPr>
  </w:style>
  <w:style w:type="paragraph" w:customStyle="1" w:styleId="21">
    <w:name w:val="表格正文2"/>
    <w:basedOn w:val="01"/>
    <w:link w:val="22"/>
    <w:qFormat/>
    <w:rsid w:val="0082499E"/>
    <w:pPr>
      <w:widowControl w:val="0"/>
      <w:ind w:firstLineChars="200" w:firstLine="200"/>
      <w:jc w:val="both"/>
    </w:pPr>
  </w:style>
  <w:style w:type="character" w:customStyle="1" w:styleId="22">
    <w:name w:val="表格正文2 字符"/>
    <w:basedOn w:val="02"/>
    <w:link w:val="21"/>
    <w:rsid w:val="0082499E"/>
    <w:rPr>
      <w:rFonts w:ascii="Times New Roman" w:eastAsia="宋体" w:hAnsi="Times New Roman"/>
    </w:rPr>
  </w:style>
  <w:style w:type="paragraph" w:customStyle="1" w:styleId="03">
    <w:name w:val="正文0代码"/>
    <w:link w:val="04"/>
    <w:qFormat/>
    <w:rsid w:val="0057539F"/>
    <w:pPr>
      <w:shd w:val="clear" w:color="auto" w:fill="002B35"/>
    </w:pPr>
    <w:rPr>
      <w:rFonts w:ascii="Consolas" w:eastAsia="宋体" w:hAnsi="Consolas"/>
      <w:sz w:val="20"/>
    </w:rPr>
  </w:style>
  <w:style w:type="paragraph" w:customStyle="1" w:styleId="05">
    <w:name w:val="表格正文0居中"/>
    <w:link w:val="06"/>
    <w:qFormat/>
    <w:rsid w:val="0057539F"/>
    <w:pPr>
      <w:jc w:val="center"/>
    </w:pPr>
    <w:rPr>
      <w:rFonts w:ascii="Times New Roman" w:eastAsia="宋体" w:hAnsi="Times New Roman"/>
    </w:rPr>
  </w:style>
  <w:style w:type="character" w:customStyle="1" w:styleId="04">
    <w:name w:val="正文0代码 字符"/>
    <w:basedOn w:val="a0"/>
    <w:link w:val="03"/>
    <w:rsid w:val="0057539F"/>
    <w:rPr>
      <w:rFonts w:ascii="Consolas" w:eastAsia="宋体" w:hAnsi="Consolas"/>
      <w:sz w:val="20"/>
      <w:shd w:val="clear" w:color="auto" w:fill="002B35"/>
    </w:rPr>
  </w:style>
  <w:style w:type="paragraph" w:customStyle="1" w:styleId="a9">
    <w:name w:val="表格头"/>
    <w:link w:val="aa"/>
    <w:qFormat/>
    <w:rsid w:val="0057539F"/>
    <w:pPr>
      <w:jc w:val="center"/>
    </w:pPr>
    <w:rPr>
      <w:rFonts w:ascii="Times New Roman" w:eastAsia="宋体" w:hAnsi="Times New Roman"/>
      <w:b/>
    </w:rPr>
  </w:style>
  <w:style w:type="character" w:customStyle="1" w:styleId="06">
    <w:name w:val="表格正文0居中 字符"/>
    <w:basedOn w:val="02"/>
    <w:link w:val="05"/>
    <w:rsid w:val="0057539F"/>
    <w:rPr>
      <w:rFonts w:ascii="Times New Roman" w:eastAsia="宋体" w:hAnsi="Times New Roman"/>
    </w:rPr>
  </w:style>
  <w:style w:type="paragraph" w:customStyle="1" w:styleId="ab">
    <w:name w:val="表格标题"/>
    <w:link w:val="ac"/>
    <w:qFormat/>
    <w:rsid w:val="00AC7C3A"/>
    <w:pPr>
      <w:tabs>
        <w:tab w:val="center" w:pos="4871"/>
      </w:tabs>
    </w:pPr>
    <w:rPr>
      <w:rFonts w:ascii="Times New Roman" w:eastAsia="宋体" w:hAnsi="Times New Roman"/>
      <w:b/>
    </w:rPr>
  </w:style>
  <w:style w:type="character" w:customStyle="1" w:styleId="aa">
    <w:name w:val="表格头 字符"/>
    <w:basedOn w:val="06"/>
    <w:link w:val="a9"/>
    <w:rsid w:val="0057539F"/>
    <w:rPr>
      <w:rFonts w:ascii="Times New Roman" w:eastAsia="宋体" w:hAnsi="Times New Roman"/>
      <w:b/>
    </w:rPr>
  </w:style>
  <w:style w:type="paragraph" w:customStyle="1" w:styleId="ad">
    <w:name w:val="图标题"/>
    <w:next w:val="a"/>
    <w:link w:val="ae"/>
    <w:qFormat/>
    <w:rsid w:val="0057539F"/>
    <w:pPr>
      <w:ind w:firstLine="480"/>
      <w:jc w:val="center"/>
    </w:pPr>
    <w:rPr>
      <w:rFonts w:ascii="Times New Roman" w:eastAsia="宋体" w:hAnsi="Times New Roman"/>
      <w:b/>
    </w:rPr>
  </w:style>
  <w:style w:type="character" w:customStyle="1" w:styleId="ac">
    <w:name w:val="表格标题 字符"/>
    <w:basedOn w:val="a0"/>
    <w:link w:val="ab"/>
    <w:rsid w:val="00AC7C3A"/>
    <w:rPr>
      <w:rFonts w:ascii="Times New Roman" w:eastAsia="宋体" w:hAnsi="Times New Roman"/>
      <w:b/>
    </w:rPr>
  </w:style>
  <w:style w:type="character" w:customStyle="1" w:styleId="ae">
    <w:name w:val="图标题 字符"/>
    <w:basedOn w:val="a0"/>
    <w:link w:val="ad"/>
    <w:rsid w:val="0057539F"/>
    <w:rPr>
      <w:rFonts w:ascii="Times New Roman" w:eastAsia="宋体" w:hAnsi="Times New Roman"/>
      <w:b/>
    </w:rPr>
  </w:style>
  <w:style w:type="character" w:customStyle="1" w:styleId="70">
    <w:name w:val="标题 7 字符"/>
    <w:basedOn w:val="a0"/>
    <w:link w:val="7"/>
    <w:uiPriority w:val="9"/>
    <w:semiHidden/>
    <w:rsid w:val="0057539F"/>
    <w:rPr>
      <w:rFonts w:ascii="Times New Roman" w:eastAsia="宋体" w:hAnsi="Times New Roman"/>
      <w:b/>
      <w:bCs/>
      <w:sz w:val="24"/>
      <w:szCs w:val="24"/>
    </w:rPr>
  </w:style>
  <w:style w:type="character" w:styleId="af">
    <w:name w:val="Emphasis"/>
    <w:basedOn w:val="a0"/>
    <w:uiPriority w:val="20"/>
    <w:qFormat/>
    <w:rsid w:val="00BD6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OWEIZHI\Documents\&#33258;&#23450;&#20041;%20Office%20&#27169;&#26495;\&#35770;&#25991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33688-99E5-4092-A396-0F0A5297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论文格式模板.dotx</Template>
  <TotalTime>24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LIAOWEIZHI</dc:creator>
  <cp:keywords/>
  <dc:description/>
  <cp:lastModifiedBy>廖伟志</cp:lastModifiedBy>
  <cp:revision>8</cp:revision>
  <dcterms:created xsi:type="dcterms:W3CDTF">2017-07-13T16:17:00Z</dcterms:created>
  <dcterms:modified xsi:type="dcterms:W3CDTF">2017-07-13T16:44:00Z</dcterms:modified>
</cp:coreProperties>
</file>