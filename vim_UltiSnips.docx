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8F" w:rsidRPr="00B6288A" w:rsidRDefault="007C5F8F" w:rsidP="007C5F8F">
      <w:pPr>
        <w:pStyle w:val="1"/>
      </w:pPr>
      <w:r w:rsidRPr="00B6288A">
        <w:t>UltiSnips</w:t>
      </w:r>
    </w:p>
    <w:p w:rsidR="007C5F8F" w:rsidRPr="00B6288A" w:rsidRDefault="007C5F8F" w:rsidP="007C5F8F">
      <w:pPr>
        <w:pStyle w:val="2"/>
      </w:pPr>
      <w:r>
        <w:t xml:space="preserve">1 </w:t>
      </w:r>
      <w:r w:rsidRPr="00B6288A">
        <w:t>UltiSnips</w:t>
      </w:r>
      <w:r w:rsidRPr="00B6288A">
        <w:t>简介</w:t>
      </w:r>
    </w:p>
    <w:p w:rsidR="007C5F8F" w:rsidRPr="00B6288A" w:rsidRDefault="007C5F8F" w:rsidP="007C5F8F">
      <w:pPr>
        <w:ind w:firstLine="420"/>
        <w:rPr>
          <w:rFonts w:cs="Times New Roman"/>
        </w:rPr>
      </w:pPr>
      <w:r w:rsidRPr="00B6288A">
        <w:rPr>
          <w:rFonts w:cs="Times New Roman"/>
        </w:rPr>
        <w:t>UltiSnips</w:t>
      </w:r>
      <w:r w:rsidRPr="00B6288A">
        <w:rPr>
          <w:rFonts w:cs="Times New Roman"/>
        </w:rPr>
        <w:t>是用于在</w:t>
      </w:r>
      <w:r w:rsidRPr="00B6288A">
        <w:rPr>
          <w:rFonts w:cs="Times New Roman"/>
        </w:rPr>
        <w:t>vim</w:t>
      </w:r>
      <w:r w:rsidRPr="00B6288A">
        <w:rPr>
          <w:rFonts w:cs="Times New Roman"/>
        </w:rPr>
        <w:t>中输入一个关键字就可以自动补全代码片的神奇。比如：输入</w:t>
      </w:r>
      <w:r w:rsidRPr="00B6288A">
        <w:rPr>
          <w:rFonts w:cs="Times New Roman"/>
        </w:rPr>
        <w:t>main</w:t>
      </w:r>
      <w:r w:rsidRPr="00B6288A">
        <w:rPr>
          <w:rFonts w:cs="Times New Roman"/>
        </w:rPr>
        <w:t>，触发</w:t>
      </w:r>
      <w:r w:rsidRPr="00B6288A">
        <w:rPr>
          <w:rFonts w:cs="Times New Roman"/>
        </w:rPr>
        <w:t>UltiSnips</w:t>
      </w:r>
      <w:r w:rsidRPr="00B6288A">
        <w:rPr>
          <w:rFonts w:cs="Times New Roman"/>
        </w:rPr>
        <w:t>后后就会自动输入一下内容：</w:t>
      </w:r>
    </w:p>
    <w:p w:rsidR="007C5F8F" w:rsidRPr="00B6288A" w:rsidRDefault="007C5F8F" w:rsidP="007C5F8F">
      <w:pPr>
        <w:ind w:firstLine="420"/>
        <w:rPr>
          <w:rFonts w:cs="Times New Roman"/>
        </w:rPr>
      </w:pPr>
      <w:r w:rsidRPr="00B6288A">
        <w:rPr>
          <w:rFonts w:cs="Times New Roman"/>
        </w:rPr>
        <w:t>int main(int argc,char *argv[])</w:t>
      </w:r>
    </w:p>
    <w:p w:rsidR="007C5F8F" w:rsidRPr="00B6288A" w:rsidRDefault="007C5F8F" w:rsidP="007C5F8F">
      <w:pPr>
        <w:ind w:firstLine="420"/>
        <w:rPr>
          <w:rFonts w:cs="Times New Roman"/>
        </w:rPr>
      </w:pPr>
      <w:r w:rsidRPr="00B6288A">
        <w:rPr>
          <w:rFonts w:cs="Times New Roman"/>
        </w:rPr>
        <w:t>{</w:t>
      </w:r>
    </w:p>
    <w:p w:rsidR="007C5F8F" w:rsidRPr="00B6288A" w:rsidRDefault="007C5F8F" w:rsidP="007C5F8F">
      <w:pPr>
        <w:ind w:firstLine="420"/>
        <w:rPr>
          <w:rFonts w:cs="Times New Roman"/>
        </w:rPr>
      </w:pPr>
      <w:r w:rsidRPr="00B6288A">
        <w:rPr>
          <w:rFonts w:cs="Times New Roman"/>
        </w:rPr>
        <w:tab/>
      </w:r>
      <w:r w:rsidRPr="00B6288A">
        <w:rPr>
          <w:rFonts w:cs="Times New Roman"/>
        </w:rPr>
        <w:t>光标停留在在此处</w:t>
      </w:r>
    </w:p>
    <w:p w:rsidR="007C5F8F" w:rsidRPr="00B6288A" w:rsidRDefault="007C5F8F" w:rsidP="007C5F8F">
      <w:pPr>
        <w:ind w:firstLine="420"/>
        <w:rPr>
          <w:rFonts w:cs="Times New Roman"/>
        </w:rPr>
      </w:pPr>
      <w:r>
        <w:rPr>
          <w:rFonts w:cs="Times New Roman"/>
        </w:rPr>
        <w:t xml:space="preserve">   </w:t>
      </w:r>
      <w:r w:rsidRPr="00B6288A">
        <w:rPr>
          <w:rFonts w:cs="Times New Roman"/>
        </w:rPr>
        <w:t>return 0</w:t>
      </w:r>
    </w:p>
    <w:p w:rsidR="007C5F8F" w:rsidRDefault="007C5F8F" w:rsidP="007C5F8F">
      <w:pPr>
        <w:ind w:firstLine="420"/>
        <w:rPr>
          <w:rFonts w:cs="Times New Roman"/>
        </w:rPr>
      </w:pPr>
      <w:r w:rsidRPr="00B6288A">
        <w:rPr>
          <w:rFonts w:cs="Times New Roman"/>
        </w:rPr>
        <w:t>}</w:t>
      </w:r>
    </w:p>
    <w:p w:rsidR="007C5F8F" w:rsidRDefault="007C5F8F" w:rsidP="007C5F8F">
      <w:pPr>
        <w:pStyle w:val="3"/>
      </w:pPr>
      <w:r>
        <w:t xml:space="preserve">1.1 </w:t>
      </w:r>
      <w:r>
        <w:rPr>
          <w:rFonts w:hint="eastAsia"/>
        </w:rPr>
        <w:t>使用要求</w:t>
      </w:r>
    </w:p>
    <w:p w:rsidR="007C5F8F" w:rsidRDefault="007C5F8F" w:rsidP="007C5F8F">
      <w:pPr>
        <w:ind w:firstLine="420"/>
      </w:pPr>
      <w:r>
        <w:rPr>
          <w:rFonts w:hint="eastAsia"/>
        </w:rPr>
        <w:t>该插件适用于</w:t>
      </w:r>
      <w:r>
        <w:t>Vim</w:t>
      </w:r>
      <w:r>
        <w:t>版本</w:t>
      </w:r>
      <w:r>
        <w:t>7.4</w:t>
      </w:r>
      <w:r>
        <w:t>或更高版本。只有在</w:t>
      </w:r>
      <w:r>
        <w:t>'compatible'</w:t>
      </w:r>
      <w:r>
        <w:t>设置未设置的情况下才有效。</w:t>
      </w:r>
    </w:p>
    <w:p w:rsidR="007C5F8F" w:rsidRDefault="007C5F8F" w:rsidP="007C5F8F">
      <w:pPr>
        <w:ind w:firstLine="420"/>
      </w:pPr>
      <w:r>
        <w:rPr>
          <w:rFonts w:hint="eastAsia"/>
        </w:rPr>
        <w:t>这个插件是针对</w:t>
      </w:r>
      <w:r>
        <w:t>Python 2.7,3.3</w:t>
      </w:r>
      <w:r>
        <w:t>或</w:t>
      </w:r>
      <w:r>
        <w:t>3.4</w:t>
      </w:r>
      <w:r>
        <w:t>进行测试的。所有其他版本都不受支持，但可能会起作用。</w:t>
      </w:r>
    </w:p>
    <w:p w:rsidR="007C5F8F" w:rsidRDefault="007C5F8F" w:rsidP="007C5F8F">
      <w:pPr>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Pr>
          <w:rFonts w:hint="eastAsia"/>
        </w:rPr>
        <w:t>支持</w:t>
      </w:r>
      <w:r>
        <w:t>python</w:t>
      </w:r>
      <w:r>
        <w:t>。如果</w:t>
      </w:r>
      <w:r>
        <w:t>python</w:t>
      </w:r>
      <w:r>
        <w:t>版本被编译，他们打印</w:t>
      </w:r>
      <w:r>
        <w:t>'1'</w:t>
      </w:r>
      <w:r>
        <w:t>，如果没有，则打印</w:t>
      </w:r>
      <w:r>
        <w:t>'0'</w:t>
      </w:r>
      <w:r>
        <w:t>。</w:t>
      </w:r>
    </w:p>
    <w:p w:rsidR="007C5F8F" w:rsidRDefault="007C5F8F" w:rsidP="007C5F8F">
      <w:pPr>
        <w:ind w:firstLine="420"/>
      </w:pPr>
      <w:r>
        <w:rPr>
          <w:rFonts w:hint="eastAsia"/>
        </w:rPr>
        <w:t>测试</w:t>
      </w:r>
      <w:r>
        <w:t>Vim</w:t>
      </w:r>
      <w:r>
        <w:t>是否使用</w:t>
      </w:r>
      <w:r>
        <w:t>python</w:t>
      </w:r>
      <w:r>
        <w:t>版本</w:t>
      </w:r>
      <w:r>
        <w:t>2.x</w:t>
      </w:r>
      <w:r>
        <w:t>编译：</w:t>
      </w:r>
      <w:r>
        <w:t>&gt;</w:t>
      </w:r>
    </w:p>
    <w:p w:rsidR="007C5F8F" w:rsidRDefault="007C5F8F" w:rsidP="007C5F8F">
      <w:pPr>
        <w:ind w:firstLine="420"/>
      </w:pPr>
      <w:r>
        <w:rPr>
          <w:rFonts w:hint="eastAsia"/>
        </w:rPr>
        <w:t>    </w:t>
      </w:r>
      <w:r>
        <w:rPr>
          <w:rFonts w:hint="eastAsia"/>
        </w:rPr>
        <w:t>：</w:t>
      </w:r>
      <w:r>
        <w:t>echo has</w:t>
      </w:r>
      <w:r>
        <w:t>（</w:t>
      </w:r>
      <w:r>
        <w:t>“python”</w:t>
      </w:r>
      <w:r>
        <w:t>）</w:t>
      </w:r>
    </w:p>
    <w:p w:rsidR="007C5F8F" w:rsidRDefault="007C5F8F" w:rsidP="007C5F8F">
      <w:pPr>
        <w:ind w:firstLine="420"/>
      </w:pPr>
      <w:r>
        <w:rPr>
          <w:rFonts w:hint="eastAsia"/>
        </w:rPr>
        <w:t>链接的</w:t>
      </w:r>
      <w:r>
        <w:t>python</w:t>
      </w:r>
      <w:r>
        <w:t>版本</w:t>
      </w:r>
      <w:r>
        <w:t>Vim</w:t>
      </w:r>
      <w:r>
        <w:t>可以找到：</w:t>
      </w:r>
      <w:r>
        <w:t>&gt;</w:t>
      </w:r>
    </w:p>
    <w:p w:rsidR="007C5F8F" w:rsidRDefault="007C5F8F" w:rsidP="007C5F8F">
      <w:pPr>
        <w:ind w:firstLine="420"/>
      </w:pPr>
      <w:r>
        <w:rPr>
          <w:rFonts w:hint="eastAsia"/>
        </w:rPr>
        <w:t>    </w:t>
      </w:r>
      <w:r>
        <w:rPr>
          <w:rFonts w:hint="eastAsia"/>
        </w:rPr>
        <w:t>：</w:t>
      </w:r>
      <w:r>
        <w:t>py import sys; print</w:t>
      </w:r>
      <w:r>
        <w:t>（</w:t>
      </w:r>
      <w:r>
        <w:t>sys.version</w:t>
      </w:r>
      <w:r>
        <w:t>）</w:t>
      </w:r>
    </w:p>
    <w:p w:rsidR="007C5F8F" w:rsidRDefault="007C5F8F" w:rsidP="007C5F8F">
      <w:pPr>
        <w:ind w:firstLine="420"/>
      </w:pPr>
      <w:r>
        <w:rPr>
          <w:rFonts w:hint="eastAsia"/>
        </w:rPr>
        <w:t>测试</w:t>
      </w:r>
      <w:r>
        <w:t>Vim</w:t>
      </w:r>
      <w:r>
        <w:t>是否使用</w:t>
      </w:r>
      <w:r>
        <w:t>python</w:t>
      </w:r>
      <w:r>
        <w:t>版本</w:t>
      </w:r>
      <w:r>
        <w:t>3.x</w:t>
      </w:r>
      <w:r>
        <w:t>编译：</w:t>
      </w:r>
      <w:r>
        <w:t>&gt;</w:t>
      </w:r>
    </w:p>
    <w:p w:rsidR="007C5F8F" w:rsidRDefault="007C5F8F" w:rsidP="007C5F8F">
      <w:pPr>
        <w:ind w:firstLine="420"/>
      </w:pPr>
      <w:r>
        <w:rPr>
          <w:rFonts w:hint="eastAsia"/>
        </w:rPr>
        <w:t>    </w:t>
      </w:r>
      <w:r>
        <w:rPr>
          <w:rFonts w:hint="eastAsia"/>
        </w:rPr>
        <w:t>：</w:t>
      </w:r>
      <w:r>
        <w:t>echo has</w:t>
      </w:r>
      <w:r>
        <w:t>（</w:t>
      </w:r>
      <w:r>
        <w:t>“python3”</w:t>
      </w:r>
      <w:r>
        <w:t>）</w:t>
      </w:r>
    </w:p>
    <w:p w:rsidR="007C5F8F" w:rsidRDefault="007C5F8F" w:rsidP="007C5F8F">
      <w:pPr>
        <w:ind w:firstLine="420"/>
      </w:pPr>
      <w:r>
        <w:rPr>
          <w:rFonts w:hint="eastAsia"/>
        </w:rPr>
        <w:t>链接的</w:t>
      </w:r>
      <w:r>
        <w:t>python</w:t>
      </w:r>
      <w:r>
        <w:t>版本</w:t>
      </w:r>
      <w:r>
        <w:t>Vim</w:t>
      </w:r>
      <w:r>
        <w:t>可以找到：</w:t>
      </w:r>
      <w:r>
        <w:t>&gt;</w:t>
      </w:r>
    </w:p>
    <w:p w:rsidR="007C5F8F" w:rsidRDefault="007C5F8F" w:rsidP="007C5F8F">
      <w:pPr>
        <w:ind w:firstLine="420"/>
      </w:pPr>
      <w:r>
        <w:rPr>
          <w:rFonts w:hint="eastAsia"/>
        </w:rPr>
        <w:t>    </w:t>
      </w:r>
      <w:r>
        <w:rPr>
          <w:rFonts w:hint="eastAsia"/>
        </w:rPr>
        <w:t>：</w:t>
      </w:r>
      <w:r>
        <w:t>py3 import sys; print</w:t>
      </w:r>
      <w:r>
        <w:t>（</w:t>
      </w:r>
      <w:r>
        <w:t>sys.version</w:t>
      </w:r>
      <w:r>
        <w:t>）</w:t>
      </w:r>
    </w:p>
    <w:p w:rsidR="007C5F8F" w:rsidRDefault="007C5F8F" w:rsidP="007C5F8F">
      <w:pPr>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7C5F8F" w:rsidRDefault="007C5F8F" w:rsidP="007C5F8F">
      <w:pPr>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7C5F8F" w:rsidRDefault="007C5F8F" w:rsidP="007C5F8F">
      <w:pPr>
        <w:ind w:firstLine="420"/>
      </w:pPr>
      <w:r>
        <w:rPr>
          <w:rFonts w:hint="eastAsia"/>
        </w:rPr>
        <w:t>使用</w:t>
      </w:r>
      <w:r>
        <w:t>python</w:t>
      </w:r>
      <w:r>
        <w:t>版本</w:t>
      </w:r>
      <w:r>
        <w:t>2.x</w:t>
      </w:r>
      <w:r>
        <w:t>：</w:t>
      </w:r>
      <w:r>
        <w:t>&gt;</w:t>
      </w:r>
    </w:p>
    <w:p w:rsidR="007C5F8F" w:rsidRDefault="007C5F8F" w:rsidP="007C5F8F">
      <w:pPr>
        <w:pStyle w:val="41"/>
        <w:ind w:firstLine="840"/>
      </w:pPr>
      <w:r>
        <w:rPr>
          <w:rFonts w:hint="eastAsia"/>
        </w:rPr>
        <w:t> let</w:t>
      </w:r>
      <w:r>
        <w:t xml:space="preserve"> g</w:t>
      </w:r>
      <w:r>
        <w:t>：</w:t>
      </w:r>
      <w:r>
        <w:t>UltiSnipsUsePythonVersion = 2</w:t>
      </w:r>
    </w:p>
    <w:p w:rsidR="007C5F8F" w:rsidRDefault="007C5F8F" w:rsidP="007C5F8F">
      <w:pPr>
        <w:ind w:firstLine="420"/>
      </w:pPr>
      <w:r>
        <w:rPr>
          <w:rFonts w:hint="eastAsia"/>
        </w:rPr>
        <w:t>使用</w:t>
      </w:r>
      <w:r>
        <w:t>python</w:t>
      </w:r>
      <w:r>
        <w:t>版本</w:t>
      </w:r>
      <w:r>
        <w:t>3.x</w:t>
      </w:r>
      <w:r>
        <w:t>：</w:t>
      </w:r>
      <w:r>
        <w:t>&gt;</w:t>
      </w:r>
    </w:p>
    <w:p w:rsidR="007C5F8F" w:rsidRDefault="007C5F8F" w:rsidP="007C5F8F">
      <w:pPr>
        <w:pStyle w:val="41"/>
        <w:ind w:firstLine="840"/>
      </w:pPr>
      <w:r>
        <w:rPr>
          <w:rFonts w:hint="eastAsia"/>
        </w:rPr>
        <w:t> let</w:t>
      </w:r>
      <w:r>
        <w:t xml:space="preserve"> g</w:t>
      </w:r>
      <w:r>
        <w:t>：</w:t>
      </w:r>
      <w:r>
        <w:t>UltiSnipsUsePythonVersion = 3</w:t>
      </w:r>
    </w:p>
    <w:p w:rsidR="007C5F8F" w:rsidRDefault="007C5F8F" w:rsidP="007C5F8F">
      <w:pPr>
        <w:pStyle w:val="3"/>
      </w:pPr>
      <w:r>
        <w:t xml:space="preserve">1.2 </w:t>
      </w:r>
      <w:r>
        <w:rPr>
          <w:rFonts w:hint="eastAsia"/>
        </w:rPr>
        <w:t>致谢</w:t>
      </w:r>
    </w:p>
    <w:p w:rsidR="007C5F8F" w:rsidRDefault="007C5F8F" w:rsidP="007C5F8F">
      <w:pPr>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7C5F8F" w:rsidRDefault="007C5F8F" w:rsidP="007C5F8F">
      <w:pPr>
        <w:pStyle w:val="2"/>
      </w:pPr>
      <w:r>
        <w:rPr>
          <w:rFonts w:hint="eastAsia"/>
        </w:rPr>
        <w:t xml:space="preserve">2 </w:t>
      </w:r>
      <w:r>
        <w:rPr>
          <w:rFonts w:hint="eastAsia"/>
        </w:rPr>
        <w:t>安装和更新</w:t>
      </w:r>
    </w:p>
    <w:p w:rsidR="007C5F8F" w:rsidRPr="009264AC" w:rsidRDefault="007C5F8F" w:rsidP="007C5F8F">
      <w:pPr>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7C5F8F" w:rsidRPr="009264AC" w:rsidRDefault="007C5F8F" w:rsidP="007C5F8F">
      <w:pPr>
        <w:pStyle w:val="3"/>
      </w:pPr>
      <w:r>
        <w:rPr>
          <w:rFonts w:hint="eastAsia"/>
        </w:rPr>
        <w:t>2.1</w:t>
      </w:r>
      <w:r>
        <w:t xml:space="preserve"> </w:t>
      </w:r>
      <w:r w:rsidRPr="009264AC">
        <w:rPr>
          <w:rFonts w:hint="eastAsia"/>
        </w:rPr>
        <w:t>使用</w:t>
      </w:r>
      <w:r w:rsidRPr="009264AC">
        <w:t>Pathogen</w:t>
      </w:r>
      <w:r w:rsidRPr="009264AC">
        <w:rPr>
          <w:rFonts w:hint="eastAsia"/>
        </w:rPr>
        <w:t>：</w:t>
      </w:r>
      <w:r w:rsidRPr="009264AC">
        <w:t xml:space="preserve"> </w:t>
      </w:r>
    </w:p>
    <w:p w:rsidR="007C5F8F" w:rsidRPr="009264AC" w:rsidRDefault="007C5F8F" w:rsidP="007C5F8F">
      <w:pPr>
        <w:ind w:firstLine="420"/>
      </w:pPr>
      <w:r w:rsidRPr="009264AC">
        <w:rPr>
          <w:rFonts w:hint="eastAsia"/>
        </w:rPr>
        <w:t>如果您是</w:t>
      </w:r>
      <w:r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7C5F8F" w:rsidRPr="009264AC" w:rsidRDefault="007C5F8F" w:rsidP="007C5F8F">
      <w:pPr>
        <w:pStyle w:val="41"/>
        <w:ind w:firstLine="840"/>
      </w:pP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7C5F8F" w:rsidRDefault="007C5F8F" w:rsidP="007C5F8F">
      <w:pPr>
        <w:ind w:firstLine="420"/>
      </w:pPr>
      <w:r>
        <w:rPr>
          <w:rFonts w:hint="eastAsia"/>
        </w:rPr>
        <w:t>如果您还想要默认的</w:t>
      </w:r>
      <w:r>
        <w:rPr>
          <w:rFonts w:hint="eastAsia"/>
        </w:rPr>
        <w:t>snippet</w:t>
      </w:r>
      <w:r>
        <w:rPr>
          <w:rFonts w:hint="eastAsia"/>
        </w:rPr>
        <w:t>，还可以跟踪</w:t>
      </w:r>
    </w:p>
    <w:p w:rsidR="007C5F8F" w:rsidRDefault="007C5F8F" w:rsidP="007C5F8F">
      <w:pPr>
        <w:pStyle w:val="41"/>
        <w:ind w:firstLine="840"/>
      </w:pPr>
      <w:r>
        <w:lastRenderedPageBreak/>
        <w:t>$ cd</w:t>
      </w:r>
      <w:r>
        <w:rPr>
          <w:rFonts w:ascii="微软雅黑" w:eastAsia="微软雅黑" w:hAnsi="微软雅黑" w:cs="微软雅黑" w:hint="eastAsia"/>
        </w:rPr>
        <w:t>〜</w:t>
      </w:r>
      <w:r>
        <w:t>/ .vim / bundle &amp;&amp; git clone git</w:t>
      </w:r>
      <w:r>
        <w:rPr>
          <w:rFonts w:hint="eastAsia"/>
        </w:rPr>
        <w:t>：</w:t>
      </w:r>
      <w:r>
        <w:t>//github.com/honza/vim-snippets.git</w:t>
      </w:r>
    </w:p>
    <w:p w:rsidR="007C5F8F" w:rsidRDefault="007C5F8F" w:rsidP="007C5F8F">
      <w:pPr>
        <w:ind w:firstLine="420"/>
      </w:pPr>
      <w:r>
        <w:rPr>
          <w:rFonts w:hint="eastAsia"/>
        </w:rPr>
        <w:t>有关如何更新软件包的更多详细信息，请参阅</w:t>
      </w:r>
      <w:r w:rsidRPr="009264AC">
        <w:t>Pathogen</w:t>
      </w:r>
      <w:r>
        <w:rPr>
          <w:rFonts w:hint="eastAsia"/>
        </w:rPr>
        <w:t>文档。</w:t>
      </w:r>
    </w:p>
    <w:p w:rsidR="007C5F8F" w:rsidRDefault="007C5F8F" w:rsidP="007C5F8F">
      <w:pPr>
        <w:pStyle w:val="3"/>
      </w:pPr>
      <w:r>
        <w:rPr>
          <w:rFonts w:hint="eastAsia"/>
        </w:rPr>
        <w:t xml:space="preserve">2.2 </w:t>
      </w:r>
      <w:r>
        <w:rPr>
          <w:rFonts w:hint="eastAsia"/>
        </w:rPr>
        <w:t>使用下载的数据包：</w:t>
      </w:r>
    </w:p>
    <w:p w:rsidR="007C5F8F" w:rsidRDefault="007C5F8F" w:rsidP="007C5F8F">
      <w:pPr>
        <w:ind w:firstLine="420"/>
      </w:pPr>
      <w:r>
        <w:rPr>
          <w:rFonts w:hint="eastAsia"/>
        </w:rPr>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p>
    <w:p w:rsidR="007C5F8F" w:rsidRDefault="007C5F8F" w:rsidP="007C5F8F">
      <w:pPr>
        <w:pStyle w:val="41"/>
        <w:ind w:firstLine="840"/>
      </w:pPr>
      <w:r>
        <w:rPr>
          <w:rFonts w:hint="eastAsia"/>
        </w:rPr>
        <w:t>设置</w:t>
      </w:r>
      <w:r>
        <w:t>runtimepath + =</w:t>
      </w:r>
      <w:r>
        <w:rPr>
          <w:rFonts w:ascii="微软雅黑" w:eastAsia="微软雅黑" w:hAnsi="微软雅黑" w:cs="微软雅黑" w:hint="eastAsia"/>
        </w:rPr>
        <w:t>〜</w:t>
      </w:r>
      <w:r>
        <w:t>/ .vim / ultisnips_rep</w:t>
      </w:r>
    </w:p>
    <w:p w:rsidR="007C5F8F" w:rsidRDefault="007C5F8F" w:rsidP="007C5F8F">
      <w:pPr>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p>
    <w:p w:rsidR="007C5F8F" w:rsidRDefault="007C5F8F" w:rsidP="007C5F8F">
      <w:pPr>
        <w:pStyle w:val="41"/>
        <w:ind w:firstLine="840"/>
      </w:pPr>
      <w:r>
        <w:t>mkdir -p</w:t>
      </w:r>
      <w:r>
        <w:rPr>
          <w:rFonts w:ascii="微软雅黑" w:eastAsia="微软雅黑" w:hAnsi="微软雅黑" w:cs="微软雅黑" w:hint="eastAsia"/>
        </w:rPr>
        <w:t>〜</w:t>
      </w:r>
      <w:r>
        <w:t>/ .vim / ftdetect /</w:t>
      </w:r>
    </w:p>
    <w:p w:rsidR="007C5F8F" w:rsidRDefault="007C5F8F" w:rsidP="007C5F8F">
      <w:pPr>
        <w:pStyle w:val="41"/>
        <w:ind w:firstLine="840"/>
      </w:pPr>
      <w:r w:rsidRPr="00875CED">
        <w:t>ln -s</w:t>
      </w:r>
      <w:r w:rsidRPr="00875CED">
        <w:rPr>
          <w:rFonts w:ascii="微软雅黑" w:eastAsia="微软雅黑" w:hAnsi="微软雅黑" w:cs="微软雅黑" w:hint="eastAsia"/>
        </w:rPr>
        <w:t>〜</w:t>
      </w:r>
      <w:r w:rsidRPr="00875CED">
        <w:t>/ .vim / ultisnips_rep / ftdetect / *</w:t>
      </w:r>
      <w:r w:rsidRPr="00875CED">
        <w:rPr>
          <w:rFonts w:ascii="微软雅黑" w:eastAsia="微软雅黑" w:hAnsi="微软雅黑" w:cs="微软雅黑" w:hint="eastAsia"/>
        </w:rPr>
        <w:t>〜</w:t>
      </w:r>
      <w:r w:rsidRPr="00875CED">
        <w:t xml:space="preserve">/ .vim / ftdetect </w:t>
      </w:r>
      <w:r>
        <w:t>/</w:t>
      </w:r>
    </w:p>
    <w:p w:rsidR="007C5F8F" w:rsidRDefault="007C5F8F" w:rsidP="007C5F8F">
      <w:pPr>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p>
    <w:p w:rsidR="007C5F8F" w:rsidRDefault="007C5F8F" w:rsidP="007C5F8F">
      <w:pPr>
        <w:pStyle w:val="41"/>
        <w:ind w:firstLine="840"/>
      </w:pPr>
      <w:r>
        <w:t>helptags</w:t>
      </w:r>
      <w:r>
        <w:rPr>
          <w:rFonts w:ascii="微软雅黑" w:eastAsia="微软雅黑" w:hAnsi="微软雅黑" w:cs="微软雅黑" w:hint="eastAsia"/>
        </w:rPr>
        <w:t>〜</w:t>
      </w:r>
      <w:r>
        <w:t>/ .vim / ultisnips_rep / doc</w:t>
      </w:r>
    </w:p>
    <w:p w:rsidR="007C5F8F" w:rsidRDefault="007C5F8F" w:rsidP="007C5F8F">
      <w:pPr>
        <w:ind w:firstLine="420"/>
      </w:pPr>
      <w:r>
        <w:rPr>
          <w:rFonts w:hint="eastAsia"/>
        </w:rPr>
        <w:t>帮助</w:t>
      </w:r>
      <w:r>
        <w:rPr>
          <w:rFonts w:hint="eastAsia"/>
        </w:rPr>
        <w:t>UltiSnips</w:t>
      </w:r>
    </w:p>
    <w:p w:rsidR="007C5F8F" w:rsidRDefault="007C5F8F" w:rsidP="007C5F8F">
      <w:pPr>
        <w:ind w:firstLine="420"/>
      </w:pPr>
      <w:r>
        <w:rPr>
          <w:rFonts w:hint="eastAsia"/>
        </w:rPr>
        <w:t>UltiSnips</w:t>
      </w:r>
      <w:r>
        <w:rPr>
          <w:rFonts w:hint="eastAsia"/>
        </w:rPr>
        <w:t>没有</w:t>
      </w:r>
      <w:r>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7C5F8F" w:rsidRDefault="007C5F8F" w:rsidP="007C5F8F">
      <w:pPr>
        <w:pStyle w:val="2"/>
      </w:pPr>
      <w:r>
        <w:rPr>
          <w:rFonts w:hint="eastAsia"/>
        </w:rPr>
        <w:t xml:space="preserve">3 </w:t>
      </w:r>
      <w:r w:rsidRPr="009651AD">
        <w:rPr>
          <w:rFonts w:hint="eastAsia"/>
        </w:rPr>
        <w:t>设置和命令</w:t>
      </w:r>
    </w:p>
    <w:p w:rsidR="007C5F8F" w:rsidRDefault="007C5F8F" w:rsidP="007C5F8F">
      <w:pPr>
        <w:pStyle w:val="3"/>
      </w:pPr>
      <w:r>
        <w:rPr>
          <w:rFonts w:hint="eastAsia"/>
        </w:rPr>
        <w:t>3.1</w:t>
      </w:r>
      <w:r>
        <w:t xml:space="preserve"> </w:t>
      </w:r>
      <w:r>
        <w:rPr>
          <w:rFonts w:hint="eastAsia"/>
        </w:rPr>
        <w:t>命令</w:t>
      </w:r>
    </w:p>
    <w:p w:rsidR="007C5F8F" w:rsidRDefault="007C5F8F" w:rsidP="007C5F8F">
      <w:pPr>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Pr>
          <w:rFonts w:hint="eastAsia"/>
        </w:rPr>
        <w:t>！所有公用的</w:t>
      </w:r>
      <w:r>
        <w:rPr>
          <w:rFonts w:hint="eastAsia"/>
        </w:rPr>
        <w:t>snippet</w:t>
      </w:r>
      <w:r>
        <w:rPr>
          <w:rFonts w:hint="eastAsia"/>
        </w:rPr>
        <w:t>文件都将</w:t>
      </w:r>
      <w:r w:rsidRPr="00690B25">
        <w:rPr>
          <w:rFonts w:hint="eastAsia"/>
        </w:rPr>
        <w:t>考虑在内。如果多个文件匹配搜索，用户将选择该文件。</w:t>
      </w:r>
    </w:p>
    <w:p w:rsidR="007C5F8F" w:rsidRDefault="007C5F8F" w:rsidP="007C5F8F">
      <w:pPr>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7C5F8F" w:rsidRDefault="007C5F8F" w:rsidP="007C5F8F">
      <w:pPr>
        <w:ind w:firstLine="420"/>
      </w:pPr>
      <w:r>
        <w:t xml:space="preserve">g:UltiSnipsEditSplit        </w:t>
      </w:r>
      <w:r w:rsidRPr="0019761F">
        <w:rPr>
          <w:rFonts w:hint="eastAsia"/>
        </w:rPr>
        <w:t>定义打开编辑窗口的方式</w:t>
      </w:r>
      <w:r>
        <w:t xml:space="preserve">. </w:t>
      </w:r>
      <w:r>
        <w:rPr>
          <w:rFonts w:hint="eastAsia"/>
        </w:rPr>
        <w:t>可能值为：</w:t>
      </w:r>
    </w:p>
    <w:p w:rsidR="007C5F8F" w:rsidRDefault="007C5F8F" w:rsidP="007C5F8F">
      <w:pPr>
        <w:pStyle w:val="41"/>
        <w:ind w:firstLine="840"/>
      </w:pPr>
      <w:r>
        <w:t xml:space="preserve">|normal|        </w:t>
      </w:r>
      <w:r w:rsidRPr="0019761F">
        <w:rPr>
          <w:rFonts w:hint="eastAsia"/>
        </w:rPr>
        <w:t>默认。在当前窗口中打开。</w:t>
      </w:r>
    </w:p>
    <w:p w:rsidR="007C5F8F" w:rsidRDefault="007C5F8F" w:rsidP="007C5F8F">
      <w:pPr>
        <w:pStyle w:val="41"/>
        <w:ind w:firstLine="840"/>
      </w:pPr>
      <w:r>
        <w:t xml:space="preserve">|horizontal|     </w:t>
      </w:r>
      <w:r>
        <w:rPr>
          <w:rFonts w:hint="eastAsia"/>
        </w:rPr>
        <w:t>水平分割窗</w:t>
      </w:r>
    </w:p>
    <w:p w:rsidR="007C5F8F" w:rsidRDefault="007C5F8F" w:rsidP="007C5F8F">
      <w:pPr>
        <w:pStyle w:val="41"/>
        <w:ind w:firstLine="840"/>
      </w:pPr>
      <w:r>
        <w:t xml:space="preserve">|vertical|       </w:t>
      </w:r>
      <w:r>
        <w:rPr>
          <w:rFonts w:hint="eastAsia"/>
        </w:rPr>
        <w:t>垂直拆分窗户。</w:t>
      </w:r>
      <w:r>
        <w:t xml:space="preserve">                            </w:t>
      </w:r>
    </w:p>
    <w:p w:rsidR="007C5F8F" w:rsidRDefault="007C5F8F" w:rsidP="007C5F8F">
      <w:pPr>
        <w:pStyle w:val="41"/>
        <w:ind w:firstLine="840"/>
      </w:pPr>
      <w:r>
        <w:t xml:space="preserve">|context|       </w:t>
      </w:r>
      <w:r>
        <w:rPr>
          <w:rFonts w:hint="eastAsia"/>
        </w:rPr>
        <w:t>依赖于上下文，垂直或水平拆分窗口</w:t>
      </w:r>
    </w:p>
    <w:p w:rsidR="007C5F8F" w:rsidRDefault="007C5F8F" w:rsidP="007C5F8F">
      <w:pPr>
        <w:ind w:firstLine="420"/>
      </w:pPr>
      <w:r w:rsidRPr="00A84481">
        <w:t>g:UltiSnipsSnippetsDir</w:t>
      </w:r>
      <w:r>
        <w:t xml:space="preserve">    </w:t>
      </w:r>
      <w:r w:rsidRPr="0031749F">
        <w:rPr>
          <w:rFonts w:hint="eastAsia"/>
        </w:rPr>
        <w:t>定义存储专用代码段文件的目录。例如，如果变量设置为“</w:t>
      </w:r>
      <w:r w:rsidRPr="0031749F">
        <w:rPr>
          <w:rFonts w:ascii="微软雅黑" w:eastAsia="微软雅黑" w:hAnsi="微软雅黑" w:cs="微软雅黑" w:hint="eastAsia"/>
        </w:rPr>
        <w:t>〜</w:t>
      </w:r>
      <w:r w:rsidRPr="0031749F">
        <w:t>/ .vim / mydir / UltiSnips”</w:t>
      </w:r>
      <w:r w:rsidRPr="0031749F">
        <w:rPr>
          <w:rFonts w:hint="eastAsia"/>
        </w:rPr>
        <w:t>，当前的“</w:t>
      </w:r>
      <w:r w:rsidRPr="0031749F">
        <w:t>filetype”</w:t>
      </w:r>
      <w:r w:rsidRPr="0031749F">
        <w:rPr>
          <w:rFonts w:hint="eastAsia"/>
        </w:rPr>
        <w:t>为“</w:t>
      </w:r>
      <w:r w:rsidRPr="0031749F">
        <w:t>cpp”</w:t>
      </w:r>
      <w:r w:rsidRPr="0031749F">
        <w:rPr>
          <w:rFonts w:hint="eastAsia"/>
        </w:rPr>
        <w:t>，</w:t>
      </w:r>
      <w:r w:rsidRPr="0031749F">
        <w:rPr>
          <w:rFonts w:hint="eastAsia"/>
        </w:rPr>
        <w:t xml:space="preserve"> </w:t>
      </w:r>
      <w:r w:rsidRPr="0031749F">
        <w:rPr>
          <w:rFonts w:hint="eastAsia"/>
        </w:rPr>
        <w:t>如果文件不为空则：</w:t>
      </w:r>
      <w:r w:rsidRPr="0031749F">
        <w:t>UltiSnipsEdit</w:t>
      </w:r>
      <w:r w:rsidRPr="0031749F">
        <w:rPr>
          <w:rFonts w:hint="eastAsia"/>
        </w:rPr>
        <w:t>将打开“</w:t>
      </w:r>
      <w:r w:rsidRPr="0031749F">
        <w:rPr>
          <w:rFonts w:ascii="微软雅黑" w:eastAsia="微软雅黑" w:hAnsi="微软雅黑" w:cs="微软雅黑" w:hint="eastAsia"/>
        </w:rPr>
        <w:t>〜</w:t>
      </w:r>
      <w:r w:rsidRPr="0031749F">
        <w:t>/</w:t>
      </w:r>
      <w:r w:rsidRPr="0031749F">
        <w:rPr>
          <w:rFonts w:hint="eastAsia"/>
        </w:rPr>
        <w:t>.</w:t>
      </w:r>
      <w:r w:rsidRPr="0031749F">
        <w:t xml:space="preserve"> vim / mydir / UltiSnips / cpp.snippets“</w:t>
      </w:r>
      <w:r w:rsidRPr="0031749F">
        <w:t>，</w:t>
      </w:r>
      <w:r w:rsidRPr="0031749F">
        <w:rPr>
          <w:rFonts w:hint="eastAsia"/>
        </w:rPr>
        <w:t>如果为空：</w:t>
      </w:r>
      <w:r w:rsidRPr="0031749F">
        <w:t>UltiSnipsEdit</w:t>
      </w:r>
      <w:r w:rsidRPr="0031749F">
        <w:rPr>
          <w:rFonts w:hint="eastAsia"/>
        </w:rPr>
        <w:t>将在</w:t>
      </w:r>
      <w:r w:rsidRPr="0031749F">
        <w:t>g</w:t>
      </w:r>
      <w:r w:rsidRPr="0031749F">
        <w:rPr>
          <w:rFonts w:hint="eastAsia"/>
        </w:rPr>
        <w:t>：</w:t>
      </w:r>
      <w:r w:rsidRPr="0031749F">
        <w:t>UltiSnipsSnippetDirectories</w:t>
      </w:r>
      <w:r w:rsidRPr="0031749F">
        <w:rPr>
          <w:rFonts w:hint="eastAsia"/>
        </w:rPr>
        <w:t>查找文件，如果没有找到，：</w:t>
      </w:r>
      <w:r w:rsidRPr="0031749F">
        <w:t>UltiSnipsEdit</w:t>
      </w:r>
      <w:r w:rsidRPr="0031749F">
        <w:rPr>
          <w:rFonts w:hint="eastAsia"/>
        </w:rPr>
        <w:t>将在</w:t>
      </w:r>
      <w:r w:rsidRPr="0031749F">
        <w:t>g</w:t>
      </w:r>
      <w:r w:rsidRPr="0031749F">
        <w:rPr>
          <w:rFonts w:hint="eastAsia"/>
        </w:rPr>
        <w:t>：</w:t>
      </w:r>
      <w:r w:rsidRPr="0031749F">
        <w:t>UltiSnipsSnippetsDi</w:t>
      </w:r>
      <w:r w:rsidRPr="0031749F">
        <w:rPr>
          <w:rFonts w:hint="eastAsia"/>
        </w:rPr>
        <w:t>r</w:t>
      </w:r>
      <w:r w:rsidRPr="0031749F">
        <w:rPr>
          <w:rFonts w:hint="eastAsia"/>
        </w:rPr>
        <w:t>打开新的文件</w:t>
      </w:r>
      <w:r>
        <w:rPr>
          <w:rFonts w:hint="eastAsia"/>
        </w:rPr>
        <w:t>。</w:t>
      </w:r>
      <w:r w:rsidRPr="0031749F">
        <w:rPr>
          <w:rFonts w:hint="eastAsia"/>
        </w:rPr>
        <w:t>注意，名为“</w:t>
      </w:r>
      <w:r w:rsidRPr="0031749F">
        <w:rPr>
          <w:rFonts w:hint="eastAsia"/>
        </w:rPr>
        <w:t>snippet</w:t>
      </w:r>
      <w:r w:rsidRPr="0031749F">
        <w:rPr>
          <w:rFonts w:hint="eastAsia"/>
        </w:rPr>
        <w:t>”的目录是为</w:t>
      </w:r>
      <w:r w:rsidRPr="0031749F">
        <w:rPr>
          <w:rFonts w:hint="eastAsia"/>
        </w:rPr>
        <w:t>snipMate</w:t>
      </w:r>
      <w:r w:rsidRPr="0031749F">
        <w:rPr>
          <w:rFonts w:hint="eastAsia"/>
        </w:rPr>
        <w:t>片段保留的，不能使用。</w:t>
      </w:r>
    </w:p>
    <w:p w:rsidR="007C5F8F" w:rsidRDefault="007C5F8F" w:rsidP="007C5F8F">
      <w:pPr>
        <w:ind w:firstLine="420"/>
      </w:pPr>
      <w:r w:rsidRPr="0031749F">
        <w:t>g:UltiSnipsSnippetDirectories</w:t>
      </w:r>
      <w:r>
        <w:t xml:space="preserve">    </w:t>
      </w:r>
      <w:r w:rsidRPr="006C0F6C">
        <w:rPr>
          <w:rFonts w:hint="eastAsia"/>
        </w:rPr>
        <w:t>定义查找代码段的目录。不要混淆这个变量与</w:t>
      </w:r>
      <w:r>
        <w:rPr>
          <w:rFonts w:hint="eastAsia"/>
        </w:rPr>
        <w:t>上面</w:t>
      </w:r>
      <w:r w:rsidRPr="006C0F6C">
        <w:rPr>
          <w:rFonts w:hint="eastAsia"/>
        </w:rPr>
        <w:t>的变量。有关该变量的更多信息，请参见</w:t>
      </w:r>
      <w:r w:rsidRPr="006C0F6C">
        <w:rPr>
          <w:rFonts w:hint="eastAsia"/>
        </w:rPr>
        <w:t>| UltiSnips-snippet-search-path |</w:t>
      </w:r>
      <w:r w:rsidRPr="006C0F6C">
        <w:rPr>
          <w:rFonts w:hint="eastAsia"/>
        </w:rPr>
        <w:t>部分。</w:t>
      </w:r>
    </w:p>
    <w:p w:rsidR="007C5F8F" w:rsidRDefault="007C5F8F" w:rsidP="007C5F8F">
      <w:pPr>
        <w:ind w:firstLine="420"/>
      </w:pPr>
      <w:r>
        <w:t xml:space="preserve">g:UltiSnipsEnableSnipMate    </w:t>
      </w:r>
      <w:r>
        <w:rPr>
          <w:rFonts w:hint="eastAsia"/>
        </w:rPr>
        <w:t>允许在＆</w:t>
      </w:r>
      <w:r>
        <w:rPr>
          <w:rFonts w:hint="eastAsia"/>
        </w:rPr>
        <w:t>runtimepath</w:t>
      </w:r>
      <w:r>
        <w:rPr>
          <w:rFonts w:hint="eastAsia"/>
        </w:rPr>
        <w:t>中查找</w:t>
      </w:r>
      <w:r>
        <w:rPr>
          <w:rFonts w:hint="eastAsia"/>
        </w:rPr>
        <w:t>SnipMate</w:t>
      </w:r>
      <w:r>
        <w:rPr>
          <w:rFonts w:hint="eastAsia"/>
        </w:rPr>
        <w:t>代码片段。</w:t>
      </w:r>
      <w:r>
        <w:rPr>
          <w:rFonts w:hint="eastAsia"/>
        </w:rPr>
        <w:t xml:space="preserve"> UltiSnips</w:t>
      </w:r>
      <w:r>
        <w:rPr>
          <w:rFonts w:hint="eastAsia"/>
        </w:rPr>
        <w:t>将只在名为“</w:t>
      </w:r>
      <w:r>
        <w:rPr>
          <w:rFonts w:hint="eastAsia"/>
        </w:rPr>
        <w:t>snippet</w:t>
      </w:r>
      <w:r>
        <w:rPr>
          <w:rFonts w:hint="eastAsia"/>
        </w:rPr>
        <w:t>”的目录搜索</w:t>
      </w:r>
      <w:r w:rsidRPr="00361216">
        <w:rPr>
          <w:rFonts w:hint="eastAsia"/>
        </w:rPr>
        <w:t>SnipMate</w:t>
      </w:r>
      <w:r>
        <w:rPr>
          <w:rFonts w:hint="eastAsia"/>
        </w:rPr>
        <w:t>代码片段。默认为“</w:t>
      </w:r>
      <w:r>
        <w:rPr>
          <w:rFonts w:hint="eastAsia"/>
        </w:rPr>
        <w:t>1</w:t>
      </w:r>
      <w:r>
        <w:rPr>
          <w:rFonts w:hint="eastAsia"/>
        </w:rPr>
        <w:t>”，所以</w:t>
      </w:r>
      <w:r>
        <w:rPr>
          <w:rFonts w:hint="eastAsia"/>
        </w:rPr>
        <w:t>UltiSnips</w:t>
      </w:r>
      <w:r>
        <w:rPr>
          <w:rFonts w:hint="eastAsia"/>
        </w:rPr>
        <w:t>会查找</w:t>
      </w:r>
      <w:r>
        <w:rPr>
          <w:rFonts w:hint="eastAsia"/>
        </w:rPr>
        <w:t>SnipMate</w:t>
      </w:r>
      <w:r>
        <w:rPr>
          <w:rFonts w:hint="eastAsia"/>
        </w:rPr>
        <w:t>代码片段。</w:t>
      </w:r>
    </w:p>
    <w:p w:rsidR="007C5F8F" w:rsidRDefault="007C5F8F" w:rsidP="007C5F8F">
      <w:pPr>
        <w:ind w:firstLine="420"/>
      </w:pPr>
      <w:r>
        <w:rPr>
          <w:rFonts w:hint="eastAsia"/>
        </w:rPr>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C5F8F" w:rsidRDefault="007C5F8F" w:rsidP="007C5F8F">
      <w:pPr>
        <w:pStyle w:val="41"/>
        <w:ind w:firstLine="840"/>
      </w:pPr>
      <w:r>
        <w:rPr>
          <w:rFonts w:hint="eastAsia"/>
        </w:rPr>
        <w:t>：</w:t>
      </w:r>
      <w:r>
        <w:rPr>
          <w:rFonts w:hint="eastAsia"/>
        </w:rPr>
        <w:t>UltiSnipsAddFiletypes rst.lua</w:t>
      </w:r>
    </w:p>
    <w:p w:rsidR="007C5F8F" w:rsidRDefault="007C5F8F" w:rsidP="007C5F8F">
      <w:pPr>
        <w:ind w:firstLine="420"/>
      </w:pPr>
      <w:r>
        <w:rPr>
          <w:rFonts w:hint="eastAsia"/>
        </w:rPr>
        <w:t>使用点分语法。此列表中的第一个文件类型将是</w:t>
      </w:r>
      <w:r>
        <w:rPr>
          <w:rFonts w:hint="eastAsia"/>
        </w:rPr>
        <w:t>UltiSnipsEdit</w:t>
      </w:r>
      <w:r>
        <w:rPr>
          <w:rFonts w:hint="eastAsia"/>
        </w:rPr>
        <w:t>中使用的文件类型，因此顺序很重要，列表优先级排序。您可以将其添加到您的</w:t>
      </w:r>
      <w:r>
        <w:rPr>
          <w:rFonts w:hint="eastAsia"/>
        </w:rPr>
        <w:t>ftplugin / rails.vim&gt;</w:t>
      </w:r>
      <w:r>
        <w:rPr>
          <w:rFonts w:hint="eastAsia"/>
        </w:rPr>
        <w:t>中</w:t>
      </w:r>
    </w:p>
    <w:p w:rsidR="007C5F8F" w:rsidRDefault="007C5F8F" w:rsidP="007C5F8F">
      <w:pPr>
        <w:pStyle w:val="41"/>
        <w:ind w:firstLine="840"/>
      </w:pPr>
      <w:r>
        <w:rPr>
          <w:rFonts w:hint="eastAsia"/>
        </w:rPr>
        <w:lastRenderedPageBreak/>
        <w:t>：</w:t>
      </w:r>
      <w:r>
        <w:rPr>
          <w:rFonts w:hint="eastAsia"/>
        </w:rPr>
        <w:t>UltiSnipsAddFiletypes rails.ruby</w:t>
      </w:r>
    </w:p>
    <w:p w:rsidR="007C5F8F" w:rsidRDefault="007C5F8F" w:rsidP="007C5F8F">
      <w:pPr>
        <w:ind w:firstLine="420"/>
      </w:pPr>
      <w:r>
        <w:rPr>
          <w:rFonts w:hint="eastAsia"/>
        </w:rPr>
        <w:t>改命令表示：首先</w:t>
      </w:r>
      <w:r>
        <w:rPr>
          <w:rFonts w:hint="eastAsia"/>
        </w:rPr>
        <w:t>UltiSnips</w:t>
      </w:r>
      <w:r>
        <w:rPr>
          <w:rFonts w:hint="eastAsia"/>
        </w:rPr>
        <w:t>首先使用</w:t>
      </w:r>
      <w:r>
        <w:rPr>
          <w:rFonts w:hint="eastAsia"/>
        </w:rPr>
        <w:t>rails</w:t>
      </w:r>
      <w:r>
        <w:rPr>
          <w:rFonts w:hint="eastAsia"/>
        </w:rPr>
        <w:t>代码片段，而</w:t>
      </w:r>
      <w:r>
        <w:rPr>
          <w:rFonts w:hint="eastAsia"/>
        </w:rPr>
        <w:t>rails</w:t>
      </w:r>
      <w:r>
        <w:rPr>
          <w:rFonts w:hint="eastAsia"/>
        </w:rPr>
        <w:t>片段应该覆盖相同触发器的</w:t>
      </w:r>
      <w:r>
        <w:rPr>
          <w:rFonts w:hint="eastAsia"/>
        </w:rPr>
        <w:t>ruby</w:t>
      </w:r>
      <w:r>
        <w:rPr>
          <w:rFonts w:hint="eastAsia"/>
        </w:rPr>
        <w:t>片段。</w:t>
      </w:r>
      <w:r>
        <w:rPr>
          <w:rFonts w:hint="eastAsia"/>
        </w:rPr>
        <w:t xml:space="preserve"> </w:t>
      </w:r>
      <w:r>
        <w:rPr>
          <w:rFonts w:hint="eastAsia"/>
        </w:rPr>
        <w:t>所有的优先级都是</w:t>
      </w:r>
      <w:r>
        <w:rPr>
          <w:rFonts w:hint="eastAsia"/>
        </w:rPr>
        <w:t>rails - &gt; ruby - &gt; all</w:t>
      </w:r>
      <w:r>
        <w:rPr>
          <w:rFonts w:hint="eastAsia"/>
        </w:rPr>
        <w:t>。</w:t>
      </w:r>
      <w:r>
        <w:rPr>
          <w:rFonts w:hint="eastAsia"/>
        </w:rPr>
        <w:t xml:space="preserve"> </w:t>
      </w:r>
      <w:r>
        <w:rPr>
          <w:rFonts w:hint="eastAsia"/>
        </w:rPr>
        <w:t>如果您有一些特殊的编程代码片段，应该优先级低于您可以调用的</w:t>
      </w:r>
      <w:r>
        <w:rPr>
          <w:rFonts w:hint="eastAsia"/>
        </w:rPr>
        <w:t>ruby</w:t>
      </w:r>
      <w:r>
        <w:rPr>
          <w:rFonts w:hint="eastAsia"/>
        </w:rPr>
        <w:t>代码片段</w:t>
      </w:r>
    </w:p>
    <w:p w:rsidR="007C5F8F" w:rsidRDefault="007C5F8F" w:rsidP="007C5F8F">
      <w:pPr>
        <w:pStyle w:val="41"/>
        <w:ind w:firstLine="840"/>
      </w:pPr>
      <w:r>
        <w:rPr>
          <w:rFonts w:hint="eastAsia"/>
        </w:rPr>
        <w:t>：</w:t>
      </w:r>
      <w:r>
        <w:rPr>
          <w:rFonts w:hint="eastAsia"/>
        </w:rPr>
        <w:t>UltiSnipsAddFiletypes ruby.programming</w:t>
      </w:r>
    </w:p>
    <w:p w:rsidR="007C5F8F" w:rsidRDefault="007C5F8F" w:rsidP="007C5F8F">
      <w:pPr>
        <w:ind w:firstLine="420"/>
      </w:pPr>
      <w:r>
        <w:rPr>
          <w:rFonts w:hint="eastAsia"/>
        </w:rPr>
        <w:t>那么优先级就是</w:t>
      </w:r>
      <w:r>
        <w:rPr>
          <w:rFonts w:hint="eastAsia"/>
        </w:rPr>
        <w:t>rails - &gt; ruby - &gt; programming - &gt; all</w:t>
      </w:r>
      <w:r>
        <w:rPr>
          <w:rFonts w:hint="eastAsia"/>
        </w:rPr>
        <w:t>。</w:t>
      </w:r>
    </w:p>
    <w:p w:rsidR="007C5F8F" w:rsidRDefault="007C5F8F" w:rsidP="007C5F8F">
      <w:pPr>
        <w:pStyle w:val="3"/>
      </w:pPr>
      <w:r>
        <w:rPr>
          <w:rFonts w:hint="eastAsia"/>
        </w:rPr>
        <w:t>3.2</w:t>
      </w:r>
      <w:r>
        <w:t xml:space="preserve"> </w:t>
      </w:r>
      <w:r>
        <w:rPr>
          <w:rFonts w:hint="eastAsia"/>
        </w:rPr>
        <w:t>触发器</w:t>
      </w:r>
    </w:p>
    <w:p w:rsidR="007C5F8F" w:rsidRDefault="007C5F8F" w:rsidP="007C5F8F">
      <w:pPr>
        <w:ind w:firstLine="420"/>
      </w:pPr>
      <w:r>
        <w:rPr>
          <w:rFonts w:hint="eastAsia"/>
        </w:rPr>
        <w:t>您可以通过设置全局变量来定义用于触发</w:t>
      </w:r>
      <w:r>
        <w:rPr>
          <w:rFonts w:hint="eastAsia"/>
        </w:rPr>
        <w:t>UltiSnips</w:t>
      </w:r>
      <w:r>
        <w:rPr>
          <w:rFonts w:hint="eastAsia"/>
        </w:rPr>
        <w:t>操作的键。用于展开代码段，在代码段中向前跳转并、向后跳转，列出当前展开上下文中的所有可用代码段。请注意，某些终端仿真器不会将</w:t>
      </w:r>
      <w:r>
        <w:rPr>
          <w:rFonts w:hint="eastAsia"/>
        </w:rPr>
        <w:t>&lt;c-tab&gt;</w:t>
      </w:r>
      <w:r>
        <w:rPr>
          <w:rFonts w:hint="eastAsia"/>
        </w:rPr>
        <w:t>发送到正在运行的程序。具有默认值的变量为：</w:t>
      </w:r>
    </w:p>
    <w:p w:rsidR="007C5F8F" w:rsidRPr="00B6288A" w:rsidRDefault="007C5F8F" w:rsidP="007C5F8F">
      <w:pPr>
        <w:pStyle w:val="41"/>
        <w:ind w:firstLine="840"/>
      </w:pPr>
      <w:r w:rsidRPr="00B6288A">
        <w:t>g:UltiSnipsExpandTrigger="&lt;TAB&gt;"        "</w:t>
      </w:r>
      <w:r>
        <w:rPr>
          <w:rFonts w:hint="eastAsia"/>
        </w:rPr>
        <w:t>展开代码片段</w:t>
      </w:r>
    </w:p>
    <w:p w:rsidR="007C5F8F" w:rsidRPr="00B6288A" w:rsidRDefault="007C5F8F" w:rsidP="007C5F8F">
      <w:pPr>
        <w:pStyle w:val="41"/>
        <w:ind w:firstLine="840"/>
      </w:pPr>
      <w:r w:rsidRPr="00B6288A">
        <w:t xml:space="preserve">g:UltiSnipsJumpForwardTrigger="&lt;c-j&gt;"   </w:t>
      </w:r>
      <w:r>
        <w:t xml:space="preserve"> </w:t>
      </w:r>
      <w:r w:rsidRPr="00B6288A">
        <w:t xml:space="preserve"> "</w:t>
      </w:r>
      <w:r w:rsidRPr="00B6288A">
        <w:t>后一个</w:t>
      </w:r>
      <w:r w:rsidRPr="00B6288A">
        <w:t xml:space="preserve"> </w:t>
      </w:r>
    </w:p>
    <w:p w:rsidR="007C5F8F" w:rsidRPr="00B6288A" w:rsidRDefault="007C5F8F" w:rsidP="007C5F8F">
      <w:pPr>
        <w:pStyle w:val="41"/>
        <w:ind w:firstLine="840"/>
      </w:pPr>
      <w:r w:rsidRPr="00B6288A">
        <w:t>g:UltiSnipsJumpBackwardTrigger="&lt;c-k&gt;"   "</w:t>
      </w:r>
      <w:r w:rsidRPr="00B6288A">
        <w:t>前一个</w:t>
      </w:r>
    </w:p>
    <w:p w:rsidR="007C5F8F" w:rsidRPr="00B6288A" w:rsidRDefault="007C5F8F" w:rsidP="007C5F8F">
      <w:pPr>
        <w:pStyle w:val="41"/>
        <w:ind w:firstLine="840"/>
      </w:pPr>
      <w:r w:rsidRPr="00B6288A">
        <w:t xml:space="preserve">g:UltiSnipsListSnippets="&lt;c-tab&gt;" </w:t>
      </w:r>
      <w:r>
        <w:t xml:space="preserve">         </w:t>
      </w:r>
      <w:r w:rsidRPr="00B6288A">
        <w:t>"</w:t>
      </w:r>
      <w:r>
        <w:t>打开</w:t>
      </w:r>
      <w:r>
        <w:rPr>
          <w:rFonts w:hint="eastAsia"/>
        </w:rPr>
        <w:t>代码片段</w:t>
      </w:r>
      <w:r w:rsidRPr="00B6288A">
        <w:t>列表</w:t>
      </w:r>
    </w:p>
    <w:p w:rsidR="007C5F8F" w:rsidRDefault="007C5F8F" w:rsidP="007C5F8F">
      <w:pPr>
        <w:ind w:firstLine="420"/>
      </w:pPr>
      <w:r>
        <w:rPr>
          <w:rFonts w:hint="eastAsia"/>
        </w:rPr>
        <w:t>UltiSnips</w:t>
      </w:r>
      <w:r>
        <w:rPr>
          <w:rFonts w:hint="eastAsia"/>
        </w:rPr>
        <w:t>只会在代码段处于活动状态时映射跳转触发器，以尽可能少地与其他映射进行干扰。</w:t>
      </w:r>
    </w:p>
    <w:p w:rsidR="007C5F8F" w:rsidRDefault="007C5F8F" w:rsidP="007C5F8F">
      <w:pPr>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的默认值会干扰内置的补全功能。解决方法是将以下内容添加到您的</w:t>
      </w:r>
      <w:r w:rsidRPr="00116AC9">
        <w:rPr>
          <w:rFonts w:hint="eastAsia"/>
        </w:rPr>
        <w:t>vimrc</w:t>
      </w:r>
      <w:r>
        <w:rPr>
          <w:rFonts w:hint="eastAsia"/>
        </w:rPr>
        <w:t>重新映射键。</w:t>
      </w:r>
    </w:p>
    <w:p w:rsidR="007C5F8F" w:rsidRPr="00A420D2" w:rsidRDefault="007C5F8F" w:rsidP="007C5F8F">
      <w:pPr>
        <w:pStyle w:val="3"/>
      </w:pPr>
      <w:r w:rsidRPr="00A420D2">
        <w:rPr>
          <w:rFonts w:hint="eastAsia"/>
        </w:rPr>
        <w:t>3.3</w:t>
      </w:r>
      <w:r>
        <w:t xml:space="preserve"> </w:t>
      </w:r>
      <w:r>
        <w:rPr>
          <w:rFonts w:hint="eastAsia"/>
        </w:rPr>
        <w:t>snippets</w:t>
      </w:r>
      <w:r w:rsidRPr="00A420D2">
        <w:rPr>
          <w:rFonts w:hint="eastAsia"/>
        </w:rPr>
        <w:t>搜索路径</w:t>
      </w:r>
    </w:p>
    <w:p w:rsidR="007C5F8F" w:rsidRDefault="007C5F8F" w:rsidP="007C5F8F">
      <w:pPr>
        <w:ind w:firstLine="420"/>
      </w:pPr>
      <w:r w:rsidRPr="00A420D2">
        <w:rPr>
          <w:rFonts w:hint="eastAsia"/>
        </w:rPr>
        <w:t>UltiSnips</w:t>
      </w:r>
      <w:r>
        <w:rPr>
          <w:rFonts w:hint="eastAsia"/>
        </w:rPr>
        <w:t>的</w:t>
      </w:r>
      <w:r>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7C5F8F" w:rsidRDefault="007C5F8F" w:rsidP="007C5F8F">
      <w:pPr>
        <w:ind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t>snippet</w:t>
      </w:r>
      <w:r w:rsidRPr="00256146">
        <w:rPr>
          <w:rFonts w:hint="eastAsia"/>
        </w:rPr>
        <w:t>目录的名称列表。请注意，“</w:t>
      </w:r>
      <w:r>
        <w:t>snippet</w:t>
      </w:r>
      <w:r>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7C5F8F" w:rsidRDefault="007C5F8F" w:rsidP="007C5F8F">
      <w:pPr>
        <w:pStyle w:val="41"/>
        <w:ind w:firstLine="840"/>
      </w:pPr>
      <w:r w:rsidRPr="00976933">
        <w:t>let g:UltiSnipsSnippetDirectories=["UltiSnips"]</w:t>
      </w:r>
    </w:p>
    <w:p w:rsidR="007C5F8F" w:rsidRDefault="007C5F8F" w:rsidP="007C5F8F">
      <w:pPr>
        <w:ind w:firstLine="420"/>
      </w:pPr>
      <w:r w:rsidRPr="002B18AA">
        <w:rPr>
          <w:rFonts w:hint="eastAsia"/>
        </w:rPr>
        <w:t>UltiSnips</w:t>
      </w:r>
      <w:r>
        <w:rPr>
          <w:rFonts w:hint="eastAsia"/>
        </w:rPr>
        <w:t>将按照定义的顺序查找</w:t>
      </w:r>
      <w:r w:rsidRPr="002B18AA">
        <w:rPr>
          <w:rFonts w:hint="eastAsia"/>
        </w:rPr>
        <w:t>每个“</w:t>
      </w:r>
      <w:r w:rsidRPr="002B18AA">
        <w:rPr>
          <w:rFonts w:hint="eastAsia"/>
        </w:rPr>
        <w:t>runtimepath</w:t>
      </w:r>
      <w:r>
        <w:rPr>
          <w:rFonts w:hint="eastAsia"/>
        </w:rPr>
        <w:t>”目录中由</w:t>
      </w:r>
      <w:r w:rsidRPr="002B18AA">
        <w:rPr>
          <w:rFonts w:hint="eastAsia"/>
        </w:rPr>
        <w:t>g</w:t>
      </w:r>
      <w:r w:rsidRPr="002B18AA">
        <w:rPr>
          <w:rFonts w:hint="eastAsia"/>
        </w:rPr>
        <w:t>：</w:t>
      </w:r>
      <w:r w:rsidRPr="002B18AA">
        <w:rPr>
          <w:rFonts w:hint="eastAsia"/>
        </w:rPr>
        <w:t>UltiSnipsSnippetDirectories</w:t>
      </w:r>
      <w:r>
        <w:rPr>
          <w:rFonts w:hint="eastAsia"/>
        </w:rPr>
        <w:t>定义的子目录</w:t>
      </w:r>
      <w:r w:rsidRPr="002B18AA">
        <w:rPr>
          <w:rFonts w:hint="eastAsia"/>
        </w:rPr>
        <w:t>。例如，如果您将</w:t>
      </w:r>
      <w:r>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7C5F8F" w:rsidRDefault="007C5F8F" w:rsidP="007C5F8F">
      <w:pPr>
        <w:pStyle w:val="41"/>
        <w:ind w:firstLine="840"/>
      </w:pPr>
      <w:r w:rsidRPr="002D1404">
        <w:t>let g:UltiSnipsSnippetDirectories=["UltiSnips", "mycoolsnippets"]</w:t>
      </w:r>
    </w:p>
    <w:p w:rsidR="007C5F8F" w:rsidRPr="00E85A80" w:rsidRDefault="007C5F8F" w:rsidP="007C5F8F">
      <w:pPr>
        <w:ind w:firstLine="420"/>
      </w:pPr>
      <w:r w:rsidRPr="00E85A80">
        <w:rPr>
          <w:rFonts w:hint="eastAsia"/>
        </w:rPr>
        <w:t>如果您不想使用插件附带的第三方代码段，请定义变量：</w:t>
      </w:r>
    </w:p>
    <w:p w:rsidR="007C5F8F" w:rsidRDefault="007C5F8F" w:rsidP="007C5F8F">
      <w:pPr>
        <w:pStyle w:val="41"/>
        <w:ind w:firstLine="840"/>
      </w:pPr>
      <w:r>
        <w:rPr>
          <w:rFonts w:hint="eastAsia"/>
        </w:rPr>
        <w:t>let</w:t>
      </w:r>
      <w:r>
        <w:t xml:space="preserve"> </w:t>
      </w:r>
      <w:r>
        <w:rPr>
          <w:rFonts w:hint="eastAsia"/>
        </w:rPr>
        <w:t>g</w:t>
      </w:r>
      <w:r>
        <w:rPr>
          <w:rFonts w:hint="eastAsia"/>
        </w:rPr>
        <w:t>：</w:t>
      </w:r>
      <w:r>
        <w:rPr>
          <w:rFonts w:hint="eastAsia"/>
        </w:rPr>
        <w:t>UltiSnipsSnippetDirectories = [</w:t>
      </w:r>
      <w:r>
        <w:rPr>
          <w:rFonts w:hint="eastAsia"/>
        </w:rPr>
        <w:t>“</w:t>
      </w:r>
      <w:r>
        <w:rPr>
          <w:rFonts w:hint="eastAsia"/>
        </w:rPr>
        <w:t>mycoolsnippets</w:t>
      </w:r>
      <w:r>
        <w:rPr>
          <w:rFonts w:hint="eastAsia"/>
        </w:rPr>
        <w:t>”</w:t>
      </w:r>
      <w:r>
        <w:rPr>
          <w:rFonts w:hint="eastAsia"/>
        </w:rPr>
        <w:t>]</w:t>
      </w:r>
    </w:p>
    <w:p w:rsidR="007C5F8F" w:rsidRDefault="007C5F8F" w:rsidP="007C5F8F">
      <w:pPr>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C5F8F" w:rsidRDefault="007C5F8F" w:rsidP="007C5F8F">
      <w:pPr>
        <w:ind w:firstLine="420"/>
      </w:pPr>
      <w:r>
        <w:rPr>
          <w:rFonts w:hint="eastAsia"/>
        </w:rPr>
        <w:t>参见</w:t>
      </w:r>
      <w:r>
        <w:rPr>
          <w:rFonts w:hint="eastAsia"/>
        </w:rPr>
        <w:t>| UltiSnips-added-snippets |</w:t>
      </w:r>
      <w:r>
        <w:rPr>
          <w:rFonts w:hint="eastAsia"/>
        </w:rPr>
        <w:t>，其说明</w:t>
      </w:r>
      <w:r>
        <w:rPr>
          <w:rFonts w:hint="eastAsia"/>
        </w:rPr>
        <w:t>snippets</w:t>
      </w:r>
      <w:r>
        <w:rPr>
          <w:rFonts w:hint="eastAsia"/>
        </w:rPr>
        <w:t>与文件类型的对应关系。</w:t>
      </w:r>
    </w:p>
    <w:p w:rsidR="007C5F8F" w:rsidRDefault="007C5F8F" w:rsidP="007C5F8F">
      <w:pPr>
        <w:ind w:firstLine="420"/>
      </w:pPr>
      <w:r>
        <w:rPr>
          <w:rFonts w:hint="eastAsia"/>
        </w:rPr>
        <w:t>如果在此变量中仅指定一个目录，并且以绝对路径指定此目录，则</w:t>
      </w:r>
      <w:r>
        <w:rPr>
          <w:rFonts w:hint="eastAsia"/>
        </w:rPr>
        <w:t>UltiSnips</w:t>
      </w:r>
      <w:r>
        <w:rPr>
          <w:rFonts w:hint="eastAsia"/>
        </w:rPr>
        <w:t>将不会在＆</w:t>
      </w:r>
      <w:r>
        <w:rPr>
          <w:rFonts w:hint="eastAsia"/>
        </w:rPr>
        <w:t>runtimepath</w:t>
      </w:r>
      <w:r>
        <w:rPr>
          <w:rFonts w:hint="eastAsia"/>
        </w:rPr>
        <w:t>中查找代码段，这能显著的加速。</w:t>
      </w:r>
      <w:r>
        <w:rPr>
          <w:rFonts w:hint="eastAsia"/>
        </w:rPr>
        <w:t xml:space="preserve"> </w:t>
      </w:r>
      <w:r>
        <w:rPr>
          <w:rFonts w:hint="eastAsia"/>
        </w:rPr>
        <w:t>所以，通常设置是：</w:t>
      </w:r>
    </w:p>
    <w:p w:rsidR="007C5F8F" w:rsidRDefault="007C5F8F" w:rsidP="007C5F8F">
      <w:pPr>
        <w:pStyle w:val="41"/>
        <w:ind w:firstLine="840"/>
      </w:pPr>
      <w:r>
        <w:rPr>
          <w:rFonts w:hint="eastAsia"/>
        </w:rPr>
        <w:t>let</w:t>
      </w:r>
      <w:r>
        <w:t xml:space="preserve"> </w:t>
      </w:r>
      <w:r>
        <w:rPr>
          <w:rFonts w:hint="eastAsia"/>
        </w:rPr>
        <w:t>g</w:t>
      </w:r>
      <w:r>
        <w:rPr>
          <w:rFonts w:hint="eastAsia"/>
        </w:rPr>
        <w:t>：</w:t>
      </w:r>
      <w:r>
        <w:rPr>
          <w:rFonts w:hint="eastAsia"/>
        </w:rPr>
        <w:t>UltiSnipsSnippetDirectories = $HOME.'/.vim / UltiSnips'</w:t>
      </w:r>
    </w:p>
    <w:p w:rsidR="007C5F8F" w:rsidRPr="007040FE" w:rsidRDefault="007C5F8F" w:rsidP="007C5F8F">
      <w:pPr>
        <w:ind w:firstLine="420"/>
      </w:pPr>
      <w:r>
        <w:rPr>
          <w:rFonts w:hint="eastAsia"/>
        </w:rPr>
        <w:t>但是，您将无法使用开箱即用的第三方插件附带的片段。</w:t>
      </w:r>
      <w:r>
        <w:rPr>
          <w:rFonts w:hint="eastAsia"/>
        </w:rPr>
        <w:t xml:space="preserve"> </w:t>
      </w:r>
      <w:r>
        <w:rPr>
          <w:rFonts w:hint="eastAsia"/>
        </w:rPr>
        <w:t>您需要将它们复制到您选择的目录中。</w:t>
      </w:r>
      <w:r w:rsidRPr="00AB5BF6">
        <w:rPr>
          <w:rFonts w:hint="eastAsia"/>
        </w:rPr>
        <w:t>但是，您将无法使用</w:t>
      </w:r>
      <w:r>
        <w:rPr>
          <w:rFonts w:hint="eastAsia"/>
        </w:rPr>
        <w:t>该目录外的</w:t>
      </w:r>
      <w:r w:rsidRPr="00AB5BF6">
        <w:rPr>
          <w:rFonts w:hint="eastAsia"/>
        </w:rPr>
        <w:t>第三方插件附带的片段。</w:t>
      </w:r>
      <w:r w:rsidRPr="00AB5BF6">
        <w:rPr>
          <w:rFonts w:hint="eastAsia"/>
        </w:rPr>
        <w:t xml:space="preserve"> </w:t>
      </w:r>
      <w:r w:rsidRPr="00AB5BF6">
        <w:rPr>
          <w:rFonts w:hint="eastAsia"/>
        </w:rPr>
        <w:t>您需要将它们复制到您选择的目录中。</w:t>
      </w:r>
    </w:p>
    <w:p w:rsidR="007C5F8F" w:rsidRPr="003406C8" w:rsidRDefault="007C5F8F" w:rsidP="007C5F8F">
      <w:pPr>
        <w:pStyle w:val="3"/>
      </w:pPr>
      <w:r w:rsidRPr="003406C8">
        <w:rPr>
          <w:rStyle w:val="20"/>
          <w:rFonts w:hint="eastAsia"/>
          <w:b/>
          <w:bCs/>
        </w:rPr>
        <w:t>3.4</w:t>
      </w:r>
      <w:r>
        <w:rPr>
          <w:rStyle w:val="20"/>
          <w:b/>
          <w:bCs/>
        </w:rPr>
        <w:t xml:space="preserve"> </w:t>
      </w:r>
      <w:r w:rsidRPr="003406C8">
        <w:rPr>
          <w:rStyle w:val="20"/>
          <w:rFonts w:hint="eastAsia"/>
          <w:b/>
          <w:bCs/>
        </w:rPr>
        <w:t>关于选择模式映射的警告</w:t>
      </w:r>
    </w:p>
    <w:p w:rsidR="007C5F8F" w:rsidRPr="003406C8" w:rsidRDefault="007C5F8F" w:rsidP="007C5F8F">
      <w:pPr>
        <w:ind w:firstLine="420"/>
      </w:pPr>
      <w:r w:rsidRPr="003406C8">
        <w:rPr>
          <w:rFonts w:hint="eastAsia"/>
        </w:rPr>
        <w:t>Vim| mapmode-s |</w:t>
      </w:r>
      <w:r>
        <w:rPr>
          <w:rFonts w:hint="eastAsia"/>
        </w:rPr>
        <w:t>帮助文档写到：</w:t>
      </w:r>
    </w:p>
    <w:p w:rsidR="007C5F8F" w:rsidRDefault="007C5F8F" w:rsidP="007C5F8F">
      <w:pPr>
        <w:ind w:firstLine="420"/>
      </w:pPr>
      <w:r>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Pr>
          <w:rFonts w:hint="eastAsia"/>
        </w:rPr>
        <w:t>，</w:t>
      </w:r>
      <w:r w:rsidRPr="003406C8">
        <w:rPr>
          <w:rFonts w:hint="eastAsia"/>
        </w:rPr>
        <w:t>或者在映射定义后使用：</w:t>
      </w:r>
      <w:r w:rsidRPr="003406C8">
        <w:rPr>
          <w:rFonts w:hint="eastAsia"/>
        </w:rPr>
        <w:t>sunmap</w:t>
      </w:r>
      <w:r w:rsidRPr="003406C8">
        <w:rPr>
          <w:rFonts w:hint="eastAsia"/>
        </w:rPr>
        <w:t>。</w:t>
      </w:r>
    </w:p>
    <w:p w:rsidR="007C5F8F" w:rsidRDefault="007C5F8F" w:rsidP="007C5F8F">
      <w:pPr>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Pr="00F451EC">
        <w:rPr>
          <w:rFonts w:hint="eastAsia"/>
        </w:rPr>
        <w:t>UltiSnips</w:t>
      </w:r>
      <w:r>
        <w:rPr>
          <w:rFonts w:hint="eastAsia"/>
        </w:rPr>
        <w:t>使用“</w:t>
      </w:r>
      <w:r>
        <w:rPr>
          <w:rFonts w:hint="eastAsia"/>
        </w:rPr>
        <w:t>select</w:t>
      </w:r>
      <w:r w:rsidRPr="00F451EC">
        <w:rPr>
          <w:rFonts w:hint="eastAsia"/>
        </w:rPr>
        <w:t>”模式</w:t>
      </w:r>
      <w:r>
        <w:rPr>
          <w:rFonts w:hint="eastAsia"/>
        </w:rPr>
        <w:t>来对片段中的</w:t>
      </w:r>
      <w:r w:rsidRPr="00F451EC">
        <w:rPr>
          <w:rFonts w:hint="eastAsia"/>
        </w:rPr>
        <w:t>tabstop</w:t>
      </w:r>
      <w:r>
        <w:rPr>
          <w:rFonts w:hint="eastAsia"/>
        </w:rPr>
        <w:t>变量进行替代覆盖</w:t>
      </w:r>
      <w:r w:rsidRPr="00F451EC">
        <w:rPr>
          <w:rFonts w:hint="eastAsia"/>
        </w:rPr>
        <w:t>。</w:t>
      </w:r>
      <w:r w:rsidRPr="00F451EC">
        <w:rPr>
          <w:rFonts w:hint="eastAsia"/>
        </w:rPr>
        <w:t xml:space="preserve"> </w:t>
      </w:r>
      <w:r w:rsidRPr="00F451EC">
        <w:rPr>
          <w:rFonts w:hint="eastAsia"/>
        </w:rPr>
        <w:t>现有的</w:t>
      </w:r>
      <w:r w:rsidRPr="00F451EC">
        <w:rPr>
          <w:rFonts w:hint="eastAsia"/>
        </w:rPr>
        <w:t>Visual +</w:t>
      </w:r>
      <w:r w:rsidRPr="00F451EC">
        <w:rPr>
          <w:rFonts w:hint="eastAsia"/>
        </w:rPr>
        <w:t>选择模式映射将会</w:t>
      </w:r>
      <w:r>
        <w:rPr>
          <w:rFonts w:hint="eastAsia"/>
        </w:rPr>
        <w:t>受到</w:t>
      </w:r>
      <w:r w:rsidRPr="00F451EC">
        <w:rPr>
          <w:rFonts w:hint="eastAsia"/>
        </w:rPr>
        <w:t>干扰</w:t>
      </w:r>
      <w:r>
        <w:rPr>
          <w:rFonts w:hint="eastAsia"/>
        </w:rPr>
        <w:t>，</w:t>
      </w:r>
      <w:r w:rsidRPr="00737FCE">
        <w:rPr>
          <w:rFonts w:hint="eastAsia"/>
        </w:rPr>
        <w:t>因此，</w:t>
      </w:r>
      <w:r w:rsidRPr="00737FCE">
        <w:rPr>
          <w:rFonts w:hint="eastAsia"/>
        </w:rPr>
        <w:t>UltiSnips</w:t>
      </w:r>
      <w:r w:rsidRPr="00737FCE">
        <w:rPr>
          <w:rFonts w:hint="eastAsia"/>
        </w:rPr>
        <w:t>发出一个</w:t>
      </w:r>
      <w:r w:rsidRPr="00737FCE">
        <w:rPr>
          <w:rFonts w:hint="eastAsia"/>
        </w:rPr>
        <w:t>|</w:t>
      </w:r>
      <w:r w:rsidRPr="00737FCE">
        <w:rPr>
          <w:rFonts w:hint="eastAsia"/>
        </w:rPr>
        <w:t>：</w:t>
      </w:r>
      <w:r w:rsidRPr="00737FCE">
        <w:rPr>
          <w:rFonts w:hint="eastAsia"/>
        </w:rPr>
        <w:t xml:space="preserve">sunmap | </w:t>
      </w:r>
      <w:r w:rsidRPr="00737FCE">
        <w:rPr>
          <w:rFonts w:hint="eastAsia"/>
        </w:rPr>
        <w:t>命令</w:t>
      </w:r>
      <w:r>
        <w:rPr>
          <w:rFonts w:hint="eastAsia"/>
        </w:rPr>
        <w:t>来删除可打印字符在</w:t>
      </w:r>
      <w:r w:rsidRPr="00737FCE">
        <w:rPr>
          <w:rFonts w:hint="eastAsia"/>
        </w:rPr>
        <w:t>选择模式</w:t>
      </w:r>
      <w:r>
        <w:rPr>
          <w:rFonts w:hint="eastAsia"/>
        </w:rPr>
        <w:t>的</w:t>
      </w:r>
      <w:r w:rsidRPr="00737FCE">
        <w:rPr>
          <w:rFonts w:hint="eastAsia"/>
        </w:rPr>
        <w:t>映射。</w:t>
      </w:r>
      <w:r>
        <w:rPr>
          <w:rFonts w:hint="eastAsia"/>
        </w:rPr>
        <w:t>不会修改其他映射</w:t>
      </w:r>
      <w:r w:rsidRPr="000A2D59">
        <w:rPr>
          <w:rFonts w:hint="eastAsia"/>
        </w:rPr>
        <w:t>。</w:t>
      </w:r>
      <w:r w:rsidRPr="000A2D59">
        <w:rPr>
          <w:rFonts w:hint="eastAsia"/>
        </w:rPr>
        <w:t xml:space="preserve"> </w:t>
      </w:r>
      <w:r w:rsidRPr="000A2D59">
        <w:rPr>
          <w:rFonts w:hint="eastAsia"/>
        </w:rPr>
        <w:t>特别地，</w:t>
      </w:r>
      <w:r w:rsidRPr="000A2D59">
        <w:rPr>
          <w:rFonts w:hint="eastAsia"/>
        </w:rPr>
        <w:t>UltiSnips</w:t>
      </w:r>
      <w:r>
        <w:rPr>
          <w:rFonts w:hint="eastAsia"/>
        </w:rPr>
        <w:t>不会更</w:t>
      </w:r>
      <w:r>
        <w:rPr>
          <w:rFonts w:hint="eastAsia"/>
        </w:rPr>
        <w:lastRenderedPageBreak/>
        <w:t>改现有的</w:t>
      </w:r>
      <w:r>
        <w:rPr>
          <w:rFonts w:hint="eastAsia"/>
        </w:rPr>
        <w:t>normal</w:t>
      </w:r>
      <w:r>
        <w:rPr>
          <w:rFonts w:hint="eastAsia"/>
        </w:rPr>
        <w:t>，</w:t>
      </w:r>
      <w:r>
        <w:rPr>
          <w:rFonts w:hint="eastAsia"/>
        </w:rPr>
        <w:t>insert</w:t>
      </w:r>
      <w:r>
        <w:rPr>
          <w:rFonts w:hint="eastAsia"/>
        </w:rPr>
        <w:t>或</w:t>
      </w:r>
      <w:r>
        <w:rPr>
          <w:rFonts w:hint="eastAsia"/>
        </w:rPr>
        <w:t>visual</w:t>
      </w:r>
      <w:r w:rsidRPr="000A2D59">
        <w:rPr>
          <w:rFonts w:hint="eastAsia"/>
        </w:rPr>
        <w:t>模式</w:t>
      </w:r>
      <w:r>
        <w:rPr>
          <w:rFonts w:hint="eastAsia"/>
        </w:rPr>
        <w:t>的</w:t>
      </w:r>
      <w:r w:rsidRPr="000A2D59">
        <w:rPr>
          <w:rFonts w:hint="eastAsia"/>
        </w:rPr>
        <w:t>映射。</w:t>
      </w:r>
    </w:p>
    <w:p w:rsidR="007C5F8F" w:rsidRDefault="007C5F8F" w:rsidP="007C5F8F">
      <w:pPr>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7C5F8F" w:rsidRPr="000A2D59" w:rsidRDefault="007C5F8F" w:rsidP="007C5F8F">
      <w:pPr>
        <w:ind w:firstLineChars="400" w:firstLine="840"/>
      </w:pPr>
      <w:r w:rsidRPr="00FA4F09">
        <w:t>let g:UltiSnipsRemoveSelectModeMappings = 0</w:t>
      </w:r>
    </w:p>
    <w:p w:rsidR="007C5F8F" w:rsidRDefault="007C5F8F" w:rsidP="007C5F8F">
      <w:pPr>
        <w:ind w:firstLine="420"/>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文件中有以下内容时，除了在其完整定义中包含字符串“</w:t>
      </w:r>
      <w:r>
        <w:rPr>
          <w:rFonts w:hint="eastAsia"/>
        </w:rPr>
        <w:t>somePlugin</w:t>
      </w:r>
      <w:r>
        <w:rPr>
          <w:rFonts w:hint="eastAsia"/>
        </w:rPr>
        <w:t>”或字符串“</w:t>
      </w:r>
      <w:r>
        <w:rPr>
          <w:rFonts w:hint="eastAsia"/>
        </w:rPr>
        <w:t>otherPlugin</w:t>
      </w:r>
      <w:r>
        <w:rPr>
          <w:rFonts w:hint="eastAsia"/>
        </w:rPr>
        <w:t>”的映射，如</w:t>
      </w:r>
      <w:r w:rsidRPr="005C2D1D">
        <w:t>|:smap| command</w:t>
      </w:r>
      <w:r>
        <w:rPr>
          <w:rFonts w:hint="eastAsia"/>
        </w:rPr>
        <w:t>，</w:t>
      </w:r>
      <w:r>
        <w:rPr>
          <w:rFonts w:hint="eastAsia"/>
        </w:rPr>
        <w:t xml:space="preserve"> </w:t>
      </w:r>
      <w:r>
        <w:rPr>
          <w:rFonts w:hint="eastAsia"/>
        </w:rPr>
        <w:t>将取消所有选择模式的映射</w:t>
      </w:r>
      <w:r>
        <w:rPr>
          <w:rFonts w:hint="eastAsia"/>
        </w:rPr>
        <w:t>&gt;</w:t>
      </w:r>
    </w:p>
    <w:p w:rsidR="007C5F8F" w:rsidRDefault="007C5F8F" w:rsidP="007C5F8F">
      <w:pPr>
        <w:pStyle w:val="41"/>
        <w:ind w:firstLine="840"/>
      </w:pPr>
      <w:r>
        <w:rPr>
          <w:rFonts w:hint="eastAsia"/>
        </w:rPr>
        <w:t>let</w:t>
      </w:r>
      <w:r>
        <w:t xml:space="preserve"> </w:t>
      </w:r>
      <w:r>
        <w:rPr>
          <w:rFonts w:hint="eastAsia"/>
        </w:rPr>
        <w:t>g</w:t>
      </w:r>
      <w:r>
        <w:rPr>
          <w:rFonts w:hint="eastAsia"/>
        </w:rPr>
        <w:t>：</w:t>
      </w:r>
      <w:r>
        <w:rPr>
          <w:rFonts w:hint="eastAsia"/>
        </w:rPr>
        <w:t>UltiSnipsRemoveSelectModeMappings = 1</w:t>
      </w:r>
    </w:p>
    <w:p w:rsidR="007C5F8F" w:rsidRDefault="007C5F8F" w:rsidP="007C5F8F">
      <w:pPr>
        <w:pStyle w:val="41"/>
        <w:ind w:firstLine="840"/>
      </w:pPr>
      <w:r>
        <w:rPr>
          <w:rFonts w:hint="eastAsia"/>
        </w:rPr>
        <w:t>let</w:t>
      </w:r>
      <w:r>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7C5F8F" w:rsidRDefault="007C5F8F" w:rsidP="007C5F8F">
      <w:pPr>
        <w:pStyle w:val="3"/>
      </w:pPr>
      <w:r>
        <w:rPr>
          <w:rFonts w:hint="eastAsia"/>
        </w:rPr>
        <w:t>3.5</w:t>
      </w:r>
      <w:r>
        <w:t xml:space="preserve"> </w:t>
      </w:r>
      <w:r>
        <w:rPr>
          <w:rFonts w:hint="eastAsia"/>
        </w:rPr>
        <w:t>函数</w:t>
      </w:r>
    </w:p>
    <w:p w:rsidR="007C5F8F" w:rsidRDefault="007C5F8F" w:rsidP="007C5F8F">
      <w:pPr>
        <w:ind w:firstLine="420"/>
      </w:pPr>
      <w:r>
        <w:rPr>
          <w:rFonts w:hint="eastAsia"/>
        </w:rPr>
        <w:t>UltiSnips</w:t>
      </w:r>
      <w:r>
        <w:rPr>
          <w:rFonts w:hint="eastAsia"/>
        </w:rPr>
        <w:t>提供了一些扩展核心功能的函数。</w:t>
      </w:r>
    </w:p>
    <w:p w:rsidR="007C5F8F" w:rsidRDefault="007C5F8F" w:rsidP="007C5F8F">
      <w:pPr>
        <w:pStyle w:val="4"/>
      </w:pPr>
      <w:r>
        <w:rPr>
          <w:rFonts w:hint="eastAsia"/>
        </w:rPr>
        <w:t>3.5.1</w:t>
      </w:r>
      <w:r>
        <w:t xml:space="preserve"> </w:t>
      </w:r>
      <w:r>
        <w:rPr>
          <w:rFonts w:hint="eastAsia"/>
        </w:rPr>
        <w:t>UltiSnips</w:t>
      </w:r>
      <w:r>
        <w:rPr>
          <w:rFonts w:hint="eastAsia"/>
        </w:rPr>
        <w:t>＃</w:t>
      </w:r>
      <w:r>
        <w:rPr>
          <w:rFonts w:hint="eastAsia"/>
        </w:rPr>
        <w:t xml:space="preserve">AddSnippetWithPriority </w:t>
      </w:r>
    </w:p>
    <w:p w:rsidR="007C5F8F" w:rsidRDefault="007C5F8F" w:rsidP="007C5F8F">
      <w:pPr>
        <w:ind w:firstLine="420"/>
      </w:pPr>
      <w:r>
        <w:rPr>
          <w:rFonts w:hint="eastAsia"/>
        </w:rPr>
        <w:t>第一个函数是</w:t>
      </w:r>
      <w:r>
        <w:rPr>
          <w:rFonts w:hint="eastAsia"/>
        </w:rPr>
        <w:t>UltiSnips</w:t>
      </w:r>
      <w:r>
        <w:rPr>
          <w:rFonts w:hint="eastAsia"/>
        </w:rPr>
        <w:t>＃</w:t>
      </w:r>
      <w:r>
        <w:rPr>
          <w:rFonts w:hint="eastAsia"/>
        </w:rPr>
        <w:t>AddSnippetWithPriority</w:t>
      </w:r>
      <w:r>
        <w:t>(trigger, value, description,options, filetyp, priority)</w:t>
      </w:r>
      <w:r>
        <w:rPr>
          <w:rFonts w:hint="eastAsia"/>
        </w:rPr>
        <w:t>。</w:t>
      </w:r>
      <w:r>
        <w:rPr>
          <w:rFonts w:hint="eastAsia"/>
        </w:rPr>
        <w:t xml:space="preserve"> </w:t>
      </w:r>
      <w:r>
        <w:rPr>
          <w:rFonts w:hint="eastAsia"/>
        </w:rPr>
        <w:t>它将新的触发器，值，描述和选项的代码片段添加到当前的片段列表中。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7C5F8F" w:rsidRDefault="007C5F8F" w:rsidP="007C5F8F">
      <w:pPr>
        <w:pStyle w:val="4"/>
      </w:pPr>
      <w:r>
        <w:rPr>
          <w:rFonts w:hint="eastAsia"/>
        </w:rPr>
        <w:t>3.5.2</w:t>
      </w:r>
      <w:r>
        <w:t xml:space="preserve"> </w:t>
      </w:r>
      <w:r>
        <w:rPr>
          <w:rFonts w:hint="eastAsia"/>
        </w:rPr>
        <w:t>UltiSnips</w:t>
      </w:r>
      <w:r>
        <w:rPr>
          <w:rFonts w:hint="eastAsia"/>
        </w:rPr>
        <w:t>＃</w:t>
      </w:r>
      <w:r>
        <w:rPr>
          <w:rFonts w:hint="eastAsia"/>
        </w:rPr>
        <w:t xml:space="preserve">Anon </w:t>
      </w:r>
    </w:p>
    <w:p w:rsidR="007C5F8F" w:rsidRDefault="007C5F8F" w:rsidP="007C5F8F">
      <w:pPr>
        <w:ind w:firstLine="420"/>
      </w:pPr>
      <w:r>
        <w:rPr>
          <w:rFonts w:hint="eastAsia"/>
        </w:rPr>
        <w:t>第二个函数是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）。它展开一个匿名代码段。匿名片段在当场定义，展开后立即丢弃。匿名代码段不会添加到全局代码段列表中，因此无法再次展开，除非该函数再次被调用。该函数采用三个可选参数，顺序为：</w:t>
      </w:r>
      <w:r>
        <w:rPr>
          <w:rFonts w:hint="eastAsia"/>
        </w:rPr>
        <w:t>t</w:t>
      </w:r>
      <w:r>
        <w:t>rigger,,description,options</w:t>
      </w:r>
      <w:r>
        <w:rPr>
          <w:rFonts w:hint="eastAsia"/>
        </w:rPr>
        <w:t>。参数与</w:t>
      </w:r>
      <w:r>
        <w:rPr>
          <w:rFonts w:hint="eastAsia"/>
        </w:rPr>
        <w:t>| UltiSnips</w:t>
      </w:r>
      <w:r>
        <w:rPr>
          <w:rFonts w:hint="eastAsia"/>
        </w:rPr>
        <w:t>＃</w:t>
      </w:r>
      <w:r>
        <w:rPr>
          <w:rFonts w:hint="eastAsia"/>
        </w:rPr>
        <w:t>AddSnippetWithPriority |</w:t>
      </w:r>
      <w:r>
        <w:rPr>
          <w:rFonts w:hint="eastAsia"/>
        </w:rPr>
        <w:t>的参数有相同功能。</w:t>
      </w:r>
      <w:r>
        <w:rPr>
          <w:rFonts w:hint="eastAsia"/>
        </w:rPr>
        <w:t>tr</w:t>
      </w:r>
      <w:r>
        <w:t xml:space="preserve">igger, </w:t>
      </w:r>
      <w:r>
        <w:t>和</w:t>
      </w:r>
      <w:r>
        <w:rPr>
          <w:rFonts w:hint="eastAsia"/>
        </w:rPr>
        <w:t>o</w:t>
      </w:r>
      <w:r>
        <w:t>ptions</w:t>
      </w:r>
      <w:r>
        <w:rPr>
          <w:rFonts w:hint="eastAsia"/>
        </w:rPr>
        <w:t>选项可以更改代码段展开的方式。可以在代码段定义中指定</w:t>
      </w:r>
      <w:r>
        <w:rPr>
          <w:rFonts w:hint="eastAsia"/>
        </w:rPr>
        <w:t>options</w:t>
      </w:r>
      <w:r>
        <w:rPr>
          <w:rFonts w:hint="eastAsia"/>
        </w:rPr>
        <w:t>的参数。每个参数的功能请参阅</w:t>
      </w:r>
      <w:r>
        <w:rPr>
          <w:rFonts w:hint="eastAsia"/>
        </w:rPr>
        <w:t>| UltiSnips-snippet-options |</w:t>
      </w:r>
      <w:r>
        <w:rPr>
          <w:rFonts w:hint="eastAsia"/>
        </w:rPr>
        <w:t>的列表。这里的描述仅为注释作用。</w:t>
      </w:r>
    </w:p>
    <w:p w:rsidR="007C5F8F" w:rsidRDefault="007C5F8F" w:rsidP="007C5F8F">
      <w:pPr>
        <w:ind w:firstLine="420"/>
      </w:pPr>
      <w:r>
        <w:rPr>
          <w:rFonts w:hint="eastAsia"/>
        </w:rPr>
        <w:t>例如：</w:t>
      </w:r>
    </w:p>
    <w:p w:rsidR="007C5F8F" w:rsidRDefault="007C5F8F" w:rsidP="007C5F8F">
      <w:pPr>
        <w:pStyle w:val="41"/>
        <w:ind w:firstLine="840"/>
      </w:pPr>
      <w:r>
        <w:rPr>
          <w:rFonts w:hint="eastAsia"/>
        </w:rPr>
        <w:t>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7C5F8F" w:rsidRDefault="007C5F8F" w:rsidP="007C5F8F">
      <w:pPr>
        <w:ind w:firstLine="420"/>
      </w:pPr>
      <w:r>
        <w:rPr>
          <w:rFonts w:hint="eastAsia"/>
        </w:rPr>
        <w:t>每当键入两个</w:t>
      </w:r>
      <w:r>
        <w:rPr>
          <w:rFonts w:hint="eastAsia"/>
        </w:rPr>
        <w:t>$</w:t>
      </w:r>
      <w:r>
        <w:rPr>
          <w:rFonts w:hint="eastAsia"/>
        </w:rPr>
        <w:t>符号时，将展开该片段。</w:t>
      </w:r>
    </w:p>
    <w:p w:rsidR="007C5F8F" w:rsidRDefault="007C5F8F" w:rsidP="007C5F8F">
      <w:pPr>
        <w:ind w:firstLine="420"/>
      </w:pPr>
      <w:r>
        <w:rPr>
          <w:rFonts w:hint="eastAsia"/>
        </w:rPr>
        <w:t>注意：映射的右侧以</w:t>
      </w:r>
      <w:r>
        <w:rPr>
          <w:rFonts w:hint="eastAsia"/>
        </w:rPr>
        <w:t>'$$'</w:t>
      </w:r>
      <w:r>
        <w:rPr>
          <w:rFonts w:hint="eastAsia"/>
        </w:rPr>
        <w:t>触发器的迅速重复键入开始，并将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7C5F8F" w:rsidRPr="0010067C" w:rsidRDefault="007C5F8F" w:rsidP="007C5F8F">
      <w:pPr>
        <w:pStyle w:val="4"/>
      </w:pPr>
      <w:r>
        <w:rPr>
          <w:rFonts w:hint="eastAsia"/>
        </w:rPr>
        <w:t>3.5.3</w:t>
      </w:r>
      <w:r>
        <w:t xml:space="preserve"> </w:t>
      </w:r>
      <w:r>
        <w:rPr>
          <w:rFonts w:hint="eastAsia"/>
        </w:rPr>
        <w:t>UltiSnips</w:t>
      </w:r>
      <w:r>
        <w:rPr>
          <w:rFonts w:hint="eastAsia"/>
        </w:rPr>
        <w:t>＃</w:t>
      </w:r>
      <w:r>
        <w:rPr>
          <w:rFonts w:hint="eastAsia"/>
        </w:rPr>
        <w:t>SnippetsInCurrentScope</w:t>
      </w:r>
    </w:p>
    <w:p w:rsidR="007C5F8F" w:rsidRDefault="007C5F8F" w:rsidP="007C5F8F">
      <w:pPr>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7C5F8F" w:rsidRDefault="007C5F8F" w:rsidP="007C5F8F">
      <w:pPr>
        <w:ind w:firstLine="420"/>
      </w:pPr>
      <w:r>
        <w:rPr>
          <w:rFonts w:hint="eastAsia"/>
        </w:rPr>
        <w:t>该函数返回触发器与当前词匹配的所有代码片段的</w:t>
      </w:r>
      <w:r>
        <w:rPr>
          <w:rFonts w:hint="eastAsia"/>
        </w:rPr>
        <w:t>vim</w:t>
      </w:r>
      <w:r>
        <w:rPr>
          <w:rFonts w:hint="eastAsia"/>
        </w:rPr>
        <w:t>型字典，</w:t>
      </w:r>
      <w:r w:rsidRPr="009063B0">
        <w:rPr>
          <w:rFonts w:hint="eastAsia"/>
        </w:rPr>
        <w:t>如果您需要当前缓冲区的所有</w:t>
      </w:r>
      <w:r>
        <w:rPr>
          <w:rFonts w:hint="eastAsia"/>
        </w:rPr>
        <w:t>代码</w:t>
      </w:r>
      <w:r w:rsidRPr="009063B0">
        <w:rPr>
          <w:rFonts w:hint="eastAsia"/>
        </w:rPr>
        <w:t>片段信息，您可以简单地将</w:t>
      </w:r>
      <w:r w:rsidRPr="009063B0">
        <w:rPr>
          <w:rFonts w:hint="eastAsia"/>
        </w:rPr>
        <w:t>1</w:t>
      </w:r>
      <w:r w:rsidRPr="009063B0">
        <w:rPr>
          <w:rFonts w:hint="eastAsia"/>
        </w:rPr>
        <w:t>（这意味着所有）作为此函数的第一个参数传递，并使用全局变量</w:t>
      </w:r>
      <w:r w:rsidRPr="009063B0">
        <w:rPr>
          <w:rFonts w:hint="eastAsia"/>
        </w:rPr>
        <w:t>g</w:t>
      </w:r>
      <w:r w:rsidRPr="009063B0">
        <w:rPr>
          <w:rFonts w:hint="eastAsia"/>
        </w:rPr>
        <w:t>：</w:t>
      </w:r>
      <w:r w:rsidRPr="009063B0">
        <w:rPr>
          <w:rFonts w:hint="eastAsia"/>
        </w:rPr>
        <w:t>current_ulti_dict_info</w:t>
      </w:r>
      <w:r w:rsidRPr="009063B0">
        <w:rPr>
          <w:rFonts w:hint="eastAsia"/>
        </w:rPr>
        <w:t>获取结果（参见下面的示例）。</w:t>
      </w:r>
    </w:p>
    <w:p w:rsidR="007C5F8F" w:rsidRDefault="007C5F8F" w:rsidP="007C5F8F">
      <w:pPr>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7C5F8F" w:rsidRDefault="007C5F8F" w:rsidP="007C5F8F">
      <w:pPr>
        <w:ind w:firstLine="420"/>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函数将当前可用的片段与用户定义的缩写收集整理，并提供相应补全菜单。</w:t>
      </w:r>
    </w:p>
    <w:p w:rsidR="007C5F8F" w:rsidRDefault="007C5F8F" w:rsidP="007C5F8F">
      <w:pPr>
        <w:ind w:firstLine="420"/>
      </w:pPr>
      <w:r>
        <w:rPr>
          <w:rFonts w:hint="eastAsia"/>
        </w:rPr>
        <w:t>此脚本位于</w:t>
      </w:r>
      <w:r>
        <w:rPr>
          <w:rFonts w:hint="eastAsia"/>
        </w:rPr>
        <w:t>http://www.vim.org/scripts/script.php?script_id=4276</w:t>
      </w:r>
      <w:r>
        <w:rPr>
          <w:rFonts w:hint="eastAsia"/>
        </w:rPr>
        <w:t>。</w:t>
      </w:r>
    </w:p>
    <w:p w:rsidR="007C5F8F" w:rsidRDefault="007C5F8F" w:rsidP="007C5F8F">
      <w:pPr>
        <w:ind w:firstLine="420"/>
      </w:pPr>
      <w:r>
        <w:rPr>
          <w:rFonts w:hint="eastAsia"/>
        </w:rPr>
        <w:t>注意：如果你检查上面的网站，它列出了两个依赖关系：</w:t>
      </w:r>
      <w:r>
        <w:rPr>
          <w:rFonts w:hint="eastAsia"/>
        </w:rPr>
        <w:t>SnippetComplete</w:t>
      </w:r>
      <w:r>
        <w:rPr>
          <w:rFonts w:hint="eastAsia"/>
        </w:rPr>
        <w:t>插件和</w:t>
      </w:r>
      <w:r>
        <w:rPr>
          <w:rFonts w:hint="eastAsia"/>
        </w:rPr>
        <w:t>snipmate.</w:t>
      </w:r>
      <w:r>
        <w:rPr>
          <w:rFonts w:hint="eastAsia"/>
        </w:rPr>
        <w:t>你需要</w:t>
      </w:r>
      <w:r>
        <w:rPr>
          <w:rFonts w:hint="eastAsia"/>
        </w:rPr>
        <w:t>SnippetComplete</w:t>
      </w:r>
      <w:r>
        <w:rPr>
          <w:rFonts w:hint="eastAsia"/>
        </w:rPr>
        <w:t>插件，不需要</w:t>
      </w:r>
      <w:r>
        <w:rPr>
          <w:rFonts w:hint="eastAsia"/>
        </w:rPr>
        <w:t>snipmate</w:t>
      </w:r>
      <w:r>
        <w:rPr>
          <w:rFonts w:hint="eastAsia"/>
        </w:rPr>
        <w:t>，则你只需要定义函数</w:t>
      </w:r>
      <w:r>
        <w:rPr>
          <w:rFonts w:hint="eastAsia"/>
        </w:rPr>
        <w:t>GetSnipsInCurrentScope</w:t>
      </w:r>
      <w:r>
        <w:rPr>
          <w:rFonts w:hint="eastAsia"/>
        </w:rPr>
        <w:t>。把下面代码放入</w:t>
      </w:r>
      <w:r>
        <w:rPr>
          <w:rFonts w:hint="eastAsia"/>
        </w:rPr>
        <w:t>vimrc</w:t>
      </w:r>
      <w:r>
        <w:rPr>
          <w:rFonts w:hint="eastAsia"/>
        </w:rPr>
        <w:t>文件中：</w:t>
      </w:r>
    </w:p>
    <w:p w:rsidR="007C5F8F" w:rsidRDefault="007C5F8F" w:rsidP="007C5F8F">
      <w:pPr>
        <w:ind w:firstLineChars="400" w:firstLine="840"/>
      </w:pPr>
      <w:r>
        <w:t>function! GetSnipsInCurrentScope()</w:t>
      </w:r>
    </w:p>
    <w:p w:rsidR="007C5F8F" w:rsidRDefault="007C5F8F" w:rsidP="007C5F8F">
      <w:pPr>
        <w:pStyle w:val="61"/>
        <w:ind w:firstLine="1260"/>
      </w:pPr>
      <w:r>
        <w:t>return UltiSnips#SnippetsInCurrentScope()</w:t>
      </w:r>
    </w:p>
    <w:p w:rsidR="007C5F8F" w:rsidRDefault="007C5F8F" w:rsidP="007C5F8F">
      <w:pPr>
        <w:ind w:firstLineChars="400" w:firstLine="840"/>
      </w:pPr>
      <w:r>
        <w:t>endfunction</w:t>
      </w:r>
    </w:p>
    <w:p w:rsidR="007C5F8F" w:rsidRDefault="007C5F8F" w:rsidP="007C5F8F">
      <w:pPr>
        <w:ind w:firstLine="420"/>
      </w:pPr>
      <w:r w:rsidRPr="002E2D32">
        <w:rPr>
          <w:rFonts w:hint="eastAsia"/>
        </w:rPr>
        <w:t>如何使用此函数的第二个示例</w:t>
      </w:r>
      <w:r>
        <w:rPr>
          <w:rFonts w:hint="eastAsia"/>
        </w:rPr>
        <w:t>如下</w:t>
      </w:r>
      <w:r w:rsidRPr="002E2D32">
        <w:rPr>
          <w:rFonts w:hint="eastAsia"/>
        </w:rPr>
        <w:t>：</w:t>
      </w:r>
    </w:p>
    <w:p w:rsidR="007C5F8F" w:rsidRDefault="007C5F8F" w:rsidP="007C5F8F">
      <w:pPr>
        <w:ind w:firstLineChars="400" w:firstLine="840"/>
      </w:pPr>
      <w:r>
        <w:t>function! ExpandPossibleShorterSnippet()</w:t>
      </w:r>
    </w:p>
    <w:p w:rsidR="007C5F8F" w:rsidRDefault="007C5F8F" w:rsidP="007C5F8F">
      <w:pPr>
        <w:ind w:firstLineChars="400" w:firstLine="840"/>
      </w:pPr>
      <w:r>
        <w:t xml:space="preserve">  if len(UltiSnips#SnippetsInCurrentScope()) == 1 "only one candidate...</w:t>
      </w:r>
    </w:p>
    <w:p w:rsidR="007C5F8F" w:rsidRDefault="007C5F8F" w:rsidP="007C5F8F">
      <w:pPr>
        <w:ind w:firstLineChars="400" w:firstLine="840"/>
      </w:pPr>
      <w:r>
        <w:t xml:space="preserve">    let curr_key = keys(UltiSnips#SnippetsInCurrentScope())[0]</w:t>
      </w:r>
    </w:p>
    <w:p w:rsidR="007C5F8F" w:rsidRDefault="007C5F8F" w:rsidP="007C5F8F">
      <w:pPr>
        <w:ind w:firstLineChars="400" w:firstLine="840"/>
      </w:pPr>
      <w:r>
        <w:lastRenderedPageBreak/>
        <w:t xml:space="preserve">    normal diw</w:t>
      </w:r>
    </w:p>
    <w:p w:rsidR="007C5F8F" w:rsidRDefault="007C5F8F" w:rsidP="007C5F8F">
      <w:pPr>
        <w:ind w:firstLineChars="400" w:firstLine="840"/>
      </w:pPr>
      <w:r>
        <w:t xml:space="preserve">    exe "normal a" . curr_key</w:t>
      </w:r>
    </w:p>
    <w:p w:rsidR="007C5F8F" w:rsidRDefault="007C5F8F" w:rsidP="007C5F8F">
      <w:pPr>
        <w:ind w:firstLineChars="400" w:firstLine="840"/>
      </w:pPr>
      <w:r>
        <w:t xml:space="preserve">    exe "normal a "</w:t>
      </w:r>
    </w:p>
    <w:p w:rsidR="007C5F8F" w:rsidRDefault="007C5F8F" w:rsidP="007C5F8F">
      <w:pPr>
        <w:ind w:firstLineChars="400" w:firstLine="840"/>
      </w:pPr>
      <w:r>
        <w:t xml:space="preserve">    return 1</w:t>
      </w:r>
    </w:p>
    <w:p w:rsidR="007C5F8F" w:rsidRDefault="007C5F8F" w:rsidP="007C5F8F">
      <w:pPr>
        <w:ind w:firstLineChars="400" w:firstLine="840"/>
      </w:pPr>
      <w:r>
        <w:t xml:space="preserve">  endif</w:t>
      </w:r>
    </w:p>
    <w:p w:rsidR="007C5F8F" w:rsidRDefault="007C5F8F" w:rsidP="007C5F8F">
      <w:pPr>
        <w:ind w:firstLineChars="400" w:firstLine="840"/>
      </w:pPr>
      <w:r>
        <w:t xml:space="preserve">  return 0</w:t>
      </w:r>
    </w:p>
    <w:p w:rsidR="007C5F8F" w:rsidRDefault="007C5F8F" w:rsidP="007C5F8F">
      <w:pPr>
        <w:ind w:firstLineChars="400" w:firstLine="840"/>
      </w:pPr>
      <w:r>
        <w:t>endfunction</w:t>
      </w:r>
    </w:p>
    <w:p w:rsidR="007C5F8F" w:rsidRPr="00D85638" w:rsidRDefault="007C5F8F" w:rsidP="007C5F8F">
      <w:pPr>
        <w:pStyle w:val="03"/>
        <w:ind w:left="420" w:firstLine="420"/>
      </w:pPr>
      <w:r w:rsidRPr="00D85638">
        <w:t>inoremap &lt;silent&gt; &lt;C-L&gt; &lt;C-R&gt;=(ExpandPossibleShorterSnippet() == 0? '': UltiSnips#ExpandSnippet())&lt;CR&gt;</w:t>
      </w:r>
    </w:p>
    <w:p w:rsidR="007C5F8F" w:rsidRDefault="007C5F8F" w:rsidP="007C5F8F">
      <w:pPr>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Pr>
          <w:rFonts w:hint="eastAsia"/>
        </w:rPr>
        <w:t>展开此片段</w:t>
      </w:r>
      <w:r w:rsidRPr="00B04E44">
        <w:rPr>
          <w:rFonts w:hint="eastAsia"/>
        </w:rPr>
        <w:t>。</w:t>
      </w:r>
    </w:p>
    <w:p w:rsidR="007C5F8F" w:rsidRDefault="007C5F8F" w:rsidP="007C5F8F">
      <w:pPr>
        <w:ind w:firstLine="420"/>
      </w:pPr>
      <w:r w:rsidRPr="00FB7610">
        <w:rPr>
          <w:rFonts w:hint="eastAsia"/>
        </w:rPr>
        <w:t>关于如何使用此函数来提取当前缓冲区的所有片段的第三个示例：</w:t>
      </w:r>
    </w:p>
    <w:p w:rsidR="007C5F8F" w:rsidRDefault="007C5F8F" w:rsidP="007C5F8F">
      <w:pPr>
        <w:ind w:firstLineChars="400" w:firstLine="840"/>
      </w:pPr>
      <w:r>
        <w:t>function! GetAllSnippets()</w:t>
      </w:r>
    </w:p>
    <w:p w:rsidR="007C5F8F" w:rsidRDefault="007C5F8F" w:rsidP="007C5F8F">
      <w:pPr>
        <w:ind w:firstLineChars="400" w:firstLine="840"/>
      </w:pPr>
      <w:r>
        <w:t xml:space="preserve">  call UltiSnips#SnippetsInCurrentScope(1)</w:t>
      </w:r>
    </w:p>
    <w:p w:rsidR="007C5F8F" w:rsidRDefault="007C5F8F" w:rsidP="007C5F8F">
      <w:pPr>
        <w:ind w:firstLineChars="400" w:firstLine="840"/>
      </w:pPr>
      <w:r>
        <w:t xml:space="preserve">  let list = []</w:t>
      </w:r>
    </w:p>
    <w:p w:rsidR="007C5F8F" w:rsidRDefault="007C5F8F" w:rsidP="007C5F8F">
      <w:pPr>
        <w:ind w:firstLineChars="400" w:firstLine="840"/>
      </w:pPr>
      <w:r>
        <w:t xml:space="preserve">  for [key, info] in items(g:current_ulti_dict_info)</w:t>
      </w:r>
    </w:p>
    <w:p w:rsidR="007C5F8F" w:rsidRDefault="007C5F8F" w:rsidP="007C5F8F">
      <w:pPr>
        <w:ind w:firstLineChars="400" w:firstLine="840"/>
      </w:pPr>
      <w:r>
        <w:t xml:space="preserve">    let parts = split(info.location, ':')</w:t>
      </w:r>
    </w:p>
    <w:p w:rsidR="007C5F8F" w:rsidRDefault="007C5F8F" w:rsidP="007C5F8F">
      <w:pPr>
        <w:ind w:firstLineChars="400" w:firstLine="840"/>
      </w:pPr>
      <w:r>
        <w:t xml:space="preserve">    call add(list, {</w:t>
      </w:r>
    </w:p>
    <w:p w:rsidR="007C5F8F" w:rsidRDefault="007C5F8F" w:rsidP="007C5F8F">
      <w:pPr>
        <w:ind w:firstLineChars="400" w:firstLine="840"/>
      </w:pPr>
      <w:r>
        <w:t xml:space="preserve">      \"key": key,</w:t>
      </w:r>
    </w:p>
    <w:p w:rsidR="007C5F8F" w:rsidRDefault="007C5F8F" w:rsidP="007C5F8F">
      <w:pPr>
        <w:ind w:firstLineChars="400" w:firstLine="840"/>
      </w:pPr>
      <w:r>
        <w:t xml:space="preserve">      \"path": parts[0],</w:t>
      </w:r>
    </w:p>
    <w:p w:rsidR="007C5F8F" w:rsidRDefault="007C5F8F" w:rsidP="007C5F8F">
      <w:pPr>
        <w:ind w:firstLineChars="400" w:firstLine="840"/>
      </w:pPr>
      <w:r>
        <w:t xml:space="preserve">      \"linenr": parts[1],</w:t>
      </w:r>
    </w:p>
    <w:p w:rsidR="007C5F8F" w:rsidRDefault="007C5F8F" w:rsidP="007C5F8F">
      <w:pPr>
        <w:ind w:firstLineChars="400" w:firstLine="840"/>
      </w:pPr>
      <w:r>
        <w:t xml:space="preserve">      \"description": info.description,</w:t>
      </w:r>
    </w:p>
    <w:p w:rsidR="007C5F8F" w:rsidRDefault="007C5F8F" w:rsidP="007C5F8F">
      <w:pPr>
        <w:ind w:firstLineChars="400" w:firstLine="840"/>
      </w:pPr>
      <w:r>
        <w:t xml:space="preserve">      \})</w:t>
      </w:r>
    </w:p>
    <w:p w:rsidR="007C5F8F" w:rsidRDefault="007C5F8F" w:rsidP="007C5F8F">
      <w:pPr>
        <w:ind w:firstLineChars="400" w:firstLine="840"/>
      </w:pPr>
      <w:r>
        <w:t xml:space="preserve">  endfor</w:t>
      </w:r>
    </w:p>
    <w:p w:rsidR="007C5F8F" w:rsidRDefault="007C5F8F" w:rsidP="007C5F8F">
      <w:pPr>
        <w:ind w:firstLineChars="400" w:firstLine="840"/>
      </w:pPr>
      <w:r>
        <w:t xml:space="preserve">  return list</w:t>
      </w:r>
    </w:p>
    <w:p w:rsidR="007C5F8F" w:rsidRPr="00FB7610" w:rsidRDefault="007C5F8F" w:rsidP="007C5F8F">
      <w:pPr>
        <w:ind w:firstLineChars="400" w:firstLine="840"/>
      </w:pPr>
      <w:r>
        <w:t>endfunction</w:t>
      </w:r>
    </w:p>
    <w:p w:rsidR="007C5F8F" w:rsidRPr="00FB7610" w:rsidRDefault="007C5F8F" w:rsidP="007C5F8F">
      <w:pPr>
        <w:ind w:firstLine="420"/>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7C5F8F" w:rsidRDefault="007C5F8F" w:rsidP="007C5F8F">
      <w:pPr>
        <w:pStyle w:val="3"/>
      </w:pPr>
      <w:r>
        <w:rPr>
          <w:rFonts w:hint="eastAsia"/>
        </w:rPr>
        <w:t>3.6</w:t>
      </w:r>
      <w:r>
        <w:t xml:space="preserve"> </w:t>
      </w:r>
      <w:r w:rsidRPr="00573320">
        <w:rPr>
          <w:rFonts w:hint="eastAsia"/>
        </w:rPr>
        <w:t>关于缺少</w:t>
      </w:r>
      <w:r w:rsidRPr="00573320">
        <w:rPr>
          <w:rFonts w:hint="eastAsia"/>
        </w:rPr>
        <w:t>python</w:t>
      </w:r>
      <w:r w:rsidRPr="00573320">
        <w:rPr>
          <w:rFonts w:hint="eastAsia"/>
        </w:rPr>
        <w:t>支持的警告</w:t>
      </w:r>
    </w:p>
    <w:p w:rsidR="007C5F8F" w:rsidRDefault="007C5F8F" w:rsidP="007C5F8F">
      <w:pPr>
        <w:ind w:firstLine="420"/>
      </w:pPr>
      <w:r>
        <w:rPr>
          <w:rFonts w:hint="eastAsia"/>
        </w:rPr>
        <w:t>当加载</w:t>
      </w:r>
      <w:r>
        <w:rPr>
          <w:rFonts w:hint="eastAsia"/>
        </w:rPr>
        <w:t>UltiSnips</w:t>
      </w:r>
      <w:r>
        <w:rPr>
          <w:rFonts w:hint="eastAsia"/>
        </w:rPr>
        <w:t>时，它将检查</w:t>
      </w:r>
      <w:r>
        <w:rPr>
          <w:rFonts w:hint="eastAsia"/>
        </w:rPr>
        <w:t>Vim</w:t>
      </w:r>
      <w:r>
        <w:rPr>
          <w:rFonts w:hint="eastAsia"/>
        </w:rPr>
        <w:t>是否支持</w:t>
      </w:r>
      <w:r>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7C5F8F" w:rsidRDefault="007C5F8F" w:rsidP="007C5F8F">
      <w:pPr>
        <w:ind w:firstLine="420"/>
      </w:pPr>
      <w:r>
        <w:rPr>
          <w:rFonts w:hint="eastAsia"/>
        </w:rPr>
        <w:t>如果要禁止此警告消息，您可以将以下行添加到您的</w:t>
      </w:r>
      <w:r>
        <w:rPr>
          <w:rFonts w:hint="eastAsia"/>
        </w:rPr>
        <w:t>vimrc</w:t>
      </w:r>
      <w:r>
        <w:rPr>
          <w:rFonts w:hint="eastAsia"/>
        </w:rPr>
        <w:t>文件中。</w:t>
      </w:r>
    </w:p>
    <w:p w:rsidR="007C5F8F" w:rsidRDefault="007C5F8F" w:rsidP="007C5F8F">
      <w:pPr>
        <w:pStyle w:val="41"/>
        <w:ind w:firstLine="840"/>
      </w:pPr>
      <w:r>
        <w:rPr>
          <w:rFonts w:hint="eastAsia"/>
        </w:rPr>
        <w:t>let g</w:t>
      </w:r>
      <w:r>
        <w:rPr>
          <w:rFonts w:hint="eastAsia"/>
        </w:rPr>
        <w:t>：</w:t>
      </w:r>
      <w:r>
        <w:rPr>
          <w:rFonts w:hint="eastAsia"/>
        </w:rPr>
        <w:t>UltiSnipsNoPythonWarning = 1</w:t>
      </w:r>
    </w:p>
    <w:p w:rsidR="007C5F8F" w:rsidRDefault="007C5F8F" w:rsidP="007C5F8F">
      <w:pPr>
        <w:ind w:firstLine="420"/>
      </w:pPr>
      <w:r>
        <w:rPr>
          <w:rFonts w:hint="eastAsia"/>
        </w:rPr>
        <w:t>如果您的</w:t>
      </w:r>
      <w:r>
        <w:rPr>
          <w:rFonts w:hint="eastAsia"/>
        </w:rPr>
        <w:t>Vim</w:t>
      </w:r>
      <w:r>
        <w:rPr>
          <w:rFonts w:hint="eastAsia"/>
        </w:rPr>
        <w:t>配置文件在多个系统中共享，那么其中一些</w:t>
      </w:r>
      <w:r>
        <w:rPr>
          <w:rFonts w:hint="eastAsia"/>
        </w:rPr>
        <w:t>vim</w:t>
      </w:r>
      <w:r>
        <w:rPr>
          <w:rFonts w:hint="eastAsia"/>
        </w:rPr>
        <w:t>可能吗，没有</w:t>
      </w:r>
      <w:r>
        <w:rPr>
          <w:rFonts w:hint="eastAsia"/>
        </w:rPr>
        <w:t>python</w:t>
      </w:r>
      <w:r>
        <w:rPr>
          <w:rFonts w:hint="eastAsia"/>
        </w:rPr>
        <w:t>支持。</w:t>
      </w:r>
    </w:p>
    <w:p w:rsidR="007C5F8F" w:rsidRDefault="007C5F8F" w:rsidP="007C5F8F">
      <w:pPr>
        <w:pStyle w:val="2"/>
        <w:rPr>
          <w:rFonts w:cs="Times New Roman"/>
        </w:rPr>
      </w:pPr>
      <w:r>
        <w:rPr>
          <w:rFonts w:cs="Times New Roman"/>
        </w:rPr>
        <w:t>4</w:t>
      </w:r>
      <w:r w:rsidRPr="00B6288A">
        <w:rPr>
          <w:rFonts w:cs="Times New Roman"/>
        </w:rPr>
        <w:t>. UltiSnips</w:t>
      </w:r>
      <w:r w:rsidRPr="00B6288A">
        <w:rPr>
          <w:rFonts w:cs="Times New Roman"/>
        </w:rPr>
        <w:t>的</w:t>
      </w:r>
      <w:r w:rsidRPr="00B6288A">
        <w:rPr>
          <w:rFonts w:cs="Times New Roman"/>
        </w:rPr>
        <w:t>snippets</w:t>
      </w:r>
      <w:r w:rsidRPr="00B6288A">
        <w:rPr>
          <w:rFonts w:cs="Times New Roman"/>
        </w:rPr>
        <w:t>文件</w:t>
      </w:r>
      <w:r>
        <w:rPr>
          <w:rFonts w:cs="Times New Roman" w:hint="eastAsia"/>
        </w:rPr>
        <w:t>的语</w:t>
      </w:r>
      <w:r w:rsidRPr="00B6288A">
        <w:rPr>
          <w:rFonts w:cs="Times New Roman"/>
        </w:rPr>
        <w:t>法</w:t>
      </w:r>
    </w:p>
    <w:p w:rsidR="007C5F8F" w:rsidRDefault="007C5F8F" w:rsidP="007C5F8F">
      <w:pPr>
        <w:ind w:firstLine="420"/>
      </w:pPr>
      <w:r>
        <w:rPr>
          <w:rFonts w:hint="eastAsia"/>
        </w:rPr>
        <w:t>本章介绍如何编写自己的片段和片段定义句法。示例用于帮助说明。</w:t>
      </w:r>
    </w:p>
    <w:p w:rsidR="007C5F8F" w:rsidRDefault="007C5F8F" w:rsidP="007C5F8F">
      <w:pPr>
        <w:pStyle w:val="3"/>
      </w:pPr>
      <w:r w:rsidRPr="00EE6A84">
        <w:rPr>
          <w:rFonts w:hint="eastAsia"/>
        </w:rPr>
        <w:t>4.1</w:t>
      </w:r>
      <w:r w:rsidRPr="00EE6A84">
        <w:rPr>
          <w:rFonts w:hint="eastAsia"/>
        </w:rPr>
        <w:t>添加</w:t>
      </w:r>
      <w:r w:rsidRPr="00EE6A84">
        <w:rPr>
          <w:rFonts w:hint="eastAsia"/>
        </w:rPr>
        <w:t>snippet</w:t>
      </w:r>
    </w:p>
    <w:p w:rsidR="007C5F8F" w:rsidRDefault="007C5F8F" w:rsidP="007C5F8F">
      <w:pPr>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7C5F8F" w:rsidRDefault="007C5F8F" w:rsidP="007C5F8F">
      <w:pPr>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Pr="00EE6A84">
        <w:rPr>
          <w:rFonts w:hint="eastAsia"/>
        </w:rPr>
        <w:t>的策略，</w:t>
      </w:r>
      <w:r w:rsidRPr="00EE6A84">
        <w:rPr>
          <w:rFonts w:hint="eastAsia"/>
        </w:rPr>
        <w:t>UltiSnips</w:t>
      </w:r>
      <w:r>
        <w:rPr>
          <w:rFonts w:hint="eastAsia"/>
        </w:rPr>
        <w:t>遍历</w:t>
      </w:r>
      <w:r>
        <w:rPr>
          <w:rFonts w:hint="eastAsia"/>
        </w:rPr>
        <w:t>sinippet</w:t>
      </w:r>
      <w:r>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Pr>
          <w:rFonts w:hint="eastAsia"/>
        </w:rPr>
        <w:t>包含空字符串</w:t>
      </w:r>
      <w:r w:rsidRPr="00EE6A84">
        <w:rPr>
          <w:rFonts w:hint="eastAsia"/>
        </w:rPr>
        <w:t>。下表显示了一些典型的</w:t>
      </w:r>
      <w:r>
        <w:rPr>
          <w:rFonts w:hint="eastAsia"/>
        </w:rPr>
        <w:t>snippets</w:t>
      </w:r>
      <w:r w:rsidRPr="00EE6A84">
        <w:rPr>
          <w:rFonts w:hint="eastAsia"/>
        </w:rPr>
        <w:t>文件名及其相关的文件类型。</w:t>
      </w:r>
    </w:p>
    <w:p w:rsidR="007C5F8F" w:rsidRDefault="007C5F8F" w:rsidP="007C5F8F">
      <w:pPr>
        <w:ind w:firstLine="420"/>
      </w:pPr>
      <w:r>
        <w:t xml:space="preserve">    snippet filename         filetype ~</w:t>
      </w:r>
    </w:p>
    <w:p w:rsidR="007C5F8F" w:rsidRDefault="007C5F8F" w:rsidP="007C5F8F">
      <w:pPr>
        <w:ind w:firstLine="420"/>
      </w:pPr>
      <w:r>
        <w:t xml:space="preserve">    ruby.snippets            ruby</w:t>
      </w:r>
    </w:p>
    <w:p w:rsidR="007C5F8F" w:rsidRDefault="007C5F8F" w:rsidP="007C5F8F">
      <w:pPr>
        <w:ind w:firstLine="420"/>
      </w:pPr>
      <w:r>
        <w:t xml:space="preserve">    perl.snippets            perl</w:t>
      </w:r>
    </w:p>
    <w:p w:rsidR="007C5F8F" w:rsidRDefault="007C5F8F" w:rsidP="007C5F8F">
      <w:pPr>
        <w:ind w:firstLine="420"/>
      </w:pPr>
      <w:r>
        <w:t xml:space="preserve">    c.snippets               c</w:t>
      </w:r>
    </w:p>
    <w:p w:rsidR="007C5F8F" w:rsidRDefault="007C5F8F" w:rsidP="007C5F8F">
      <w:pPr>
        <w:ind w:firstLine="420"/>
      </w:pPr>
      <w:r>
        <w:t xml:space="preserve">    c_my.snippets           c</w:t>
      </w:r>
    </w:p>
    <w:p w:rsidR="007C5F8F" w:rsidRDefault="007C5F8F" w:rsidP="007C5F8F">
      <w:pPr>
        <w:ind w:firstLine="420"/>
      </w:pPr>
      <w:r>
        <w:t xml:space="preserve">    c/a                    c</w:t>
      </w:r>
    </w:p>
    <w:p w:rsidR="007C5F8F" w:rsidRDefault="007C5F8F" w:rsidP="007C5F8F">
      <w:pPr>
        <w:ind w:firstLine="420"/>
      </w:pPr>
      <w:r>
        <w:t xml:space="preserve">    c/b.snippets             c</w:t>
      </w:r>
    </w:p>
    <w:p w:rsidR="007C5F8F" w:rsidRDefault="007C5F8F" w:rsidP="007C5F8F">
      <w:pPr>
        <w:ind w:firstLine="420"/>
      </w:pPr>
      <w:r>
        <w:t xml:space="preserve">    all.snippets             *all</w:t>
      </w:r>
    </w:p>
    <w:p w:rsidR="007C5F8F" w:rsidRPr="007119C2" w:rsidRDefault="007C5F8F" w:rsidP="007C5F8F">
      <w:pPr>
        <w:ind w:firstLine="420"/>
      </w:pPr>
      <w:r>
        <w:t xml:space="preserve">    all/a.snippets           *all</w:t>
      </w:r>
    </w:p>
    <w:p w:rsidR="007C5F8F" w:rsidRDefault="007C5F8F" w:rsidP="007C5F8F">
      <w:pPr>
        <w:ind w:firstLine="420"/>
      </w:pPr>
      <w:r>
        <w:rPr>
          <w:rFonts w:hint="eastAsia"/>
        </w:rPr>
        <w:t>注意：</w:t>
      </w:r>
      <w:r>
        <w:rPr>
          <w:rFonts w:hint="eastAsia"/>
        </w:rPr>
        <w:t>all</w:t>
      </w:r>
      <w:r w:rsidRPr="00060592">
        <w:rPr>
          <w:rFonts w:hint="eastAsia"/>
        </w:rPr>
        <w:t>文件类型是唯一的。它代表不管文件类型如何</w:t>
      </w:r>
      <w:r>
        <w:rPr>
          <w:rFonts w:hint="eastAsia"/>
        </w:rPr>
        <w:t>，都可以</w:t>
      </w:r>
      <w:r w:rsidRPr="00060592">
        <w:rPr>
          <w:rFonts w:hint="eastAsia"/>
        </w:rPr>
        <w:t>可以使用的片段。例如，日期插入代</w:t>
      </w:r>
      <w:r w:rsidRPr="00060592">
        <w:rPr>
          <w:rFonts w:hint="eastAsia"/>
        </w:rPr>
        <w:lastRenderedPageBreak/>
        <w:t>码片段适用于</w:t>
      </w:r>
      <w:r w:rsidRPr="00060592">
        <w:rPr>
          <w:rFonts w:hint="eastAsia"/>
        </w:rPr>
        <w:t>all.snippets</w:t>
      </w:r>
      <w:r w:rsidRPr="00060592">
        <w:rPr>
          <w:rFonts w:hint="eastAsia"/>
        </w:rPr>
        <w:t>文件。</w:t>
      </w:r>
    </w:p>
    <w:p w:rsidR="007C5F8F" w:rsidRDefault="007C5F8F" w:rsidP="007C5F8F">
      <w:pPr>
        <w:ind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7C5F8F" w:rsidRDefault="007C5F8F" w:rsidP="007C5F8F">
      <w:pPr>
        <w:ind w:firstLine="420"/>
      </w:pPr>
      <w:r>
        <w:rPr>
          <w:rFonts w:hint="eastAsia"/>
        </w:rPr>
        <w:t>snippets</w:t>
      </w:r>
      <w:r>
        <w:rPr>
          <w:rFonts w:hint="eastAsia"/>
        </w:rPr>
        <w:t>文件的语法很简单。以＃字符开头的所有行都被视为注释。</w:t>
      </w:r>
      <w:r w:rsidRPr="00E1346E">
        <w:rPr>
          <w:rFonts w:hint="eastAsia"/>
        </w:rPr>
        <w:t>被</w:t>
      </w:r>
      <w:r w:rsidRPr="00E1346E">
        <w:rPr>
          <w:rFonts w:hint="eastAsia"/>
        </w:rPr>
        <w:t>UltiSnips</w:t>
      </w:r>
      <w:r w:rsidRPr="00E1346E">
        <w:rPr>
          <w:rFonts w:hint="eastAsia"/>
        </w:rPr>
        <w:t>忽略。</w:t>
      </w:r>
    </w:p>
    <w:p w:rsidR="007C5F8F" w:rsidRDefault="007C5F8F" w:rsidP="007C5F8F">
      <w:pPr>
        <w:ind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Pr>
          <w:rFonts w:hint="eastAsia"/>
        </w:rPr>
        <w:t>”指令包含在某个</w:t>
      </w:r>
      <w:r>
        <w:rPr>
          <w:rFonts w:hint="eastAsia"/>
        </w:rPr>
        <w:t>snippets</w:t>
      </w:r>
      <w:r>
        <w:rPr>
          <w:rFonts w:hint="eastAsia"/>
        </w:rPr>
        <w:t>文件中时，该代码片段等效于该代码片段于列出文件类型的相应代码片段的组合</w:t>
      </w:r>
      <w:r w:rsidRPr="00A80731">
        <w:rPr>
          <w:rFonts w:hint="eastAsia"/>
        </w:rPr>
        <w:t>。</w:t>
      </w:r>
      <w:r>
        <w:rPr>
          <w:rFonts w:hint="eastAsia"/>
        </w:rPr>
        <w:t>即此时可以使用列出文件类型的相应代码片段。</w:t>
      </w:r>
    </w:p>
    <w:p w:rsidR="007C5F8F" w:rsidRDefault="007C5F8F" w:rsidP="007C5F8F">
      <w:pPr>
        <w:ind w:firstLine="420"/>
      </w:pPr>
      <w:r>
        <w:rPr>
          <w:rFonts w:hint="eastAsia"/>
        </w:rPr>
        <w:t>语法如下所示：</w:t>
      </w:r>
    </w:p>
    <w:p w:rsidR="007C5F8F" w:rsidRDefault="007C5F8F" w:rsidP="007C5F8F">
      <w:pPr>
        <w:pStyle w:val="41"/>
        <w:ind w:firstLine="840"/>
      </w:pPr>
      <w:r>
        <w:rPr>
          <w:rFonts w:hint="eastAsia"/>
        </w:rPr>
        <w:t>extends ft1</w:t>
      </w:r>
      <w:r>
        <w:rPr>
          <w:rFonts w:hint="eastAsia"/>
        </w:rPr>
        <w:t>，</w:t>
      </w:r>
      <w:r>
        <w:rPr>
          <w:rFonts w:hint="eastAsia"/>
        </w:rPr>
        <w:t>ft2</w:t>
      </w:r>
      <w:r>
        <w:rPr>
          <w:rFonts w:hint="eastAsia"/>
        </w:rPr>
        <w:t>，</w:t>
      </w:r>
      <w:r>
        <w:rPr>
          <w:rFonts w:hint="eastAsia"/>
        </w:rPr>
        <w:t>ft3</w:t>
      </w:r>
    </w:p>
    <w:p w:rsidR="007C5F8F" w:rsidRDefault="007C5F8F" w:rsidP="007C5F8F">
      <w:pPr>
        <w:ind w:firstLine="420"/>
      </w:pPr>
      <w:r>
        <w:rPr>
          <w:rFonts w:hint="eastAsia"/>
        </w:rPr>
        <w:t>例如，</w:t>
      </w:r>
      <w:r>
        <w:rPr>
          <w:rFonts w:hint="eastAsia"/>
        </w:rPr>
        <w:t>cpp.snippets</w:t>
      </w:r>
      <w:r>
        <w:rPr>
          <w:rFonts w:hint="eastAsia"/>
        </w:rPr>
        <w:t>中的第一行如下所示：</w:t>
      </w:r>
    </w:p>
    <w:p w:rsidR="007C5F8F" w:rsidRDefault="007C5F8F" w:rsidP="007C5F8F">
      <w:pPr>
        <w:pStyle w:val="41"/>
        <w:ind w:firstLine="840"/>
      </w:pPr>
      <w:r>
        <w:rPr>
          <w:rFonts w:hint="eastAsia"/>
        </w:rPr>
        <w:t xml:space="preserve">extends </w:t>
      </w:r>
      <w:r>
        <w:t xml:space="preserve"> </w:t>
      </w:r>
      <w:r>
        <w:rPr>
          <w:rFonts w:hint="eastAsia"/>
        </w:rPr>
        <w:t>c</w:t>
      </w:r>
    </w:p>
    <w:p w:rsidR="007C5F8F" w:rsidRDefault="007C5F8F" w:rsidP="007C5F8F">
      <w:pPr>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片段并激活它们。这是一种</w:t>
      </w:r>
      <w:r>
        <w:rPr>
          <w:rFonts w:hint="eastAsia"/>
        </w:rPr>
        <w:t>sinippet</w:t>
      </w:r>
      <w:r>
        <w:rPr>
          <w:rFonts w:hint="eastAsia"/>
        </w:rPr>
        <w:t>代码片跨文件类型重用的办法。在片段文件中允许使用多个“扩展”行，并且它们可以在文件的任何位置。</w:t>
      </w:r>
    </w:p>
    <w:p w:rsidR="007C5F8F" w:rsidRDefault="007C5F8F" w:rsidP="007C5F8F">
      <w:pPr>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Pr>
          <w:rFonts w:hint="eastAsia"/>
        </w:rPr>
        <w:t>了此</w:t>
      </w:r>
      <w:r>
        <w:rPr>
          <w:rFonts w:hint="eastAsia"/>
        </w:rPr>
        <w:t>snippet</w:t>
      </w:r>
      <w:r>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Pr>
          <w:rFonts w:hint="eastAsia"/>
        </w:rPr>
        <w:t>展开</w:t>
      </w:r>
      <w:r w:rsidRPr="00FE74CE">
        <w:rPr>
          <w:rFonts w:hint="eastAsia"/>
        </w:rPr>
        <w:t>时，</w:t>
      </w:r>
      <w:r w:rsidRPr="00FE74CE">
        <w:rPr>
          <w:rFonts w:hint="eastAsia"/>
        </w:rPr>
        <w:t>UltiSnips</w:t>
      </w:r>
      <w:r w:rsidRPr="00FE74CE">
        <w:rPr>
          <w:rFonts w:hint="eastAsia"/>
        </w:rPr>
        <w:t>将从所有源中收集与触发器匹配的</w:t>
      </w:r>
      <w:r>
        <w:rPr>
          <w:rFonts w:hint="eastAsia"/>
        </w:rPr>
        <w:t>所有代码段定义，并仅保留优先级最高的</w:t>
      </w:r>
      <w:r w:rsidRPr="00FE74CE">
        <w:rPr>
          <w:rFonts w:hint="eastAsia"/>
        </w:rPr>
        <w:t>。例如，所有</w:t>
      </w:r>
      <w:r>
        <w:rPr>
          <w:rFonts w:hint="eastAsia"/>
        </w:rPr>
        <w:t>默认</w:t>
      </w:r>
      <w:r w:rsidRPr="00FE74CE">
        <w:rPr>
          <w:rFonts w:hint="eastAsia"/>
        </w:rPr>
        <w:t>片段都具有优先级</w:t>
      </w:r>
      <w:r w:rsidRPr="00FE74CE">
        <w:rPr>
          <w:rFonts w:hint="eastAsia"/>
        </w:rPr>
        <w:t>&lt;0</w:t>
      </w:r>
      <w:r w:rsidRPr="00FE74CE">
        <w:rPr>
          <w:rFonts w:hint="eastAsia"/>
        </w:rPr>
        <w:t>，因此用户</w:t>
      </w:r>
      <w:r>
        <w:rPr>
          <w:rFonts w:hint="eastAsia"/>
        </w:rPr>
        <w:t>自</w:t>
      </w:r>
      <w:r w:rsidRPr="00FE74CE">
        <w:rPr>
          <w:rFonts w:hint="eastAsia"/>
        </w:rPr>
        <w:t>定义的片段总是覆盖</w:t>
      </w:r>
      <w:r>
        <w:rPr>
          <w:rFonts w:hint="eastAsia"/>
        </w:rPr>
        <w:t>默认定义的</w:t>
      </w:r>
      <w:r w:rsidRPr="00FE74CE">
        <w:rPr>
          <w:rFonts w:hint="eastAsia"/>
        </w:rPr>
        <w:t>片段。</w:t>
      </w:r>
    </w:p>
    <w:p w:rsidR="007C5F8F" w:rsidRDefault="007C5F8F" w:rsidP="007C5F8F">
      <w:pPr>
        <w:ind w:firstLine="420"/>
      </w:pPr>
      <w:r w:rsidRPr="00BB165F">
        <w:rPr>
          <w:rFonts w:hint="eastAsia"/>
        </w:rPr>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”开头的行表示代码定义结束</w:t>
      </w:r>
      <w:r w:rsidRPr="00BB165F">
        <w:rPr>
          <w:rFonts w:hint="eastAsia"/>
        </w:rPr>
        <w:t>。代码段定义位于</w:t>
      </w:r>
      <w:r>
        <w:rPr>
          <w:rFonts w:hint="eastAsia"/>
        </w:rPr>
        <w:t>这两行之间。下面时</w:t>
      </w:r>
      <w:r>
        <w:rPr>
          <w:rFonts w:hint="eastAsia"/>
        </w:rPr>
        <w:t>shell</w:t>
      </w:r>
      <w:r>
        <w:rPr>
          <w:rFonts w:hint="eastAsia"/>
        </w:rPr>
        <w:t>文件</w:t>
      </w:r>
      <w:r w:rsidRPr="00BB165F">
        <w:rPr>
          <w:rFonts w:hint="eastAsia"/>
        </w:rPr>
        <w:t>的</w:t>
      </w:r>
      <w:r w:rsidRPr="00BB165F">
        <w:rPr>
          <w:rFonts w:hint="eastAsia"/>
        </w:rPr>
        <w:t>'if'</w:t>
      </w:r>
      <w:r w:rsidRPr="00BB165F">
        <w:rPr>
          <w:rFonts w:hint="eastAsia"/>
        </w:rPr>
        <w:t>语句的代码片段。</w:t>
      </w:r>
    </w:p>
    <w:p w:rsidR="007C5F8F" w:rsidRDefault="007C5F8F" w:rsidP="007C5F8F">
      <w:pPr>
        <w:pStyle w:val="41"/>
        <w:ind w:firstLine="840"/>
      </w:pPr>
      <w:r>
        <w:t>snippet if "if ... then (if)"</w:t>
      </w:r>
    </w:p>
    <w:p w:rsidR="007C5F8F" w:rsidRDefault="007C5F8F" w:rsidP="007C5F8F">
      <w:pPr>
        <w:pStyle w:val="41"/>
        <w:ind w:firstLine="840"/>
      </w:pPr>
      <w:r>
        <w:t xml:space="preserve">if ${2:[[ ${1:condition} ]]}; </w:t>
      </w:r>
    </w:p>
    <w:p w:rsidR="007C5F8F" w:rsidRDefault="007C5F8F" w:rsidP="007C5F8F">
      <w:pPr>
        <w:pStyle w:val="41"/>
        <w:ind w:firstLine="840"/>
      </w:pPr>
      <w:r>
        <w:t>then</w:t>
      </w:r>
    </w:p>
    <w:p w:rsidR="007C5F8F" w:rsidRDefault="007C5F8F" w:rsidP="007C5F8F">
      <w:pPr>
        <w:pStyle w:val="61"/>
        <w:ind w:firstLine="1260"/>
      </w:pPr>
      <w:r>
        <w:t>${0:#statements}</w:t>
      </w:r>
    </w:p>
    <w:p w:rsidR="007C5F8F" w:rsidRDefault="007C5F8F" w:rsidP="007C5F8F">
      <w:pPr>
        <w:pStyle w:val="41"/>
        <w:ind w:firstLine="840"/>
      </w:pPr>
      <w:r>
        <w:t>fi</w:t>
      </w:r>
    </w:p>
    <w:p w:rsidR="007C5F8F" w:rsidRDefault="007C5F8F" w:rsidP="007C5F8F">
      <w:pPr>
        <w:pStyle w:val="41"/>
        <w:ind w:firstLine="840"/>
      </w:pPr>
      <w:r>
        <w:t>endsnippet</w:t>
      </w:r>
    </w:p>
    <w:p w:rsidR="007C5F8F" w:rsidRDefault="007C5F8F" w:rsidP="007C5F8F">
      <w:pPr>
        <w:ind w:firstLine="420"/>
      </w:pPr>
      <w:r w:rsidRPr="007C21FF">
        <w:rPr>
          <w:rFonts w:hint="eastAsia"/>
        </w:rPr>
        <w:t>起始行采用以下形式</w:t>
      </w:r>
      <w:r>
        <w:rPr>
          <w:rFonts w:hint="eastAsia"/>
        </w:rPr>
        <w:t>：</w:t>
      </w:r>
    </w:p>
    <w:p w:rsidR="007C5F8F" w:rsidRDefault="007C5F8F" w:rsidP="007C5F8F">
      <w:pPr>
        <w:ind w:firstLine="420"/>
      </w:pPr>
      <w:r w:rsidRPr="007C21FF">
        <w:t>snippet tab_trigger [ "description" [ options ] ]</w:t>
      </w:r>
    </w:p>
    <w:p w:rsidR="007C5F8F" w:rsidRDefault="007C5F8F" w:rsidP="007C5F8F">
      <w:pPr>
        <w:ind w:firstLine="420"/>
        <w:rPr>
          <w:color w:val="FF0000"/>
        </w:rPr>
      </w:pPr>
      <w:r w:rsidRPr="007C21FF">
        <w:rPr>
          <w:rFonts w:hint="eastAsia"/>
        </w:rPr>
        <w:t>tab_trigger</w:t>
      </w:r>
      <w:r>
        <w:rPr>
          <w:rFonts w:hint="eastAsia"/>
        </w:rPr>
        <w:t>是必需的，但描述和选项是可省略</w:t>
      </w:r>
      <w:r w:rsidRPr="007C21FF">
        <w:rPr>
          <w:rFonts w:hint="eastAsia"/>
        </w:rPr>
        <w:t>的。</w:t>
      </w:r>
      <w:r w:rsidRPr="007C21FF">
        <w:rPr>
          <w:rFonts w:hint="eastAsia"/>
        </w:rPr>
        <w:t>'tab_trigger'</w:t>
      </w:r>
      <w:r>
        <w:rPr>
          <w:rFonts w:hint="eastAsia"/>
        </w:rPr>
        <w:t>是用于触发代码段的单词或字符串序列，</w:t>
      </w:r>
      <w:r w:rsidRPr="007C21FF">
        <w:rPr>
          <w:rFonts w:hint="eastAsia"/>
        </w:rPr>
        <w:t>通常使用单个单词</w:t>
      </w:r>
      <w:r>
        <w:rPr>
          <w:rFonts w:hint="eastAsia"/>
        </w:rPr>
        <w:t>，也可以是正则表达式。但</w:t>
      </w:r>
      <w:r w:rsidRPr="007C21FF">
        <w:rPr>
          <w:rFonts w:hint="eastAsia"/>
        </w:rPr>
        <w:t>tab_trigger</w:t>
      </w:r>
      <w:r>
        <w:rPr>
          <w:rFonts w:hint="eastAsia"/>
        </w:rPr>
        <w:t>不能含有空格，当</w:t>
      </w:r>
      <w:r w:rsidRPr="007C21FF">
        <w:rPr>
          <w:rFonts w:hint="eastAsia"/>
        </w:rPr>
        <w:t>tab_trigger</w:t>
      </w:r>
      <w:r>
        <w:rPr>
          <w:rFonts w:hint="eastAsia"/>
        </w:rPr>
        <w:t>含有空格或者是正则表达式时</w:t>
      </w:r>
      <w:r w:rsidRPr="00F67BAD">
        <w:rPr>
          <w:rFonts w:hint="eastAsia"/>
          <w:color w:val="FF0000"/>
        </w:rPr>
        <w:t>必须加上双引号。</w:t>
      </w:r>
      <w:r>
        <w:rPr>
          <w:rFonts w:hint="eastAsia"/>
          <w:color w:val="FF0000"/>
        </w:rPr>
        <w:t>如：</w:t>
      </w:r>
    </w:p>
    <w:p w:rsidR="007C5F8F" w:rsidRDefault="007C5F8F" w:rsidP="007C5F8F">
      <w:pPr>
        <w:pStyle w:val="41"/>
        <w:ind w:firstLine="840"/>
      </w:pPr>
      <w:r w:rsidRPr="00F67BAD">
        <w:t>snippet "tab trigger" [ "description" [ options ] ]</w:t>
      </w:r>
    </w:p>
    <w:p w:rsidR="007C5F8F" w:rsidRPr="00F67BAD" w:rsidRDefault="007C5F8F" w:rsidP="007C5F8F">
      <w:pPr>
        <w:ind w:firstLine="420"/>
      </w:pPr>
      <w:r>
        <w:rPr>
          <w:rFonts w:hint="eastAsia"/>
        </w:rPr>
        <w:t>双</w:t>
      </w:r>
      <w:r w:rsidRPr="00F67BAD">
        <w:rPr>
          <w:rFonts w:hint="eastAsia"/>
        </w:rPr>
        <w:t>引号</w:t>
      </w:r>
      <w:r>
        <w:rPr>
          <w:rFonts w:hint="eastAsia"/>
        </w:rPr>
        <w:t>并</w:t>
      </w:r>
      <w:r w:rsidRPr="00F67BAD">
        <w:rPr>
          <w:rFonts w:hint="eastAsia"/>
        </w:rPr>
        <w:t>不是触发器的一部分。要激活</w:t>
      </w:r>
      <w:r>
        <w:rPr>
          <w:rFonts w:hint="eastAsia"/>
        </w:rPr>
        <w:t>该片段时</w:t>
      </w:r>
      <w:r w:rsidRPr="00F67BAD">
        <w:rPr>
          <w:rFonts w:hint="eastAsia"/>
        </w:rPr>
        <w:t>：</w:t>
      </w:r>
      <w:r>
        <w:rPr>
          <w:rFonts w:hint="eastAsia"/>
        </w:rPr>
        <w:t>输入</w:t>
      </w:r>
      <w:r w:rsidRPr="00F67BAD">
        <w:t>tab trigger</w:t>
      </w:r>
      <w:r w:rsidRPr="00F67BAD">
        <w:rPr>
          <w:rFonts w:hint="eastAsia"/>
        </w:rPr>
        <w:t>，</w:t>
      </w:r>
      <w:r>
        <w:rPr>
          <w:rFonts w:hint="eastAsia"/>
        </w:rPr>
        <w:t>按下</w:t>
      </w:r>
      <w:r>
        <w:rPr>
          <w:rFonts w:hint="eastAsia"/>
        </w:rPr>
        <w:t>tab</w:t>
      </w:r>
      <w:r>
        <w:rPr>
          <w:rFonts w:hint="eastAsia"/>
        </w:rPr>
        <w:t>键就会展开片段</w:t>
      </w:r>
      <w:r w:rsidRPr="00F67BAD">
        <w:rPr>
          <w:rFonts w:hint="eastAsia"/>
        </w:rPr>
        <w:t>。</w:t>
      </w:r>
    </w:p>
    <w:p w:rsidR="007C5F8F" w:rsidRDefault="007C5F8F" w:rsidP="007C5F8F">
      <w:pPr>
        <w:ind w:firstLine="420"/>
      </w:pPr>
      <w:r>
        <w:rPr>
          <w:rFonts w:ascii="宋体" w:hAnsi="宋体" w:cs="宋体" w:hint="eastAsia"/>
        </w:rPr>
        <w:t>含有空格的触发器必须使用双引号并非技术需要。任何匹配的字符都可以。例如，这是一个有效的片段起始行：</w:t>
      </w:r>
    </w:p>
    <w:p w:rsidR="007C5F8F" w:rsidRDefault="007C5F8F" w:rsidP="007C5F8F">
      <w:pPr>
        <w:pStyle w:val="41"/>
        <w:ind w:firstLine="840"/>
      </w:pPr>
      <w:r w:rsidRPr="00574510">
        <w:t>snippet !tab trigger! [ "description" [ options ] ]</w:t>
      </w:r>
    </w:p>
    <w:p w:rsidR="007C5F8F" w:rsidRDefault="007C5F8F" w:rsidP="007C5F8F">
      <w:pPr>
        <w:ind w:firstLine="420"/>
      </w:pPr>
      <w:r>
        <w:rPr>
          <w:rFonts w:hint="eastAsia"/>
        </w:rPr>
        <w:t>引号可以作为触发器的一部分，但必须在触发器外加上另一对匹配的字符。如：</w:t>
      </w:r>
    </w:p>
    <w:p w:rsidR="007C5F8F" w:rsidRDefault="007C5F8F" w:rsidP="007C5F8F">
      <w:pPr>
        <w:pStyle w:val="41"/>
        <w:ind w:firstLine="840"/>
      </w:pPr>
      <w:r w:rsidRPr="00D23CB0">
        <w:t>snippet !"tab trigger"! [ "description" [ options ] ]</w:t>
      </w:r>
    </w:p>
    <w:p w:rsidR="007C5F8F" w:rsidRDefault="007C5F8F" w:rsidP="007C5F8F">
      <w:pPr>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7C5F8F" w:rsidRDefault="007C5F8F" w:rsidP="007C5F8F">
      <w:pPr>
        <w:ind w:firstLine="420"/>
      </w:pPr>
      <w:r>
        <w:rPr>
          <w:rFonts w:hint="eastAsia"/>
        </w:rPr>
        <w:t>'description'</w:t>
      </w:r>
      <w:r>
        <w:rPr>
          <w:rFonts w:hint="eastAsia"/>
        </w:rPr>
        <w:t>是描述触发器的字符串。</w:t>
      </w:r>
      <w:r>
        <w:rPr>
          <w:rFonts w:hint="eastAsia"/>
        </w:rPr>
        <w:t xml:space="preserve"> </w:t>
      </w:r>
      <w:r>
        <w:rPr>
          <w:rFonts w:hint="eastAsia"/>
        </w:rPr>
        <w:t>用于记录代码片段并将其与其他片段具有相同触发器的代码片段进行区分。</w:t>
      </w:r>
      <w:r>
        <w:rPr>
          <w:rFonts w:hint="eastAsia"/>
        </w:rPr>
        <w:t xml:space="preserve"> </w:t>
      </w:r>
      <w:r>
        <w:rPr>
          <w:rFonts w:hint="eastAsia"/>
        </w:rPr>
        <w:t>当代码段被激活并且多个代码段匹配时（即有多个代码段触发器相同），</w:t>
      </w:r>
      <w:r>
        <w:rPr>
          <w:rFonts w:hint="eastAsia"/>
        </w:rPr>
        <w:t>UltiSnips</w:t>
      </w:r>
      <w:r>
        <w:rPr>
          <w:rFonts w:hint="eastAsia"/>
        </w:rPr>
        <w:t>会显示匹配的代码片段列表及其描述，用户根据这些描述来选择他们想要的片段。</w:t>
      </w:r>
    </w:p>
    <w:p w:rsidR="007C5F8F" w:rsidRPr="00F20A02" w:rsidRDefault="007C5F8F" w:rsidP="007C5F8F">
      <w:pPr>
        <w:ind w:firstLine="420"/>
      </w:pPr>
      <w:r>
        <w:rPr>
          <w:rFonts w:hint="eastAsia"/>
        </w:rPr>
        <w:t>'options'</w:t>
      </w:r>
      <w:r>
        <w:rPr>
          <w:rFonts w:hint="eastAsia"/>
        </w:rPr>
        <w:t>控制代码段的行为。</w:t>
      </w:r>
      <w:r>
        <w:rPr>
          <w:rFonts w:hint="eastAsia"/>
        </w:rPr>
        <w:t xml:space="preserve"> </w:t>
      </w:r>
      <w:r>
        <w:rPr>
          <w:rFonts w:hint="eastAsia"/>
        </w:rPr>
        <w:t>选项由单个字符指示。</w:t>
      </w:r>
      <w:r>
        <w:rPr>
          <w:rFonts w:hint="eastAsia"/>
        </w:rPr>
        <w:t xml:space="preserve"> </w:t>
      </w:r>
      <w:r>
        <w:rPr>
          <w:rFonts w:hint="eastAsia"/>
        </w:rPr>
        <w:t>代码段的“选项”字符可以是多个参数的组合。</w:t>
      </w:r>
    </w:p>
    <w:p w:rsidR="007C5F8F" w:rsidRPr="003D237A" w:rsidRDefault="007C5F8F" w:rsidP="007C5F8F">
      <w:pPr>
        <w:ind w:firstLine="420"/>
      </w:pPr>
      <w:r w:rsidRPr="003D237A">
        <w:t>基本格式：</w:t>
      </w:r>
    </w:p>
    <w:p w:rsidR="007C5F8F" w:rsidRPr="003D237A" w:rsidRDefault="007C5F8F" w:rsidP="007C5F8F">
      <w:pPr>
        <w:pStyle w:val="41"/>
        <w:ind w:firstLine="840"/>
        <w:rPr>
          <w:highlight w:val="yellow"/>
        </w:rPr>
      </w:pPr>
      <w:r w:rsidRPr="003D237A">
        <w:rPr>
          <w:highlight w:val="yellow"/>
        </w:rPr>
        <w:t>snippet &lt;tigger&gt; "</w:t>
      </w:r>
      <w:r w:rsidRPr="003D237A">
        <w:rPr>
          <w:highlight w:val="yellow"/>
        </w:rPr>
        <w:t>注解</w:t>
      </w:r>
      <w:r w:rsidRPr="003D237A">
        <w:rPr>
          <w:highlight w:val="yellow"/>
        </w:rPr>
        <w:t>" &lt;</w:t>
      </w:r>
      <w:r w:rsidRPr="003D237A">
        <w:rPr>
          <w:highlight w:val="yellow"/>
        </w:rPr>
        <w:t>选项</w:t>
      </w:r>
      <w:r w:rsidRPr="003D237A">
        <w:rPr>
          <w:highlight w:val="yellow"/>
        </w:rPr>
        <w:t xml:space="preserve">&gt; </w:t>
      </w:r>
    </w:p>
    <w:p w:rsidR="007C5F8F" w:rsidRPr="003D237A" w:rsidRDefault="007C5F8F" w:rsidP="007C5F8F">
      <w:pPr>
        <w:pStyle w:val="41"/>
        <w:ind w:firstLine="840"/>
        <w:rPr>
          <w:highlight w:val="yellow"/>
        </w:rPr>
      </w:pPr>
      <w:r w:rsidRPr="003D237A">
        <w:rPr>
          <w:highlight w:val="yellow"/>
        </w:rPr>
        <w:t>${1:name}</w:t>
      </w:r>
    </w:p>
    <w:p w:rsidR="007C5F8F" w:rsidRPr="003D237A" w:rsidRDefault="007C5F8F" w:rsidP="007C5F8F">
      <w:pPr>
        <w:pStyle w:val="41"/>
        <w:ind w:firstLine="840"/>
        <w:rPr>
          <w:highlight w:val="yellow"/>
        </w:rPr>
      </w:pPr>
      <w:r w:rsidRPr="003D237A">
        <w:rPr>
          <w:highlight w:val="yellow"/>
        </w:rPr>
        <w:t>${0}</w:t>
      </w:r>
    </w:p>
    <w:p w:rsidR="007C5F8F" w:rsidRPr="003D237A" w:rsidRDefault="007C5F8F" w:rsidP="007C5F8F">
      <w:pPr>
        <w:pStyle w:val="41"/>
        <w:ind w:firstLine="840"/>
      </w:pPr>
      <w:r w:rsidRPr="003D237A">
        <w:rPr>
          <w:highlight w:val="yellow"/>
        </w:rPr>
        <w:t>endsnippet</w:t>
      </w:r>
    </w:p>
    <w:p w:rsidR="007C5F8F" w:rsidRPr="003D237A" w:rsidRDefault="007C5F8F" w:rsidP="007C5F8F">
      <w:pPr>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Pr="003D237A">
        <w:t>!p</w:t>
      </w:r>
      <w:r w:rsidRPr="003D237A">
        <w:t>嵌入</w:t>
      </w:r>
      <w:r w:rsidRPr="003D237A">
        <w:t>python</w:t>
      </w:r>
    </w:p>
    <w:p w:rsidR="007C5F8F" w:rsidRPr="003D237A" w:rsidRDefault="007C5F8F" w:rsidP="007C5F8F">
      <w:pPr>
        <w:pStyle w:val="41"/>
        <w:ind w:firstLine="840"/>
        <w:rPr>
          <w:highlight w:val="yellow"/>
        </w:rPr>
      </w:pPr>
      <w:r w:rsidRPr="003D237A">
        <w:rPr>
          <w:highlight w:val="yellow"/>
        </w:rPr>
        <w:t>snippet  &lt;tigger&gt; "</w:t>
      </w:r>
      <w:r w:rsidRPr="003D237A">
        <w:rPr>
          <w:highlight w:val="yellow"/>
        </w:rPr>
        <w:t>注解</w:t>
      </w:r>
      <w:r w:rsidRPr="003D237A">
        <w:rPr>
          <w:highlight w:val="yellow"/>
        </w:rPr>
        <w:t>" &lt;</w:t>
      </w:r>
      <w:r w:rsidRPr="003D237A">
        <w:rPr>
          <w:highlight w:val="yellow"/>
        </w:rPr>
        <w:t>选项</w:t>
      </w:r>
      <w:r w:rsidRPr="003D237A">
        <w:rPr>
          <w:highlight w:val="yellow"/>
        </w:rPr>
        <w:t>&gt;</w:t>
      </w:r>
    </w:p>
    <w:p w:rsidR="007C5F8F" w:rsidRPr="003D237A" w:rsidRDefault="007C5F8F" w:rsidP="007C5F8F">
      <w:pPr>
        <w:pStyle w:val="41"/>
        <w:ind w:firstLine="840"/>
        <w:rPr>
          <w:highlight w:val="yellow"/>
        </w:rPr>
      </w:pPr>
      <w:r w:rsidRPr="003D237A">
        <w:rPr>
          <w:highlight w:val="yellow"/>
        </w:rPr>
        <w:lastRenderedPageBreak/>
        <w:t>`shellcode</w:t>
      </w:r>
      <w:r w:rsidRPr="003D237A">
        <w:rPr>
          <w:highlight w:val="yellow"/>
        </w:rPr>
        <w:t>或者</w:t>
      </w:r>
      <w:r w:rsidRPr="003D237A">
        <w:rPr>
          <w:highlight w:val="yellow"/>
        </w:rPr>
        <w:t xml:space="preserve">!v vimscriot </w:t>
      </w:r>
      <w:r w:rsidRPr="003D237A">
        <w:rPr>
          <w:highlight w:val="yellow"/>
        </w:rPr>
        <w:t>或者</w:t>
      </w:r>
      <w:r w:rsidRPr="003D237A">
        <w:rPr>
          <w:highlight w:val="yellow"/>
        </w:rPr>
        <w:t>!p pythoncode`</w:t>
      </w:r>
    </w:p>
    <w:p w:rsidR="007C5F8F" w:rsidRPr="003D237A" w:rsidRDefault="007C5F8F" w:rsidP="007C5F8F">
      <w:pPr>
        <w:pStyle w:val="41"/>
        <w:ind w:firstLine="840"/>
      </w:pPr>
      <w:r w:rsidRPr="003D237A">
        <w:rPr>
          <w:highlight w:val="yellow"/>
        </w:rPr>
        <w:t>endsnippet</w:t>
      </w:r>
    </w:p>
    <w:p w:rsidR="007C5F8F" w:rsidRPr="003D237A" w:rsidRDefault="007C5F8F" w:rsidP="007C5F8F">
      <w:pPr>
        <w:ind w:firstLine="420"/>
      </w:pPr>
      <w:r w:rsidRPr="003D237A">
        <w:t>python</w:t>
      </w:r>
      <w:r w:rsidRPr="003D237A">
        <w:t>自动定义的变量</w:t>
      </w:r>
    </w:p>
    <w:p w:rsidR="007C5F8F" w:rsidRPr="003D237A" w:rsidRDefault="007C5F8F" w:rsidP="007C5F8F">
      <w:pPr>
        <w:ind w:firstLine="420"/>
      </w:pPr>
      <w:r w:rsidRPr="003D237A">
        <w:t>fn</w:t>
      </w:r>
      <w:r w:rsidRPr="003D237A">
        <w:t>文件名</w:t>
      </w:r>
    </w:p>
    <w:p w:rsidR="007C5F8F" w:rsidRPr="003D237A" w:rsidRDefault="007C5F8F" w:rsidP="007C5F8F">
      <w:pPr>
        <w:ind w:firstLine="420"/>
      </w:pPr>
      <w:r w:rsidRPr="003D237A">
        <w:t>path</w:t>
      </w:r>
      <w:r w:rsidRPr="003D237A">
        <w:t>文件全路径</w:t>
      </w:r>
    </w:p>
    <w:p w:rsidR="007C5F8F" w:rsidRPr="003D237A" w:rsidRDefault="007C5F8F" w:rsidP="007C5F8F">
      <w:pPr>
        <w:ind w:firstLine="420"/>
      </w:pPr>
      <w:r w:rsidRPr="003D237A">
        <w:t>t</w:t>
      </w:r>
      <w:r w:rsidRPr="003D237A">
        <w:t>占位符</w:t>
      </w:r>
      <w:r w:rsidRPr="003D237A">
        <w:t>t[1]</w:t>
      </w:r>
      <w:r w:rsidRPr="003D237A">
        <w:t>相当于</w:t>
      </w:r>
      <w:r w:rsidRPr="003D237A">
        <w:t>${1}</w:t>
      </w:r>
    </w:p>
    <w:p w:rsidR="007C5F8F" w:rsidRPr="003D237A" w:rsidRDefault="007C5F8F" w:rsidP="007C5F8F">
      <w:pPr>
        <w:ind w:firstLine="420"/>
      </w:pPr>
      <w:r w:rsidRPr="003D237A">
        <w:t>snip</w:t>
      </w:r>
      <w:r w:rsidRPr="003D237A">
        <w:t>方法</w:t>
      </w:r>
    </w:p>
    <w:p w:rsidR="007C5F8F" w:rsidRPr="003D237A" w:rsidRDefault="007C5F8F" w:rsidP="007C5F8F">
      <w:pPr>
        <w:ind w:firstLine="420"/>
      </w:pPr>
      <w:r w:rsidRPr="003D237A">
        <w:t>也可用</w:t>
      </w:r>
      <w:r w:rsidRPr="003D237A">
        <w:t>global !p</w:t>
      </w:r>
      <w:r w:rsidRPr="003D237A">
        <w:t>直接嵌入通用的</w:t>
      </w:r>
      <w:r w:rsidRPr="003D237A">
        <w:t>python</w:t>
      </w:r>
      <w:r w:rsidRPr="003D237A">
        <w:t>脚本</w:t>
      </w:r>
    </w:p>
    <w:p w:rsidR="007C5F8F" w:rsidRPr="003D237A" w:rsidRDefault="007C5F8F" w:rsidP="007C5F8F">
      <w:pPr>
        <w:ind w:firstLine="420"/>
        <w:rPr>
          <w:highlight w:val="yellow"/>
        </w:rPr>
      </w:pPr>
      <w:r w:rsidRPr="003D237A">
        <w:rPr>
          <w:highlight w:val="yellow"/>
        </w:rPr>
        <w:t>global !p</w:t>
      </w:r>
    </w:p>
    <w:p w:rsidR="007C5F8F" w:rsidRPr="003D237A" w:rsidRDefault="007C5F8F" w:rsidP="007C5F8F">
      <w:pPr>
        <w:ind w:firstLine="420"/>
      </w:pPr>
      <w:r w:rsidRPr="003D237A">
        <w:rPr>
          <w:highlight w:val="yellow"/>
        </w:rPr>
        <w:t>endglobal</w:t>
      </w:r>
    </w:p>
    <w:p w:rsidR="007C5F8F" w:rsidRPr="003D237A" w:rsidRDefault="007C5F8F" w:rsidP="007C5F8F">
      <w:pPr>
        <w:ind w:firstLine="420"/>
      </w:pPr>
      <w:r w:rsidRPr="003D237A">
        <w:t>tigger</w:t>
      </w:r>
      <w:r w:rsidRPr="003D237A">
        <w:rPr>
          <w:rFonts w:hint="eastAsia"/>
        </w:rPr>
        <w:t>可以是关键字或者时正则表达式。关键字</w:t>
      </w:r>
      <w:r w:rsidRPr="003D237A">
        <w:rPr>
          <w:rFonts w:hint="eastAsia"/>
        </w:rPr>
        <w:t>snippet</w:t>
      </w:r>
      <w:r w:rsidRPr="003D237A">
        <w:rPr>
          <w:rFonts w:hint="eastAsia"/>
        </w:rPr>
        <w:t>和</w:t>
      </w:r>
      <w:r w:rsidRPr="003D237A">
        <w:rPr>
          <w:rFonts w:hint="eastAsia"/>
        </w:rPr>
        <w:t>endsnippet</w:t>
      </w:r>
      <w:r w:rsidRPr="003D237A">
        <w:rPr>
          <w:rFonts w:hint="eastAsia"/>
        </w:rPr>
        <w:t>以及</w:t>
      </w:r>
      <w:r w:rsidRPr="003D237A">
        <w:rPr>
          <w:rFonts w:hint="eastAsia"/>
        </w:rPr>
        <w:t>global</w:t>
      </w:r>
      <w:r w:rsidRPr="003D237A">
        <w:rPr>
          <w:rFonts w:hint="eastAsia"/>
        </w:rPr>
        <w:t>和</w:t>
      </w:r>
      <w:r w:rsidRPr="003D237A">
        <w:rPr>
          <w:rFonts w:hint="eastAsia"/>
        </w:rPr>
        <w:t>endglobal</w:t>
      </w:r>
      <w:r w:rsidRPr="003D237A">
        <w:rPr>
          <w:rFonts w:hint="eastAsia"/>
        </w:rPr>
        <w:t>都需顶格书写</w:t>
      </w:r>
    </w:p>
    <w:p w:rsidR="007C5F8F" w:rsidRPr="00B6288A" w:rsidRDefault="007C5F8F" w:rsidP="007C5F8F">
      <w:pPr>
        <w:pStyle w:val="3"/>
        <w:snapToGrid w:val="0"/>
        <w:rPr>
          <w:rFonts w:cs="Times New Roman"/>
        </w:rPr>
      </w:pPr>
      <w:r>
        <w:rPr>
          <w:rFonts w:cs="Times New Roman"/>
        </w:rPr>
        <w:t>4</w:t>
      </w:r>
      <w:r w:rsidRPr="00B6288A">
        <w:rPr>
          <w:rFonts w:cs="Times New Roman"/>
        </w:rPr>
        <w:t>.2</w:t>
      </w:r>
      <w:r>
        <w:rPr>
          <w:rFonts w:cs="Times New Roman"/>
        </w:rPr>
        <w:t xml:space="preserve"> </w:t>
      </w:r>
      <w:r w:rsidRPr="00B6288A">
        <w:rPr>
          <w:rFonts w:cs="Times New Roman"/>
        </w:rPr>
        <w:t>选项解释</w:t>
      </w:r>
    </w:p>
    <w:p w:rsidR="007C5F8F" w:rsidRPr="00B6288A" w:rsidRDefault="007C5F8F" w:rsidP="007C5F8F">
      <w:pPr>
        <w:ind w:firstLine="420"/>
        <w:rPr>
          <w:rFonts w:cs="Times New Roman"/>
        </w:rPr>
      </w:pPr>
      <w:r>
        <w:rPr>
          <w:rFonts w:cs="Times New Roman" w:hint="eastAsia"/>
        </w:rPr>
        <w:t>除了互斥选项外，都可以组合</w:t>
      </w:r>
      <w:r w:rsidRPr="00B6288A">
        <w:rPr>
          <w:rFonts w:cs="Times New Roman"/>
        </w:rPr>
        <w:t>：</w:t>
      </w:r>
    </w:p>
    <w:p w:rsidR="007C5F8F" w:rsidRDefault="007C5F8F" w:rsidP="007C5F8F">
      <w:pPr>
        <w:ind w:firstLine="420"/>
        <w:jc w:val="left"/>
        <w:rPr>
          <w:rFonts w:cs="Times New Roman"/>
        </w:rPr>
      </w:pPr>
      <w:r w:rsidRPr="00B6288A">
        <w:rPr>
          <w:rFonts w:cs="Times New Roman"/>
          <w:highlight w:val="yellow"/>
        </w:rPr>
        <w:t>b</w:t>
      </w:r>
      <w:r w:rsidRPr="00B6288A">
        <w:rPr>
          <w:rFonts w:cs="Times New Roman"/>
        </w:rPr>
        <w:t xml:space="preserve">  </w:t>
      </w:r>
      <w:r w:rsidRPr="00B6288A">
        <w:rPr>
          <w:rFonts w:cs="Times New Roman"/>
        </w:rPr>
        <w:t>仅当触发器是一行的第一个字或前面有空</w:t>
      </w:r>
      <w:r>
        <w:rPr>
          <w:rFonts w:cs="Times New Roman" w:hint="eastAsia"/>
        </w:rPr>
        <w:t>白字符</w:t>
      </w:r>
      <w:r w:rsidRPr="00B6288A">
        <w:rPr>
          <w:rFonts w:cs="Times New Roman"/>
        </w:rPr>
        <w:t>时才触发。默认</w:t>
      </w:r>
      <w:r>
        <w:rPr>
          <w:rFonts w:cs="Times New Roman" w:hint="eastAsia"/>
        </w:rPr>
        <w:t>只要前面有空白符，</w:t>
      </w:r>
      <w:r w:rsidRPr="00B6288A">
        <w:rPr>
          <w:rFonts w:cs="Times New Roman"/>
        </w:rPr>
        <w:t>任何位置都能触发</w:t>
      </w:r>
      <w:r w:rsidRPr="00B6288A">
        <w:rPr>
          <w:rFonts w:cs="Times New Roman"/>
        </w:rPr>
        <w:t xml:space="preserve">  </w:t>
      </w:r>
    </w:p>
    <w:p w:rsidR="007C5F8F" w:rsidRPr="00B6288A" w:rsidRDefault="007C5F8F" w:rsidP="007C5F8F">
      <w:pPr>
        <w:ind w:firstLine="420"/>
        <w:jc w:val="left"/>
        <w:rPr>
          <w:rFonts w:cs="Times New Roman"/>
        </w:rPr>
      </w:pPr>
      <w:r w:rsidRPr="0014691C">
        <w:rPr>
          <w:rFonts w:cs="Times New Roman"/>
          <w:highlight w:val="yellow"/>
        </w:rPr>
        <w:t xml:space="preserve">i </w:t>
      </w:r>
      <w:r w:rsidRPr="00B6288A">
        <w:rPr>
          <w:rFonts w:cs="Times New Roman"/>
        </w:rPr>
        <w:t xml:space="preserve">  </w:t>
      </w:r>
      <w:r w:rsidRPr="00B6288A">
        <w:rPr>
          <w:rFonts w:cs="Times New Roman"/>
        </w:rPr>
        <w:t>当触发器在词中或词后也能触发</w:t>
      </w:r>
      <w:r w:rsidRPr="00B6288A">
        <w:rPr>
          <w:rFonts w:cs="Times New Roman"/>
        </w:rPr>
        <w:t xml:space="preserve">      </w:t>
      </w:r>
    </w:p>
    <w:p w:rsidR="007C5F8F" w:rsidRDefault="007C5F8F" w:rsidP="007C5F8F">
      <w:pPr>
        <w:ind w:firstLine="420"/>
        <w:jc w:val="left"/>
        <w:rPr>
          <w:rFonts w:cs="Times New Roman"/>
        </w:rPr>
      </w:pPr>
      <w:r w:rsidRPr="0014691C">
        <w:rPr>
          <w:rFonts w:cs="Times New Roman"/>
          <w:highlight w:val="yellow"/>
        </w:rPr>
        <w:t>w</w:t>
      </w:r>
      <w:r w:rsidRPr="00B6288A">
        <w:rPr>
          <w:rFonts w:cs="Times New Roman"/>
        </w:rPr>
        <w:t xml:space="preserve">  </w:t>
      </w:r>
      <w:r w:rsidRPr="00B6288A">
        <w:rPr>
          <w:rFonts w:cs="Times New Roman"/>
        </w:rPr>
        <w:t>标签触发器在非字母字符之前或之后也可触发</w:t>
      </w:r>
    </w:p>
    <w:p w:rsidR="007C5F8F" w:rsidRPr="00B6288A" w:rsidRDefault="007C5F8F" w:rsidP="007C5F8F">
      <w:pPr>
        <w:ind w:firstLine="420"/>
        <w:jc w:val="left"/>
        <w:rPr>
          <w:rFonts w:cs="Times New Roman"/>
        </w:rPr>
      </w:pPr>
      <w:r w:rsidRPr="0014691C">
        <w:rPr>
          <w:rFonts w:cs="Times New Roman"/>
          <w:highlight w:val="yellow"/>
        </w:rPr>
        <w:t xml:space="preserve">r </w:t>
      </w:r>
      <w:r w:rsidRPr="00B6288A">
        <w:rPr>
          <w:rFonts w:cs="Times New Roman"/>
        </w:rPr>
        <w:t xml:space="preserve">  </w:t>
      </w:r>
      <w:r w:rsidRPr="00B6288A">
        <w:rPr>
          <w:rFonts w:cs="Times New Roman"/>
        </w:rPr>
        <w:t>正则表达式</w:t>
      </w:r>
      <w:r w:rsidRPr="00B6288A">
        <w:rPr>
          <w:rFonts w:cs="Times New Roman"/>
        </w:rPr>
        <w:t xml:space="preserve"> </w:t>
      </w:r>
      <w:r w:rsidRPr="00B6288A">
        <w:rPr>
          <w:rFonts w:cs="Times New Roman"/>
        </w:rPr>
        <w:t>。</w:t>
      </w:r>
      <w:r>
        <w:rPr>
          <w:rFonts w:cs="Times New Roman"/>
        </w:rPr>
        <w:t>使用此选项，该选项卡触发器</w:t>
      </w:r>
      <w:r w:rsidRPr="00B6288A">
        <w:rPr>
          <w:rFonts w:cs="Times New Roman"/>
        </w:rPr>
        <w:t>是一个</w:t>
      </w:r>
      <w:r w:rsidRPr="00B6288A">
        <w:rPr>
          <w:rFonts w:cs="Times New Roman"/>
        </w:rPr>
        <w:t>python</w:t>
      </w:r>
      <w:r w:rsidRPr="00B6288A">
        <w:rPr>
          <w:rFonts w:cs="Times New Roman"/>
        </w:rPr>
        <w:t>正则表达式。</w:t>
      </w:r>
      <w:r w:rsidRPr="00B6288A">
        <w:rPr>
          <w:rFonts w:cs="Times New Roman"/>
        </w:rPr>
        <w:t xml:space="preserve"> </w:t>
      </w:r>
      <w:r w:rsidRPr="00B6288A">
        <w:rPr>
          <w:rFonts w:cs="Times New Roman"/>
        </w:rPr>
        <w:t>如果最近键入的字符与正则表达式匹配，则该片段将被扩展。</w:t>
      </w:r>
      <w:r w:rsidRPr="00B6288A">
        <w:rPr>
          <w:rFonts w:cs="Times New Roman"/>
        </w:rPr>
        <w:t xml:space="preserve"> </w:t>
      </w:r>
      <w:r w:rsidRPr="00B6288A">
        <w:rPr>
          <w:rFonts w:cs="Times New Roman"/>
        </w:rPr>
        <w:t>注意：正则表达式必须</w:t>
      </w:r>
      <w:r>
        <w:rPr>
          <w:rFonts w:cs="Times New Roman" w:hint="eastAsia"/>
        </w:rPr>
        <w:t>位于双引号内</w:t>
      </w:r>
      <w:r>
        <w:rPr>
          <w:rFonts w:cs="Times New Roman"/>
        </w:rPr>
        <w:t>.</w:t>
      </w:r>
    </w:p>
    <w:p w:rsidR="007C5F8F" w:rsidRDefault="007C5F8F" w:rsidP="007C5F8F">
      <w:pPr>
        <w:ind w:firstLine="420"/>
      </w:pPr>
      <w:r w:rsidRPr="00B6288A">
        <w:t xml:space="preserve">t   </w:t>
      </w:r>
      <w:r w:rsidRPr="00B6288A">
        <w:t>默认情况下如果片段定义包含前导制表符，</w:t>
      </w:r>
      <w:r w:rsidRPr="00B6288A">
        <w:t>UltiSnips</w:t>
      </w:r>
      <w:r>
        <w:t>会</w:t>
      </w:r>
      <w:r>
        <w:rPr>
          <w:rFonts w:hint="eastAsia"/>
        </w:rPr>
        <w:t>按照</w:t>
      </w:r>
      <w:r w:rsidRPr="00B6288A">
        <w:t>Vim 'shiftwidth'</w:t>
      </w:r>
      <w:r w:rsidRPr="00B6288A">
        <w:t>，</w:t>
      </w:r>
      <w:r w:rsidRPr="00B6288A">
        <w:t>'softtabstop'</w:t>
      </w:r>
      <w:r w:rsidRPr="00B6288A">
        <w:t>，</w:t>
      </w:r>
      <w:r w:rsidRPr="00B6288A">
        <w:t>'expandtab'</w:t>
      </w:r>
      <w:r w:rsidRPr="00B6288A">
        <w:t>和</w:t>
      </w:r>
      <w:r w:rsidRPr="00B6288A">
        <w:t>'tabstop'</w:t>
      </w:r>
      <w:r w:rsidRPr="00B6288A">
        <w:t>设置的制表符</w:t>
      </w:r>
      <w:r>
        <w:rPr>
          <w:rFonts w:hint="eastAsia"/>
        </w:rPr>
        <w:t>展开代码中的制表符</w:t>
      </w:r>
      <w:r w:rsidRPr="00B6288A">
        <w:t>。（例如，如果设置了</w:t>
      </w:r>
      <w:r w:rsidRPr="00B6288A">
        <w:t>'expandtab'</w:t>
      </w:r>
      <w:r w:rsidRPr="00B6288A">
        <w:t>，则制表符将被替换为空格。）如果设置了此选项，</w:t>
      </w:r>
      <w:r w:rsidRPr="00B6288A">
        <w:t>UltiSnips</w:t>
      </w:r>
      <w:r w:rsidRPr="00B6288A">
        <w:t>将忽略</w:t>
      </w:r>
      <w:r w:rsidRPr="00B6288A">
        <w:t>Vim</w:t>
      </w:r>
      <w:r w:rsidRPr="00B6288A">
        <w:t>设置并插入制表符。此选项对于与制表符分隔格式相关的片段非常有用。</w:t>
      </w:r>
    </w:p>
    <w:p w:rsidR="007C5F8F" w:rsidRPr="00B6288A" w:rsidRDefault="007C5F8F" w:rsidP="007C5F8F">
      <w:pPr>
        <w:ind w:firstLine="420"/>
      </w:pPr>
      <w:r w:rsidRPr="00B6288A">
        <w:t xml:space="preserve">s   </w:t>
      </w:r>
      <w:r w:rsidRPr="00B6288A">
        <w:t>在行尾的光标跳到下一个制表位删除空格。用于行尾有制表位和可选文本时。</w:t>
      </w:r>
      <w:r w:rsidRPr="00B6288A">
        <w:t xml:space="preserve"> </w:t>
      </w:r>
    </w:p>
    <w:p w:rsidR="007C5F8F" w:rsidRPr="00B6288A" w:rsidRDefault="007C5F8F" w:rsidP="007C5F8F">
      <w:pPr>
        <w:ind w:firstLine="420"/>
        <w:jc w:val="left"/>
        <w:rPr>
          <w:rFonts w:cs="Times New Roman"/>
        </w:rPr>
      </w:pPr>
      <w:r w:rsidRPr="0014691C">
        <w:rPr>
          <w:rFonts w:cs="Times New Roman"/>
          <w:highlight w:val="yellow"/>
        </w:rPr>
        <w:t>m</w:t>
      </w:r>
      <w:r w:rsidRPr="00B6288A">
        <w:rPr>
          <w:rFonts w:cs="Times New Roman"/>
        </w:rPr>
        <w:t xml:space="preserve">   </w:t>
      </w:r>
      <w:r w:rsidRPr="00B6288A">
        <w:rPr>
          <w:rFonts w:cs="Times New Roman"/>
        </w:rPr>
        <w:t>删除每行最后一个字符后的所有空格。当代码片中有空格组成的行时，删除空格用空来代替。</w:t>
      </w:r>
      <w:r w:rsidRPr="00B6288A">
        <w:rPr>
          <w:rFonts w:cs="Times New Roman"/>
        </w:rPr>
        <w:t xml:space="preserve">                                               </w:t>
      </w:r>
    </w:p>
    <w:p w:rsidR="007C5F8F" w:rsidRDefault="007C5F8F" w:rsidP="007C5F8F">
      <w:pPr>
        <w:ind w:firstLine="420"/>
        <w:jc w:val="left"/>
        <w:rPr>
          <w:rFonts w:cs="Times New Roman"/>
        </w:rPr>
      </w:pPr>
      <w:r w:rsidRPr="00B6288A">
        <w:rPr>
          <w:rFonts w:cs="Times New Roman"/>
        </w:rPr>
        <w:t xml:space="preserve">e   </w:t>
      </w:r>
      <w:r w:rsidRPr="00B6288A">
        <w:rPr>
          <w:rFonts w:cs="Times New Roman"/>
        </w:rPr>
        <w:t>上下文片段</w:t>
      </w:r>
      <w:r w:rsidRPr="00B6288A">
        <w:rPr>
          <w:rFonts w:cs="Times New Roman"/>
        </w:rPr>
        <w:t xml:space="preserve"> - </w:t>
      </w:r>
      <w:r w:rsidRPr="00B6288A">
        <w:rPr>
          <w:rFonts w:cs="Times New Roman"/>
        </w:rPr>
        <w:t>使用此选项扩展代码片段不仅可以由以前的字符在行中进行控制，还可以通过任何给定的</w:t>
      </w:r>
      <w:r w:rsidRPr="00B6288A">
        <w:rPr>
          <w:rFonts w:cs="Times New Roman"/>
        </w:rPr>
        <w:t>python</w:t>
      </w:r>
      <w:r w:rsidRPr="00B6288A">
        <w:rPr>
          <w:rFonts w:cs="Times New Roman"/>
        </w:rPr>
        <w:t>表达式进行控制。</w:t>
      </w:r>
      <w:r w:rsidRPr="00B6288A">
        <w:rPr>
          <w:rFonts w:cs="Times New Roman"/>
        </w:rPr>
        <w:t xml:space="preserve"> </w:t>
      </w:r>
      <w:r w:rsidRPr="00B6288A">
        <w:rPr>
          <w:rFonts w:cs="Times New Roman"/>
        </w:rPr>
        <w:t>该选项可以与其他选项一起指定，如</w:t>
      </w:r>
      <w:r w:rsidRPr="00B6288A">
        <w:rPr>
          <w:rFonts w:cs="Times New Roman"/>
        </w:rPr>
        <w:t>“b”</w:t>
      </w:r>
      <w:r w:rsidRPr="00B6288A">
        <w:rPr>
          <w:rFonts w:cs="Times New Roman"/>
        </w:rPr>
        <w:t>。</w:t>
      </w:r>
    </w:p>
    <w:p w:rsidR="007C5F8F" w:rsidRPr="00B6288A" w:rsidRDefault="007C5F8F" w:rsidP="007C5F8F">
      <w:pPr>
        <w:ind w:firstLine="420"/>
        <w:jc w:val="left"/>
        <w:rPr>
          <w:rFonts w:cs="Times New Roman"/>
        </w:rPr>
      </w:pPr>
      <w:r w:rsidRPr="00B6288A">
        <w:rPr>
          <w:rFonts w:cs="Times New Roman"/>
          <w:highlight w:val="yellow"/>
        </w:rPr>
        <w:t>A</w:t>
      </w:r>
      <w:r w:rsidRPr="00B6288A">
        <w:rPr>
          <w:rFonts w:cs="Times New Roman"/>
        </w:rPr>
        <w:t xml:space="preserve">   </w:t>
      </w:r>
      <w:r w:rsidRPr="00B6288A">
        <w:rPr>
          <w:rFonts w:cs="Times New Roman"/>
        </w:rPr>
        <w:t>输入关键字自动触发，不需</w:t>
      </w:r>
      <w:r w:rsidRPr="00B6288A">
        <w:rPr>
          <w:rFonts w:cs="Times New Roman"/>
        </w:rPr>
        <w:t>tab</w:t>
      </w:r>
      <w:r w:rsidRPr="00B6288A">
        <w:rPr>
          <w:rFonts w:cs="Times New Roman"/>
        </w:rPr>
        <w:t>键</w:t>
      </w:r>
      <w:r w:rsidRPr="00B6288A">
        <w:rPr>
          <w:rFonts w:cs="Times New Roman"/>
        </w:rPr>
        <w:t xml:space="preserve">   </w:t>
      </w:r>
    </w:p>
    <w:p w:rsidR="007C5F8F" w:rsidRPr="00B6288A" w:rsidRDefault="007C5F8F" w:rsidP="007C5F8F">
      <w:pPr>
        <w:pStyle w:val="3"/>
        <w:snapToGrid w:val="0"/>
        <w:rPr>
          <w:rFonts w:cs="Times New Roman"/>
        </w:rPr>
      </w:pPr>
      <w:r>
        <w:rPr>
          <w:rStyle w:val="30"/>
          <w:rFonts w:cs="Times New Roman"/>
          <w:b/>
          <w:bCs/>
        </w:rPr>
        <w:t>4</w:t>
      </w:r>
      <w:r w:rsidRPr="00B6288A">
        <w:rPr>
          <w:rStyle w:val="30"/>
          <w:rFonts w:cs="Times New Roman"/>
          <w:b/>
          <w:bCs/>
        </w:rPr>
        <w:t>.3</w:t>
      </w:r>
      <w:r>
        <w:rPr>
          <w:rStyle w:val="30"/>
          <w:rFonts w:cs="Times New Roman"/>
          <w:b/>
          <w:bCs/>
        </w:rPr>
        <w:t xml:space="preserve"> </w:t>
      </w:r>
      <w:r w:rsidRPr="00B6288A">
        <w:rPr>
          <w:rStyle w:val="30"/>
          <w:rFonts w:cs="Times New Roman"/>
          <w:b/>
          <w:bCs/>
        </w:rPr>
        <w:t>转义字符</w:t>
      </w:r>
      <w:r w:rsidRPr="00B6288A">
        <w:rPr>
          <w:rFonts w:cs="Times New Roman"/>
        </w:rPr>
        <w:t xml:space="preserve"> </w:t>
      </w:r>
    </w:p>
    <w:p w:rsidR="007C5F8F" w:rsidRPr="00B6288A" w:rsidRDefault="007C5F8F" w:rsidP="007C5F8F">
      <w:pPr>
        <w:ind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如果你想从字面上插入这些字符之一，请将其，加上反斜杠</w:t>
      </w:r>
      <w:r w:rsidRPr="00B6288A">
        <w:rPr>
          <w:rFonts w:cs="Times New Roman"/>
        </w:rPr>
        <w:t>\</w:t>
      </w:r>
      <w:r w:rsidRPr="00B6288A">
        <w:rPr>
          <w:rFonts w:cs="Times New Roman"/>
        </w:rPr>
        <w:t>转义。</w:t>
      </w:r>
    </w:p>
    <w:p w:rsidR="007C5F8F" w:rsidRPr="00B6288A" w:rsidRDefault="007C5F8F" w:rsidP="007C5F8F">
      <w:pPr>
        <w:pStyle w:val="3"/>
        <w:snapToGrid w:val="0"/>
        <w:rPr>
          <w:rFonts w:cs="Times New Roman"/>
        </w:rPr>
      </w:pPr>
      <w:r>
        <w:rPr>
          <w:rFonts w:cs="Times New Roman"/>
        </w:rPr>
        <w:t>4</w:t>
      </w:r>
      <w:r w:rsidRPr="00B6288A">
        <w:rPr>
          <w:rFonts w:cs="Times New Roman"/>
        </w:rPr>
        <w:t>.4</w:t>
      </w:r>
      <w:r>
        <w:rPr>
          <w:rFonts w:cs="Times New Roman"/>
        </w:rPr>
        <w:t xml:space="preserve"> </w:t>
      </w:r>
      <w:r w:rsidRPr="00B6288A">
        <w:rPr>
          <w:rFonts w:cs="Times New Roman"/>
        </w:rPr>
        <w:t>明文</w:t>
      </w:r>
    </w:p>
    <w:p w:rsidR="007C5F8F" w:rsidRPr="00B6288A" w:rsidRDefault="007C5F8F" w:rsidP="007C5F8F">
      <w:pPr>
        <w:ind w:firstLine="420"/>
        <w:jc w:val="left"/>
        <w:rPr>
          <w:rFonts w:cs="Times New Roman"/>
        </w:rPr>
      </w:pPr>
      <w:r w:rsidRPr="00B6288A">
        <w:rPr>
          <w:rFonts w:cs="Times New Roman"/>
        </w:rPr>
        <w:t>代码片中显示的是什么，补充的就是什么。相当于常量。</w:t>
      </w:r>
    </w:p>
    <w:p w:rsidR="007C5F8F" w:rsidRPr="00B433CD" w:rsidRDefault="007C5F8F" w:rsidP="007C5F8F">
      <w:pPr>
        <w:pStyle w:val="41"/>
        <w:ind w:firstLine="840"/>
      </w:pPr>
      <w:r w:rsidRPr="00B433CD">
        <w:t>------------------- SNIP -------------------</w:t>
      </w:r>
    </w:p>
    <w:p w:rsidR="007C5F8F" w:rsidRPr="00B433CD" w:rsidRDefault="007C5F8F" w:rsidP="007C5F8F">
      <w:pPr>
        <w:pStyle w:val="41"/>
        <w:ind w:firstLine="840"/>
      </w:pPr>
      <w:r w:rsidRPr="00B433CD">
        <w:t>snippet bye "My mail signature"</w:t>
      </w:r>
    </w:p>
    <w:p w:rsidR="007C5F8F" w:rsidRPr="00B433CD" w:rsidRDefault="007C5F8F" w:rsidP="007C5F8F">
      <w:pPr>
        <w:pStyle w:val="41"/>
        <w:ind w:firstLine="840"/>
      </w:pPr>
      <w:r w:rsidRPr="00B433CD">
        <w:t>Good bye, Sir. Hope to talk to you soon.</w:t>
      </w:r>
    </w:p>
    <w:p w:rsidR="007C5F8F" w:rsidRPr="00B433CD" w:rsidRDefault="007C5F8F" w:rsidP="007C5F8F">
      <w:pPr>
        <w:pStyle w:val="41"/>
        <w:ind w:firstLine="840"/>
      </w:pPr>
      <w:r w:rsidRPr="00B433CD">
        <w:t>- Arthur, King of Britain</w:t>
      </w:r>
    </w:p>
    <w:p w:rsidR="007C5F8F" w:rsidRPr="00B433CD" w:rsidRDefault="007C5F8F" w:rsidP="007C5F8F">
      <w:pPr>
        <w:pStyle w:val="41"/>
        <w:ind w:firstLine="840"/>
      </w:pPr>
      <w:r w:rsidRPr="00B433CD">
        <w:t>endsnippet</w:t>
      </w:r>
    </w:p>
    <w:p w:rsidR="007C5F8F" w:rsidRPr="00B433CD" w:rsidRDefault="007C5F8F" w:rsidP="007C5F8F">
      <w:pPr>
        <w:pStyle w:val="41"/>
        <w:ind w:firstLine="840"/>
      </w:pPr>
      <w:r w:rsidRPr="00B433CD">
        <w:t>------------------- SNAP -------------------</w:t>
      </w:r>
    </w:p>
    <w:p w:rsidR="007C5F8F" w:rsidRPr="00B433CD" w:rsidRDefault="007C5F8F" w:rsidP="007C5F8F">
      <w:pPr>
        <w:pStyle w:val="41"/>
        <w:ind w:firstLine="840"/>
      </w:pPr>
      <w:r w:rsidRPr="00B433CD">
        <w:t>bye&lt;Tab&gt; --&gt;</w:t>
      </w:r>
    </w:p>
    <w:p w:rsidR="007C5F8F" w:rsidRPr="00B433CD" w:rsidRDefault="007C5F8F" w:rsidP="007C5F8F">
      <w:pPr>
        <w:pStyle w:val="41"/>
        <w:ind w:firstLine="840"/>
      </w:pPr>
      <w:r w:rsidRPr="00B433CD">
        <w:t>Good bye, Sir. Hope to talk to you soon.</w:t>
      </w:r>
    </w:p>
    <w:p w:rsidR="007C5F8F" w:rsidRPr="00B433CD" w:rsidRDefault="007C5F8F" w:rsidP="007C5F8F">
      <w:pPr>
        <w:pStyle w:val="41"/>
        <w:ind w:firstLine="840"/>
      </w:pPr>
      <w:r w:rsidRPr="00B433CD">
        <w:t>- Arthur, King of Britain</w:t>
      </w:r>
    </w:p>
    <w:p w:rsidR="007C5F8F" w:rsidRPr="00B6288A" w:rsidRDefault="007C5F8F" w:rsidP="007C5F8F">
      <w:pPr>
        <w:pStyle w:val="3"/>
        <w:rPr>
          <w:rFonts w:cs="Times New Roman"/>
        </w:rPr>
      </w:pPr>
      <w:r>
        <w:rPr>
          <w:rFonts w:cs="Times New Roman"/>
        </w:rPr>
        <w:t>4</w:t>
      </w:r>
      <w:r w:rsidRPr="00B6288A">
        <w:rPr>
          <w:rFonts w:cs="Times New Roman"/>
        </w:rPr>
        <w:t>.5</w:t>
      </w:r>
      <w:r>
        <w:rPr>
          <w:rFonts w:cs="Times New Roman"/>
        </w:rPr>
        <w:t xml:space="preserve"> </w:t>
      </w:r>
      <w:r w:rsidRPr="00B6288A">
        <w:rPr>
          <w:rFonts w:cs="Times New Roman"/>
        </w:rPr>
        <w:t>视觉占位符</w:t>
      </w:r>
    </w:p>
    <w:p w:rsidR="007C5F8F" w:rsidRPr="00B6288A" w:rsidRDefault="007C5F8F" w:rsidP="007C5F8F">
      <w:pPr>
        <w:ind w:firstLine="420"/>
      </w:pPr>
      <w:r w:rsidRPr="00B6288A">
        <w:t>代码段可以包含名为</w:t>
      </w:r>
      <w:r w:rsidRPr="00B6288A">
        <w:rPr>
          <w:highlight w:val="yellow"/>
        </w:rPr>
        <w:t>$ {VISUAL}</w:t>
      </w:r>
      <w:r w:rsidRPr="00B6288A">
        <w:t>的特殊占位符。</w:t>
      </w:r>
      <w:r w:rsidRPr="00B6288A">
        <w:t xml:space="preserve"> $ {VISUAL}</w:t>
      </w:r>
      <w:r w:rsidRPr="00B6288A">
        <w:t>变量将用触发前选择的文本进行展开。</w:t>
      </w:r>
    </w:p>
    <w:p w:rsidR="007C5F8F" w:rsidRPr="00B6288A" w:rsidRDefault="007C5F8F" w:rsidP="007C5F8F">
      <w:pPr>
        <w:ind w:firstLine="420"/>
      </w:pPr>
      <w:r w:rsidRPr="00B6288A">
        <w:t>使用占位符定义代码段后，在</w:t>
      </w:r>
      <w:r w:rsidRPr="00B6288A">
        <w:t>Vim</w:t>
      </w:r>
      <w:r w:rsidRPr="00B6288A">
        <w:t>的</w:t>
      </w:r>
      <w:r w:rsidRPr="00B6288A">
        <w:t>Visual</w:t>
      </w:r>
      <w:r w:rsidRPr="00B6288A">
        <w:t>模式选择一些文本，然后按下</w:t>
      </w:r>
      <w:r>
        <w:rPr>
          <w:rFonts w:hint="eastAsia"/>
        </w:rPr>
        <w:t>tab</w:t>
      </w:r>
      <w:r>
        <w:rPr>
          <w:rFonts w:hint="eastAsia"/>
        </w:rPr>
        <w:t>键，再</w:t>
      </w:r>
      <w:r w:rsidRPr="00B6288A">
        <w:t>用于触发展开代码段的键</w:t>
      </w:r>
      <w:r>
        <w:rPr>
          <w:rFonts w:hint="eastAsia"/>
        </w:rPr>
        <w:t>，再按</w:t>
      </w:r>
      <w:r>
        <w:rPr>
          <w:rFonts w:hint="eastAsia"/>
        </w:rPr>
        <w:t>tab</w:t>
      </w:r>
      <w:r w:rsidRPr="00B6288A">
        <w:t>。所选文本将被删除</w:t>
      </w:r>
      <w:r>
        <w:rPr>
          <w:rFonts w:hint="eastAsia"/>
        </w:rPr>
        <w:t>，</w:t>
      </w:r>
      <w:r w:rsidRPr="00B6288A">
        <w:t>然后</w:t>
      </w:r>
      <w:r>
        <w:rPr>
          <w:rFonts w:hint="eastAsia"/>
        </w:rPr>
        <w:t>在代码片段中</w:t>
      </w:r>
      <w:r w:rsidRPr="00B6288A">
        <w:t>代替</w:t>
      </w:r>
      <w:r w:rsidRPr="00B6288A">
        <w:t>$ {VISUAL}</w:t>
      </w:r>
      <w:r w:rsidRPr="00B6288A">
        <w:t>占位符展开。</w:t>
      </w:r>
    </w:p>
    <w:p w:rsidR="007C5F8F" w:rsidRPr="00B6288A" w:rsidRDefault="007C5F8F" w:rsidP="007C5F8F">
      <w:pPr>
        <w:ind w:firstLine="420"/>
      </w:pPr>
      <w:r w:rsidRPr="00B6288A">
        <w:lastRenderedPageBreak/>
        <w:t>$ {VISUAL}</w:t>
      </w:r>
      <w:r w:rsidRPr="00B6288A">
        <w:t>占位符可以设置默认值</w:t>
      </w:r>
      <w:r w:rsidRPr="00B6288A">
        <w:t>    </w:t>
      </w:r>
      <w:r w:rsidRPr="00B6288A">
        <w:rPr>
          <w:highlight w:val="yellow"/>
        </w:rPr>
        <w:t>$ {VISUAL</w:t>
      </w:r>
      <w:r w:rsidRPr="00B6288A">
        <w:rPr>
          <w:highlight w:val="yellow"/>
        </w:rPr>
        <w:t>：默认文字</w:t>
      </w:r>
      <w:r w:rsidRPr="00B6288A">
        <w:rPr>
          <w:highlight w:val="yellow"/>
        </w:rPr>
        <w:t>}</w:t>
      </w:r>
    </w:p>
    <w:p w:rsidR="007C5F8F" w:rsidRPr="00B6288A" w:rsidRDefault="007C5F8F" w:rsidP="007C5F8F">
      <w:pPr>
        <w:ind w:firstLine="420"/>
      </w:pPr>
      <w:r w:rsidRPr="00B6288A">
        <w:t>$ {VISUAL}</w:t>
      </w:r>
      <w:r w:rsidRPr="00B6288A">
        <w:t>占位符也可以定义一个转换</w:t>
      </w:r>
      <w:r w:rsidRPr="00B6288A">
        <w:t> </w:t>
      </w:r>
      <w:r w:rsidRPr="00B6288A">
        <w:rPr>
          <w:highlight w:val="yellow"/>
        </w:rPr>
        <w:t>$ {VISUAL</w:t>
      </w:r>
      <w:r w:rsidRPr="00B6288A">
        <w:rPr>
          <w:highlight w:val="yellow"/>
        </w:rPr>
        <w:t>：</w:t>
      </w:r>
      <w:r w:rsidRPr="00B6288A">
        <w:rPr>
          <w:highlight w:val="yellow"/>
        </w:rPr>
        <w:t>default / search / replace / option}</w:t>
      </w:r>
      <w:r w:rsidRPr="00B6288A">
        <w:rPr>
          <w:highlight w:val="yellow"/>
        </w:rPr>
        <w:t>。</w:t>
      </w:r>
    </w:p>
    <w:p w:rsidR="007C5F8F" w:rsidRPr="00B6288A" w:rsidRDefault="007C5F8F" w:rsidP="007C5F8F">
      <w:pPr>
        <w:ind w:firstLine="420"/>
        <w:jc w:val="left"/>
        <w:rPr>
          <w:rFonts w:cs="Times New Roman"/>
        </w:rPr>
      </w:pPr>
      <w:r w:rsidRPr="00B6288A">
        <w:rPr>
          <w:rFonts w:cs="Times New Roman"/>
        </w:rPr>
        <w:t>例如：</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t</w:t>
      </w:r>
    </w:p>
    <w:p w:rsidR="007C5F8F" w:rsidRPr="00B6288A" w:rsidRDefault="007C5F8F" w:rsidP="007C5F8F">
      <w:pPr>
        <w:ind w:firstLineChars="400" w:firstLine="840"/>
        <w:jc w:val="left"/>
        <w:rPr>
          <w:rFonts w:cs="Times New Roman"/>
        </w:rPr>
      </w:pPr>
      <w:r w:rsidRPr="00B6288A">
        <w:rPr>
          <w:rFonts w:cs="Times New Roman"/>
        </w:rPr>
        <w:t>&lt;tag&gt;${VISUAL:inside text/should/is/g}&lt;/tag&gt;</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7C5F8F" w:rsidRPr="00B6288A" w:rsidRDefault="007C5F8F" w:rsidP="007C5F8F">
      <w:pPr>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7C5F8F" w:rsidRPr="00B6288A" w:rsidRDefault="007C5F8F" w:rsidP="007C5F8F">
      <w:pPr>
        <w:ind w:firstLineChars="400" w:firstLine="840"/>
        <w:jc w:val="left"/>
        <w:rPr>
          <w:rFonts w:cs="Times New Roman"/>
        </w:rPr>
      </w:pPr>
      <w:r w:rsidRPr="00B6288A">
        <w:rPr>
          <w:rFonts w:cs="Times New Roman"/>
        </w:rPr>
        <w:t>按下</w:t>
      </w:r>
      <w:r w:rsidRPr="00B6288A">
        <w:rPr>
          <w:rFonts w:cs="Times New Roman"/>
        </w:rPr>
        <w:t xml:space="preserve">viw </w:t>
      </w:r>
      <w:r w:rsidRPr="00B6288A">
        <w:rPr>
          <w:rFonts w:cs="Times New Roman"/>
        </w:rPr>
        <w:t>然后按</w:t>
      </w:r>
      <w:r w:rsidRPr="00B6288A">
        <w:rPr>
          <w:rFonts w:cs="Times New Roman"/>
        </w:rPr>
        <w:t>&lt;Tab&gt;</w:t>
      </w:r>
      <w:r w:rsidRPr="00B6288A">
        <w:rPr>
          <w:rFonts w:cs="Times New Roman"/>
        </w:rPr>
        <w:t>按</w:t>
      </w:r>
      <w:r w:rsidRPr="00B6288A">
        <w:rPr>
          <w:rFonts w:cs="Times New Roman"/>
        </w:rPr>
        <w:t xml:space="preserve"> "t" </w:t>
      </w:r>
      <w:r w:rsidRPr="00B6288A">
        <w:rPr>
          <w:rFonts w:cs="Times New Roman"/>
        </w:rPr>
        <w:t>再按</w:t>
      </w:r>
      <w:r w:rsidRPr="00B6288A">
        <w:rPr>
          <w:rFonts w:cs="Times New Roman"/>
        </w:rPr>
        <w:t xml:space="preserve"> &lt;Tab&gt;</w:t>
      </w:r>
    </w:p>
    <w:p w:rsidR="007C5F8F" w:rsidRPr="00B6288A" w:rsidRDefault="007C5F8F" w:rsidP="007C5F8F">
      <w:pPr>
        <w:ind w:firstLineChars="400" w:firstLine="840"/>
        <w:jc w:val="left"/>
        <w:rPr>
          <w:rFonts w:cs="Times New Roman"/>
        </w:rPr>
      </w:pPr>
      <w:r w:rsidRPr="00B6288A">
        <w:rPr>
          <w:rFonts w:cs="Times New Roman"/>
        </w:rPr>
        <w:t>结果为：</w:t>
      </w:r>
    </w:p>
    <w:p w:rsidR="007C5F8F" w:rsidRPr="00B6288A" w:rsidRDefault="007C5F8F" w:rsidP="007C5F8F">
      <w:pPr>
        <w:ind w:firstLineChars="400" w:firstLine="840"/>
        <w:jc w:val="left"/>
        <w:rPr>
          <w:rFonts w:cs="Times New Roman"/>
        </w:rPr>
      </w:pPr>
      <w:r w:rsidRPr="00B6288A">
        <w:rPr>
          <w:rFonts w:cs="Times New Roman"/>
        </w:rPr>
        <w:t xml:space="preserve">   this &lt;tag&gt;is&lt;/tag&gt; be cool</w:t>
      </w:r>
    </w:p>
    <w:p w:rsidR="007C5F8F" w:rsidRPr="00B6288A" w:rsidRDefault="007C5F8F" w:rsidP="007C5F8F">
      <w:pPr>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7C5F8F" w:rsidRPr="00B6288A" w:rsidRDefault="007C5F8F" w:rsidP="007C5F8F">
      <w:pPr>
        <w:ind w:firstLineChars="400" w:firstLine="840"/>
        <w:jc w:val="left"/>
        <w:rPr>
          <w:rFonts w:cs="Times New Roman"/>
        </w:rPr>
      </w:pPr>
      <w:r w:rsidRPr="00B6288A">
        <w:rPr>
          <w:rFonts w:cs="Times New Roman"/>
        </w:rPr>
        <w:t>&lt;tag&gt;inside text&lt;/tag&gt;</w:t>
      </w:r>
    </w:p>
    <w:p w:rsidR="007C5F8F" w:rsidRPr="00B6288A" w:rsidRDefault="007C5F8F" w:rsidP="007C5F8F">
      <w:pPr>
        <w:pStyle w:val="3"/>
        <w:snapToGrid w:val="0"/>
        <w:rPr>
          <w:rFonts w:cs="Times New Roman"/>
        </w:rPr>
      </w:pPr>
      <w:r>
        <w:rPr>
          <w:rFonts w:cs="Times New Roman"/>
        </w:rPr>
        <w:t xml:space="preserve">4.6 </w:t>
      </w:r>
      <w:r w:rsidRPr="00B6288A">
        <w:rPr>
          <w:rFonts w:cs="Times New Roman"/>
        </w:rPr>
        <w:t>插值</w:t>
      </w:r>
    </w:p>
    <w:p w:rsidR="007C5F8F" w:rsidRPr="00B6288A" w:rsidRDefault="007C5F8F" w:rsidP="007C5F8F">
      <w:pPr>
        <w:pStyle w:val="4"/>
        <w:rPr>
          <w:rFonts w:cs="Times New Roman"/>
        </w:rPr>
      </w:pPr>
      <w:r>
        <w:rPr>
          <w:rFonts w:cs="Times New Roman"/>
        </w:rPr>
        <w:t xml:space="preserve">4.6.1 </w:t>
      </w:r>
      <w:r w:rsidRPr="00B6288A">
        <w:rPr>
          <w:rFonts w:cs="Times New Roman"/>
        </w:rPr>
        <w:t>UltiSnips</w:t>
      </w:r>
      <w:r w:rsidRPr="00B6288A">
        <w:rPr>
          <w:rFonts w:cs="Times New Roman"/>
        </w:rPr>
        <w:t>支持用</w:t>
      </w:r>
      <w:r w:rsidRPr="00B6288A">
        <w:rPr>
          <w:rFonts w:cs="Times New Roman"/>
        </w:rPr>
        <w:t>shell</w:t>
      </w:r>
      <w:r w:rsidRPr="00B6288A">
        <w:rPr>
          <w:rFonts w:cs="Times New Roman"/>
        </w:rPr>
        <w:t>代码</w:t>
      </w:r>
    </w:p>
    <w:p w:rsidR="007C5F8F" w:rsidRPr="00B6288A" w:rsidRDefault="007C5F8F" w:rsidP="007C5F8F">
      <w:pPr>
        <w:ind w:firstLine="420"/>
      </w:pPr>
      <w:r w:rsidRPr="00B6288A">
        <w:t>使用</w:t>
      </w:r>
      <w:r w:rsidRPr="00B6288A">
        <w:t>shellcode</w:t>
      </w:r>
      <w:r w:rsidRPr="00B6288A">
        <w:t>的语法很简单：</w:t>
      </w:r>
      <w:r w:rsidRPr="00B6288A">
        <w:t>`shellcode`</w:t>
      </w:r>
      <w:r w:rsidRPr="00B6288A">
        <w:t>。</w:t>
      </w:r>
      <w:r w:rsidRPr="00B6288A">
        <w:t xml:space="preserve"> </w:t>
      </w:r>
      <w:r w:rsidRPr="00B6288A">
        <w:t>当一个代码段被触发时，</w:t>
      </w:r>
      <w:r w:rsidRPr="00B6288A">
        <w:t>UltiSnips</w:t>
      </w:r>
      <w:r w:rsidRPr="00B6288A">
        <w:t>首先将它写入一个临时脚本，然后执行该脚本来运行</w:t>
      </w:r>
      <w:r w:rsidRPr="00B6288A">
        <w:t>shellcode</w:t>
      </w:r>
      <w:r w:rsidRPr="00B6288A">
        <w:t>。随后</w:t>
      </w:r>
      <w:r w:rsidRPr="00B6288A">
        <w:t xml:space="preserve"> shellcode</w:t>
      </w:r>
      <w:r w:rsidRPr="00B6288A">
        <w:t>被执行的结果替代。</w:t>
      </w:r>
      <w:r w:rsidRPr="00B6288A">
        <w:t xml:space="preserve"> </w:t>
      </w:r>
      <w:r w:rsidRPr="00B6288A">
        <w:t>任何可以作为脚本运行的内容都可以在</w:t>
      </w:r>
      <w:r w:rsidRPr="00B6288A">
        <w:t>shellcode</w:t>
      </w:r>
      <w:r w:rsidRPr="00B6288A">
        <w:t>中使用。</w:t>
      </w:r>
      <w:r w:rsidRPr="00B6288A">
        <w:t xml:space="preserve"> </w:t>
      </w:r>
      <w:r w:rsidRPr="00B6288A">
        <w:t>包括一个</w:t>
      </w:r>
      <w:r w:rsidRPr="00B6288A">
        <w:t>shebang</w:t>
      </w:r>
      <w:r w:rsidRPr="00B6288A">
        <w:t>行，例如＃！</w:t>
      </w:r>
      <w:r w:rsidRPr="00B6288A">
        <w:t>/ usr / bin / perl</w:t>
      </w:r>
      <w:r w:rsidRPr="00B6288A">
        <w:t>，你的代码片段</w:t>
      </w:r>
      <w:r>
        <w:t>也</w:t>
      </w:r>
      <w:r w:rsidRPr="00B6288A">
        <w:t>可以使用其他程序来运行脚本，例如</w:t>
      </w:r>
      <w:r w:rsidRPr="00B6288A">
        <w:t>perl</w:t>
      </w:r>
      <w:r w:rsidRPr="00B6288A">
        <w:t>。</w:t>
      </w:r>
    </w:p>
    <w:p w:rsidR="007C5F8F" w:rsidRPr="00B6288A" w:rsidRDefault="007C5F8F" w:rsidP="007C5F8F">
      <w:pPr>
        <w:ind w:firstLine="420"/>
      </w:pPr>
      <w:r w:rsidRPr="00B6288A">
        <w:t>举列：此代码段使用</w:t>
      </w:r>
      <w:r w:rsidRPr="00B6288A">
        <w:t>shell</w:t>
      </w:r>
      <w:r w:rsidRPr="00B6288A">
        <w:t>命令插入当前日期。</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today</w:t>
      </w:r>
    </w:p>
    <w:p w:rsidR="007C5F8F" w:rsidRPr="00B6288A" w:rsidRDefault="007C5F8F" w:rsidP="007C5F8F">
      <w:pPr>
        <w:ind w:firstLineChars="400" w:firstLine="840"/>
        <w:jc w:val="left"/>
        <w:rPr>
          <w:rFonts w:cs="Times New Roman"/>
        </w:rPr>
      </w:pPr>
      <w:r w:rsidRPr="00B6288A">
        <w:rPr>
          <w:rFonts w:cs="Times New Roman"/>
        </w:rPr>
        <w:t>Today is the `date +%d.%m.%y`.</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r w:rsidRPr="00B6288A">
        <w:rPr>
          <w:rFonts w:cs="Times New Roman"/>
        </w:rPr>
        <w:t>today&lt;tab&gt; -&gt;</w:t>
      </w:r>
    </w:p>
    <w:p w:rsidR="007C5F8F" w:rsidRPr="00B6288A" w:rsidRDefault="007C5F8F" w:rsidP="007C5F8F">
      <w:pPr>
        <w:ind w:firstLineChars="400" w:firstLine="840"/>
        <w:jc w:val="left"/>
        <w:rPr>
          <w:rFonts w:cs="Times New Roman"/>
        </w:rPr>
      </w:pPr>
      <w:r w:rsidRPr="00B6288A">
        <w:rPr>
          <w:rFonts w:cs="Times New Roman"/>
        </w:rPr>
        <w:t>Today is the 15.07.09.</w:t>
      </w:r>
    </w:p>
    <w:p w:rsidR="007C5F8F" w:rsidRPr="00B6288A" w:rsidRDefault="007C5F8F" w:rsidP="007C5F8F">
      <w:pPr>
        <w:ind w:firstLineChars="400" w:firstLine="840"/>
        <w:jc w:val="left"/>
        <w:rPr>
          <w:rFonts w:cs="Times New Roman"/>
        </w:rPr>
      </w:pPr>
    </w:p>
    <w:p w:rsidR="007C5F8F" w:rsidRPr="00B6288A" w:rsidRDefault="007C5F8F" w:rsidP="007C5F8F">
      <w:pPr>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today</w:t>
      </w:r>
    </w:p>
    <w:p w:rsidR="007C5F8F" w:rsidRPr="00B6288A" w:rsidRDefault="007C5F8F" w:rsidP="007C5F8F">
      <w:pPr>
        <w:ind w:firstLineChars="400" w:firstLine="840"/>
        <w:jc w:val="left"/>
        <w:rPr>
          <w:rFonts w:cs="Times New Roman"/>
        </w:rPr>
      </w:pPr>
      <w:r w:rsidRPr="00B6288A">
        <w:rPr>
          <w:rFonts w:cs="Times New Roman"/>
        </w:rPr>
        <w:t>Today is `#!/usr/bin/perl</w:t>
      </w:r>
    </w:p>
    <w:p w:rsidR="007C5F8F" w:rsidRPr="00B6288A" w:rsidRDefault="007C5F8F" w:rsidP="007C5F8F">
      <w:pPr>
        <w:ind w:firstLineChars="400" w:firstLine="840"/>
        <w:jc w:val="left"/>
        <w:rPr>
          <w:rFonts w:cs="Times New Roman"/>
        </w:rPr>
      </w:pPr>
      <w:r w:rsidRPr="00B6288A">
        <w:rPr>
          <w:rFonts w:cs="Times New Roman"/>
        </w:rPr>
        <w:t>@a = localtime(); print $a[3] . '.' . $a[4] . '.' . ($a[5]+1900);`.</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r w:rsidRPr="00B6288A">
        <w:rPr>
          <w:rFonts w:cs="Times New Roman"/>
        </w:rPr>
        <w:t>today&lt;tab&gt; -&gt;</w:t>
      </w:r>
    </w:p>
    <w:p w:rsidR="007C5F8F" w:rsidRPr="00B6288A" w:rsidRDefault="007C5F8F" w:rsidP="007C5F8F">
      <w:pPr>
        <w:ind w:firstLineChars="400" w:firstLine="840"/>
        <w:jc w:val="left"/>
        <w:rPr>
          <w:rFonts w:cs="Times New Roman"/>
        </w:rPr>
      </w:pPr>
      <w:r w:rsidRPr="00B6288A">
        <w:rPr>
          <w:rFonts w:cs="Times New Roman"/>
        </w:rPr>
        <w:t>Today is 15.6.2009.</w:t>
      </w:r>
    </w:p>
    <w:p w:rsidR="007C5F8F" w:rsidRPr="00B6288A" w:rsidRDefault="007C5F8F" w:rsidP="007C5F8F">
      <w:pPr>
        <w:pStyle w:val="4"/>
        <w:rPr>
          <w:rFonts w:cs="Times New Roman"/>
        </w:rPr>
      </w:pPr>
      <w:r>
        <w:rPr>
          <w:rFonts w:cs="Times New Roman"/>
        </w:rPr>
        <w:t xml:space="preserve">3.6.2 </w:t>
      </w:r>
      <w:r w:rsidRPr="00B6288A">
        <w:rPr>
          <w:rFonts w:cs="Times New Roman"/>
        </w:rPr>
        <w:t>UltiSnips</w:t>
      </w:r>
      <w:r w:rsidRPr="00B6288A">
        <w:rPr>
          <w:rFonts w:cs="Times New Roman"/>
        </w:rPr>
        <w:t>支持用</w:t>
      </w:r>
      <w:r w:rsidRPr="00B6288A">
        <w:rPr>
          <w:rFonts w:cs="Times New Roman"/>
        </w:rPr>
        <w:t>VimScript</w:t>
      </w:r>
      <w:r w:rsidRPr="00B6288A">
        <w:rPr>
          <w:rFonts w:cs="Times New Roman"/>
        </w:rPr>
        <w:t>代码</w:t>
      </w:r>
    </w:p>
    <w:p w:rsidR="007C5F8F" w:rsidRPr="00B6288A" w:rsidRDefault="007C5F8F" w:rsidP="007C5F8F">
      <w:pPr>
        <w:ind w:firstLine="420"/>
        <w:jc w:val="left"/>
        <w:rPr>
          <w:rFonts w:cs="Times New Roman"/>
        </w:rPr>
      </w:pPr>
      <w:r w:rsidRPr="00B6288A">
        <w:rPr>
          <w:rFonts w:cs="Times New Roman"/>
        </w:rPr>
        <w:t>使用</w:t>
      </w:r>
      <w:r w:rsidRPr="00B6288A">
        <w:rPr>
          <w:rFonts w:cs="Times New Roman"/>
        </w:rPr>
        <w:t>vimscript</w:t>
      </w:r>
      <w:r w:rsidRPr="00B6288A">
        <w:rPr>
          <w:rFonts w:cs="Times New Roman"/>
        </w:rPr>
        <w:t>的语法为</w:t>
      </w:r>
      <w:r w:rsidRPr="00B6288A">
        <w:rPr>
          <w:rFonts w:cs="Times New Roman"/>
        </w:rPr>
        <w:t>`!v vimscript`</w:t>
      </w:r>
    </w:p>
    <w:p w:rsidR="007C5F8F" w:rsidRPr="00B6288A" w:rsidRDefault="007C5F8F" w:rsidP="007C5F8F">
      <w:pPr>
        <w:ind w:firstLine="420"/>
        <w:jc w:val="left"/>
        <w:rPr>
          <w:rFonts w:cs="Times New Roman"/>
        </w:rPr>
      </w:pPr>
      <w:r w:rsidRPr="00B6288A">
        <w:rPr>
          <w:rFonts w:cs="Times New Roman"/>
        </w:rPr>
        <w:t>例如：</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indent</w:t>
      </w:r>
    </w:p>
    <w:p w:rsidR="007C5F8F" w:rsidRPr="00B6288A" w:rsidRDefault="007C5F8F" w:rsidP="007C5F8F">
      <w:pPr>
        <w:pStyle w:val="41"/>
        <w:ind w:firstLine="840"/>
      </w:pPr>
      <w:r w:rsidRPr="00B6288A">
        <w:t>Indent is: `!v indent(".")`.</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输入</w:t>
      </w:r>
      <w:r w:rsidRPr="00B6288A">
        <w:t>4</w:t>
      </w:r>
      <w:r w:rsidRPr="00B6288A">
        <w:t>空格</w:t>
      </w:r>
      <w:r w:rsidRPr="00B6288A">
        <w:t xml:space="preserve"> indent&lt;tab&gt; -&gt;</w:t>
      </w:r>
    </w:p>
    <w:p w:rsidR="007C5F8F" w:rsidRPr="00B6288A" w:rsidRDefault="007C5F8F" w:rsidP="007C5F8F">
      <w:pPr>
        <w:pStyle w:val="41"/>
        <w:ind w:firstLine="840"/>
      </w:pPr>
      <w:r w:rsidRPr="00B6288A">
        <w:t>Indent is: 4.</w:t>
      </w:r>
    </w:p>
    <w:p w:rsidR="007C5F8F" w:rsidRPr="00B6288A" w:rsidRDefault="007C5F8F" w:rsidP="007C5F8F">
      <w:pPr>
        <w:pStyle w:val="4"/>
        <w:rPr>
          <w:rFonts w:cs="Times New Roman"/>
        </w:rPr>
      </w:pPr>
      <w:r w:rsidRPr="00B6288A">
        <w:rPr>
          <w:rFonts w:cs="Times New Roman"/>
        </w:rPr>
        <w:lastRenderedPageBreak/>
        <w:t>3.6.3.UltiSnips</w:t>
      </w:r>
      <w:r w:rsidRPr="00B6288A">
        <w:rPr>
          <w:rFonts w:cs="Times New Roman"/>
        </w:rPr>
        <w:t>支持用</w:t>
      </w:r>
      <w:r w:rsidRPr="00B6288A">
        <w:rPr>
          <w:rFonts w:cs="Times New Roman"/>
        </w:rPr>
        <w:t>python</w:t>
      </w:r>
      <w:r w:rsidRPr="00B6288A">
        <w:rPr>
          <w:rFonts w:cs="Times New Roman"/>
        </w:rPr>
        <w:t>代码</w:t>
      </w:r>
    </w:p>
    <w:p w:rsidR="007C5F8F" w:rsidRPr="00B6288A" w:rsidRDefault="007C5F8F" w:rsidP="007C5F8F">
      <w:pPr>
        <w:ind w:firstLine="420"/>
        <w:rPr>
          <w:rFonts w:cs="Times New Roman"/>
        </w:rPr>
      </w:pPr>
      <w:r w:rsidRPr="00B6288A">
        <w:rPr>
          <w:rFonts w:cs="Times New Roman"/>
        </w:rPr>
        <w:t>使用</w:t>
      </w:r>
      <w:r w:rsidRPr="00B6288A">
        <w:rPr>
          <w:rFonts w:cs="Times New Roman"/>
        </w:rPr>
        <w:t>python</w:t>
      </w:r>
      <w:r w:rsidRPr="00B6288A">
        <w:rPr>
          <w:rFonts w:cs="Times New Roman"/>
        </w:rPr>
        <w:t>的语法类似于</w:t>
      </w:r>
      <w:r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7C5F8F" w:rsidRPr="00B6288A" w:rsidRDefault="007C5F8F" w:rsidP="007C5F8F">
      <w:pPr>
        <w:ind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p>
    <w:p w:rsidR="007C5F8F" w:rsidRPr="00B6288A" w:rsidRDefault="007C5F8F" w:rsidP="007C5F8F">
      <w:pPr>
        <w:ind w:firstLineChars="400" w:firstLine="840"/>
        <w:jc w:val="left"/>
        <w:rPr>
          <w:rFonts w:cs="Times New Roman"/>
        </w:rPr>
      </w:pPr>
      <w:r w:rsidRPr="00B6288A">
        <w:rPr>
          <w:rFonts w:cs="Times New Roman"/>
        </w:rPr>
        <w:t>fn:</w:t>
      </w:r>
      <w:r w:rsidRPr="00B6288A">
        <w:rPr>
          <w:rFonts w:cs="Times New Roman"/>
        </w:rPr>
        <w:t>文件名</w:t>
      </w:r>
    </w:p>
    <w:p w:rsidR="007C5F8F" w:rsidRPr="00B6288A" w:rsidRDefault="007C5F8F" w:rsidP="007C5F8F">
      <w:pPr>
        <w:ind w:firstLineChars="400" w:firstLine="840"/>
        <w:jc w:val="left"/>
        <w:rPr>
          <w:rFonts w:cs="Times New Roman"/>
        </w:rPr>
      </w:pPr>
      <w:r w:rsidRPr="00B6288A">
        <w:rPr>
          <w:rFonts w:cs="Times New Roman"/>
        </w:rPr>
        <w:t>path:</w:t>
      </w:r>
      <w:r w:rsidRPr="00B6288A">
        <w:rPr>
          <w:rFonts w:cs="Times New Roman"/>
        </w:rPr>
        <w:t>文件全路径</w:t>
      </w:r>
    </w:p>
    <w:p w:rsidR="007C5F8F" w:rsidRPr="00B6288A" w:rsidRDefault="007C5F8F" w:rsidP="007C5F8F">
      <w:pPr>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Pr="00B6288A">
        <w:rPr>
          <w:rFonts w:cs="Times New Roman"/>
        </w:rPr>
        <w:t>相当于</w:t>
      </w:r>
      <w:r w:rsidRPr="00B6288A">
        <w:rPr>
          <w:rFonts w:cs="Times New Roman"/>
        </w:rPr>
        <w:t>${1}</w:t>
      </w:r>
      <w:r w:rsidRPr="00B6288A">
        <w:rPr>
          <w:rFonts w:cs="Times New Roman"/>
        </w:rPr>
        <w:t>，</w:t>
      </w:r>
      <w:r w:rsidRPr="00B6288A">
        <w:rPr>
          <w:rFonts w:cs="Times New Roman"/>
        </w:rPr>
        <w:t>t[2]</w:t>
      </w:r>
      <w:r w:rsidRPr="00B6288A">
        <w:rPr>
          <w:rFonts w:cs="Times New Roman"/>
        </w:rPr>
        <w:t>相当于</w:t>
      </w:r>
      <w:r w:rsidRPr="00B6288A">
        <w:rPr>
          <w:rFonts w:cs="Times New Roman"/>
        </w:rPr>
        <w:t>${2}</w:t>
      </w:r>
    </w:p>
    <w:p w:rsidR="007C5F8F" w:rsidRPr="00B6288A" w:rsidRDefault="007C5F8F" w:rsidP="007C5F8F">
      <w:pPr>
        <w:ind w:firstLineChars="400" w:firstLine="840"/>
        <w:jc w:val="left"/>
        <w:rPr>
          <w:rFonts w:cs="Times New Roman"/>
        </w:rPr>
      </w:pPr>
      <w:r w:rsidRPr="00B6288A">
        <w:rPr>
          <w:rFonts w:cs="Times New Roman"/>
        </w:rPr>
        <w:t>snip:</w:t>
      </w:r>
      <w:r w:rsidRPr="00B6288A">
        <w:rPr>
          <w:rFonts w:cs="Times New Roman"/>
        </w:rPr>
        <w:t>方法</w:t>
      </w:r>
    </w:p>
    <w:p w:rsidR="007C5F8F" w:rsidRPr="00B6288A" w:rsidRDefault="007C5F8F" w:rsidP="007C5F8F">
      <w:pPr>
        <w:ind w:firstLineChars="400" w:firstLine="840"/>
        <w:jc w:val="left"/>
        <w:rPr>
          <w:rFonts w:cs="Times New Roman"/>
        </w:rPr>
      </w:pPr>
      <w:r w:rsidRPr="00B6288A">
        <w:rPr>
          <w:rFonts w:cs="Times New Roman"/>
        </w:rPr>
        <w:t>context</w:t>
      </w:r>
      <w:r w:rsidRPr="00B6288A">
        <w:rPr>
          <w:rFonts w:cs="Times New Roman"/>
        </w:rPr>
        <w:t>：条件的结果</w:t>
      </w:r>
    </w:p>
    <w:p w:rsidR="007C5F8F" w:rsidRPr="00B6288A" w:rsidRDefault="007C5F8F" w:rsidP="007C5F8F">
      <w:pPr>
        <w:ind w:firstLine="420"/>
      </w:pPr>
      <w:r w:rsidRPr="00B6288A">
        <w:t>sinp</w:t>
      </w:r>
      <w:r w:rsidRPr="00B6288A">
        <w:t>对象提供的方法有：</w:t>
      </w:r>
    </w:p>
    <w:p w:rsidR="007C5F8F" w:rsidRPr="00B6288A" w:rsidRDefault="007C5F8F" w:rsidP="007C5F8F">
      <w:pPr>
        <w:ind w:firstLine="420"/>
      </w:pPr>
      <w:r w:rsidRPr="00B6288A">
        <w:t>snip.mkline(line="", indent=None):</w:t>
      </w:r>
      <w:r w:rsidRPr="00B6288A">
        <w:t>用指定符号画一行。如果</w:t>
      </w:r>
      <w:r w:rsidRPr="00B6288A">
        <w:t>indent</w:t>
      </w:r>
      <w:r w:rsidRPr="00B6288A">
        <w:t>是</w:t>
      </w:r>
      <w:r w:rsidRPr="00B6288A">
        <w:t>None</w:t>
      </w:r>
      <w:r w:rsidRPr="00B6288A">
        <w:t>，那么</w:t>
      </w:r>
      <w:r w:rsidRPr="00B6288A">
        <w:t>mkline</w:t>
      </w:r>
      <w:r w:rsidRPr="00B6288A">
        <w:t>会添加当前</w:t>
      </w:r>
      <w:r w:rsidRPr="00B6288A">
        <w:t>'tabstop'</w:t>
      </w:r>
      <w:r w:rsidRPr="00B6288A">
        <w:t>和</w:t>
      </w:r>
      <w:r w:rsidRPr="00B6288A">
        <w:t>'expandtab'</w:t>
      </w:r>
      <w:r w:rsidRPr="00B6288A">
        <w:t>定义的空格。</w:t>
      </w:r>
    </w:p>
    <w:p w:rsidR="007C5F8F" w:rsidRPr="00B6288A" w:rsidRDefault="007C5F8F" w:rsidP="007C5F8F">
      <w:pPr>
        <w:ind w:firstLine="420"/>
      </w:pPr>
      <w:r w:rsidRPr="00B6288A">
        <w:t xml:space="preserve">snip.shift(amount=1): </w:t>
      </w:r>
      <w:r w:rsidRPr="00B6288A">
        <w:t>将</w:t>
      </w:r>
      <w:r w:rsidRPr="00B6288A">
        <w:t xml:space="preserve">mkline </w:t>
      </w:r>
      <w:r w:rsidRPr="00B6288A">
        <w:t>右侧使用的默认缩进级别移动</w:t>
      </w:r>
      <w:r w:rsidRPr="00B6288A">
        <w:t>'shiftwidth'</w:t>
      </w:r>
      <w:r w:rsidRPr="00B6288A">
        <w:t>，</w:t>
      </w:r>
      <w:r w:rsidRPr="00B6288A">
        <w:t>'amount'</w:t>
      </w:r>
      <w:r w:rsidRPr="00B6288A">
        <w:t>定义的空格数。</w:t>
      </w:r>
    </w:p>
    <w:p w:rsidR="007C5F8F" w:rsidRPr="00B6288A" w:rsidRDefault="007C5F8F" w:rsidP="007C5F8F">
      <w:pPr>
        <w:ind w:firstLine="420"/>
      </w:pPr>
      <w:r w:rsidRPr="00B6288A">
        <w:t xml:space="preserve">snip.unshift(amount=1): </w:t>
      </w:r>
      <w:r w:rsidRPr="00B6288A">
        <w:t>将</w:t>
      </w:r>
      <w:r w:rsidRPr="00B6288A">
        <w:t>mkline</w:t>
      </w:r>
      <w:r w:rsidRPr="00B6288A">
        <w:t>左侧的缩进级别移动由</w:t>
      </w:r>
      <w:r w:rsidRPr="00B6288A">
        <w:t>'shiftwidth'</w:t>
      </w:r>
      <w:r w:rsidRPr="00B6288A">
        <w:t>，</w:t>
      </w:r>
      <w:r w:rsidRPr="00B6288A">
        <w:t>'amount'</w:t>
      </w:r>
      <w:r w:rsidRPr="00B6288A">
        <w:t>定义的空格数。</w:t>
      </w:r>
    </w:p>
    <w:p w:rsidR="007C5F8F" w:rsidRPr="00B6288A" w:rsidRDefault="007C5F8F" w:rsidP="007C5F8F">
      <w:pPr>
        <w:ind w:firstLine="420"/>
      </w:pPr>
      <w:r w:rsidRPr="00B6288A">
        <w:t>snip.reset_indent():</w:t>
      </w:r>
      <w:r w:rsidRPr="00B6288A">
        <w:t>将缩进级别重置为其初始值。</w:t>
      </w:r>
    </w:p>
    <w:p w:rsidR="007C5F8F" w:rsidRPr="00B6288A" w:rsidRDefault="007C5F8F" w:rsidP="007C5F8F">
      <w:pPr>
        <w:ind w:firstLine="420"/>
      </w:pPr>
      <w:r w:rsidRPr="00B6288A">
        <w:t>snip.opt(var, default):</w:t>
      </w:r>
      <w:r w:rsidRPr="00B6288A">
        <w:t>检查</w:t>
      </w:r>
      <w:r w:rsidRPr="00B6288A">
        <w:t>Vim</w:t>
      </w:r>
      <w:r w:rsidRPr="00B6288A">
        <w:t>变量</w:t>
      </w:r>
      <w:r w:rsidRPr="00B6288A">
        <w:t>“var”</w:t>
      </w:r>
      <w:r w:rsidRPr="00B6288A">
        <w:t>是否已设置。如果设置，它返回变量的值</w:t>
      </w:r>
      <w:r w:rsidRPr="00B6288A">
        <w:t>;</w:t>
      </w:r>
      <w:r w:rsidRPr="00B6288A">
        <w:t>否则返回</w:t>
      </w:r>
      <w:r w:rsidRPr="00B6288A">
        <w:t>“default”</w:t>
      </w:r>
      <w:r w:rsidRPr="00B6288A">
        <w:t>的值。</w:t>
      </w:r>
    </w:p>
    <w:p w:rsidR="007C5F8F" w:rsidRPr="00B6288A" w:rsidRDefault="007C5F8F" w:rsidP="007C5F8F">
      <w:pPr>
        <w:ind w:firstLine="420"/>
      </w:pPr>
      <w:r w:rsidRPr="00B6288A">
        <w:t>snip</w:t>
      </w:r>
      <w:r w:rsidRPr="00B6288A">
        <w:t>对象还提供了一些属性：</w:t>
      </w:r>
    </w:p>
    <w:p w:rsidR="007C5F8F" w:rsidRPr="00B6288A" w:rsidRDefault="007C5F8F" w:rsidP="007C5F8F">
      <w:pPr>
        <w:ind w:firstLine="420"/>
      </w:pPr>
      <w:r w:rsidRPr="00B6288A">
        <w:t>snip.rv</w:t>
      </w:r>
      <w:r w:rsidRPr="00B6288A">
        <w:t>：</w:t>
      </w:r>
      <w:r w:rsidRPr="00B6288A">
        <w:t xml:space="preserve"> 'rv'</w:t>
      </w:r>
      <w:r w:rsidRPr="00B6288A">
        <w:t>是返回值，其文本将替换代码段定义中的</w:t>
      </w:r>
      <w:r w:rsidRPr="00B6288A">
        <w:t>python</w:t>
      </w:r>
      <w:r w:rsidRPr="00B6288A">
        <w:t>块。它初始为空字符串。这里不推荐使用</w:t>
      </w:r>
      <w:r w:rsidRPr="00B6288A">
        <w:t>'res'</w:t>
      </w:r>
      <w:r w:rsidRPr="00B6288A">
        <w:t>变量。</w:t>
      </w:r>
      <w:r w:rsidRPr="00B6288A">
        <w:t>    </w:t>
      </w:r>
    </w:p>
    <w:p w:rsidR="007C5F8F" w:rsidRPr="00B6288A" w:rsidRDefault="007C5F8F" w:rsidP="007C5F8F">
      <w:pPr>
        <w:ind w:firstLine="420"/>
      </w:pPr>
      <w:r w:rsidRPr="00B6288A">
        <w:t>snip.c</w:t>
      </w:r>
      <w:r w:rsidRPr="00B6288A">
        <w:t>：其值为定义中在</w:t>
      </w:r>
      <w:r w:rsidRPr="00B6288A">
        <w:t>python</w:t>
      </w:r>
      <w:r w:rsidRPr="00B6288A">
        <w:t>代码的当前位置。一旦插值完成，就将其设置为空字符串。因此，可以检查</w:t>
      </w:r>
      <w:r w:rsidRPr="00B6288A">
        <w:t>snip.c</w:t>
      </w:r>
      <w:r w:rsidRPr="00B6288A">
        <w:t>是否为空，以确保插值仅完成一次。这里不推荐使用</w:t>
      </w:r>
      <w:r w:rsidRPr="00B6288A">
        <w:t>“cur”</w:t>
      </w:r>
      <w:r w:rsidRPr="00B6288A">
        <w:t>变量。</w:t>
      </w:r>
    </w:p>
    <w:p w:rsidR="007C5F8F" w:rsidRDefault="007C5F8F" w:rsidP="007C5F8F">
      <w:pPr>
        <w:ind w:firstLine="420"/>
      </w:pPr>
      <w:r w:rsidRPr="00B6288A">
        <w:t>snip.v</w:t>
      </w:r>
      <w:r w:rsidRPr="00B6288A">
        <w:t>：与</w:t>
      </w:r>
      <w:r w:rsidRPr="00B6288A">
        <w:t>$ {VISUAL}</w:t>
      </w:r>
      <w:r>
        <w:t>占位符相关的数据。有两个属性</w:t>
      </w:r>
    </w:p>
    <w:p w:rsidR="007C5F8F" w:rsidRPr="00B6288A" w:rsidRDefault="007C5F8F" w:rsidP="007C5F8F">
      <w:pPr>
        <w:pStyle w:val="41"/>
        <w:ind w:firstLine="840"/>
      </w:pPr>
      <w:r w:rsidRPr="00B6288A">
        <w:t>snip.v.mode</w:t>
      </w:r>
      <w:r w:rsidRPr="00B6288A">
        <w:t>（</w:t>
      </w:r>
      <w:r w:rsidRPr="00B6288A">
        <w:t>'v'</w:t>
      </w:r>
      <w:r w:rsidRPr="00B6288A">
        <w:t>，</w:t>
      </w:r>
      <w:r w:rsidRPr="00B6288A">
        <w:t>'V'</w:t>
      </w:r>
      <w:r w:rsidRPr="00B6288A">
        <w:t>，</w:t>
      </w:r>
      <w:r w:rsidRPr="00B6288A">
        <w:t>'^ V'</w:t>
      </w:r>
      <w:r w:rsidRPr="00B6288A">
        <w:t>，参见</w:t>
      </w:r>
      <w:r w:rsidRPr="00B6288A">
        <w:t xml:space="preserve"> visual-mode</w:t>
      </w:r>
      <w:r w:rsidRPr="00B6288A">
        <w:t>）</w:t>
      </w:r>
    </w:p>
    <w:p w:rsidR="007C5F8F" w:rsidRPr="00B6288A" w:rsidRDefault="007C5F8F" w:rsidP="007C5F8F">
      <w:pPr>
        <w:pStyle w:val="41"/>
        <w:ind w:firstLine="840"/>
      </w:pPr>
      <w:r w:rsidRPr="00B6288A">
        <w:t xml:space="preserve">snip.v.text </w:t>
      </w:r>
      <w:r w:rsidRPr="00B6288A">
        <w:t>所选文本。</w:t>
      </w:r>
    </w:p>
    <w:p w:rsidR="007C5F8F" w:rsidRPr="00B6288A" w:rsidRDefault="007C5F8F" w:rsidP="007C5F8F">
      <w:pPr>
        <w:ind w:firstLine="420"/>
      </w:pPr>
      <w:r w:rsidRPr="00B6288A">
        <w:t>snip.fn</w:t>
      </w:r>
      <w:r w:rsidRPr="00B6288A">
        <w:t>：当前文件名。</w:t>
      </w:r>
    </w:p>
    <w:p w:rsidR="007C5F8F" w:rsidRPr="00B6288A" w:rsidRDefault="007C5F8F" w:rsidP="007C5F8F">
      <w:pPr>
        <w:ind w:firstLine="420"/>
      </w:pPr>
      <w:r w:rsidRPr="00B6288A">
        <w:t>snip.basename</w:t>
      </w:r>
      <w:r w:rsidRPr="00B6288A">
        <w:t>：当前已被删除文件名</w:t>
      </w:r>
    </w:p>
    <w:p w:rsidR="007C5F8F" w:rsidRPr="00B6288A" w:rsidRDefault="007C5F8F" w:rsidP="007C5F8F">
      <w:pPr>
        <w:ind w:firstLine="420"/>
      </w:pPr>
      <w:r w:rsidRPr="00B6288A">
        <w:t>snip.ft</w:t>
      </w:r>
      <w:r w:rsidRPr="00B6288A">
        <w:t>：当前文件类型。</w:t>
      </w:r>
    </w:p>
    <w:p w:rsidR="007C5F8F" w:rsidRPr="00B6288A" w:rsidRDefault="007C5F8F" w:rsidP="007C5F8F">
      <w:pPr>
        <w:ind w:firstLine="420"/>
      </w:pPr>
      <w:r w:rsidRPr="00B6288A">
        <w:t>snip.p</w:t>
      </w:r>
      <w:r w:rsidRPr="00B6288A">
        <w:t>：最后选定的占位符。将包含具有以下属性的占位符对象：</w:t>
      </w:r>
    </w:p>
    <w:p w:rsidR="007C5F8F" w:rsidRPr="00B6288A" w:rsidRDefault="007C5F8F" w:rsidP="007C5F8F">
      <w:pPr>
        <w:pStyle w:val="41"/>
        <w:ind w:firstLine="840"/>
      </w:pPr>
      <w:r w:rsidRPr="00B6288A">
        <w:t>'current_text' –</w:t>
      </w:r>
      <w:r w:rsidRPr="00B6288A">
        <w:t>选定的当前文本</w:t>
      </w:r>
    </w:p>
    <w:p w:rsidR="007C5F8F" w:rsidRPr="00B6288A" w:rsidRDefault="007C5F8F" w:rsidP="007C5F8F">
      <w:pPr>
        <w:pStyle w:val="41"/>
        <w:ind w:firstLine="840"/>
      </w:pPr>
      <w:r w:rsidRPr="00B6288A">
        <w:t xml:space="preserve">'start' – </w:t>
      </w:r>
      <w:r w:rsidRPr="00B6288A">
        <w:t>选定文本的开始</w:t>
      </w:r>
    </w:p>
    <w:p w:rsidR="007C5F8F" w:rsidRPr="00B6288A" w:rsidRDefault="007C5F8F" w:rsidP="007C5F8F">
      <w:pPr>
        <w:pStyle w:val="41"/>
        <w:ind w:firstLine="840"/>
      </w:pPr>
      <w:r w:rsidRPr="00B6288A">
        <w:t xml:space="preserve">'end' – </w:t>
      </w:r>
      <w:r w:rsidRPr="00B6288A">
        <w:t>选定文本的结束</w:t>
      </w:r>
    </w:p>
    <w:p w:rsidR="007C5F8F" w:rsidRPr="00B6288A" w:rsidRDefault="007C5F8F" w:rsidP="007C5F8F">
      <w:pPr>
        <w:ind w:firstLine="420"/>
      </w:pPr>
      <w:r w:rsidRPr="00B6288A">
        <w:t>“snip”</w:t>
      </w:r>
      <w:r w:rsidRPr="00B6288A">
        <w:t>对象还提供以下文本操作符：</w:t>
      </w:r>
    </w:p>
    <w:p w:rsidR="007C5F8F" w:rsidRPr="00B6288A" w:rsidRDefault="007C5F8F" w:rsidP="007C5F8F">
      <w:pPr>
        <w:ind w:firstLine="420"/>
      </w:pPr>
      <w:r w:rsidRPr="00B6288A">
        <w:t>snip &gt;&gt; amount:</w:t>
      </w:r>
      <w:r w:rsidRPr="00B6288A">
        <w:t>等效于</w:t>
      </w:r>
      <w:r w:rsidRPr="00B6288A">
        <w:t>snip.shift(amount)</w:t>
      </w:r>
    </w:p>
    <w:p w:rsidR="007C5F8F" w:rsidRPr="00B6288A" w:rsidRDefault="007C5F8F" w:rsidP="007C5F8F">
      <w:pPr>
        <w:pStyle w:val="41"/>
        <w:ind w:firstLine="840"/>
      </w:pPr>
      <w:r w:rsidRPr="00B6288A">
        <w:t xml:space="preserve">snip &lt;&lt; amount: </w:t>
      </w:r>
      <w:r w:rsidRPr="00B6288A">
        <w:t>等效于</w:t>
      </w:r>
      <w:r w:rsidRPr="00B6288A">
        <w:t>snip.unshift(amount)</w:t>
      </w:r>
    </w:p>
    <w:p w:rsidR="007C5F8F" w:rsidRPr="00B6288A" w:rsidRDefault="007C5F8F" w:rsidP="007C5F8F">
      <w:pPr>
        <w:pStyle w:val="41"/>
        <w:ind w:firstLine="840"/>
      </w:pPr>
      <w:r w:rsidRPr="00B6288A">
        <w:t xml:space="preserve">snip += line: </w:t>
      </w:r>
      <w:r w:rsidRPr="00B6288A">
        <w:t>等效于</w:t>
      </w:r>
      <w:r w:rsidRPr="00B6288A">
        <w:t>"snip.rv += '\n' + snip.mkline(line)"</w:t>
      </w:r>
    </w:p>
    <w:p w:rsidR="007C5F8F" w:rsidRPr="00B6288A" w:rsidRDefault="007C5F8F" w:rsidP="007C5F8F">
      <w:pPr>
        <w:ind w:firstLine="420"/>
      </w:pPr>
      <w:r w:rsidRPr="00B6288A">
        <w:t>在</w:t>
      </w:r>
      <w:r w:rsidRPr="00B6288A">
        <w:t>python</w:t>
      </w:r>
      <w:r w:rsidRPr="00B6288A">
        <w:t>块中定义的任何变量都可以在同一个代码片段中的其他</w:t>
      </w:r>
      <w:r w:rsidRPr="00B6288A">
        <w:t>python</w:t>
      </w:r>
      <w:r w:rsidRPr="00B6288A">
        <w:t>块中使用。此外，</w:t>
      </w:r>
      <w:r w:rsidRPr="00B6288A">
        <w:t>python</w:t>
      </w:r>
      <w:r w:rsidRPr="00B6288A">
        <w:t>模块的</w:t>
      </w:r>
      <w:r w:rsidRPr="00B6288A">
        <w:t>vim'</w:t>
      </w:r>
      <w:r w:rsidRPr="00B6288A">
        <w:t>，</w:t>
      </w:r>
      <w:r w:rsidRPr="00B6288A">
        <w:t>'re'</w:t>
      </w:r>
      <w:r w:rsidRPr="00B6288A">
        <w:t>，</w:t>
      </w:r>
      <w:r w:rsidRPr="00B6288A">
        <w:t>'os'</w:t>
      </w:r>
      <w:r w:rsidRPr="00B6288A">
        <w:t>，</w:t>
      </w:r>
      <w:r w:rsidRPr="00B6288A">
        <w:t>'string'</w:t>
      </w:r>
      <w:r w:rsidRPr="00B6288A">
        <w:t>和</w:t>
      </w:r>
      <w:r w:rsidRPr="00B6288A">
        <w:t>'random'</w:t>
      </w:r>
      <w:r w:rsidRPr="00B6288A">
        <w:t>都是在代码段范围内预先导入的。可以使用</w:t>
      </w:r>
      <w:r w:rsidRPr="00B6288A">
        <w:t>python'import'</w:t>
      </w:r>
      <w:r w:rsidRPr="00B6288A">
        <w:t>命令导入其他模块。</w:t>
      </w:r>
    </w:p>
    <w:p w:rsidR="007C5F8F" w:rsidRPr="00B6288A" w:rsidRDefault="007C5F8F" w:rsidP="007C5F8F">
      <w:pPr>
        <w:ind w:firstLine="420"/>
      </w:pPr>
      <w:r w:rsidRPr="00B6288A">
        <w:t>Python</w:t>
      </w:r>
      <w:r w:rsidRPr="00B6288A">
        <w:t>代码允许非常灵活的代码段。例如，以下代码段将镜像同一行上的第一个</w:t>
      </w:r>
      <w:r w:rsidRPr="00B6288A">
        <w:t>tabstop</w:t>
      </w:r>
      <w:r w:rsidRPr="00B6288A">
        <w:t>值，但右对齐并以大写形式。</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wow</w:t>
      </w:r>
    </w:p>
    <w:p w:rsidR="007C5F8F" w:rsidRPr="00B6288A" w:rsidRDefault="007C5F8F" w:rsidP="007C5F8F">
      <w:pPr>
        <w:pStyle w:val="41"/>
        <w:ind w:firstLine="840"/>
      </w:pPr>
      <w:r w:rsidRPr="00B6288A">
        <w:t>${1:Text}`!p snip.rv = (75-2*len(t[1]))*' '+t[1].upper()`</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wow&lt;tab&gt;Hello World -&gt;</w:t>
      </w:r>
    </w:p>
    <w:p w:rsidR="007C5F8F" w:rsidRPr="00B6288A" w:rsidRDefault="007C5F8F" w:rsidP="007C5F8F">
      <w:pPr>
        <w:pStyle w:val="41"/>
        <w:ind w:firstLine="840"/>
      </w:pPr>
      <w:r w:rsidRPr="00B6288A">
        <w:t xml:space="preserve">Hello World  </w:t>
      </w:r>
    </w:p>
    <w:p w:rsidR="007C5F8F" w:rsidRPr="00B6288A" w:rsidRDefault="007C5F8F" w:rsidP="007C5F8F">
      <w:pPr>
        <w:ind w:firstLine="420"/>
      </w:pPr>
      <w:r w:rsidRPr="00B6288A">
        <w:lastRenderedPageBreak/>
        <w:t>以下代码段使用正则表达式选项，并说明使用</w:t>
      </w:r>
      <w:r w:rsidRPr="00B6288A">
        <w:t>python</w:t>
      </w:r>
      <w:r w:rsidRPr="00B6288A">
        <w:t>的匹配对象的正则表达式分组。</w:t>
      </w:r>
      <w:r w:rsidRPr="00B6288A">
        <w:t>sippet</w:t>
      </w:r>
      <w:r w:rsidRPr="00B6288A">
        <w:t>展开内容取决于触发器，触发器也可变化。</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"be(gin)?( (\S+))?" "begin{} / end{}" br</w:t>
      </w:r>
    </w:p>
    <w:p w:rsidR="007C5F8F" w:rsidRPr="00B6288A" w:rsidRDefault="007C5F8F" w:rsidP="007C5F8F">
      <w:pPr>
        <w:pStyle w:val="41"/>
        <w:ind w:firstLine="840"/>
      </w:pPr>
      <w:r w:rsidRPr="00B6288A">
        <w:t>\begin{${1:`!p</w:t>
      </w:r>
    </w:p>
    <w:p w:rsidR="007C5F8F" w:rsidRPr="00B6288A" w:rsidRDefault="007C5F8F" w:rsidP="007C5F8F">
      <w:pPr>
        <w:pStyle w:val="41"/>
        <w:ind w:firstLine="840"/>
      </w:pPr>
      <w:r w:rsidRPr="00B6288A">
        <w:t>snip.rv = match.group(3) if match.group(2) is not None else "something"`}}</w:t>
      </w:r>
    </w:p>
    <w:p w:rsidR="007C5F8F" w:rsidRPr="00B6288A" w:rsidRDefault="007C5F8F" w:rsidP="007C5F8F">
      <w:pPr>
        <w:pStyle w:val="41"/>
        <w:ind w:firstLine="840"/>
      </w:pPr>
      <w:r w:rsidRPr="00B6288A">
        <w:t xml:space="preserve">    ${2:${VISUAL}}</w:t>
      </w:r>
    </w:p>
    <w:p w:rsidR="007C5F8F" w:rsidRPr="00B6288A" w:rsidRDefault="007C5F8F" w:rsidP="007C5F8F">
      <w:pPr>
        <w:pStyle w:val="41"/>
        <w:ind w:firstLine="840"/>
      </w:pPr>
      <w:r w:rsidRPr="00B6288A">
        <w:t>\end{$1}$0</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be&lt;tab&gt;center&lt;c-j&gt; -&gt;</w:t>
      </w:r>
    </w:p>
    <w:p w:rsidR="007C5F8F" w:rsidRPr="00B6288A" w:rsidRDefault="007C5F8F" w:rsidP="007C5F8F">
      <w:pPr>
        <w:pStyle w:val="41"/>
        <w:ind w:firstLine="840"/>
      </w:pPr>
      <w:r w:rsidRPr="00B6288A">
        <w:t>\begin{center}</w:t>
      </w:r>
    </w:p>
    <w:p w:rsidR="007C5F8F" w:rsidRPr="00B6288A" w:rsidRDefault="007C5F8F" w:rsidP="007C5F8F">
      <w:pPr>
        <w:pStyle w:val="41"/>
        <w:ind w:firstLine="840"/>
      </w:pPr>
    </w:p>
    <w:p w:rsidR="007C5F8F" w:rsidRPr="00B6288A" w:rsidRDefault="007C5F8F" w:rsidP="007C5F8F">
      <w:pPr>
        <w:pStyle w:val="41"/>
        <w:ind w:firstLine="840"/>
      </w:pPr>
      <w:r w:rsidRPr="00B6288A">
        <w:t>\end{center}</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be center&lt;tab&gt; -&gt;</w:t>
      </w:r>
    </w:p>
    <w:p w:rsidR="007C5F8F" w:rsidRPr="00B6288A" w:rsidRDefault="007C5F8F" w:rsidP="007C5F8F">
      <w:pPr>
        <w:pStyle w:val="41"/>
        <w:ind w:firstLine="840"/>
      </w:pPr>
      <w:r w:rsidRPr="00B6288A">
        <w:t>\begin{center}</w:t>
      </w:r>
    </w:p>
    <w:p w:rsidR="007C5F8F" w:rsidRPr="00B6288A" w:rsidRDefault="007C5F8F" w:rsidP="007C5F8F">
      <w:pPr>
        <w:pStyle w:val="41"/>
        <w:ind w:firstLine="840"/>
      </w:pPr>
    </w:p>
    <w:p w:rsidR="007C5F8F" w:rsidRPr="00B6288A" w:rsidRDefault="007C5F8F" w:rsidP="007C5F8F">
      <w:pPr>
        <w:pStyle w:val="41"/>
        <w:ind w:firstLine="840"/>
      </w:pPr>
      <w:r w:rsidRPr="00B6288A">
        <w:t>\end{center}</w:t>
      </w:r>
    </w:p>
    <w:p w:rsidR="007C5F8F" w:rsidRPr="00B6288A" w:rsidRDefault="007C5F8F" w:rsidP="007C5F8F">
      <w:pPr>
        <w:ind w:firstLine="420"/>
      </w:pPr>
      <w:r w:rsidRPr="00B6288A">
        <w:t>第二种形式是第一种形式的变体</w:t>
      </w:r>
      <w:r w:rsidRPr="00B6288A">
        <w:t xml:space="preserve">; </w:t>
      </w:r>
      <w:r w:rsidRPr="00B6288A">
        <w:t>都产生相同的结果，但它说明正则表达式分组的工作原理。</w:t>
      </w:r>
      <w:r w:rsidRPr="00B6288A">
        <w:t xml:space="preserve"> </w:t>
      </w:r>
      <w:r w:rsidRPr="00B6288A">
        <w:t>使用正则表达式有一些缺点，如果您使用</w:t>
      </w:r>
      <w:r w:rsidRPr="00B6288A">
        <w:t>&lt;Tab&gt;</w:t>
      </w:r>
      <w:r w:rsidRPr="00B6288A">
        <w:t>键来展开代码段，那么当你你输入</w:t>
      </w:r>
      <w:r w:rsidRPr="00B6288A">
        <w:t>“be form &lt;Tab&gt;”</w:t>
      </w:r>
      <w:r w:rsidRPr="00B6288A">
        <w:t>，期望得到</w:t>
      </w:r>
      <w:r w:rsidRPr="00B6288A">
        <w:t>“"be formatted"</w:t>
      </w:r>
      <w:r w:rsidRPr="00B6288A">
        <w:t>，但最终到上述</w:t>
      </w:r>
      <w:r w:rsidRPr="00B6288A">
        <w:t>SNAP</w:t>
      </w:r>
      <w:r w:rsidRPr="00B6288A">
        <w:t>，而不是你想要的。此外该片段很难阅读。</w:t>
      </w:r>
    </w:p>
    <w:p w:rsidR="007C5F8F" w:rsidRPr="00B6288A" w:rsidRDefault="007C5F8F" w:rsidP="007C5F8F">
      <w:pPr>
        <w:ind w:firstLine="420"/>
      </w:pPr>
      <w:r w:rsidRPr="00B6288A">
        <w:t>但是，最大的优点是您可以创建考虑了</w:t>
      </w:r>
      <w:r w:rsidRPr="00B6288A">
        <w:t>“</w:t>
      </w:r>
      <w:r w:rsidRPr="00B6288A">
        <w:t>触发器</w:t>
      </w:r>
      <w:r w:rsidRPr="00B6288A">
        <w:t>”</w:t>
      </w:r>
      <w:r w:rsidRPr="00B6288A">
        <w:t>前的文本的</w:t>
      </w:r>
      <w:r w:rsidRPr="00B6288A">
        <w:t>snippet</w:t>
      </w:r>
      <w:r w:rsidRPr="00B6288A">
        <w:t>片段。</w:t>
      </w:r>
      <w:r w:rsidRPr="00B6288A">
        <w:t xml:space="preserve"> </w:t>
      </w:r>
      <w:r w:rsidRPr="00B6288A">
        <w:t>这样，您可以使用它来创建后缀片段，这在某些</w:t>
      </w:r>
      <w:r w:rsidRPr="00B6288A">
        <w:t>IDE</w:t>
      </w:r>
      <w:r w:rsidRPr="00B6288A">
        <w:t>中很受欢迎。</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"(\w+).par" "Parenthesis (postfix)" r</w:t>
      </w:r>
    </w:p>
    <w:p w:rsidR="007C5F8F" w:rsidRPr="00B6288A" w:rsidRDefault="007C5F8F" w:rsidP="007C5F8F">
      <w:pPr>
        <w:pStyle w:val="41"/>
        <w:ind w:firstLine="840"/>
      </w:pPr>
      <w:r w:rsidRPr="00B6288A">
        <w:t>(`!p snip.rv = match.group(1)`$1)$0</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something.par&lt;tab&gt; -&gt;</w:t>
      </w:r>
    </w:p>
    <w:p w:rsidR="007C5F8F" w:rsidRPr="00B6288A" w:rsidRDefault="007C5F8F" w:rsidP="007C5F8F">
      <w:pPr>
        <w:pStyle w:val="41"/>
        <w:ind w:firstLine="840"/>
      </w:pPr>
      <w:r w:rsidRPr="00B6288A">
        <w:t>(something)</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"([^\s].*)\.return" "Return (postfix)" r</w:t>
      </w:r>
    </w:p>
    <w:p w:rsidR="007C5F8F" w:rsidRPr="00B6288A" w:rsidRDefault="007C5F8F" w:rsidP="007C5F8F">
      <w:pPr>
        <w:pStyle w:val="41"/>
        <w:ind w:firstLine="840"/>
      </w:pPr>
      <w:r w:rsidRPr="00B6288A">
        <w:t>return `!p snip.rv = match.group(1)`$0</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value.return&lt;tab&gt; -&gt;</w:t>
      </w:r>
    </w:p>
    <w:p w:rsidR="007C5F8F" w:rsidRPr="00B6288A" w:rsidRDefault="007C5F8F" w:rsidP="007C5F8F">
      <w:pPr>
        <w:pStyle w:val="41"/>
        <w:ind w:firstLine="840"/>
      </w:pPr>
      <w:r w:rsidRPr="00B6288A">
        <w:t>return value</w:t>
      </w:r>
    </w:p>
    <w:p w:rsidR="007C5F8F" w:rsidRPr="00B6288A" w:rsidRDefault="007C5F8F" w:rsidP="007C5F8F">
      <w:pPr>
        <w:pStyle w:val="4"/>
        <w:rPr>
          <w:rFonts w:cs="Times New Roman"/>
        </w:rPr>
      </w:pPr>
      <w:r w:rsidRPr="00B6288A">
        <w:rPr>
          <w:rFonts w:cs="Times New Roman"/>
        </w:rPr>
        <w:t>3.6.4.Global Snippets</w:t>
      </w:r>
    </w:p>
    <w:p w:rsidR="007C5F8F" w:rsidRPr="00B6288A" w:rsidRDefault="007C5F8F" w:rsidP="007C5F8F">
      <w:pPr>
        <w:ind w:firstLine="420"/>
      </w:pPr>
      <w:r w:rsidRPr="00B6288A">
        <w:t>通用片段提供了在所有</w:t>
      </w:r>
      <w:r>
        <w:rPr>
          <w:rFonts w:hint="eastAsia"/>
        </w:rPr>
        <w:t>某个</w:t>
      </w:r>
      <w:r w:rsidRPr="00B6288A">
        <w:t>snippets</w:t>
      </w:r>
      <w:r>
        <w:rPr>
          <w:rFonts w:hint="eastAsia"/>
        </w:rPr>
        <w:t>的所有</w:t>
      </w:r>
      <w:r w:rsidRPr="00B6288A">
        <w:t>代码</w:t>
      </w:r>
      <w:r>
        <w:rPr>
          <w:rFonts w:hint="eastAsia"/>
        </w:rPr>
        <w:t>片</w:t>
      </w:r>
      <w:r w:rsidRPr="00B6288A">
        <w:t>中重用该代码的方法。相当于</w:t>
      </w:r>
      <w:r w:rsidRPr="00B6288A">
        <w:t>c</w:t>
      </w:r>
      <w:r w:rsidRPr="00B6288A">
        <w:t>中被调函数。目前，只支持</w:t>
      </w:r>
      <w:r w:rsidRPr="00B6288A">
        <w:t>python</w:t>
      </w:r>
      <w:r w:rsidRPr="00B6288A">
        <w:t>代码。</w:t>
      </w:r>
      <w:r w:rsidRPr="00B6288A">
        <w:t xml:space="preserve"> </w:t>
      </w:r>
      <w:r w:rsidRPr="00B6288A">
        <w:t>通用片段的执行结果放入每个片段文件中的</w:t>
      </w:r>
      <w:r w:rsidRPr="00B6288A">
        <w:t>python</w:t>
      </w:r>
      <w:r w:rsidRPr="00B6288A">
        <w:t>代码块的全局变量中。</w:t>
      </w:r>
      <w:r w:rsidRPr="00B6288A">
        <w:t xml:space="preserve"> </w:t>
      </w:r>
      <w:r w:rsidRPr="00B6288A">
        <w:t>要创建全局代码段，请使用关键字</w:t>
      </w:r>
      <w:r w:rsidRPr="00B6288A">
        <w:t>“global”</w:t>
      </w:r>
      <w:r w:rsidRPr="00B6288A">
        <w:t>替代</w:t>
      </w:r>
      <w:r w:rsidRPr="00B6288A">
        <w:t>“sinppet”</w:t>
      </w:r>
      <w:r w:rsidRPr="00B6288A">
        <w:t>，对于</w:t>
      </w:r>
      <w:r w:rsidRPr="00B6288A">
        <w:t>python</w:t>
      </w:r>
      <w:r w:rsidRPr="00B6288A">
        <w:t>代码，您可以使用</w:t>
      </w:r>
      <w:r w:rsidRPr="00B6288A">
        <w:t>“!p”</w:t>
      </w:r>
      <w:r w:rsidRPr="00B6288A">
        <w:t>作为触发器。</w:t>
      </w:r>
      <w:r w:rsidRPr="00B6288A">
        <w:t xml:space="preserve"> </w:t>
      </w:r>
      <w:r w:rsidRPr="00B6288A">
        <w:t>例如，以下代码片段生成与前面示例相同的结果。</w:t>
      </w:r>
      <w:r w:rsidRPr="00B6288A">
        <w:t xml:space="preserve"> </w:t>
      </w:r>
      <w:r w:rsidRPr="00B6288A">
        <w:t>但是，使用此语法，</w:t>
      </w:r>
      <w:r w:rsidRPr="00B6288A">
        <w:t>“upper_right”</w:t>
      </w:r>
      <w:r w:rsidRPr="00B6288A">
        <w:t>代码段可以被其他代码段重用。</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global !p</w:t>
      </w:r>
    </w:p>
    <w:p w:rsidR="007C5F8F" w:rsidRPr="00B6288A" w:rsidRDefault="007C5F8F" w:rsidP="007C5F8F">
      <w:pPr>
        <w:pStyle w:val="41"/>
        <w:ind w:firstLine="840"/>
      </w:pPr>
      <w:r w:rsidRPr="00B6288A">
        <w:lastRenderedPageBreak/>
        <w:t>def upper_right(inp):</w:t>
      </w:r>
    </w:p>
    <w:p w:rsidR="007C5F8F" w:rsidRPr="00B6288A" w:rsidRDefault="007C5F8F" w:rsidP="007C5F8F">
      <w:pPr>
        <w:pStyle w:val="41"/>
        <w:ind w:firstLine="840"/>
      </w:pPr>
      <w:r w:rsidRPr="00B6288A">
        <w:t xml:space="preserve">    return (75 - 2 * len(inp))*' ' + inp.upper()</w:t>
      </w:r>
    </w:p>
    <w:p w:rsidR="007C5F8F" w:rsidRPr="00B6288A" w:rsidRDefault="007C5F8F" w:rsidP="007C5F8F">
      <w:pPr>
        <w:pStyle w:val="41"/>
        <w:ind w:firstLine="840"/>
      </w:pPr>
      <w:r w:rsidRPr="00B6288A">
        <w:t>endglobal</w:t>
      </w:r>
    </w:p>
    <w:p w:rsidR="007C5F8F" w:rsidRPr="00B6288A" w:rsidRDefault="007C5F8F" w:rsidP="007C5F8F">
      <w:pPr>
        <w:pStyle w:val="41"/>
        <w:ind w:firstLine="840"/>
      </w:pPr>
    </w:p>
    <w:p w:rsidR="007C5F8F" w:rsidRPr="00B6288A" w:rsidRDefault="007C5F8F" w:rsidP="007C5F8F">
      <w:pPr>
        <w:pStyle w:val="41"/>
        <w:ind w:firstLine="840"/>
      </w:pPr>
      <w:r w:rsidRPr="00B6288A">
        <w:t>snippet wow</w:t>
      </w:r>
    </w:p>
    <w:p w:rsidR="007C5F8F" w:rsidRPr="00B6288A" w:rsidRDefault="007C5F8F" w:rsidP="007C5F8F">
      <w:pPr>
        <w:pStyle w:val="41"/>
        <w:ind w:firstLine="840"/>
      </w:pPr>
      <w:r w:rsidRPr="00B6288A">
        <w:t>${1:Text}`!p snip.rv = upper_right(t[1])`</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wow&lt;tab&gt;Hello World -&gt;</w:t>
      </w:r>
    </w:p>
    <w:p w:rsidR="007C5F8F" w:rsidRPr="00B6288A" w:rsidRDefault="007C5F8F" w:rsidP="007C5F8F">
      <w:pPr>
        <w:pStyle w:val="41"/>
        <w:ind w:firstLine="840"/>
      </w:pPr>
      <w:r w:rsidRPr="00B6288A">
        <w:t xml:space="preserve">Hello World </w:t>
      </w:r>
    </w:p>
    <w:p w:rsidR="007C5F8F" w:rsidRPr="00B6288A" w:rsidRDefault="007C5F8F" w:rsidP="007C5F8F">
      <w:pPr>
        <w:ind w:firstLine="420"/>
      </w:pPr>
      <w:r w:rsidRPr="00B6288A">
        <w:t>Python</w:t>
      </w:r>
      <w:r w:rsidRPr="00B6288A">
        <w:t>全局函数可以存储在</w:t>
      </w:r>
      <w:r w:rsidRPr="00B6288A">
        <w:t>python</w:t>
      </w:r>
      <w:r w:rsidRPr="00B6288A">
        <w:t>模块中，然后导入。这使得所有代码段文件容易访问全局函数。</w:t>
      </w:r>
      <w:r w:rsidRPr="00B6288A">
        <w:t xml:space="preserve"> </w:t>
      </w:r>
      <w:r w:rsidRPr="00B6288A">
        <w:t>从</w:t>
      </w:r>
      <w:r w:rsidRPr="00B6288A">
        <w:t>Vim 7.4</w:t>
      </w:r>
      <w:r w:rsidRPr="00B6288A">
        <w:t>开始，您可以将</w:t>
      </w:r>
      <w:r w:rsidRPr="00B6288A">
        <w:t>python</w:t>
      </w:r>
      <w:r w:rsidRPr="00B6288A">
        <w:t>文件放到</w:t>
      </w:r>
      <w:r w:rsidRPr="00B6288A">
        <w:rPr>
          <w:rFonts w:eastAsia="微软雅黑"/>
        </w:rPr>
        <w:t>〜</w:t>
      </w:r>
      <w:r w:rsidRPr="00B6288A">
        <w:t>/ .vim / pythonx</w:t>
      </w:r>
      <w:r w:rsidRPr="00B6288A">
        <w:t>中，直接导入到您的代码片段中。</w:t>
      </w:r>
      <w:r w:rsidRPr="00B6288A">
        <w:t xml:space="preserve"> </w:t>
      </w:r>
      <w:r w:rsidRPr="00B6288A">
        <w:t>例如使用</w:t>
      </w:r>
      <w:r w:rsidRPr="00B6288A">
        <w:rPr>
          <w:rFonts w:eastAsia="微软雅黑"/>
        </w:rPr>
        <w:t>〜</w:t>
      </w:r>
      <w:r w:rsidRPr="00B6288A">
        <w:t>/ .vim / pythonx / my_snippets_helpers.py</w:t>
      </w:r>
    </w:p>
    <w:p w:rsidR="007C5F8F" w:rsidRPr="00B6288A" w:rsidRDefault="007C5F8F" w:rsidP="007C5F8F">
      <w:pPr>
        <w:pStyle w:val="41"/>
        <w:ind w:firstLine="840"/>
      </w:pPr>
      <w:r w:rsidRPr="00B6288A">
        <w:t>global !p</w:t>
      </w:r>
    </w:p>
    <w:p w:rsidR="007C5F8F" w:rsidRPr="00B6288A" w:rsidRDefault="007C5F8F" w:rsidP="007C5F8F">
      <w:pPr>
        <w:pStyle w:val="41"/>
        <w:ind w:firstLine="840"/>
      </w:pPr>
      <w:r w:rsidRPr="00B6288A">
        <w:t>from my_snippet_helpers import *</w:t>
      </w:r>
    </w:p>
    <w:p w:rsidR="007C5F8F" w:rsidRPr="00B6288A" w:rsidRDefault="007C5F8F" w:rsidP="007C5F8F">
      <w:pPr>
        <w:pStyle w:val="41"/>
        <w:ind w:firstLine="840"/>
      </w:pPr>
      <w:r w:rsidRPr="00B6288A">
        <w:t>endglobal</w:t>
      </w:r>
    </w:p>
    <w:p w:rsidR="007C5F8F" w:rsidRPr="00B6288A" w:rsidRDefault="007C5F8F" w:rsidP="007C5F8F">
      <w:pPr>
        <w:pStyle w:val="3"/>
        <w:rPr>
          <w:rFonts w:cs="Times New Roman"/>
        </w:rPr>
      </w:pPr>
      <w:r>
        <w:rPr>
          <w:rFonts w:cs="Times New Roman"/>
        </w:rPr>
        <w:t>4</w:t>
      </w:r>
      <w:r w:rsidRPr="00B6288A">
        <w:rPr>
          <w:rFonts w:cs="Times New Roman"/>
        </w:rPr>
        <w:t>.7</w:t>
      </w:r>
      <w:r>
        <w:rPr>
          <w:rFonts w:cs="Times New Roman"/>
        </w:rPr>
        <w:t xml:space="preserve"> </w:t>
      </w:r>
      <w:r w:rsidRPr="00B6288A">
        <w:rPr>
          <w:rFonts w:cs="Times New Roman"/>
        </w:rPr>
        <w:t>制表位和占位符</w:t>
      </w:r>
    </w:p>
    <w:p w:rsidR="007C5F8F" w:rsidRPr="00B6288A" w:rsidRDefault="007C5F8F" w:rsidP="007C5F8F">
      <w:pPr>
        <w:ind w:firstLine="420"/>
      </w:pPr>
      <w:r w:rsidRPr="00B6288A">
        <w:t>snippets</w:t>
      </w:r>
      <w:r w:rsidRPr="00B6288A">
        <w:t>用于快速将重复使用的代码插入到文档中。</w:t>
      </w:r>
      <w:r w:rsidRPr="00B6288A">
        <w:t xml:space="preserve"> </w:t>
      </w:r>
      <w:r w:rsidRPr="00B6288A">
        <w:t>通常文本中的某些内容是可变的。</w:t>
      </w:r>
      <w:r w:rsidRPr="00B6288A">
        <w:t xml:space="preserve"> Tabstops</w:t>
      </w:r>
      <w:r w:rsidRPr="00B6288A">
        <w:t>用于方便修改这些可变内容。</w:t>
      </w:r>
      <w:r w:rsidRPr="00B6288A">
        <w:t xml:space="preserve"> </w:t>
      </w:r>
      <w:r w:rsidRPr="00B6288A">
        <w:t>使用</w:t>
      </w:r>
      <w:r w:rsidRPr="00B6288A">
        <w:t>tabstops</w:t>
      </w:r>
      <w:r w:rsidRPr="00B6288A">
        <w:t>时，当代码片被触发后，将光标放在可变内容上，输入所需的内容，就可将此代码变为适合此文档的特定代码。然后跳转到下一个变量组件，输入该内容，然后继续，直到所有变量组件完成。</w:t>
      </w:r>
    </w:p>
    <w:p w:rsidR="007C5F8F" w:rsidRPr="00B6288A" w:rsidRDefault="007C5F8F" w:rsidP="007C5F8F">
      <w:pPr>
        <w:ind w:firstLine="420"/>
      </w:pPr>
      <w:r w:rsidRPr="00B6288A">
        <w:t>tabstop</w:t>
      </w:r>
      <w:r w:rsidRPr="00B6288A">
        <w:t>的语法是美元符号，后跟一个数字，例如</w:t>
      </w:r>
      <w:r w:rsidRPr="00B6288A">
        <w:t>“$1”</w:t>
      </w:r>
      <w:r w:rsidRPr="00B6288A">
        <w:t>。</w:t>
      </w:r>
      <w:r w:rsidRPr="00B6288A">
        <w:t xml:space="preserve"> Tabstops</w:t>
      </w:r>
      <w:r w:rsidRPr="00B6288A">
        <w:t>从</w:t>
      </w:r>
      <w:r w:rsidRPr="00B6288A">
        <w:t>1</w:t>
      </w:r>
      <w:r w:rsidRPr="00B6288A">
        <w:t>号开始，按顺序进行。</w:t>
      </w:r>
      <w:r w:rsidRPr="00B6288A">
        <w:t xml:space="preserve"> '$0'</w:t>
      </w:r>
      <w:r w:rsidRPr="00B6288A">
        <w:t>是一个特殊的</w:t>
      </w:r>
      <w:r w:rsidRPr="00B6288A">
        <w:t>tabstop</w:t>
      </w:r>
      <w:r w:rsidRPr="00B6288A">
        <w:t>。无论定义了多少个</w:t>
      </w:r>
      <w:r w:rsidRPr="00B6288A">
        <w:t>tabstops</w:t>
      </w:r>
      <w:r w:rsidRPr="00B6288A">
        <w:t>，它始终是片段中的最后一个</w:t>
      </w:r>
      <w:r w:rsidRPr="00B6288A">
        <w:t>tabstop</w:t>
      </w:r>
      <w:r w:rsidRPr="00B6288A">
        <w:t>。</w:t>
      </w:r>
      <w:r w:rsidRPr="00B6288A">
        <w:t xml:space="preserve"> </w:t>
      </w:r>
      <w:r w:rsidRPr="00B6288A">
        <w:t>如果没有定义</w:t>
      </w:r>
      <w:r w:rsidRPr="00B6288A">
        <w:t>“$0”</w:t>
      </w:r>
      <w:r w:rsidRPr="00B6288A">
        <w:t>，则在代码段末尾将自动定义</w:t>
      </w:r>
      <w:r w:rsidRPr="00B6288A">
        <w:t>“$ 0”</w:t>
      </w:r>
      <w:r w:rsidRPr="00B6288A">
        <w:t>。</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letter</w:t>
      </w:r>
    </w:p>
    <w:p w:rsidR="007C5F8F" w:rsidRPr="00B6288A" w:rsidRDefault="007C5F8F" w:rsidP="007C5F8F">
      <w:pPr>
        <w:pStyle w:val="41"/>
        <w:ind w:firstLine="840"/>
      </w:pPr>
      <w:r w:rsidRPr="00B6288A">
        <w:t>Dear $1,</w:t>
      </w:r>
    </w:p>
    <w:p w:rsidR="007C5F8F" w:rsidRPr="00B6288A" w:rsidRDefault="007C5F8F" w:rsidP="007C5F8F">
      <w:pPr>
        <w:pStyle w:val="41"/>
        <w:ind w:firstLine="840"/>
      </w:pPr>
      <w:r w:rsidRPr="00B6288A">
        <w:t>$0</w:t>
      </w:r>
    </w:p>
    <w:p w:rsidR="007C5F8F" w:rsidRPr="00B6288A" w:rsidRDefault="007C5F8F" w:rsidP="007C5F8F">
      <w:pPr>
        <w:pStyle w:val="41"/>
        <w:ind w:firstLine="840"/>
      </w:pPr>
      <w:r w:rsidRPr="00B6288A">
        <w:t>Yours sincerely,</w:t>
      </w:r>
    </w:p>
    <w:p w:rsidR="007C5F8F" w:rsidRPr="00B6288A" w:rsidRDefault="007C5F8F" w:rsidP="007C5F8F">
      <w:pPr>
        <w:pStyle w:val="41"/>
        <w:ind w:firstLine="840"/>
      </w:pPr>
      <w:r w:rsidRPr="00B6288A">
        <w:t>$2</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letter&lt;tab&gt;Ben&lt;c-j&gt;Paul&lt;c-j&gt;Thanks for suggesting UltiSnips!-&gt;</w:t>
      </w:r>
    </w:p>
    <w:p w:rsidR="007C5F8F" w:rsidRPr="00B6288A" w:rsidRDefault="007C5F8F" w:rsidP="007C5F8F">
      <w:pPr>
        <w:pStyle w:val="41"/>
        <w:ind w:firstLine="840"/>
      </w:pPr>
      <w:r w:rsidRPr="00B6288A">
        <w:t>Dear Ben,</w:t>
      </w:r>
    </w:p>
    <w:p w:rsidR="007C5F8F" w:rsidRPr="00B6288A" w:rsidRDefault="007C5F8F" w:rsidP="007C5F8F">
      <w:pPr>
        <w:pStyle w:val="41"/>
        <w:ind w:firstLine="840"/>
      </w:pPr>
      <w:r w:rsidRPr="00B6288A">
        <w:t>Thanks for suggesting UltiSnips!</w:t>
      </w:r>
    </w:p>
    <w:p w:rsidR="007C5F8F" w:rsidRPr="00B6288A" w:rsidRDefault="007C5F8F" w:rsidP="007C5F8F">
      <w:pPr>
        <w:pStyle w:val="41"/>
        <w:ind w:firstLine="840"/>
      </w:pPr>
      <w:r w:rsidRPr="00B6288A">
        <w:t>Yours sincerely,</w:t>
      </w:r>
    </w:p>
    <w:p w:rsidR="007C5F8F" w:rsidRPr="00B6288A" w:rsidRDefault="007C5F8F" w:rsidP="007C5F8F">
      <w:pPr>
        <w:pStyle w:val="41"/>
        <w:ind w:firstLine="840"/>
      </w:pPr>
      <w:r w:rsidRPr="00B6288A">
        <w:t>Paul</w:t>
      </w:r>
    </w:p>
    <w:p w:rsidR="007C5F8F" w:rsidRPr="00B6288A" w:rsidRDefault="007C5F8F" w:rsidP="007C5F8F">
      <w:pPr>
        <w:ind w:firstLine="420"/>
      </w:pPr>
      <w:r w:rsidRPr="00B6288A">
        <w:t>可以使用</w:t>
      </w:r>
      <w:r w:rsidRPr="00B6288A">
        <w:t>&lt;c-j&gt;</w:t>
      </w:r>
      <w:r w:rsidRPr="00B6288A">
        <w:t>跳转到下一个</w:t>
      </w:r>
      <w:r w:rsidRPr="00B6288A">
        <w:t>tabstop</w:t>
      </w:r>
      <w:r w:rsidRPr="00B6288A">
        <w:t>，</w:t>
      </w:r>
      <w:r w:rsidRPr="00B6288A">
        <w:t>&lt;c-k&gt;</w:t>
      </w:r>
      <w:r w:rsidRPr="00B6288A">
        <w:t>跳转到前一个。</w:t>
      </w:r>
      <w:r w:rsidRPr="00B6288A">
        <w:t xml:space="preserve"> </w:t>
      </w:r>
      <w:r w:rsidRPr="00B6288A">
        <w:t>由于许多人（包括我自己）使用</w:t>
      </w:r>
      <w:r w:rsidRPr="00B6288A">
        <w:t>&lt;Tab&gt;</w:t>
      </w:r>
      <w:r w:rsidRPr="00B6288A">
        <w:t>来展开</w:t>
      </w:r>
      <w:r w:rsidRPr="00B6288A">
        <w:t>snippet</w:t>
      </w:r>
      <w:r w:rsidRPr="00B6288A">
        <w:t>，所以不能使用</w:t>
      </w:r>
      <w:r w:rsidRPr="00B6288A">
        <w:t>&lt;Tab&gt;</w:t>
      </w:r>
      <w:r w:rsidRPr="00B6288A">
        <w:t>键来向前跳。</w:t>
      </w:r>
    </w:p>
    <w:p w:rsidR="007C5F8F" w:rsidRPr="00B6288A" w:rsidRDefault="007C5F8F" w:rsidP="007C5F8F">
      <w:pPr>
        <w:ind w:firstLine="420"/>
      </w:pPr>
      <w:r w:rsidRPr="00B6288A">
        <w:t>tabstop</w:t>
      </w:r>
      <w:r w:rsidRPr="00B6288A">
        <w:t>可以设置默认值，语法为</w:t>
      </w:r>
      <w:r w:rsidRPr="00B6288A">
        <w:t>${number:</w:t>
      </w:r>
      <w:r w:rsidRPr="00B6288A">
        <w:t>默认文本</w:t>
      </w:r>
      <w:r w:rsidRPr="00B6288A">
        <w:t>}</w:t>
      </w:r>
      <w:r w:rsidRPr="00B6288A">
        <w:t>，默认文本可能是通常可变内容的值，也可能是一个单词或短语，用于提醒期待输入的内容。</w:t>
      </w:r>
      <w:r w:rsidRPr="00B6288A">
        <w:t xml:space="preserve"> </w:t>
      </w:r>
    </w:p>
    <w:p w:rsidR="007C5F8F" w:rsidRPr="00B6288A" w:rsidRDefault="007C5F8F" w:rsidP="007C5F8F">
      <w:pPr>
        <w:ind w:firstLine="420"/>
      </w:pPr>
      <w:r w:rsidRPr="00B6288A">
        <w:t>下面示例说明了在编辑</w:t>
      </w:r>
      <w:r w:rsidRPr="00B6288A">
        <w:t>shell</w:t>
      </w:r>
      <w:r w:rsidRPr="00B6288A">
        <w:t>脚本中</w:t>
      </w:r>
      <w:r w:rsidRPr="00B6288A">
        <w:t>'case'</w:t>
      </w:r>
      <w:r w:rsidRPr="00B6288A">
        <w:t>语句的代码段。</w:t>
      </w:r>
      <w:r w:rsidRPr="00B6288A">
        <w:t>tabstops</w:t>
      </w:r>
      <w:r w:rsidRPr="00B6288A">
        <w:t>使用默认值来提醒用户预期的值。</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case</w:t>
      </w:r>
    </w:p>
    <w:p w:rsidR="007C5F8F" w:rsidRPr="00B6288A" w:rsidRDefault="007C5F8F" w:rsidP="007C5F8F">
      <w:pPr>
        <w:ind w:firstLineChars="400" w:firstLine="840"/>
        <w:jc w:val="left"/>
        <w:rPr>
          <w:rFonts w:cs="Times New Roman"/>
        </w:rPr>
      </w:pPr>
      <w:r w:rsidRPr="00B6288A">
        <w:rPr>
          <w:rFonts w:cs="Times New Roman"/>
        </w:rPr>
        <w:t>case ${1:word} in</w:t>
      </w:r>
    </w:p>
    <w:p w:rsidR="007C5F8F" w:rsidRPr="00B6288A" w:rsidRDefault="007C5F8F" w:rsidP="007C5F8F">
      <w:pPr>
        <w:ind w:firstLineChars="400" w:firstLine="840"/>
        <w:jc w:val="left"/>
        <w:rPr>
          <w:rFonts w:cs="Times New Roman"/>
        </w:rPr>
      </w:pPr>
      <w:r w:rsidRPr="00B6288A">
        <w:rPr>
          <w:rFonts w:cs="Times New Roman"/>
        </w:rPr>
        <w:t xml:space="preserve">    ${2:pattern} ) $0;;</w:t>
      </w:r>
    </w:p>
    <w:p w:rsidR="007C5F8F" w:rsidRPr="00B6288A" w:rsidRDefault="007C5F8F" w:rsidP="007C5F8F">
      <w:pPr>
        <w:ind w:firstLineChars="400" w:firstLine="840"/>
        <w:jc w:val="left"/>
        <w:rPr>
          <w:rFonts w:cs="Times New Roman"/>
        </w:rPr>
      </w:pPr>
      <w:r w:rsidRPr="00B6288A">
        <w:rPr>
          <w:rFonts w:cs="Times New Roman"/>
        </w:rPr>
        <w:lastRenderedPageBreak/>
        <w:t>esac</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r w:rsidRPr="00B6288A">
        <w:rPr>
          <w:rFonts w:cs="Times New Roman"/>
        </w:rPr>
        <w:t>case&lt;tab&gt;$option&lt;c-j&gt;-v&lt;c-j&gt;verbose=true</w:t>
      </w:r>
    </w:p>
    <w:p w:rsidR="007C5F8F" w:rsidRPr="00B6288A" w:rsidRDefault="007C5F8F" w:rsidP="007C5F8F">
      <w:pPr>
        <w:ind w:firstLineChars="400" w:firstLine="840"/>
        <w:jc w:val="left"/>
        <w:rPr>
          <w:rFonts w:cs="Times New Roman"/>
        </w:rPr>
      </w:pPr>
      <w:r w:rsidRPr="00B6288A">
        <w:rPr>
          <w:rFonts w:cs="Times New Roman"/>
        </w:rPr>
        <w:t>case $option in</w:t>
      </w:r>
    </w:p>
    <w:p w:rsidR="007C5F8F" w:rsidRPr="00B6288A" w:rsidRDefault="007C5F8F" w:rsidP="007C5F8F">
      <w:pPr>
        <w:ind w:firstLineChars="400" w:firstLine="840"/>
        <w:jc w:val="left"/>
        <w:rPr>
          <w:rFonts w:cs="Times New Roman"/>
        </w:rPr>
      </w:pPr>
      <w:r w:rsidRPr="00B6288A">
        <w:rPr>
          <w:rFonts w:cs="Times New Roman"/>
        </w:rPr>
        <w:t xml:space="preserve">    -v ) verbose=true;;</w:t>
      </w:r>
    </w:p>
    <w:p w:rsidR="007C5F8F" w:rsidRPr="00B6288A" w:rsidRDefault="007C5F8F" w:rsidP="007C5F8F">
      <w:pPr>
        <w:ind w:firstLineChars="400" w:firstLine="840"/>
        <w:jc w:val="left"/>
        <w:rPr>
          <w:rFonts w:cs="Times New Roman"/>
        </w:rPr>
      </w:pPr>
      <w:r w:rsidRPr="00B6288A">
        <w:rPr>
          <w:rFonts w:cs="Times New Roman"/>
        </w:rPr>
        <w:t>esac</w:t>
      </w:r>
    </w:p>
    <w:p w:rsidR="007C5F8F" w:rsidRPr="00B6288A" w:rsidRDefault="007C5F8F" w:rsidP="007C5F8F">
      <w:pPr>
        <w:ind w:firstLine="420"/>
      </w:pPr>
      <w:r w:rsidRPr="00B6288A">
        <w:t>tabstop</w:t>
      </w:r>
      <w:r w:rsidRPr="00B6288A">
        <w:t>可以嵌套，语法为</w:t>
      </w:r>
      <w:r w:rsidRPr="00B6288A">
        <w:t>${1:txet1${2:text2}</w:t>
      </w:r>
      <w:r w:rsidRPr="00B6288A">
        <w:t>。在第一个</w:t>
      </w:r>
      <w:r w:rsidRPr="00B6288A">
        <w:t>tabstop</w:t>
      </w:r>
      <w:r w:rsidRPr="00B6288A">
        <w:t>中键入任何文本将使用键入的文本替换默认值，包括第二个</w:t>
      </w:r>
      <w:r w:rsidRPr="00B6288A">
        <w:t>tabstop</w:t>
      </w:r>
      <w:r w:rsidRPr="00B6288A">
        <w:t>，第二个</w:t>
      </w:r>
      <w:r w:rsidRPr="00B6288A">
        <w:t>tabstop</w:t>
      </w:r>
      <w:r w:rsidRPr="00B6288A">
        <w:t>基本上被删除。当触发</w:t>
      </w:r>
      <w:r w:rsidRPr="00B6288A">
        <w:t>Tabstop</w:t>
      </w:r>
      <w:r w:rsidRPr="00B6288A">
        <w:t>跳转时，</w:t>
      </w:r>
      <w:r w:rsidRPr="00B6288A">
        <w:t>UltiSnips</w:t>
      </w:r>
      <w:r w:rsidRPr="00B6288A">
        <w:t>移动到</w:t>
      </w:r>
      <w:r w:rsidRPr="00B6288A">
        <w:t>'$0'</w:t>
      </w:r>
      <w:r w:rsidRPr="00B6288A">
        <w:t>或</w:t>
      </w:r>
      <w:r w:rsidRPr="00B6288A">
        <w:t>’$3’</w:t>
      </w:r>
      <w:r w:rsidRPr="00B6288A">
        <w:t>。</w:t>
      </w:r>
      <w:r w:rsidRPr="00B6288A">
        <w:t xml:space="preserve"> </w:t>
      </w:r>
    </w:p>
    <w:p w:rsidR="007C5F8F" w:rsidRPr="00B6288A" w:rsidRDefault="007C5F8F" w:rsidP="007C5F8F">
      <w:pPr>
        <w:ind w:firstLine="420"/>
        <w:jc w:val="left"/>
        <w:rPr>
          <w:rFonts w:cs="Times New Roman"/>
        </w:rPr>
      </w:pPr>
      <w:r w:rsidRPr="00B6288A">
        <w:rPr>
          <w:rFonts w:cs="Times New Roman"/>
        </w:rPr>
        <w:t xml:space="preserve">        </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a</w:t>
      </w:r>
    </w:p>
    <w:p w:rsidR="007C5F8F" w:rsidRPr="00B6288A" w:rsidRDefault="007C5F8F" w:rsidP="007C5F8F">
      <w:pPr>
        <w:ind w:firstLineChars="400" w:firstLine="840"/>
        <w:jc w:val="left"/>
        <w:rPr>
          <w:rFonts w:cs="Times New Roman"/>
        </w:rPr>
      </w:pPr>
      <w:r w:rsidRPr="00B6288A">
        <w:rPr>
          <w:rFonts w:cs="Times New Roman"/>
        </w:rPr>
        <w:t>&lt;a href="${1:http://www.${2:example.com}}"&lt;/a&gt;</w:t>
      </w:r>
    </w:p>
    <w:p w:rsidR="007C5F8F" w:rsidRPr="00B6288A" w:rsidRDefault="007C5F8F" w:rsidP="007C5F8F">
      <w:pPr>
        <w:ind w:firstLineChars="400" w:firstLine="840"/>
        <w:jc w:val="left"/>
        <w:rPr>
          <w:rFonts w:cs="Times New Roman"/>
        </w:rPr>
      </w:pPr>
      <w:r w:rsidRPr="00B6288A">
        <w:rPr>
          <w:rFonts w:cs="Times New Roman"/>
        </w:rPr>
        <w:t xml:space="preserve">    $0</w:t>
      </w:r>
    </w:p>
    <w:p w:rsidR="007C5F8F" w:rsidRPr="00B6288A" w:rsidRDefault="007C5F8F" w:rsidP="007C5F8F">
      <w:pPr>
        <w:ind w:firstLineChars="400" w:firstLine="840"/>
        <w:jc w:val="left"/>
        <w:rPr>
          <w:rFonts w:cs="Times New Roman"/>
        </w:rPr>
      </w:pPr>
      <w:r w:rsidRPr="00B6288A">
        <w:rPr>
          <w:rFonts w:cs="Times New Roman"/>
        </w:rPr>
        <w:t>&lt;/a&gt;</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leftChars="100" w:left="21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Pr="00B6288A">
        <w:rPr>
          <w:rFonts w:cs="Times New Roman"/>
        </w:rPr>
        <w:t>此时键入的内容会替换整个</w:t>
      </w:r>
      <w:hyperlink r:id="rId8" w:history="1">
        <w:r w:rsidRPr="00B6288A">
          <w:rPr>
            <w:rFonts w:cs="Times New Roman"/>
          </w:rPr>
          <w:t>http://www.example.com</w:t>
        </w:r>
      </w:hyperlink>
      <w:r w:rsidRPr="00B6288A">
        <w:rPr>
          <w:rFonts w:cs="Times New Roman"/>
        </w:rPr>
        <w:t>，如只想替换</w:t>
      </w:r>
      <w:r w:rsidRPr="00B6288A">
        <w:rPr>
          <w:rFonts w:cs="Times New Roman"/>
        </w:rPr>
        <w:t>“example.com”</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7C5F8F" w:rsidRPr="00B6288A" w:rsidRDefault="007C5F8F" w:rsidP="007C5F8F">
      <w:pPr>
        <w:pStyle w:val="41"/>
        <w:ind w:firstLine="840"/>
      </w:pPr>
      <w:r w:rsidRPr="00B6288A">
        <w:t>a&lt;tab&gt;&lt;c-j&gt;google.com&lt;c-j&gt;Google -&gt;</w:t>
      </w:r>
    </w:p>
    <w:p w:rsidR="007C5F8F" w:rsidRPr="00B6288A" w:rsidRDefault="007C5F8F" w:rsidP="007C5F8F">
      <w:pPr>
        <w:pStyle w:val="41"/>
        <w:ind w:firstLine="840"/>
      </w:pPr>
      <w:r w:rsidRPr="00B6288A">
        <w:t>&lt;a href="http://www.google.com"&gt;</w:t>
      </w:r>
    </w:p>
    <w:p w:rsidR="007C5F8F" w:rsidRPr="00B6288A" w:rsidRDefault="007C5F8F" w:rsidP="007C5F8F">
      <w:pPr>
        <w:pStyle w:val="41"/>
        <w:ind w:firstLine="840"/>
      </w:pPr>
      <w:r w:rsidRPr="00B6288A">
        <w:t xml:space="preserve">    Google</w:t>
      </w:r>
    </w:p>
    <w:p w:rsidR="007C5F8F" w:rsidRPr="00B6288A" w:rsidRDefault="007C5F8F" w:rsidP="007C5F8F">
      <w:pPr>
        <w:pStyle w:val="41"/>
        <w:ind w:firstLine="840"/>
      </w:pPr>
      <w:r w:rsidRPr="00B6288A">
        <w:t>&lt;/a&gt;</w:t>
      </w:r>
    </w:p>
    <w:p w:rsidR="007C5F8F" w:rsidRPr="00B6288A" w:rsidRDefault="007C5F8F" w:rsidP="007C5F8F">
      <w:pPr>
        <w:pStyle w:val="41"/>
        <w:ind w:firstLine="840"/>
      </w:pPr>
      <w:r w:rsidRPr="00B6288A">
        <w:t>a&lt;tab&gt;#top&lt;c-j&gt;Top -&gt;</w:t>
      </w:r>
    </w:p>
    <w:p w:rsidR="007C5F8F" w:rsidRPr="00B6288A" w:rsidRDefault="007C5F8F" w:rsidP="007C5F8F">
      <w:pPr>
        <w:pStyle w:val="41"/>
        <w:ind w:firstLine="840"/>
      </w:pPr>
      <w:r w:rsidRPr="00B6288A">
        <w:t>&lt;a href="#top"&gt;</w:t>
      </w:r>
    </w:p>
    <w:p w:rsidR="007C5F8F" w:rsidRPr="00B6288A" w:rsidRDefault="007C5F8F" w:rsidP="007C5F8F">
      <w:pPr>
        <w:pStyle w:val="41"/>
        <w:ind w:firstLine="840"/>
      </w:pPr>
      <w:r w:rsidRPr="00B6288A">
        <w:t xml:space="preserve">    Top</w:t>
      </w:r>
    </w:p>
    <w:p w:rsidR="007C5F8F" w:rsidRPr="00B6288A" w:rsidRDefault="007C5F8F" w:rsidP="007C5F8F">
      <w:pPr>
        <w:pStyle w:val="41"/>
        <w:ind w:firstLine="840"/>
      </w:pPr>
      <w:r w:rsidRPr="00B6288A">
        <w:t>&lt;/a&gt;</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a</w:t>
      </w:r>
    </w:p>
    <w:p w:rsidR="007C5F8F" w:rsidRPr="00B6288A" w:rsidRDefault="007C5F8F" w:rsidP="007C5F8F">
      <w:pPr>
        <w:pStyle w:val="41"/>
        <w:ind w:firstLine="840"/>
      </w:pPr>
      <w:r w:rsidRPr="00B6288A">
        <w:t>&lt;a href="$1"${2: class="${3:link}"}&gt;</w:t>
      </w:r>
    </w:p>
    <w:p w:rsidR="007C5F8F" w:rsidRPr="00B6288A" w:rsidRDefault="007C5F8F" w:rsidP="007C5F8F">
      <w:pPr>
        <w:pStyle w:val="41"/>
        <w:ind w:firstLine="840"/>
      </w:pPr>
      <w:r w:rsidRPr="00B6288A">
        <w:t xml:space="preserve">    $0</w:t>
      </w:r>
    </w:p>
    <w:p w:rsidR="007C5F8F" w:rsidRPr="00B6288A" w:rsidRDefault="007C5F8F" w:rsidP="007C5F8F">
      <w:pPr>
        <w:pStyle w:val="41"/>
        <w:ind w:firstLine="840"/>
      </w:pPr>
      <w:r w:rsidRPr="00B6288A">
        <w:t>&lt;/a&gt;</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ind w:firstLine="420"/>
      </w:pPr>
      <w:r w:rsidRPr="00B6288A">
        <w:t>在这个代码片段中，</w:t>
      </w:r>
      <w:r w:rsidRPr="00B6288A">
        <w:t>'$ 1'</w:t>
      </w:r>
      <w:r w:rsidRPr="00B6288A">
        <w:t>标志着第一个</w:t>
      </w:r>
      <w:r w:rsidRPr="00B6288A">
        <w:t>tabstop</w:t>
      </w:r>
      <w:r w:rsidRPr="00B6288A">
        <w:t>。表示总是要为</w:t>
      </w:r>
      <w:r w:rsidRPr="00B6288A">
        <w:t>'href'</w:t>
      </w:r>
      <w:r w:rsidRPr="00B6288A">
        <w:t>属性添加一个值。</w:t>
      </w:r>
      <w:r w:rsidRPr="00B6288A">
        <w:t xml:space="preserve"> </w:t>
      </w:r>
      <w:r w:rsidRPr="00B6288A">
        <w:t>输入网址并按</w:t>
      </w:r>
      <w:r w:rsidRPr="00B6288A">
        <w:t>&lt;c-j&gt;</w:t>
      </w:r>
      <w:r w:rsidRPr="00B6288A">
        <w:t>后，光标将跳转到</w:t>
      </w:r>
      <w:r w:rsidRPr="00B6288A">
        <w:t>'$2'</w:t>
      </w:r>
      <w:r w:rsidRPr="00B6288A">
        <w:t>。</w:t>
      </w:r>
      <w:r w:rsidRPr="00B6288A">
        <w:t xml:space="preserve"> </w:t>
      </w:r>
      <w:r w:rsidRPr="00B6288A">
        <w:t>此</w:t>
      </w:r>
      <w:r w:rsidRPr="00B6288A">
        <w:t>tabstop</w:t>
      </w:r>
      <w:r w:rsidRPr="00B6288A">
        <w:t>是可选的。</w:t>
      </w:r>
      <w:r w:rsidRPr="00B6288A">
        <w:t xml:space="preserve"> </w:t>
      </w:r>
      <w:r w:rsidRPr="00B6288A">
        <w:t>默认文本为</w:t>
      </w:r>
      <w:r w:rsidRPr="00B6288A">
        <w:t>“class = "link"”</w:t>
      </w:r>
      <w:r w:rsidRPr="00B6288A">
        <w:t>。</w:t>
      </w:r>
      <w:r w:rsidRPr="00B6288A">
        <w:t xml:space="preserve"> </w:t>
      </w:r>
      <w:r w:rsidRPr="00B6288A">
        <w:t>您可以按</w:t>
      </w:r>
      <w:r w:rsidRPr="00B6288A">
        <w:t>&lt;c-j&gt;</w:t>
      </w:r>
      <w:r w:rsidRPr="00B6288A">
        <w:t>接受该默认值，光标将跳转到</w:t>
      </w:r>
      <w:r w:rsidRPr="00B6288A">
        <w:t>'$3'</w:t>
      </w:r>
      <w:r w:rsidRPr="00B6288A">
        <w:t>，输入值，也可以按退格键，从而把</w:t>
      </w:r>
      <w:r w:rsidRPr="00B6288A">
        <w:t>$2</w:t>
      </w:r>
      <w:r w:rsidRPr="00B6288A">
        <w:t>替换为空字符串，等价于将其删除。</w:t>
      </w:r>
      <w:r w:rsidRPr="00B6288A">
        <w:t xml:space="preserve"> </w:t>
      </w:r>
      <w:r w:rsidRPr="00B6288A">
        <w:t>在任一情况下，按</w:t>
      </w:r>
      <w:r w:rsidRPr="00B6288A">
        <w:t>&lt;c-j&gt;</w:t>
      </w:r>
      <w:r w:rsidRPr="00B6288A">
        <w:t>表示接受默认值或者调制下一个</w:t>
      </w:r>
      <w:r w:rsidRPr="00B6288A">
        <w:t>tabstop</w:t>
      </w:r>
      <w:r w:rsidRPr="00B6288A">
        <w:t>，直到最终</w:t>
      </w:r>
      <w:r w:rsidRPr="00B6288A">
        <w:t>tabstop</w:t>
      </w:r>
      <w:r w:rsidRPr="00B6288A">
        <w:t>。</w:t>
      </w:r>
    </w:p>
    <w:p w:rsidR="007C5F8F" w:rsidRPr="00B6288A" w:rsidRDefault="007C5F8F" w:rsidP="007C5F8F">
      <w:pPr>
        <w:ind w:firstLineChars="400" w:firstLine="840"/>
        <w:jc w:val="left"/>
        <w:rPr>
          <w:rFonts w:cs="Times New Roman"/>
        </w:rPr>
      </w:pPr>
      <w:r w:rsidRPr="00B6288A">
        <w:rPr>
          <w:rFonts w:cs="Times New Roman"/>
        </w:rPr>
        <w:t>a&lt;tab&gt;http://www.google.com&lt;c-j&gt;&lt;c-j&gt;visited&lt;c-j&gt;Google -&gt;</w:t>
      </w:r>
    </w:p>
    <w:p w:rsidR="007C5F8F" w:rsidRPr="00B6288A" w:rsidRDefault="007C5F8F" w:rsidP="007C5F8F">
      <w:pPr>
        <w:ind w:firstLineChars="400" w:firstLine="840"/>
        <w:jc w:val="left"/>
        <w:rPr>
          <w:rFonts w:cs="Times New Roman"/>
        </w:rPr>
      </w:pPr>
      <w:r w:rsidRPr="00B6288A">
        <w:rPr>
          <w:rFonts w:cs="Times New Roman"/>
        </w:rPr>
        <w:t>&lt;a href="http://www.google.com" class="visited"&gt;</w:t>
      </w:r>
    </w:p>
    <w:p w:rsidR="007C5F8F" w:rsidRPr="00B6288A" w:rsidRDefault="007C5F8F" w:rsidP="007C5F8F">
      <w:pPr>
        <w:ind w:firstLineChars="400" w:firstLine="840"/>
        <w:jc w:val="left"/>
        <w:rPr>
          <w:rFonts w:cs="Times New Roman"/>
        </w:rPr>
      </w:pPr>
      <w:r w:rsidRPr="00B6288A">
        <w:rPr>
          <w:rFonts w:cs="Times New Roman"/>
        </w:rPr>
        <w:t xml:space="preserve">    Google</w:t>
      </w:r>
    </w:p>
    <w:p w:rsidR="007C5F8F" w:rsidRPr="00B6288A" w:rsidRDefault="007C5F8F" w:rsidP="007C5F8F">
      <w:pPr>
        <w:ind w:firstLineChars="400" w:firstLine="840"/>
        <w:jc w:val="left"/>
        <w:rPr>
          <w:rFonts w:cs="Times New Roman"/>
        </w:rPr>
      </w:pPr>
      <w:r w:rsidRPr="00B6288A">
        <w:rPr>
          <w:rFonts w:cs="Times New Roman"/>
        </w:rPr>
        <w:t>&lt;/a&gt;</w:t>
      </w:r>
    </w:p>
    <w:p w:rsidR="007C5F8F" w:rsidRPr="00B6288A" w:rsidRDefault="007C5F8F" w:rsidP="007C5F8F">
      <w:pPr>
        <w:ind w:firstLineChars="400" w:firstLine="840"/>
        <w:jc w:val="left"/>
        <w:rPr>
          <w:rFonts w:cs="Times New Roman"/>
        </w:rPr>
      </w:pPr>
    </w:p>
    <w:p w:rsidR="007C5F8F" w:rsidRPr="00B6288A" w:rsidRDefault="007C5F8F" w:rsidP="007C5F8F">
      <w:pPr>
        <w:ind w:firstLineChars="400" w:firstLine="840"/>
        <w:jc w:val="left"/>
        <w:rPr>
          <w:rFonts w:cs="Times New Roman"/>
        </w:rPr>
      </w:pPr>
      <w:r w:rsidRPr="00B6288A">
        <w:rPr>
          <w:rFonts w:cs="Times New Roman"/>
        </w:rPr>
        <w:t>a&lt;tab&gt;http://www.google.com&lt;c-j&gt;&lt;BS&gt;&lt;c-j&gt;Google -&gt;</w:t>
      </w:r>
    </w:p>
    <w:p w:rsidR="007C5F8F" w:rsidRPr="00B6288A" w:rsidRDefault="007C5F8F" w:rsidP="007C5F8F">
      <w:pPr>
        <w:ind w:firstLineChars="400" w:firstLine="840"/>
        <w:jc w:val="left"/>
        <w:rPr>
          <w:rFonts w:cs="Times New Roman"/>
        </w:rPr>
      </w:pPr>
      <w:r w:rsidRPr="00B6288A">
        <w:rPr>
          <w:rFonts w:cs="Times New Roman"/>
        </w:rPr>
        <w:t>&lt;a href="http://www.google.com"&gt;</w:t>
      </w:r>
    </w:p>
    <w:p w:rsidR="007C5F8F" w:rsidRPr="00B6288A" w:rsidRDefault="007C5F8F" w:rsidP="007C5F8F">
      <w:pPr>
        <w:ind w:firstLineChars="400" w:firstLine="840"/>
        <w:jc w:val="left"/>
        <w:rPr>
          <w:rFonts w:cs="Times New Roman"/>
        </w:rPr>
      </w:pPr>
      <w:r w:rsidRPr="00B6288A">
        <w:rPr>
          <w:rFonts w:cs="Times New Roman"/>
        </w:rPr>
        <w:t xml:space="preserve">    Google</w:t>
      </w:r>
    </w:p>
    <w:p w:rsidR="007C5F8F" w:rsidRPr="00B6288A" w:rsidRDefault="007C5F8F" w:rsidP="007C5F8F">
      <w:pPr>
        <w:ind w:firstLineChars="400" w:firstLine="840"/>
        <w:jc w:val="left"/>
        <w:rPr>
          <w:rFonts w:cs="Times New Roman"/>
        </w:rPr>
      </w:pPr>
      <w:r w:rsidRPr="00B6288A">
        <w:rPr>
          <w:rFonts w:cs="Times New Roman"/>
        </w:rPr>
        <w:t>&lt;/a&gt;</w:t>
      </w:r>
    </w:p>
    <w:p w:rsidR="007C5F8F" w:rsidRPr="00B6288A" w:rsidRDefault="007C5F8F" w:rsidP="007C5F8F">
      <w:pPr>
        <w:ind w:firstLineChars="400" w:firstLine="840"/>
        <w:jc w:val="left"/>
        <w:rPr>
          <w:rFonts w:cs="Times New Roman"/>
        </w:rPr>
      </w:pPr>
    </w:p>
    <w:p w:rsidR="007C5F8F" w:rsidRPr="00B6288A" w:rsidRDefault="007C5F8F" w:rsidP="007C5F8F">
      <w:pPr>
        <w:ind w:firstLineChars="400" w:firstLine="840"/>
        <w:jc w:val="left"/>
        <w:rPr>
          <w:rFonts w:cs="Times New Roman"/>
        </w:rPr>
      </w:pPr>
      <w:r w:rsidRPr="00B6288A">
        <w:rPr>
          <w:rFonts w:cs="Times New Roman"/>
        </w:rPr>
        <w:t>当然默认文本也可以被镜像、转换或者插值。</w:t>
      </w:r>
    </w:p>
    <w:p w:rsidR="007C5F8F" w:rsidRPr="00B6288A" w:rsidRDefault="007C5F8F" w:rsidP="007C5F8F">
      <w:pPr>
        <w:pStyle w:val="3"/>
        <w:rPr>
          <w:rFonts w:cs="Times New Roman"/>
        </w:rPr>
      </w:pPr>
      <w:r>
        <w:rPr>
          <w:rFonts w:cs="Times New Roman"/>
        </w:rPr>
        <w:lastRenderedPageBreak/>
        <w:t xml:space="preserve">4.8 </w:t>
      </w:r>
      <w:r w:rsidRPr="00B6288A">
        <w:rPr>
          <w:rFonts w:cs="Times New Roman"/>
        </w:rPr>
        <w:t>镜像</w:t>
      </w:r>
    </w:p>
    <w:p w:rsidR="007C5F8F" w:rsidRPr="00B6288A" w:rsidRDefault="007C5F8F" w:rsidP="007C5F8F">
      <w:pPr>
        <w:ind w:firstLine="420"/>
      </w:pPr>
      <w:r w:rsidRPr="00B6288A">
        <w:t>镜像</w:t>
      </w:r>
      <w:r w:rsidRPr="00B6288A">
        <w:t>tabsto</w:t>
      </w:r>
      <w:r w:rsidRPr="00B6288A">
        <w:t>中的内容。</w:t>
      </w:r>
      <w:r w:rsidRPr="00B6288A">
        <w:t xml:space="preserve"> </w:t>
      </w:r>
      <w:r w:rsidRPr="00B6288A">
        <w:t>在代码片展开时，当您输入</w:t>
      </w:r>
      <w:r w:rsidRPr="00B6288A">
        <w:t>tabstop</w:t>
      </w:r>
      <w:r w:rsidRPr="00B6288A">
        <w:t>的值时，该</w:t>
      </w:r>
      <w:r w:rsidRPr="00B6288A">
        <w:t>tabstop</w:t>
      </w:r>
      <w:r w:rsidRPr="00B6288A">
        <w:t>的所有镜像都将替换为相同的值。</w:t>
      </w:r>
      <w:r w:rsidRPr="00B6288A">
        <w:t xml:space="preserve"> </w:t>
      </w:r>
      <w:r w:rsidRPr="00B6288A">
        <w:t>要镜像某个</w:t>
      </w:r>
      <w:r w:rsidRPr="00B6288A">
        <w:t>tabstop</w:t>
      </w:r>
      <w:r w:rsidRPr="00B6288A">
        <w:t>，只需使用</w:t>
      </w:r>
      <w:r w:rsidRPr="00B6288A">
        <w:t>“</w:t>
      </w:r>
      <w:r w:rsidRPr="00B6288A">
        <w:t>美元符号后跟数字</w:t>
      </w:r>
      <w:r w:rsidRPr="00B6288A">
        <w:t>”</w:t>
      </w:r>
      <w:r w:rsidRPr="00B6288A">
        <w:t>（例如</w:t>
      </w:r>
      <w:r w:rsidRPr="00B6288A">
        <w:t>“$ 1”</w:t>
      </w:r>
      <w:r w:rsidRPr="00B6288A">
        <w:t>）再次插入该</w:t>
      </w:r>
      <w:r w:rsidRPr="00B6288A">
        <w:t>tabstop</w:t>
      </w:r>
      <w:r w:rsidRPr="00B6288A">
        <w:t>。</w:t>
      </w:r>
    </w:p>
    <w:p w:rsidR="007C5F8F" w:rsidRPr="00B6288A" w:rsidRDefault="007C5F8F" w:rsidP="007C5F8F">
      <w:pPr>
        <w:ind w:firstLine="420"/>
      </w:pPr>
      <w:r w:rsidRPr="00B6288A">
        <w:t>一个</w:t>
      </w:r>
      <w:r w:rsidRPr="00B6288A">
        <w:t>tabstop</w:t>
      </w:r>
      <w:r w:rsidRPr="00B6288A">
        <w:t>可以在一个代码片段中多次进行镜像，并且可以在任一一个镜像处改变所有镜像的值。</w:t>
      </w:r>
      <w:r w:rsidRPr="00B6288A">
        <w:t xml:space="preserve"> </w:t>
      </w:r>
      <w:r w:rsidRPr="00B6288A">
        <w:t>镜像的</w:t>
      </w:r>
      <w:r w:rsidRPr="00B6288A">
        <w:t>tabstop</w:t>
      </w:r>
      <w:r w:rsidRPr="00B6288A">
        <w:t>可以定义默认值。</w:t>
      </w:r>
      <w:r w:rsidRPr="00B6288A">
        <w:t xml:space="preserve"> </w:t>
      </w:r>
      <w:r w:rsidRPr="00B6288A">
        <w:t>只有第一个需要一个默认值。其余镜像的</w:t>
      </w:r>
      <w:r w:rsidRPr="00B6288A">
        <w:t>tabstop</w:t>
      </w:r>
      <w:r w:rsidRPr="00B6288A">
        <w:t>将自动采用默认值。</w:t>
      </w:r>
    </w:p>
    <w:p w:rsidR="007C5F8F" w:rsidRPr="00B6288A" w:rsidRDefault="007C5F8F" w:rsidP="007C5F8F">
      <w:pPr>
        <w:ind w:firstLine="420"/>
      </w:pPr>
      <w:r w:rsidRPr="00B6288A">
        <w:t>镜像可用于开始标签，例如</w:t>
      </w:r>
      <w:r w:rsidRPr="00B6288A">
        <w:t>TeX'</w:t>
      </w:r>
      <w:r w:rsidRPr="00B6288A">
        <w:t>开始</w:t>
      </w:r>
      <w:r w:rsidRPr="00B6288A">
        <w:t>'</w:t>
      </w:r>
      <w:r w:rsidRPr="00B6288A">
        <w:t>和</w:t>
      </w:r>
      <w:r w:rsidRPr="00B6288A">
        <w:t>'</w:t>
      </w:r>
      <w:r w:rsidRPr="00B6288A">
        <w:t>结束</w:t>
      </w:r>
      <w:r w:rsidRPr="00B6288A">
        <w:t>'</w:t>
      </w:r>
      <w:r w:rsidRPr="00B6288A">
        <w:t>标签标签，</w:t>
      </w:r>
      <w:r w:rsidRPr="00B6288A">
        <w:t>XML</w:t>
      </w:r>
      <w:r w:rsidRPr="00B6288A">
        <w:t>和</w:t>
      </w:r>
      <w:r w:rsidRPr="00B6288A">
        <w:t>HTML</w:t>
      </w:r>
      <w:r w:rsidRPr="00B6288A">
        <w:t>标签以及</w:t>
      </w:r>
      <w:r w:rsidRPr="00B6288A">
        <w:t>C</w:t>
      </w:r>
      <w:r w:rsidRPr="00B6288A">
        <w:t>代码</w:t>
      </w:r>
      <w:r w:rsidRPr="00B6288A">
        <w:t>#ifndef</w:t>
      </w:r>
      <w:r w:rsidRPr="00B6288A">
        <w:t>块。</w:t>
      </w:r>
      <w:r w:rsidRPr="00B6288A">
        <w:t xml:space="preserve"> </w:t>
      </w:r>
      <w:r w:rsidRPr="00B6288A">
        <w:t>以下是一些片段示例。</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env</w:t>
      </w:r>
    </w:p>
    <w:p w:rsidR="007C5F8F" w:rsidRPr="00B6288A" w:rsidRDefault="007C5F8F" w:rsidP="007C5F8F">
      <w:pPr>
        <w:pStyle w:val="41"/>
        <w:ind w:firstLine="840"/>
      </w:pPr>
      <w:r w:rsidRPr="00B6288A">
        <w:t>\begin{${1:enumerate}}</w:t>
      </w:r>
    </w:p>
    <w:p w:rsidR="007C5F8F" w:rsidRPr="00B6288A" w:rsidRDefault="007C5F8F" w:rsidP="007C5F8F">
      <w:pPr>
        <w:pStyle w:val="41"/>
        <w:ind w:firstLine="840"/>
      </w:pPr>
      <w:r w:rsidRPr="00B6288A">
        <w:t xml:space="preserve">    $0</w:t>
      </w:r>
    </w:p>
    <w:p w:rsidR="007C5F8F" w:rsidRPr="00B6288A" w:rsidRDefault="007C5F8F" w:rsidP="007C5F8F">
      <w:pPr>
        <w:pStyle w:val="41"/>
        <w:ind w:firstLine="840"/>
      </w:pPr>
      <w:r w:rsidRPr="00B6288A">
        <w:t>\end{$1}</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env&lt;tab&gt;itemize -&gt;</w:t>
      </w:r>
    </w:p>
    <w:p w:rsidR="007C5F8F" w:rsidRPr="00B6288A" w:rsidRDefault="007C5F8F" w:rsidP="007C5F8F">
      <w:pPr>
        <w:pStyle w:val="41"/>
        <w:ind w:firstLine="840"/>
      </w:pPr>
      <w:r w:rsidRPr="00B6288A">
        <w:t>\begin{itemize}</w:t>
      </w:r>
    </w:p>
    <w:p w:rsidR="007C5F8F" w:rsidRPr="00B6288A" w:rsidRDefault="007C5F8F" w:rsidP="007C5F8F">
      <w:pPr>
        <w:pStyle w:val="41"/>
        <w:ind w:firstLine="840"/>
      </w:pPr>
    </w:p>
    <w:p w:rsidR="007C5F8F" w:rsidRPr="00B6288A" w:rsidRDefault="007C5F8F" w:rsidP="007C5F8F">
      <w:pPr>
        <w:pStyle w:val="41"/>
        <w:ind w:firstLine="840"/>
      </w:pPr>
      <w:r w:rsidRPr="00B6288A">
        <w:t>\end{itemize}</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ifndef</w:t>
      </w:r>
    </w:p>
    <w:p w:rsidR="007C5F8F" w:rsidRPr="00B6288A" w:rsidRDefault="007C5F8F" w:rsidP="007C5F8F">
      <w:pPr>
        <w:pStyle w:val="41"/>
        <w:ind w:firstLine="840"/>
      </w:pPr>
      <w:r w:rsidRPr="00B6288A">
        <w:t>#ifndef ${1:SOME_DEFINE}</w:t>
      </w:r>
    </w:p>
    <w:p w:rsidR="007C5F8F" w:rsidRPr="00B6288A" w:rsidRDefault="007C5F8F" w:rsidP="007C5F8F">
      <w:pPr>
        <w:pStyle w:val="41"/>
        <w:ind w:firstLine="840"/>
      </w:pPr>
      <w:r w:rsidRPr="00B6288A">
        <w:t>#define $1</w:t>
      </w:r>
    </w:p>
    <w:p w:rsidR="007C5F8F" w:rsidRPr="00B6288A" w:rsidRDefault="007C5F8F" w:rsidP="007C5F8F">
      <w:pPr>
        <w:pStyle w:val="41"/>
        <w:ind w:firstLine="840"/>
      </w:pPr>
      <w:r w:rsidRPr="00B6288A">
        <w:t>$0</w:t>
      </w:r>
    </w:p>
    <w:p w:rsidR="007C5F8F" w:rsidRPr="00B6288A" w:rsidRDefault="007C5F8F" w:rsidP="007C5F8F">
      <w:pPr>
        <w:pStyle w:val="41"/>
        <w:ind w:firstLine="840"/>
      </w:pPr>
      <w:r w:rsidRPr="00B6288A">
        <w:t>#endif /* $1 */</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ifndef&lt;tab&gt;WIN32 -&gt;</w:t>
      </w:r>
    </w:p>
    <w:p w:rsidR="007C5F8F" w:rsidRPr="00B6288A" w:rsidRDefault="007C5F8F" w:rsidP="007C5F8F">
      <w:pPr>
        <w:pStyle w:val="41"/>
        <w:ind w:firstLine="840"/>
      </w:pPr>
      <w:r w:rsidRPr="00B6288A">
        <w:t>#ifndef WIN32</w:t>
      </w:r>
    </w:p>
    <w:p w:rsidR="007C5F8F" w:rsidRPr="00B6288A" w:rsidRDefault="007C5F8F" w:rsidP="007C5F8F">
      <w:pPr>
        <w:pStyle w:val="41"/>
        <w:ind w:firstLine="840"/>
      </w:pPr>
      <w:r w:rsidRPr="00B6288A">
        <w:t>#define WIN32</w:t>
      </w:r>
    </w:p>
    <w:p w:rsidR="007C5F8F" w:rsidRPr="00B6288A" w:rsidRDefault="007C5F8F" w:rsidP="007C5F8F">
      <w:pPr>
        <w:pStyle w:val="41"/>
        <w:ind w:firstLine="840"/>
      </w:pPr>
    </w:p>
    <w:p w:rsidR="007C5F8F" w:rsidRPr="00B6288A" w:rsidRDefault="007C5F8F" w:rsidP="007C5F8F">
      <w:pPr>
        <w:pStyle w:val="41"/>
        <w:ind w:firstLine="840"/>
      </w:pPr>
      <w:r w:rsidRPr="00B6288A">
        <w:t>#endif /* WIN32 */</w:t>
      </w:r>
    </w:p>
    <w:p w:rsidR="007C5F8F" w:rsidRPr="00B6288A" w:rsidRDefault="007C5F8F" w:rsidP="007C5F8F">
      <w:pPr>
        <w:pStyle w:val="3"/>
        <w:rPr>
          <w:rFonts w:cs="Times New Roman"/>
        </w:rPr>
      </w:pPr>
      <w:r>
        <w:rPr>
          <w:rFonts w:cs="Times New Roman"/>
        </w:rPr>
        <w:t xml:space="preserve">4.9 </w:t>
      </w:r>
      <w:r w:rsidRPr="00B6288A">
        <w:rPr>
          <w:rFonts w:cs="Times New Roman"/>
        </w:rPr>
        <w:t>转换或替换</w:t>
      </w:r>
    </w:p>
    <w:p w:rsidR="007C5F8F" w:rsidRPr="00B6288A" w:rsidRDefault="007C5F8F" w:rsidP="007C5F8F">
      <w:pPr>
        <w:ind w:firstLine="420"/>
      </w:pPr>
      <w:r w:rsidRPr="00B6288A">
        <w:t>转换就像镜像，但不是只从原始</w:t>
      </w:r>
      <w:r w:rsidRPr="00B6288A">
        <w:t>tabstop</w:t>
      </w:r>
      <w:r w:rsidRPr="00B6288A">
        <w:t>逐字复制，而可以进行一些指定的变化：如大写变小写。</w:t>
      </w:r>
    </w:p>
    <w:p w:rsidR="007C5F8F" w:rsidRPr="00B6288A" w:rsidRDefault="007C5F8F" w:rsidP="007C5F8F">
      <w:pPr>
        <w:ind w:firstLine="420"/>
      </w:pPr>
      <w:r w:rsidRPr="00B6288A">
        <w:t>转换语法如下：</w:t>
      </w:r>
    </w:p>
    <w:p w:rsidR="007C5F8F" w:rsidRPr="00B6288A" w:rsidRDefault="007C5F8F" w:rsidP="007C5F8F">
      <w:pPr>
        <w:ind w:firstLineChars="400" w:firstLine="840"/>
        <w:jc w:val="left"/>
        <w:rPr>
          <w:rFonts w:cs="Times New Roman"/>
        </w:rPr>
      </w:pPr>
      <w:r w:rsidRPr="00B6288A">
        <w:rPr>
          <w:rFonts w:cs="Times New Roman"/>
        </w:rPr>
        <w:t>${&lt;tab_stop_no/regular_expression/replacement/options}</w:t>
      </w:r>
    </w:p>
    <w:p w:rsidR="007C5F8F" w:rsidRPr="00B6288A" w:rsidRDefault="007C5F8F" w:rsidP="007C5F8F">
      <w:pPr>
        <w:ind w:firstLine="420"/>
      </w:pPr>
      <w:r w:rsidRPr="00B6288A">
        <w:t>参数如下：</w:t>
      </w:r>
    </w:p>
    <w:p w:rsidR="007C5F8F" w:rsidRDefault="007C5F8F" w:rsidP="007C5F8F">
      <w:pPr>
        <w:ind w:firstLine="420"/>
      </w:pPr>
      <w:r w:rsidRPr="00B6288A">
        <w:t xml:space="preserve">tab_stop_no </w:t>
      </w:r>
      <w:r w:rsidRPr="00B6288A">
        <w:t>要引用的</w:t>
      </w:r>
      <w:r w:rsidRPr="00B6288A">
        <w:t>tabstop</w:t>
      </w:r>
      <w:r w:rsidRPr="00B6288A">
        <w:t>的编号</w:t>
      </w:r>
    </w:p>
    <w:p w:rsidR="007C5F8F" w:rsidRPr="00B6288A" w:rsidRDefault="007C5F8F" w:rsidP="007C5F8F">
      <w:pPr>
        <w:ind w:firstLine="420"/>
      </w:pPr>
      <w:r w:rsidRPr="00B6288A">
        <w:t xml:space="preserve">regular_expression </w:t>
      </w:r>
      <w:r w:rsidRPr="00B6288A">
        <w:t>判断</w:t>
      </w:r>
      <w:r w:rsidRPr="00B6288A">
        <w:t>tabstop</w:t>
      </w:r>
      <w:r w:rsidRPr="00B6288A">
        <w:t>内容是否匹配的正则表达式</w:t>
      </w:r>
    </w:p>
    <w:p w:rsidR="007C5F8F" w:rsidRPr="00B6288A" w:rsidRDefault="007C5F8F" w:rsidP="007C5F8F">
      <w:pPr>
        <w:ind w:firstLine="420"/>
      </w:pPr>
      <w:r w:rsidRPr="00B6288A">
        <w:t xml:space="preserve">replacement  </w:t>
      </w:r>
      <w:r w:rsidRPr="00B6288A">
        <w:t>替换字符串，下面详细说明</w:t>
      </w:r>
    </w:p>
    <w:p w:rsidR="007C5F8F" w:rsidRPr="00B6288A" w:rsidRDefault="007C5F8F" w:rsidP="007C5F8F">
      <w:pPr>
        <w:ind w:firstLine="420"/>
      </w:pPr>
      <w:r w:rsidRPr="00B6288A">
        <w:t xml:space="preserve">options  </w:t>
      </w:r>
      <w:r w:rsidRPr="00B6288A">
        <w:t>正则表达式的选项</w:t>
      </w:r>
    </w:p>
    <w:p w:rsidR="007C5F8F" w:rsidRPr="00B6288A" w:rsidRDefault="007C5F8F" w:rsidP="007C5F8F">
      <w:pPr>
        <w:ind w:firstLine="420"/>
      </w:pPr>
      <w:r w:rsidRPr="00B6288A">
        <w:t>选项可以是下列值的任意组合：</w:t>
      </w:r>
    </w:p>
    <w:p w:rsidR="007C5F8F" w:rsidRPr="00B6288A" w:rsidRDefault="007C5F8F" w:rsidP="007C5F8F">
      <w:pPr>
        <w:ind w:firstLine="420"/>
      </w:pPr>
      <w:r w:rsidRPr="00B6288A">
        <w:t xml:space="preserve">g  </w:t>
      </w:r>
      <w:r w:rsidRPr="00B6288A">
        <w:t>所有匹配项全部替换。配正则表达式的内容可能有多个，默认情况下只有第一个匹配项被替换，使用此选项则会所有匹配项都被替换。</w:t>
      </w:r>
    </w:p>
    <w:p w:rsidR="007C5F8F" w:rsidRPr="00B6288A" w:rsidRDefault="007C5F8F" w:rsidP="007C5F8F">
      <w:pPr>
        <w:ind w:firstLine="420"/>
      </w:pPr>
      <w:r w:rsidRPr="00B6288A">
        <w:t xml:space="preserve">i  </w:t>
      </w:r>
      <w:r w:rsidRPr="00B6288A">
        <w:t>不区分大小写。默认情况下，正则表达式匹配时区分大小写。使用此选项，将不区分大小写。</w:t>
      </w:r>
    </w:p>
    <w:p w:rsidR="007C5F8F" w:rsidRDefault="007C5F8F" w:rsidP="007C5F8F">
      <w:pPr>
        <w:ind w:firstLine="420"/>
      </w:pPr>
      <w:r w:rsidRPr="00B6288A">
        <w:t xml:space="preserve">m  </w:t>
      </w:r>
      <w:r w:rsidRPr="00B6288A">
        <w:t>默认情况下，正则表达式中的</w:t>
      </w:r>
      <w:r w:rsidRPr="00B6288A">
        <w:t>'^'</w:t>
      </w:r>
      <w:r w:rsidRPr="00B6288A">
        <w:t>和</w:t>
      </w:r>
      <w:r w:rsidRPr="00B6288A">
        <w:t>'$'</w:t>
      </w:r>
      <w:r w:rsidRPr="00B6288A">
        <w:t>特殊字符仅适用于整个字符串的开头和结尾，当选择多行，则</w:t>
      </w:r>
      <w:r w:rsidRPr="00B6288A">
        <w:lastRenderedPageBreak/>
        <w:t>将其完全转换为整行单行字符串。而使用此选项，</w:t>
      </w:r>
      <w:r w:rsidRPr="00B6288A">
        <w:t>'^'</w:t>
      </w:r>
      <w:r w:rsidRPr="00B6288A">
        <w:t>和</w:t>
      </w:r>
      <w:r w:rsidRPr="00B6288A">
        <w:t>'$'</w:t>
      </w:r>
      <w:r w:rsidRPr="00B6288A">
        <w:t>特殊字符匹配字符串中任何行的开始或结束（用换行符</w:t>
      </w:r>
      <w:r w:rsidRPr="00B6288A">
        <w:t xml:space="preserve"> - '\ n'</w:t>
      </w:r>
      <w:r w:rsidRPr="00B6288A">
        <w:t>分隔），而不会将多行转为一行。</w:t>
      </w:r>
    </w:p>
    <w:p w:rsidR="007C5F8F" w:rsidRPr="00B6288A" w:rsidRDefault="007C5F8F" w:rsidP="007C5F8F">
      <w:pPr>
        <w:ind w:firstLine="420"/>
      </w:pPr>
      <w:r w:rsidRPr="00B6288A">
        <w:t>a  ascii</w:t>
      </w:r>
      <w:r w:rsidRPr="00B6288A">
        <w:t>转换。默认情况下，在</w:t>
      </w:r>
      <w:r w:rsidRPr="00B6288A">
        <w:t>raw utf-8</w:t>
      </w:r>
      <w:r w:rsidRPr="00B6288A">
        <w:t>字符集上进行转换。使用此选项，可以在不同的</w:t>
      </w:r>
      <w:r w:rsidRPr="00B6288A">
        <w:t>ASCII</w:t>
      </w:r>
      <w:r w:rsidRPr="00B6288A">
        <w:t>字符集上进行匹配，例如</w:t>
      </w:r>
      <w:r w:rsidRPr="00B6288A">
        <w:t>'à'</w:t>
      </w:r>
      <w:r w:rsidRPr="00B6288A">
        <w:t>将变为</w:t>
      </w:r>
      <w:r w:rsidRPr="00B6288A">
        <w:t>'a'</w:t>
      </w:r>
      <w:r w:rsidRPr="00B6288A">
        <w:t>。此选项需要</w:t>
      </w:r>
      <w:r w:rsidRPr="00B6288A">
        <w:t>python</w:t>
      </w:r>
      <w:r w:rsidRPr="00B6288A">
        <w:t>包含</w:t>
      </w:r>
      <w:r w:rsidRPr="00B6288A">
        <w:t>'unidecode'</w:t>
      </w:r>
      <w:r w:rsidRPr="00B6288A">
        <w:t>。</w:t>
      </w:r>
    </w:p>
    <w:p w:rsidR="007C5F8F" w:rsidRPr="00B6288A" w:rsidRDefault="007C5F8F" w:rsidP="007C5F8F">
      <w:pPr>
        <w:ind w:firstLine="420"/>
      </w:pPr>
      <w:r w:rsidRPr="00B6288A">
        <w:t>正则表达式的语法超出了本文档的范围，参见</w:t>
      </w:r>
      <w:r w:rsidRPr="00B6288A">
        <w:t>htp://docs.python.org/library/re.html</w:t>
      </w:r>
      <w:r w:rsidRPr="00B6288A">
        <w:t>。</w:t>
      </w:r>
    </w:p>
    <w:p w:rsidR="007C5F8F" w:rsidRPr="00B6288A" w:rsidRDefault="007C5F8F" w:rsidP="007C5F8F">
      <w:pPr>
        <w:pStyle w:val="4"/>
        <w:rPr>
          <w:rFonts w:cs="Times New Roman"/>
        </w:rPr>
      </w:pPr>
      <w:r>
        <w:rPr>
          <w:rFonts w:cs="Times New Roman"/>
        </w:rPr>
        <w:t>4</w:t>
      </w:r>
      <w:r w:rsidRPr="00B6288A">
        <w:rPr>
          <w:rFonts w:cs="Times New Roman"/>
        </w:rPr>
        <w:t>.9.1</w:t>
      </w:r>
      <w:r w:rsidRPr="00B6288A">
        <w:rPr>
          <w:rFonts w:cs="Times New Roman"/>
        </w:rPr>
        <w:t>替换</w:t>
      </w:r>
    </w:p>
    <w:p w:rsidR="007C5F8F" w:rsidRPr="00B6288A" w:rsidRDefault="007C5F8F" w:rsidP="007C5F8F">
      <w:pPr>
        <w:ind w:firstLine="420"/>
      </w:pPr>
      <w:r w:rsidRPr="00B6288A">
        <w:t>替换字符串可以包含</w:t>
      </w:r>
      <w:r w:rsidRPr="00B6288A">
        <w:t>$number</w:t>
      </w:r>
      <w:r w:rsidRPr="00B6288A">
        <w:t>变量，例如</w:t>
      </w:r>
      <w:r w:rsidRPr="00B6288A">
        <w:t>$1</w:t>
      </w:r>
      <w:r w:rsidRPr="00B6288A">
        <w:t>，表示匹配正则表达式的第一个匹配项。</w:t>
      </w:r>
      <w:r w:rsidRPr="00B6288A">
        <w:t xml:space="preserve"> $0</w:t>
      </w:r>
      <w:r w:rsidRPr="00B6288A">
        <w:t>变量是特殊的，表示所有匹配项。</w:t>
      </w:r>
      <w:r w:rsidRPr="00B6288A">
        <w:t xml:space="preserve"> </w:t>
      </w:r>
      <w:r w:rsidRPr="00B6288A">
        <w:t>替换字符串还可以包含特殊的转义序列：</w:t>
      </w:r>
    </w:p>
    <w:p w:rsidR="007C5F8F" w:rsidRPr="00B6288A" w:rsidRDefault="007C5F8F" w:rsidP="007C5F8F">
      <w:pPr>
        <w:pStyle w:val="41"/>
        <w:ind w:firstLine="840"/>
      </w:pPr>
      <w:r w:rsidRPr="00B6288A">
        <w:t xml:space="preserve">\ u - </w:t>
      </w:r>
      <w:r w:rsidRPr="00B6288A">
        <w:t>大写下一个字母</w:t>
      </w:r>
    </w:p>
    <w:p w:rsidR="007C5F8F" w:rsidRDefault="007C5F8F" w:rsidP="007C5F8F">
      <w:pPr>
        <w:pStyle w:val="41"/>
        <w:ind w:firstLine="840"/>
      </w:pPr>
      <w:r w:rsidRPr="00B6288A">
        <w:t xml:space="preserve">\ l - </w:t>
      </w:r>
      <w:r w:rsidRPr="00B6288A">
        <w:t>小写下一个字母</w:t>
      </w:r>
    </w:p>
    <w:p w:rsidR="007C5F8F" w:rsidRPr="00B6288A" w:rsidRDefault="007C5F8F" w:rsidP="007C5F8F">
      <w:pPr>
        <w:pStyle w:val="41"/>
        <w:ind w:firstLine="840"/>
      </w:pPr>
      <w:r w:rsidRPr="00B6288A">
        <w:t xml:space="preserve">\ U - </w:t>
      </w:r>
      <w:r w:rsidRPr="00B6288A">
        <w:t>大写一切，直到下一个</w:t>
      </w:r>
      <w:r w:rsidRPr="00B6288A">
        <w:t>\ E</w:t>
      </w:r>
    </w:p>
    <w:p w:rsidR="007C5F8F" w:rsidRPr="00B6288A" w:rsidRDefault="007C5F8F" w:rsidP="007C5F8F">
      <w:pPr>
        <w:pStyle w:val="41"/>
        <w:ind w:firstLine="840"/>
      </w:pPr>
      <w:r w:rsidRPr="00B6288A">
        <w:t xml:space="preserve">\ L - </w:t>
      </w:r>
      <w:r w:rsidRPr="00B6288A">
        <w:t>小写一切，直到下一个</w:t>
      </w:r>
      <w:r w:rsidRPr="00B6288A">
        <w:t>\ E</w:t>
      </w:r>
    </w:p>
    <w:p w:rsidR="007C5F8F" w:rsidRPr="00B6288A" w:rsidRDefault="007C5F8F" w:rsidP="007C5F8F">
      <w:pPr>
        <w:pStyle w:val="41"/>
        <w:ind w:firstLine="840"/>
      </w:pPr>
      <w:r w:rsidRPr="00B6288A">
        <w:t xml:space="preserve">\ E – </w:t>
      </w:r>
      <w:r w:rsidRPr="00B6288A">
        <w:t>结束</w:t>
      </w:r>
      <w:r w:rsidRPr="00B6288A">
        <w:t>\L</w:t>
      </w:r>
      <w:r w:rsidRPr="00B6288A">
        <w:t>或则</w:t>
      </w:r>
      <w:r w:rsidRPr="00B6288A">
        <w:t>\U</w:t>
      </w:r>
      <w:r w:rsidRPr="00B6288A">
        <w:t>产生的大写或小写，</w:t>
      </w:r>
    </w:p>
    <w:p w:rsidR="007C5F8F" w:rsidRPr="00B6288A" w:rsidRDefault="007C5F8F" w:rsidP="007C5F8F">
      <w:pPr>
        <w:pStyle w:val="41"/>
        <w:ind w:firstLine="840"/>
      </w:pPr>
      <w:r w:rsidRPr="00B6288A">
        <w:t xml:space="preserve">\ n - </w:t>
      </w:r>
      <w:r w:rsidRPr="00B6288A">
        <w:t>换行符</w:t>
      </w:r>
    </w:p>
    <w:p w:rsidR="007C5F8F" w:rsidRPr="00B6288A" w:rsidRDefault="007C5F8F" w:rsidP="007C5F8F">
      <w:pPr>
        <w:pStyle w:val="41"/>
        <w:ind w:firstLine="840"/>
      </w:pPr>
      <w:r w:rsidRPr="00B6288A">
        <w:t xml:space="preserve">\ t - </w:t>
      </w:r>
      <w:r w:rsidRPr="00B6288A">
        <w:t>文字标签</w:t>
      </w:r>
    </w:p>
    <w:p w:rsidR="007C5F8F" w:rsidRPr="00B6288A" w:rsidRDefault="007C5F8F" w:rsidP="007C5F8F">
      <w:pPr>
        <w:ind w:firstLine="420"/>
      </w:pPr>
      <w:r w:rsidRPr="00B6288A">
        <w:t>替换字符串可以使用条件替换。语法为使用语法（？</w:t>
      </w:r>
      <w:r w:rsidRPr="00B6288A">
        <w:t>no</w:t>
      </w:r>
      <w:r w:rsidRPr="00B6288A">
        <w:t>：</w:t>
      </w:r>
      <w:r w:rsidRPr="00B6288A">
        <w:t>text</w:t>
      </w:r>
      <w:r w:rsidRPr="00B6288A">
        <w:t>：</w:t>
      </w:r>
      <w:r w:rsidRPr="00B6288A">
        <w:t>other text</w:t>
      </w:r>
      <w:r w:rsidRPr="00B6288A">
        <w:t>），表示如果组</w:t>
      </w:r>
      <w:r w:rsidRPr="00B6288A">
        <w:t>$no</w:t>
      </w:r>
      <w:r w:rsidRPr="00B6288A">
        <w:t>与正则表达式匹配，插入</w:t>
      </w:r>
      <w:r w:rsidRPr="00B6288A">
        <w:t>“text”</w:t>
      </w:r>
      <w:r w:rsidRPr="00B6288A">
        <w:t>，否则插入</w:t>
      </w:r>
      <w:r w:rsidRPr="00B6288A">
        <w:t>“other text”</w:t>
      </w:r>
      <w:r w:rsidRPr="00B6288A">
        <w:t>。</w:t>
      </w:r>
      <w:r w:rsidRPr="00B6288A">
        <w:t xml:space="preserve"> “</w:t>
      </w:r>
      <w:r w:rsidRPr="00B6288A">
        <w:t>其他文本</w:t>
      </w:r>
      <w:r w:rsidRPr="00B6288A">
        <w:t>”</w:t>
      </w:r>
      <w:r w:rsidRPr="00B6288A">
        <w:t>是可选的，如果没有提供，默认为空字符串</w:t>
      </w:r>
      <w:r w:rsidRPr="00B6288A">
        <w:t>“”</w:t>
      </w:r>
      <w:r w:rsidRPr="00B6288A">
        <w:t>。</w:t>
      </w:r>
      <w:r w:rsidRPr="00B6288A">
        <w:t xml:space="preserve"> </w:t>
      </w:r>
      <w:r w:rsidRPr="00B6288A">
        <w:t>这个功能非常强大。</w:t>
      </w:r>
      <w:r w:rsidRPr="00B6288A">
        <w:t xml:space="preserve"> </w:t>
      </w:r>
      <w:r w:rsidRPr="00B6288A">
        <w:t>它允许您将可选文本添加到代码片段中。</w:t>
      </w:r>
    </w:p>
    <w:p w:rsidR="007C5F8F" w:rsidRPr="00B6288A" w:rsidRDefault="007C5F8F" w:rsidP="007C5F8F">
      <w:pPr>
        <w:pStyle w:val="4"/>
        <w:rPr>
          <w:rFonts w:cs="Times New Roman"/>
        </w:rPr>
      </w:pPr>
      <w:r>
        <w:rPr>
          <w:rFonts w:cs="Times New Roman"/>
        </w:rPr>
        <w:t>4</w:t>
      </w:r>
      <w:r w:rsidRPr="00B6288A">
        <w:rPr>
          <w:rFonts w:cs="Times New Roman"/>
        </w:rPr>
        <w:t>.9.2.</w:t>
      </w:r>
      <w:r w:rsidRPr="00B6288A">
        <w:rPr>
          <w:rFonts w:cs="Times New Roman"/>
        </w:rPr>
        <w:t>示例</w:t>
      </w:r>
    </w:p>
    <w:p w:rsidR="007C5F8F" w:rsidRPr="00B6288A" w:rsidRDefault="007C5F8F" w:rsidP="007C5F8F">
      <w:pPr>
        <w:ind w:firstLine="420"/>
        <w:jc w:val="left"/>
        <w:rPr>
          <w:rFonts w:cs="Times New Roman"/>
        </w:rPr>
      </w:pPr>
      <w:r w:rsidRPr="00B6288A">
        <w:rPr>
          <w:rFonts w:cs="Times New Roman"/>
        </w:rPr>
        <w:t>例</w:t>
      </w:r>
      <w:r w:rsidRPr="00B6288A">
        <w:rPr>
          <w:rFonts w:cs="Times New Roman"/>
        </w:rPr>
        <w:t>1:</w:t>
      </w:r>
      <w:r w:rsidRPr="00B6288A">
        <w:rPr>
          <w:rFonts w:cs="Times New Roman"/>
        </w:rPr>
        <w:t>大写第一个字符</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title "Title transformation"</w:t>
      </w:r>
    </w:p>
    <w:p w:rsidR="007C5F8F" w:rsidRPr="00B6288A" w:rsidRDefault="007C5F8F" w:rsidP="007C5F8F">
      <w:pPr>
        <w:pStyle w:val="41"/>
        <w:ind w:firstLine="840"/>
      </w:pPr>
      <w:r w:rsidRPr="00B6288A">
        <w:t>${1:a text}</w:t>
      </w:r>
    </w:p>
    <w:p w:rsidR="007C5F8F" w:rsidRPr="00B6288A" w:rsidRDefault="007C5F8F" w:rsidP="007C5F8F">
      <w:pPr>
        <w:pStyle w:val="41"/>
        <w:ind w:firstLine="840"/>
      </w:pPr>
      <w:r w:rsidRPr="00B6288A">
        <w:t>${1/\w+\s*/\u$0/}</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title&lt;tab&gt;big small -&gt;</w:t>
      </w:r>
    </w:p>
    <w:p w:rsidR="007C5F8F" w:rsidRPr="00B6288A" w:rsidRDefault="007C5F8F" w:rsidP="007C5F8F">
      <w:pPr>
        <w:pStyle w:val="41"/>
        <w:ind w:firstLine="840"/>
      </w:pPr>
      <w:r w:rsidRPr="00B6288A">
        <w:t>big small</w:t>
      </w:r>
    </w:p>
    <w:p w:rsidR="007C5F8F" w:rsidRPr="00B6288A" w:rsidRDefault="007C5F8F" w:rsidP="007C5F8F">
      <w:pPr>
        <w:pStyle w:val="41"/>
        <w:ind w:firstLine="840"/>
      </w:pPr>
      <w:r w:rsidRPr="00B6288A">
        <w:t>Big small</w:t>
      </w:r>
    </w:p>
    <w:p w:rsidR="007C5F8F" w:rsidRPr="00B6288A" w:rsidRDefault="007C5F8F" w:rsidP="007C5F8F">
      <w:pPr>
        <w:ind w:firstLine="420"/>
        <w:jc w:val="left"/>
        <w:rPr>
          <w:rFonts w:cs="Times New Roman"/>
        </w:rPr>
      </w:pPr>
      <w:r w:rsidRPr="00B6288A">
        <w:rPr>
          <w:rFonts w:cs="Times New Roman"/>
        </w:rPr>
        <w:t>例</w:t>
      </w:r>
      <w:r w:rsidRPr="00B6288A">
        <w:rPr>
          <w:rFonts w:cs="Times New Roman"/>
        </w:rPr>
        <w:t xml:space="preserve">2: </w:t>
      </w:r>
      <w:r w:rsidRPr="00B6288A">
        <w:rPr>
          <w:rFonts w:cs="Times New Roman"/>
        </w:rPr>
        <w:t>大写所有单词的第一个字母</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title "Titlelize in the Transformation"</w:t>
      </w:r>
    </w:p>
    <w:p w:rsidR="007C5F8F" w:rsidRPr="00B6288A" w:rsidRDefault="007C5F8F" w:rsidP="007C5F8F">
      <w:pPr>
        <w:pStyle w:val="41"/>
        <w:ind w:firstLine="840"/>
      </w:pPr>
      <w:r w:rsidRPr="00B6288A">
        <w:t>${1:a text}</w:t>
      </w:r>
    </w:p>
    <w:p w:rsidR="007C5F8F" w:rsidRPr="00B6288A" w:rsidRDefault="007C5F8F" w:rsidP="007C5F8F">
      <w:pPr>
        <w:pStyle w:val="41"/>
        <w:ind w:firstLine="840"/>
      </w:pPr>
      <w:r w:rsidRPr="00B6288A">
        <w:t>${1/\w+\s*/\u$0/g}</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title&lt;tab&gt;this is a title -&gt;</w:t>
      </w:r>
    </w:p>
    <w:p w:rsidR="007C5F8F" w:rsidRPr="00B6288A" w:rsidRDefault="007C5F8F" w:rsidP="007C5F8F">
      <w:pPr>
        <w:pStyle w:val="41"/>
        <w:ind w:firstLine="840"/>
      </w:pPr>
      <w:r w:rsidRPr="00B6288A">
        <w:t>this is a title</w:t>
      </w:r>
    </w:p>
    <w:p w:rsidR="007C5F8F" w:rsidRPr="00B6288A" w:rsidRDefault="007C5F8F" w:rsidP="007C5F8F">
      <w:pPr>
        <w:pStyle w:val="41"/>
        <w:ind w:firstLine="840"/>
      </w:pPr>
      <w:r w:rsidRPr="00B6288A">
        <w:t>This Is A Title</w:t>
      </w:r>
    </w:p>
    <w:p w:rsidR="007C5F8F" w:rsidRPr="00B6288A" w:rsidRDefault="007C5F8F" w:rsidP="007C5F8F">
      <w:pPr>
        <w:ind w:firstLine="420"/>
        <w:jc w:val="left"/>
        <w:rPr>
          <w:rFonts w:cs="Times New Roman"/>
        </w:rPr>
      </w:pPr>
      <w:r w:rsidRPr="00B6288A">
        <w:rPr>
          <w:rFonts w:cs="Times New Roman"/>
        </w:rPr>
        <w:t>例</w:t>
      </w:r>
      <w:r w:rsidRPr="00B6288A">
        <w:rPr>
          <w:rFonts w:cs="Times New Roman"/>
        </w:rPr>
        <w:t xml:space="preserve">3: ASCII </w:t>
      </w:r>
      <w:r w:rsidRPr="00B6288A">
        <w:rPr>
          <w:rFonts w:cs="Times New Roman"/>
        </w:rPr>
        <w:t>转换</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ascii "Replace non ascii chars"</w:t>
      </w:r>
    </w:p>
    <w:p w:rsidR="007C5F8F" w:rsidRPr="00B6288A" w:rsidRDefault="007C5F8F" w:rsidP="007C5F8F">
      <w:pPr>
        <w:pStyle w:val="41"/>
        <w:ind w:firstLine="840"/>
      </w:pPr>
      <w:r w:rsidRPr="00B6288A">
        <w:t>${1: an accentued text}</w:t>
      </w:r>
    </w:p>
    <w:p w:rsidR="007C5F8F" w:rsidRPr="00B6288A" w:rsidRDefault="007C5F8F" w:rsidP="007C5F8F">
      <w:pPr>
        <w:pStyle w:val="41"/>
        <w:ind w:firstLine="840"/>
      </w:pPr>
      <w:r w:rsidRPr="00B6288A">
        <w:t>${1/.*/$0/a}</w:t>
      </w:r>
    </w:p>
    <w:p w:rsidR="007C5F8F" w:rsidRPr="00B6288A" w:rsidRDefault="007C5F8F" w:rsidP="007C5F8F">
      <w:pPr>
        <w:pStyle w:val="41"/>
        <w:ind w:firstLine="840"/>
      </w:pPr>
      <w:r w:rsidRPr="00B6288A">
        <w:lastRenderedPageBreak/>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ascii&lt;tab&gt;à la pêche aux moules</w:t>
      </w:r>
    </w:p>
    <w:p w:rsidR="007C5F8F" w:rsidRPr="00B6288A" w:rsidRDefault="007C5F8F" w:rsidP="007C5F8F">
      <w:pPr>
        <w:pStyle w:val="41"/>
        <w:ind w:firstLine="840"/>
      </w:pPr>
      <w:r w:rsidRPr="00B6288A">
        <w:t>à la pêche aux moules</w:t>
      </w:r>
    </w:p>
    <w:p w:rsidR="007C5F8F" w:rsidRPr="00B6288A" w:rsidRDefault="007C5F8F" w:rsidP="007C5F8F">
      <w:pPr>
        <w:pStyle w:val="41"/>
        <w:ind w:firstLine="840"/>
      </w:pPr>
      <w:r w:rsidRPr="00B6288A">
        <w:t>a la peche aux moules</w:t>
      </w:r>
    </w:p>
    <w:p w:rsidR="007C5F8F" w:rsidRPr="00B6288A" w:rsidRDefault="007C5F8F" w:rsidP="007C5F8F">
      <w:pPr>
        <w:ind w:firstLine="420"/>
        <w:jc w:val="left"/>
        <w:rPr>
          <w:rFonts w:cs="Times New Roman"/>
        </w:rPr>
      </w:pPr>
      <w:r w:rsidRPr="00B6288A">
        <w:rPr>
          <w:rFonts w:cs="Times New Roman"/>
        </w:rPr>
        <w:t>例</w:t>
      </w:r>
      <w:r w:rsidRPr="00B6288A">
        <w:rPr>
          <w:rFonts w:cs="Times New Roman"/>
        </w:rPr>
        <w:t xml:space="preserve">4: </w:t>
      </w:r>
      <w:r w:rsidRPr="00B6288A">
        <w:rPr>
          <w:rFonts w:cs="Times New Roman"/>
        </w:rPr>
        <w:t>正则表达式组</w:t>
      </w:r>
    </w:p>
    <w:p w:rsidR="007C5F8F" w:rsidRPr="00B6288A" w:rsidRDefault="007C5F8F" w:rsidP="007C5F8F">
      <w:pPr>
        <w:ind w:firstLineChars="300" w:firstLine="630"/>
        <w:jc w:val="left"/>
        <w:rPr>
          <w:rFonts w:cs="Times New Roman"/>
        </w:rPr>
      </w:pPr>
      <w:r w:rsidRPr="00B6288A">
        <w:rPr>
          <w:rFonts w:cs="Times New Roman"/>
        </w:rPr>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中有格式（％）字符时显示。</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snippet printf</w:t>
      </w:r>
    </w:p>
    <w:p w:rsidR="007C5F8F" w:rsidRPr="00B6288A" w:rsidRDefault="007C5F8F" w:rsidP="007C5F8F">
      <w:pPr>
        <w:pStyle w:val="41"/>
        <w:ind w:firstLine="840"/>
      </w:pPr>
      <w:r w:rsidRPr="00B6288A">
        <w:t>printf("${1:%s}\n"${1/([^%]|%%)*(%.)?.*/(?2:, :\);)/}$2${1/([^%]|%%)*(%.)?.*/(?2:\);)/}</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1"/>
        <w:ind w:firstLine="840"/>
      </w:pPr>
      <w:r w:rsidRPr="00B6288A">
        <w:t>printf&lt;tab&gt;Hello&lt;c-j&gt; // End of line -&gt;</w:t>
      </w:r>
    </w:p>
    <w:p w:rsidR="007C5F8F" w:rsidRPr="00B6288A" w:rsidRDefault="007C5F8F" w:rsidP="007C5F8F">
      <w:pPr>
        <w:pStyle w:val="41"/>
        <w:ind w:firstLine="840"/>
      </w:pPr>
      <w:r w:rsidRPr="00B6288A">
        <w:t>printf("Hello\n"); // End of line</w:t>
      </w:r>
    </w:p>
    <w:p w:rsidR="007C5F8F" w:rsidRPr="00B6288A" w:rsidRDefault="007C5F8F" w:rsidP="007C5F8F">
      <w:pPr>
        <w:pStyle w:val="41"/>
        <w:ind w:firstLine="840"/>
      </w:pPr>
      <w:r w:rsidRPr="00B6288A">
        <w:t>But</w:t>
      </w:r>
    </w:p>
    <w:p w:rsidR="007C5F8F" w:rsidRPr="00B6288A" w:rsidRDefault="007C5F8F" w:rsidP="007C5F8F">
      <w:pPr>
        <w:pStyle w:val="41"/>
        <w:ind w:firstLine="840"/>
      </w:pPr>
      <w:r w:rsidRPr="00B6288A">
        <w:t>printf&lt;tab&gt;A is: %s&lt;c-j&gt;A&lt;c-j&gt; // End of line -&gt;</w:t>
      </w:r>
    </w:p>
    <w:p w:rsidR="007C5F8F" w:rsidRPr="00B6288A" w:rsidRDefault="007C5F8F" w:rsidP="007C5F8F">
      <w:pPr>
        <w:pStyle w:val="41"/>
        <w:ind w:firstLine="840"/>
      </w:pPr>
      <w:r w:rsidRPr="00B6288A">
        <w:t>printf("A is: %s\n", A); // End of line</w:t>
      </w:r>
    </w:p>
    <w:p w:rsidR="007C5F8F" w:rsidRPr="00B6288A" w:rsidRDefault="007C5F8F" w:rsidP="007C5F8F">
      <w:pPr>
        <w:pStyle w:val="41"/>
        <w:ind w:firstLine="840"/>
      </w:pPr>
    </w:p>
    <w:p w:rsidR="007C5F8F" w:rsidRPr="00B6288A" w:rsidRDefault="007C5F8F" w:rsidP="007C5F8F">
      <w:pPr>
        <w:pStyle w:val="3"/>
      </w:pPr>
      <w:r>
        <w:t xml:space="preserve">4.10 </w:t>
      </w:r>
      <w:r w:rsidRPr="00B6288A">
        <w:t>清除代码片段</w:t>
      </w:r>
    </w:p>
    <w:p w:rsidR="007C5F8F" w:rsidRPr="00B6288A" w:rsidRDefault="007C5F8F" w:rsidP="007C5F8F">
      <w:pPr>
        <w:pStyle w:val="4"/>
        <w:rPr>
          <w:rFonts w:cs="Times New Roman"/>
        </w:rPr>
      </w:pPr>
      <w:r>
        <w:rPr>
          <w:rFonts w:cs="Times New Roman"/>
        </w:rPr>
        <w:t>4</w:t>
      </w:r>
      <w:r w:rsidRPr="00B6288A">
        <w:rPr>
          <w:rFonts w:cs="Times New Roman"/>
        </w:rPr>
        <w:t>.10.1</w:t>
      </w:r>
      <w:r w:rsidRPr="00B6288A">
        <w:rPr>
          <w:rFonts w:cs="Times New Roman"/>
        </w:rPr>
        <w:t>清除整个</w:t>
      </w:r>
      <w:r w:rsidRPr="00B6288A">
        <w:rPr>
          <w:rFonts w:cs="Times New Roman"/>
        </w:rPr>
        <w:t>snippets</w:t>
      </w:r>
      <w:r w:rsidRPr="00B6288A">
        <w:rPr>
          <w:rFonts w:cs="Times New Roman"/>
        </w:rPr>
        <w:t>文件</w:t>
      </w:r>
    </w:p>
    <w:p w:rsidR="007C5F8F" w:rsidRPr="00B6288A" w:rsidRDefault="007C5F8F" w:rsidP="007C5F8F">
      <w:pPr>
        <w:ind w:firstLine="420"/>
        <w:jc w:val="left"/>
        <w:rPr>
          <w:rFonts w:cs="Times New Roman"/>
        </w:rPr>
      </w:pPr>
      <w:r w:rsidRPr="00B6288A">
        <w:rPr>
          <w:rFonts w:cs="Times New Roman"/>
        </w:rPr>
        <w:t>使用</w:t>
      </w:r>
      <w:r w:rsidRPr="00B6288A">
        <w:rPr>
          <w:rFonts w:cs="Times New Roman"/>
        </w:rPr>
        <w:t>clearsnippets</w:t>
      </w:r>
      <w:r w:rsidRPr="00B6288A">
        <w:rPr>
          <w:rFonts w:cs="Times New Roman"/>
        </w:rPr>
        <w:t>来清除某一个文件类型的代码片段</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clearsnippets</w:t>
      </w:r>
    </w:p>
    <w:p w:rsidR="007C5F8F" w:rsidRPr="00B6288A" w:rsidRDefault="007C5F8F" w:rsidP="007C5F8F">
      <w:pPr>
        <w:pStyle w:val="41"/>
        <w:ind w:firstLine="840"/>
      </w:pPr>
      <w:r w:rsidRPr="00B6288A">
        <w:t>------------------- SNAP -------------------</w:t>
      </w:r>
    </w:p>
    <w:p w:rsidR="007C5F8F" w:rsidRPr="00B6288A" w:rsidRDefault="007C5F8F" w:rsidP="007C5F8F">
      <w:pPr>
        <w:pStyle w:val="4"/>
        <w:rPr>
          <w:rFonts w:cs="Times New Roman"/>
        </w:rPr>
      </w:pPr>
      <w:r>
        <w:rPr>
          <w:rFonts w:cs="Times New Roman"/>
        </w:rPr>
        <w:t>4.</w:t>
      </w:r>
      <w:r w:rsidRPr="00B6288A">
        <w:rPr>
          <w:rFonts w:cs="Times New Roman"/>
        </w:rPr>
        <w:t>0.2.</w:t>
      </w:r>
      <w:r w:rsidRPr="00B6288A">
        <w:rPr>
          <w:rFonts w:cs="Times New Roman"/>
        </w:rPr>
        <w:t>按优先级清除代码片段</w:t>
      </w:r>
    </w:p>
    <w:p w:rsidR="007C5F8F" w:rsidRPr="00B6288A" w:rsidRDefault="007C5F8F" w:rsidP="007C5F8F">
      <w:pPr>
        <w:ind w:firstLine="420"/>
        <w:jc w:val="left"/>
        <w:rPr>
          <w:rFonts w:cs="Times New Roman"/>
        </w:rPr>
      </w:pPr>
      <w:r w:rsidRPr="00B6288A">
        <w:rPr>
          <w:rFonts w:cs="Times New Roman"/>
        </w:rPr>
        <w:t xml:space="preserve">'clearsnippets' </w:t>
      </w:r>
      <w:r w:rsidRPr="00B6288A">
        <w:rPr>
          <w:rFonts w:cs="Times New Roman"/>
        </w:rPr>
        <w:t>也可以用于移除所有优先级低于当前优先级的代码片段。例如，以下例子清除所有优先级为</w:t>
      </w:r>
      <w:r w:rsidRPr="00B6288A">
        <w:rPr>
          <w:rFonts w:cs="Times New Roman"/>
        </w:rPr>
        <w:t>&lt;= 1</w:t>
      </w:r>
      <w:r w:rsidRPr="00B6288A">
        <w:rPr>
          <w:rFonts w:cs="Times New Roman"/>
        </w:rPr>
        <w:t>的片段，即使示例代码段在</w:t>
      </w:r>
      <w:r w:rsidRPr="00B6288A">
        <w:rPr>
          <w:rFonts w:cs="Times New Roman"/>
        </w:rPr>
        <w:t>“clearsnippets”</w:t>
      </w:r>
      <w:r w:rsidRPr="00B6288A">
        <w:rPr>
          <w:rFonts w:cs="Times New Roman"/>
        </w:rPr>
        <w:t>之后定义</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priority 1</w:t>
      </w:r>
    </w:p>
    <w:p w:rsidR="007C5F8F" w:rsidRPr="00B6288A" w:rsidRDefault="007C5F8F" w:rsidP="007C5F8F">
      <w:pPr>
        <w:pStyle w:val="41"/>
        <w:ind w:firstLine="840"/>
      </w:pPr>
      <w:r w:rsidRPr="00B6288A">
        <w:t>clearsnippets</w:t>
      </w:r>
    </w:p>
    <w:p w:rsidR="007C5F8F" w:rsidRPr="00B6288A" w:rsidRDefault="007C5F8F" w:rsidP="007C5F8F">
      <w:pPr>
        <w:pStyle w:val="41"/>
        <w:ind w:firstLine="840"/>
      </w:pPr>
    </w:p>
    <w:p w:rsidR="007C5F8F" w:rsidRPr="00B6288A" w:rsidRDefault="007C5F8F" w:rsidP="007C5F8F">
      <w:pPr>
        <w:pStyle w:val="41"/>
        <w:ind w:firstLine="840"/>
      </w:pPr>
      <w:r w:rsidRPr="00B6288A">
        <w:t>priority -1</w:t>
      </w:r>
    </w:p>
    <w:p w:rsidR="007C5F8F" w:rsidRPr="00B6288A" w:rsidRDefault="007C5F8F" w:rsidP="007C5F8F">
      <w:pPr>
        <w:pStyle w:val="41"/>
        <w:ind w:firstLine="840"/>
      </w:pPr>
      <w:r w:rsidRPr="00B6288A">
        <w:t>snippet example "Cleared example"</w:t>
      </w:r>
    </w:p>
    <w:p w:rsidR="007C5F8F" w:rsidRPr="00B6288A" w:rsidRDefault="007C5F8F" w:rsidP="007C5F8F">
      <w:pPr>
        <w:pStyle w:val="41"/>
        <w:ind w:firstLine="840"/>
      </w:pPr>
      <w:r w:rsidRPr="00B6288A">
        <w:tab/>
        <w:t>This will never be expanded.</w:t>
      </w:r>
    </w:p>
    <w:p w:rsidR="007C5F8F" w:rsidRPr="00B6288A" w:rsidRDefault="007C5F8F" w:rsidP="007C5F8F">
      <w:pPr>
        <w:pStyle w:val="41"/>
        <w:ind w:firstLine="840"/>
      </w:pPr>
      <w:r w:rsidRPr="00B6288A">
        <w:t>endsnippet</w:t>
      </w:r>
    </w:p>
    <w:p w:rsidR="007C5F8F" w:rsidRPr="00B6288A" w:rsidRDefault="007C5F8F" w:rsidP="007C5F8F">
      <w:pPr>
        <w:pStyle w:val="41"/>
        <w:ind w:firstLine="840"/>
      </w:pPr>
      <w:r w:rsidRPr="00B6288A">
        <w:t>------------------- SNAP -------------------</w:t>
      </w:r>
    </w:p>
    <w:p w:rsidR="007C5F8F" w:rsidRPr="00B6288A" w:rsidRDefault="007C5F8F" w:rsidP="007C5F8F">
      <w:pPr>
        <w:pStyle w:val="4"/>
        <w:rPr>
          <w:rFonts w:cs="Times New Roman"/>
        </w:rPr>
      </w:pPr>
      <w:r>
        <w:rPr>
          <w:rFonts w:cs="Times New Roman"/>
        </w:rPr>
        <w:t>4</w:t>
      </w:r>
      <w:r w:rsidRPr="00B6288A">
        <w:rPr>
          <w:rFonts w:cs="Times New Roman"/>
        </w:rPr>
        <w:t>10.3</w:t>
      </w:r>
      <w:r w:rsidRPr="00B6288A">
        <w:rPr>
          <w:rFonts w:cs="Times New Roman"/>
        </w:rPr>
        <w:t>按触发器清除代码片段</w:t>
      </w:r>
    </w:p>
    <w:p w:rsidR="007C5F8F" w:rsidRPr="00B6288A" w:rsidRDefault="007C5F8F" w:rsidP="007C5F8F">
      <w:pPr>
        <w:ind w:firstLine="420"/>
      </w:pPr>
      <w:r w:rsidRPr="00B6288A">
        <w:t>'clearsnippets'</w:t>
      </w:r>
      <w:r w:rsidRPr="00B6288A">
        <w:t>也可以清除指定的某些代码片段，只需在后面只出要移除代码片的触发器。</w:t>
      </w:r>
    </w:p>
    <w:p w:rsidR="007C5F8F" w:rsidRPr="00B6288A" w:rsidRDefault="007C5F8F" w:rsidP="007C5F8F">
      <w:pPr>
        <w:pStyle w:val="41"/>
        <w:ind w:firstLine="840"/>
      </w:pPr>
      <w:r w:rsidRPr="00B6288A">
        <w:t>------------------- SNIP -------------------</w:t>
      </w:r>
    </w:p>
    <w:p w:rsidR="007C5F8F" w:rsidRPr="00B6288A" w:rsidRDefault="007C5F8F" w:rsidP="007C5F8F">
      <w:pPr>
        <w:pStyle w:val="41"/>
        <w:ind w:firstLine="840"/>
      </w:pPr>
      <w:r w:rsidRPr="00B6288A">
        <w:t>clearsnippets trigger1 trigger2</w:t>
      </w:r>
    </w:p>
    <w:p w:rsidR="007C5F8F" w:rsidRPr="00B6288A" w:rsidRDefault="007C5F8F" w:rsidP="007C5F8F">
      <w:pPr>
        <w:pStyle w:val="41"/>
        <w:ind w:firstLine="840"/>
      </w:pPr>
      <w:r w:rsidRPr="00B6288A">
        <w:lastRenderedPageBreak/>
        <w:t>------------------- SNAP -------------------</w:t>
      </w:r>
    </w:p>
    <w:p w:rsidR="007C5F8F" w:rsidRPr="00B6288A" w:rsidRDefault="007C5F8F" w:rsidP="007C5F8F">
      <w:pPr>
        <w:pStyle w:val="3"/>
      </w:pPr>
      <w:r>
        <w:t>4.</w:t>
      </w:r>
      <w:r w:rsidRPr="00B6288A">
        <w:t>1</w:t>
      </w:r>
      <w:r>
        <w:t xml:space="preserve">1 </w:t>
      </w:r>
      <w:r w:rsidRPr="00B6288A">
        <w:t>上下文代码片段</w:t>
      </w:r>
    </w:p>
    <w:p w:rsidR="007C5F8F" w:rsidRPr="00B6288A" w:rsidRDefault="007C5F8F" w:rsidP="007C5F8F">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选项启用，语法有两种：</w:t>
      </w:r>
    </w:p>
    <w:p w:rsidR="007C5F8F" w:rsidRPr="00B6288A" w:rsidRDefault="007C5F8F" w:rsidP="007C5F8F">
      <w:pPr>
        <w:ind w:left="420" w:firstLine="420"/>
        <w:rPr>
          <w:rFonts w:cs="Times New Roman"/>
        </w:rPr>
      </w:pPr>
      <w:r w:rsidRPr="00B6288A">
        <w:rPr>
          <w:rFonts w:cs="Times New Roman"/>
        </w:rPr>
        <w:t>snippet tab_trigger "description" "expression" option</w:t>
      </w:r>
    </w:p>
    <w:p w:rsidR="007C5F8F" w:rsidRPr="00B6288A" w:rsidRDefault="007C5F8F" w:rsidP="007C5F8F">
      <w:pPr>
        <w:ind w:firstLine="420"/>
        <w:rPr>
          <w:rFonts w:cs="Times New Roman"/>
        </w:rPr>
      </w:pPr>
      <w:r w:rsidRPr="00B6288A">
        <w:rPr>
          <w:rFonts w:cs="Times New Roman"/>
        </w:rPr>
        <w:t>或者</w:t>
      </w:r>
    </w:p>
    <w:p w:rsidR="007C5F8F" w:rsidRPr="00B6288A" w:rsidRDefault="007C5F8F" w:rsidP="007C5F8F">
      <w:pPr>
        <w:ind w:left="420" w:firstLine="420"/>
        <w:rPr>
          <w:rFonts w:cs="Times New Roman"/>
        </w:rPr>
      </w:pPr>
      <w:r w:rsidRPr="00B6288A">
        <w:rPr>
          <w:rFonts w:cs="Times New Roman"/>
        </w:rPr>
        <w:t>context "expression"</w:t>
      </w:r>
    </w:p>
    <w:p w:rsidR="007C5F8F" w:rsidRPr="00B6288A" w:rsidRDefault="007C5F8F" w:rsidP="007C5F8F">
      <w:pPr>
        <w:ind w:left="420" w:firstLine="420"/>
        <w:rPr>
          <w:rFonts w:cs="Times New Roman"/>
        </w:rPr>
      </w:pPr>
      <w:r w:rsidRPr="00B6288A">
        <w:rPr>
          <w:rFonts w:cs="Times New Roman"/>
        </w:rPr>
        <w:t>snippet tab_trigger "description" options</w:t>
      </w:r>
    </w:p>
    <w:p w:rsidR="007C5F8F" w:rsidRPr="00B6288A" w:rsidRDefault="007C5F8F" w:rsidP="007C5F8F">
      <w:pPr>
        <w:ind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表达式</w:t>
      </w:r>
      <w:r w:rsidRPr="00B6288A">
        <w:rPr>
          <w:rFonts w:cs="Times New Roman"/>
        </w:rPr>
        <w:t>”</w:t>
      </w:r>
      <w:r w:rsidRPr="00B6288A">
        <w:rPr>
          <w:rFonts w:cs="Times New Roman"/>
        </w:rPr>
        <w:t>必须用双引号包裹。</w:t>
      </w:r>
    </w:p>
    <w:p w:rsidR="007C5F8F" w:rsidRPr="00B6288A" w:rsidRDefault="007C5F8F" w:rsidP="007C5F8F">
      <w:pPr>
        <w:ind w:firstLine="420"/>
        <w:jc w:val="left"/>
        <w:rPr>
          <w:rFonts w:cs="Times New Roman"/>
        </w:rPr>
      </w:pPr>
      <w:r w:rsidRPr="00B6288A">
        <w:rPr>
          <w:rFonts w:cs="Times New Roman"/>
        </w:rPr>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7C5F8F" w:rsidRPr="00B6288A" w:rsidRDefault="007C5F8F" w:rsidP="007C5F8F">
      <w:pPr>
        <w:ind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7C5F8F" w:rsidRPr="00B6288A" w:rsidRDefault="007C5F8F" w:rsidP="007C5F8F">
      <w:pPr>
        <w:ind w:firstLine="420"/>
        <w:jc w:val="left"/>
        <w:rPr>
          <w:rFonts w:cs="Times New Roman"/>
        </w:rPr>
      </w:pPr>
      <w:r w:rsidRPr="00B6288A">
        <w:rPr>
          <w:rFonts w:cs="Times New Roman"/>
        </w:rPr>
        <w:t>'snip.window' - 'vim.current.window'</w:t>
      </w:r>
      <w:r w:rsidRPr="00B6288A">
        <w:rPr>
          <w:rFonts w:cs="Times New Roman"/>
        </w:rPr>
        <w:t>的别名</w:t>
      </w:r>
    </w:p>
    <w:p w:rsidR="007C5F8F" w:rsidRPr="00B6288A" w:rsidRDefault="007C5F8F" w:rsidP="007C5F8F">
      <w:pPr>
        <w:ind w:firstLine="420"/>
        <w:jc w:val="left"/>
        <w:rPr>
          <w:rFonts w:cs="Times New Roman"/>
        </w:rPr>
      </w:pPr>
      <w:r w:rsidRPr="00B6288A">
        <w:rPr>
          <w:rFonts w:cs="Times New Roman"/>
        </w:rPr>
        <w:t>'snip.buffer' - 'vim.current.window.buffer'</w:t>
      </w:r>
      <w:r w:rsidRPr="00B6288A">
        <w:rPr>
          <w:rFonts w:cs="Times New Roman"/>
        </w:rPr>
        <w:t>的别名</w:t>
      </w:r>
    </w:p>
    <w:p w:rsidR="007C5F8F" w:rsidRPr="00B6288A" w:rsidRDefault="007C5F8F" w:rsidP="007C5F8F">
      <w:pPr>
        <w:ind w:firstLine="420"/>
        <w:jc w:val="left"/>
        <w:rPr>
          <w:rFonts w:cs="Times New Roman"/>
        </w:rPr>
      </w:pPr>
      <w:r w:rsidRPr="00B6288A">
        <w:rPr>
          <w:rFonts w:cs="Times New Roman"/>
        </w:rPr>
        <w:t xml:space="preserve">'snip.cursor'– </w:t>
      </w:r>
      <w:r w:rsidRPr="00B6288A">
        <w:rPr>
          <w:rFonts w:cs="Times New Roman"/>
        </w:rPr>
        <w:t>光标对象，其行为类似</w:t>
      </w:r>
      <w:r w:rsidRPr="00B6288A">
        <w:rPr>
          <w:rFonts w:cs="Times New Roman"/>
        </w:rPr>
        <w:t>'vim.current.window.cursor'</w:t>
      </w:r>
      <w:r w:rsidRPr="00B6288A">
        <w:rPr>
          <w:rFonts w:cs="Times New Roman"/>
        </w:rPr>
        <w:t>，但是零索引并且具有下附加方法：</w:t>
      </w:r>
    </w:p>
    <w:p w:rsidR="007C5F8F" w:rsidRPr="00B6288A" w:rsidRDefault="007C5F8F" w:rsidP="007C5F8F">
      <w:pPr>
        <w:pStyle w:val="41"/>
        <w:ind w:firstLine="840"/>
      </w:pPr>
      <w:r>
        <w:t> </w:t>
      </w:r>
      <w:r w:rsidRPr="00B6288A">
        <w:t>- 'preserve</w:t>
      </w:r>
      <w:r w:rsidRPr="00B6288A">
        <w:t>（）</w:t>
      </w:r>
      <w:r w:rsidRPr="00B6288A">
        <w:t xml:space="preserve">' - </w:t>
      </w:r>
      <w:r w:rsidRPr="00B6288A">
        <w:t>执行</w:t>
      </w:r>
      <w:r w:rsidRPr="00B6288A">
        <w:t>pre / post / jump</w:t>
      </w:r>
      <w:r w:rsidRPr="00B6288A">
        <w:t>操作的特殊方法</w:t>
      </w:r>
      <w:r w:rsidRPr="00B6288A">
        <w:t>;</w:t>
      </w:r>
    </w:p>
    <w:p w:rsidR="007C5F8F" w:rsidRPr="00B6288A" w:rsidRDefault="007C5F8F" w:rsidP="007C5F8F">
      <w:pPr>
        <w:pStyle w:val="41"/>
        <w:ind w:firstLine="840"/>
      </w:pPr>
      <w:r>
        <w:t> </w:t>
      </w:r>
      <w:r w:rsidRPr="00B6288A">
        <w:t>- 'set</w:t>
      </w:r>
      <w:r w:rsidRPr="00B6288A">
        <w:t>（</w:t>
      </w:r>
      <w:r w:rsidRPr="00B6288A">
        <w:t>line</w:t>
      </w:r>
      <w:r w:rsidRPr="00B6288A">
        <w:t>，</w:t>
      </w:r>
      <w:r w:rsidRPr="00B6288A">
        <w:t>column</w:t>
      </w:r>
      <w:r w:rsidRPr="00B6288A">
        <w:t>）</w:t>
      </w:r>
      <w:r w:rsidRPr="00B6288A">
        <w:t xml:space="preserve">' - </w:t>
      </w:r>
      <w:r w:rsidRPr="00B6288A">
        <w:t>将光标设置为指定的行和列</w:t>
      </w:r>
      <w:r w:rsidRPr="00B6288A">
        <w:t>;</w:t>
      </w:r>
    </w:p>
    <w:p w:rsidR="007C5F8F" w:rsidRPr="00B6288A" w:rsidRDefault="007C5F8F" w:rsidP="007C5F8F">
      <w:pPr>
        <w:pStyle w:val="41"/>
        <w:ind w:firstLine="840"/>
      </w:pPr>
      <w:r w:rsidRPr="00B6288A">
        <w:t> - 'to_vim_cursor</w:t>
      </w:r>
      <w:r w:rsidRPr="00B6288A">
        <w:t>（）</w:t>
      </w:r>
      <w:r w:rsidRPr="00B6288A">
        <w:t xml:space="preserve">' - </w:t>
      </w:r>
      <w:r w:rsidRPr="00B6288A">
        <w:t>返回</w:t>
      </w:r>
      <w:r w:rsidRPr="00B6288A">
        <w:t>1</w:t>
      </w:r>
      <w:r w:rsidRPr="00B6288A">
        <w:t>索引光标，适合分配到</w:t>
      </w:r>
      <w:r w:rsidRPr="00B6288A">
        <w:t>'vim.current.window.cursor';</w:t>
      </w:r>
    </w:p>
    <w:p w:rsidR="007C5F8F" w:rsidRPr="00B6288A" w:rsidRDefault="007C5F8F" w:rsidP="007C5F8F">
      <w:pPr>
        <w:ind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 </w:t>
      </w:r>
      <w:r w:rsidRPr="00B6288A">
        <w:rPr>
          <w:rFonts w:cs="Times New Roman"/>
        </w:rPr>
        <w:t>光标位置（零索引）的别名</w:t>
      </w:r>
      <w:r w:rsidRPr="00B6288A">
        <w:rPr>
          <w:rFonts w:cs="Times New Roman"/>
        </w:rPr>
        <w:t>;</w:t>
      </w:r>
    </w:p>
    <w:p w:rsidR="007C5F8F" w:rsidRPr="00B6288A" w:rsidRDefault="007C5F8F" w:rsidP="007C5F8F">
      <w:pPr>
        <w:ind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7C5F8F" w:rsidRPr="00B6288A" w:rsidRDefault="007C5F8F" w:rsidP="007C5F8F">
      <w:pPr>
        <w:ind w:firstLine="420"/>
        <w:jc w:val="left"/>
        <w:rPr>
          <w:rFonts w:cs="Times New Roman"/>
        </w:rPr>
      </w:pPr>
      <w:r w:rsidRPr="00B6288A">
        <w:rPr>
          <w:rFonts w:cs="Times New Roman"/>
        </w:rPr>
        <w:t xml:space="preserve">'snip.visual_text' – </w:t>
      </w:r>
      <w:r w:rsidRPr="00B6288A">
        <w:rPr>
          <w:rFonts w:cs="Times New Roman"/>
        </w:rPr>
        <w:t>可视模式下选择的最后文字</w:t>
      </w:r>
      <w:r w:rsidRPr="00B6288A">
        <w:rPr>
          <w:rFonts w:cs="Times New Roman"/>
        </w:rPr>
        <w:t>;</w:t>
      </w:r>
    </w:p>
    <w:p w:rsidR="007C5F8F" w:rsidRPr="00B6288A" w:rsidRDefault="007C5F8F" w:rsidP="007C5F8F">
      <w:pPr>
        <w:ind w:firstLine="420"/>
        <w:jc w:val="left"/>
        <w:rPr>
          <w:rFonts w:cs="Times New Roman"/>
        </w:rPr>
      </w:pPr>
      <w:r w:rsidRPr="00B6288A">
        <w:rPr>
          <w:rFonts w:cs="Times New Roman"/>
        </w:rPr>
        <w:t xml:space="preserve">'snip.last_placeholder' - </w:t>
      </w:r>
      <w:r w:rsidRPr="00B6288A">
        <w:rPr>
          <w:rFonts w:cs="Times New Roman"/>
        </w:rPr>
        <w:t>前一个的代码段的最后一个活动占位符，具有以下属性：</w:t>
      </w:r>
    </w:p>
    <w:p w:rsidR="007C5F8F" w:rsidRPr="00B6288A" w:rsidRDefault="007C5F8F" w:rsidP="007C5F8F">
      <w:pPr>
        <w:pStyle w:val="41"/>
        <w:ind w:firstLine="840"/>
      </w:pPr>
      <w:r w:rsidRPr="00B6288A">
        <w:t>-'current_text' –</w:t>
      </w:r>
      <w:r w:rsidRPr="00B6288A">
        <w:t>选定的当前文本</w:t>
      </w:r>
    </w:p>
    <w:p w:rsidR="007C5F8F" w:rsidRPr="00B6288A" w:rsidRDefault="007C5F8F" w:rsidP="007C5F8F">
      <w:pPr>
        <w:pStyle w:val="41"/>
        <w:ind w:firstLine="840"/>
      </w:pPr>
      <w:r w:rsidRPr="00B6288A">
        <w:t xml:space="preserve">-'start' – </w:t>
      </w:r>
      <w:r w:rsidRPr="00B6288A">
        <w:t>选定文本的开始</w:t>
      </w:r>
    </w:p>
    <w:p w:rsidR="007C5F8F" w:rsidRPr="00B6288A" w:rsidRDefault="007C5F8F" w:rsidP="007C5F8F">
      <w:pPr>
        <w:pStyle w:val="41"/>
        <w:ind w:firstLine="840"/>
      </w:pPr>
      <w:r w:rsidRPr="00B6288A">
        <w:t xml:space="preserve">-'end' – </w:t>
      </w:r>
      <w:r w:rsidRPr="00B6288A">
        <w:t>选定文本的结束</w:t>
      </w:r>
    </w:p>
    <w:p w:rsidR="007C5F8F" w:rsidRPr="00B6288A" w:rsidRDefault="007C5F8F" w:rsidP="007C5F8F">
      <w:pPr>
        <w:ind w:firstLine="420"/>
        <w:rPr>
          <w:rFonts w:cs="Times New Roman"/>
        </w:rPr>
      </w:pPr>
      <w:r w:rsidRPr="00B6288A">
        <w:rPr>
          <w:rFonts w:cs="Times New Roman"/>
        </w:rPr>
        <w:t>举例：</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r "return" "re.match('^\s+if err ', snip.buffer[snip.line-1])" be</w:t>
      </w:r>
    </w:p>
    <w:p w:rsidR="007C5F8F" w:rsidRPr="00B6288A" w:rsidRDefault="007C5F8F" w:rsidP="007C5F8F">
      <w:pPr>
        <w:ind w:firstLineChars="400" w:firstLine="840"/>
        <w:jc w:val="left"/>
        <w:rPr>
          <w:rFonts w:cs="Times New Roman"/>
        </w:rPr>
      </w:pPr>
      <w:r w:rsidRPr="00B6288A">
        <w:rPr>
          <w:rFonts w:cs="Times New Roman"/>
        </w:rPr>
        <w:t>return err</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p>
    <w:p w:rsidR="007C5F8F" w:rsidRPr="00B6288A" w:rsidRDefault="007C5F8F" w:rsidP="007C5F8F">
      <w:pPr>
        <w:ind w:firstLine="420"/>
      </w:pPr>
      <w:r w:rsidRPr="00B6288A">
        <w:t>只有前一行从</w:t>
      </w:r>
      <w:r w:rsidRPr="00B6288A">
        <w:t>'if err'</w:t>
      </w:r>
      <w:r w:rsidRPr="00B6288A">
        <w:t>前缀开始时，该代码段才会扩展为</w:t>
      </w:r>
      <w:r w:rsidRPr="00B6288A">
        <w:t>'return err'</w:t>
      </w:r>
      <w:r w:rsidRPr="00B6288A">
        <w:t>。</w:t>
      </w:r>
    </w:p>
    <w:p w:rsidR="007C5F8F" w:rsidRPr="00B6288A" w:rsidRDefault="007C5F8F" w:rsidP="007C5F8F">
      <w:pPr>
        <w:ind w:firstLine="420"/>
      </w:pPr>
      <w:r w:rsidRPr="00B6288A">
        <w:t>注意：上下文片段优先于非上下文片段。如果没有上下文匹配，则可以使用非上下文片段。</w:t>
      </w:r>
    </w:p>
    <w:p w:rsidR="007C5F8F" w:rsidRPr="00B6288A" w:rsidRDefault="007C5F8F" w:rsidP="007C5F8F">
      <w:pPr>
        <w:ind w:firstLine="420"/>
        <w:jc w:val="left"/>
        <w:rPr>
          <w:rFonts w:cs="Times New Roman"/>
        </w:rPr>
      </w:pPr>
      <w:r w:rsidRPr="00B6288A">
        <w:rPr>
          <w:rFonts w:cs="Times New Roman"/>
        </w:rPr>
        <w:t>举例：</w:t>
      </w:r>
    </w:p>
    <w:p w:rsidR="007C5F8F" w:rsidRPr="00B6288A" w:rsidRDefault="007C5F8F" w:rsidP="007C5F8F">
      <w:pPr>
        <w:ind w:firstLineChars="400" w:firstLine="840"/>
        <w:jc w:val="left"/>
        <w:rPr>
          <w:rFonts w:cs="Times New Roman"/>
        </w:rPr>
      </w:pPr>
      <w:r w:rsidRPr="00B6288A">
        <w:rPr>
          <w:rFonts w:cs="Times New Roman"/>
        </w:rPr>
        <w:t>------------------- SNIP -------------------</w:t>
      </w:r>
    </w:p>
    <w:p w:rsidR="007C5F8F" w:rsidRPr="00B6288A" w:rsidRDefault="007C5F8F" w:rsidP="007C5F8F">
      <w:pPr>
        <w:ind w:firstLineChars="400" w:firstLine="840"/>
        <w:jc w:val="left"/>
        <w:rPr>
          <w:rFonts w:cs="Times New Roman"/>
        </w:rPr>
      </w:pPr>
      <w:r w:rsidRPr="00B6288A">
        <w:rPr>
          <w:rFonts w:cs="Times New Roman"/>
        </w:rPr>
        <w:t>snippet i "if ..." b</w:t>
      </w:r>
    </w:p>
    <w:p w:rsidR="007C5F8F" w:rsidRPr="00B6288A" w:rsidRDefault="007C5F8F" w:rsidP="007C5F8F">
      <w:pPr>
        <w:ind w:firstLineChars="400" w:firstLine="840"/>
        <w:jc w:val="left"/>
        <w:rPr>
          <w:rFonts w:cs="Times New Roman"/>
        </w:rPr>
      </w:pPr>
      <w:r w:rsidRPr="00B6288A">
        <w:rPr>
          <w:rFonts w:cs="Times New Roman"/>
        </w:rPr>
        <w:t>if $1 {</w:t>
      </w:r>
    </w:p>
    <w:p w:rsidR="007C5F8F" w:rsidRPr="00B6288A" w:rsidRDefault="007C5F8F" w:rsidP="007C5F8F">
      <w:pPr>
        <w:ind w:firstLineChars="400" w:firstLine="840"/>
        <w:jc w:val="left"/>
        <w:rPr>
          <w:rFonts w:cs="Times New Roman"/>
        </w:rPr>
      </w:pPr>
      <w:r w:rsidRPr="00B6288A">
        <w:rPr>
          <w:rFonts w:cs="Times New Roman"/>
        </w:rPr>
        <w:t xml:space="preserve">    $2</w:t>
      </w:r>
    </w:p>
    <w:p w:rsidR="007C5F8F" w:rsidRPr="00B6288A" w:rsidRDefault="007C5F8F" w:rsidP="007C5F8F">
      <w:pPr>
        <w:ind w:firstLineChars="400" w:firstLine="840"/>
        <w:jc w:val="left"/>
        <w:rPr>
          <w:rFonts w:cs="Times New Roman"/>
        </w:rPr>
      </w:pPr>
      <w:r w:rsidRPr="00B6288A">
        <w:rPr>
          <w:rFonts w:cs="Times New Roman"/>
        </w:rPr>
        <w:t>}</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p>
    <w:p w:rsidR="007C5F8F" w:rsidRPr="00B6288A" w:rsidRDefault="007C5F8F" w:rsidP="007C5F8F">
      <w:pPr>
        <w:ind w:firstLineChars="400" w:firstLine="840"/>
        <w:jc w:val="left"/>
        <w:rPr>
          <w:rFonts w:cs="Times New Roman"/>
        </w:rPr>
      </w:pPr>
      <w:r w:rsidRPr="00B6288A">
        <w:rPr>
          <w:rFonts w:cs="Times New Roman"/>
        </w:rPr>
        <w:t>snippet i "if err != nil" "re.match('^\s+[^=]*err\s*:?=', snip.buffer[snip.line-1])" be</w:t>
      </w:r>
    </w:p>
    <w:p w:rsidR="007C5F8F" w:rsidRPr="00B6288A" w:rsidRDefault="007C5F8F" w:rsidP="007C5F8F">
      <w:pPr>
        <w:ind w:firstLineChars="400" w:firstLine="840"/>
        <w:jc w:val="left"/>
        <w:rPr>
          <w:rFonts w:cs="Times New Roman"/>
        </w:rPr>
      </w:pPr>
      <w:r w:rsidRPr="00B6288A">
        <w:rPr>
          <w:rFonts w:cs="Times New Roman"/>
        </w:rPr>
        <w:t>if err != nil {</w:t>
      </w:r>
    </w:p>
    <w:p w:rsidR="007C5F8F" w:rsidRPr="00B6288A" w:rsidRDefault="007C5F8F" w:rsidP="007C5F8F">
      <w:pPr>
        <w:ind w:firstLineChars="400" w:firstLine="840"/>
        <w:jc w:val="left"/>
        <w:rPr>
          <w:rFonts w:cs="Times New Roman"/>
        </w:rPr>
      </w:pPr>
      <w:r w:rsidRPr="00B6288A">
        <w:rPr>
          <w:rFonts w:cs="Times New Roman"/>
        </w:rPr>
        <w:t xml:space="preserve">    $1</w:t>
      </w:r>
    </w:p>
    <w:p w:rsidR="007C5F8F" w:rsidRPr="00B6288A" w:rsidRDefault="007C5F8F" w:rsidP="007C5F8F">
      <w:pPr>
        <w:ind w:firstLineChars="400" w:firstLine="840"/>
        <w:jc w:val="left"/>
        <w:rPr>
          <w:rFonts w:cs="Times New Roman"/>
        </w:rPr>
      </w:pPr>
      <w:r w:rsidRPr="00B6288A">
        <w:rPr>
          <w:rFonts w:cs="Times New Roman"/>
        </w:rPr>
        <w:t>}</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Pr="00B6288A" w:rsidRDefault="007C5F8F" w:rsidP="007C5F8F">
      <w:pPr>
        <w:ind w:firstLineChars="400" w:firstLine="840"/>
        <w:jc w:val="left"/>
        <w:rPr>
          <w:rFonts w:cs="Times New Roman"/>
        </w:rPr>
      </w:pPr>
    </w:p>
    <w:p w:rsidR="007C5F8F" w:rsidRPr="00B6288A" w:rsidRDefault="007C5F8F" w:rsidP="007C5F8F">
      <w:pPr>
        <w:ind w:firstLine="420"/>
      </w:pPr>
      <w:r w:rsidRPr="00B6288A">
        <w:t>如果上一行匹配</w:t>
      </w:r>
      <w:r w:rsidRPr="00B6288A">
        <w:t>'err</w:t>
      </w:r>
      <w:r w:rsidRPr="00B6288A">
        <w:t>：</w:t>
      </w:r>
      <w:r w:rsidRPr="00B6288A">
        <w:t>='</w:t>
      </w:r>
      <w:r w:rsidRPr="00B6288A">
        <w:t>前缀，那么这个代码段将扩展为</w:t>
      </w:r>
      <w:r w:rsidRPr="00B6288A">
        <w:t>'if err</w:t>
      </w:r>
      <w:r w:rsidRPr="00B6288A">
        <w:t>！</w:t>
      </w:r>
      <w:r w:rsidRPr="00B6288A">
        <w:t>= nil'</w:t>
      </w:r>
      <w:r w:rsidRPr="00B6288A">
        <w:t>，否则默认的</w:t>
      </w:r>
      <w:r w:rsidRPr="00B6288A">
        <w:t>'if'</w:t>
      </w:r>
      <w:r w:rsidRPr="00B6288A">
        <w:t>片段将被扩展。</w:t>
      </w:r>
    </w:p>
    <w:p w:rsidR="007C5F8F" w:rsidRPr="00B6288A" w:rsidRDefault="007C5F8F" w:rsidP="007C5F8F">
      <w:pPr>
        <w:ind w:firstLine="420"/>
      </w:pPr>
      <w:r w:rsidRPr="00B6288A">
        <w:t>将上下文条件移动到单独的模块是一个好主意，因此可以由其他</w:t>
      </w:r>
      <w:r w:rsidRPr="00B6288A">
        <w:t>UltiSnips</w:t>
      </w:r>
      <w:r w:rsidRPr="00B6288A">
        <w:t>用户使用。在这种情况下，应使用</w:t>
      </w:r>
      <w:r w:rsidRPr="00B6288A">
        <w:t>'global'</w:t>
      </w:r>
      <w:r w:rsidRPr="00B6288A">
        <w:t>关键字导入模块，如下所示：</w:t>
      </w:r>
    </w:p>
    <w:p w:rsidR="007C5F8F" w:rsidRPr="00B6288A" w:rsidRDefault="007C5F8F" w:rsidP="007C5F8F">
      <w:pPr>
        <w:pStyle w:val="41"/>
        <w:ind w:firstLine="840"/>
      </w:pPr>
      <w:r w:rsidRPr="00B6288A">
        <w:lastRenderedPageBreak/>
        <w:t>------------------- SNIP -------------------</w:t>
      </w:r>
    </w:p>
    <w:p w:rsidR="007C5F8F" w:rsidRPr="00B6288A" w:rsidRDefault="007C5F8F" w:rsidP="007C5F8F">
      <w:pPr>
        <w:ind w:firstLineChars="400" w:firstLine="840"/>
        <w:jc w:val="left"/>
        <w:rPr>
          <w:rFonts w:cs="Times New Roman"/>
        </w:rPr>
      </w:pPr>
      <w:r w:rsidRPr="00B6288A">
        <w:rPr>
          <w:rFonts w:cs="Times New Roman"/>
        </w:rPr>
        <w:t>global !p</w:t>
      </w:r>
    </w:p>
    <w:p w:rsidR="007C5F8F" w:rsidRPr="00B6288A" w:rsidRDefault="007C5F8F" w:rsidP="007C5F8F">
      <w:pPr>
        <w:ind w:firstLineChars="400" w:firstLine="840"/>
        <w:jc w:val="left"/>
        <w:rPr>
          <w:rFonts w:cs="Times New Roman"/>
        </w:rPr>
      </w:pPr>
      <w:r w:rsidRPr="00B6288A">
        <w:rPr>
          <w:rFonts w:cs="Times New Roman"/>
        </w:rPr>
        <w:t>import my_utils</w:t>
      </w:r>
    </w:p>
    <w:p w:rsidR="007C5F8F" w:rsidRPr="00B6288A" w:rsidRDefault="007C5F8F" w:rsidP="007C5F8F">
      <w:pPr>
        <w:ind w:firstLineChars="400" w:firstLine="840"/>
        <w:jc w:val="left"/>
        <w:rPr>
          <w:rFonts w:cs="Times New Roman"/>
        </w:rPr>
      </w:pPr>
      <w:r w:rsidRPr="00B6288A">
        <w:rPr>
          <w:rFonts w:cs="Times New Roman"/>
        </w:rPr>
        <w:t>endglobal</w:t>
      </w:r>
    </w:p>
    <w:p w:rsidR="007C5F8F" w:rsidRPr="00B6288A" w:rsidRDefault="007C5F8F" w:rsidP="007C5F8F">
      <w:pPr>
        <w:ind w:firstLineChars="400" w:firstLine="840"/>
        <w:jc w:val="left"/>
        <w:rPr>
          <w:rFonts w:cs="Times New Roman"/>
        </w:rPr>
      </w:pPr>
    </w:p>
    <w:p w:rsidR="007C5F8F" w:rsidRPr="00B6288A" w:rsidRDefault="007C5F8F" w:rsidP="007C5F8F">
      <w:pPr>
        <w:ind w:firstLineChars="400" w:firstLine="840"/>
        <w:jc w:val="left"/>
        <w:rPr>
          <w:rFonts w:cs="Times New Roman"/>
        </w:rPr>
      </w:pPr>
      <w:r w:rsidRPr="00B6288A">
        <w:rPr>
          <w:rFonts w:cs="Times New Roman"/>
        </w:rPr>
        <w:t>snippet , "return ..., nil/err" "my_utils.is_return_argument(snip)" ie</w:t>
      </w:r>
    </w:p>
    <w:p w:rsidR="007C5F8F" w:rsidRPr="00B6288A" w:rsidRDefault="007C5F8F" w:rsidP="007C5F8F">
      <w:pPr>
        <w:ind w:firstLineChars="400" w:firstLine="840"/>
        <w:jc w:val="left"/>
        <w:rPr>
          <w:rFonts w:cs="Times New Roman"/>
        </w:rPr>
      </w:pPr>
      <w:r w:rsidRPr="00B6288A">
        <w:rPr>
          <w:rFonts w:cs="Times New Roman"/>
        </w:rPr>
        <w:t>, `!p if my_utils.is_in_err_condition():</w:t>
      </w:r>
    </w:p>
    <w:p w:rsidR="007C5F8F" w:rsidRPr="00B6288A" w:rsidRDefault="007C5F8F" w:rsidP="007C5F8F">
      <w:pPr>
        <w:ind w:firstLineChars="400" w:firstLine="840"/>
        <w:jc w:val="left"/>
        <w:rPr>
          <w:rFonts w:cs="Times New Roman"/>
        </w:rPr>
      </w:pPr>
      <w:r w:rsidRPr="00B6288A">
        <w:rPr>
          <w:rFonts w:cs="Times New Roman"/>
        </w:rPr>
        <w:t xml:space="preserve">    snip.rv = "err"</w:t>
      </w:r>
    </w:p>
    <w:p w:rsidR="007C5F8F" w:rsidRPr="00B6288A" w:rsidRDefault="007C5F8F" w:rsidP="007C5F8F">
      <w:pPr>
        <w:ind w:firstLineChars="400" w:firstLine="840"/>
        <w:jc w:val="left"/>
        <w:rPr>
          <w:rFonts w:cs="Times New Roman"/>
        </w:rPr>
      </w:pPr>
      <w:r w:rsidRPr="00B6288A">
        <w:rPr>
          <w:rFonts w:cs="Times New Roman"/>
        </w:rPr>
        <w:t>else:</w:t>
      </w:r>
    </w:p>
    <w:p w:rsidR="007C5F8F" w:rsidRPr="00B6288A" w:rsidRDefault="007C5F8F" w:rsidP="007C5F8F">
      <w:pPr>
        <w:ind w:firstLineChars="400" w:firstLine="840"/>
        <w:jc w:val="left"/>
        <w:rPr>
          <w:rFonts w:cs="Times New Roman"/>
        </w:rPr>
      </w:pPr>
      <w:r w:rsidRPr="00B6288A">
        <w:rPr>
          <w:rFonts w:cs="Times New Roman"/>
        </w:rPr>
        <w:t xml:space="preserve">    snip.rv = "nil"`</w:t>
      </w:r>
    </w:p>
    <w:p w:rsidR="007C5F8F" w:rsidRPr="00B6288A" w:rsidRDefault="007C5F8F" w:rsidP="007C5F8F">
      <w:pPr>
        <w:ind w:firstLineChars="400" w:firstLine="840"/>
        <w:jc w:val="left"/>
        <w:rPr>
          <w:rFonts w:cs="Times New Roman"/>
        </w:rPr>
      </w:pPr>
      <w:r w:rsidRPr="00B6288A">
        <w:rPr>
          <w:rFonts w:cs="Times New Roman"/>
        </w:rPr>
        <w:t>endsnippet</w:t>
      </w:r>
    </w:p>
    <w:p w:rsidR="007C5F8F" w:rsidRPr="00B6288A" w:rsidRDefault="007C5F8F" w:rsidP="007C5F8F">
      <w:pPr>
        <w:ind w:firstLineChars="400" w:firstLine="840"/>
        <w:jc w:val="left"/>
        <w:rPr>
          <w:rFonts w:cs="Times New Roman"/>
        </w:rPr>
      </w:pPr>
      <w:r w:rsidRPr="00B6288A">
        <w:rPr>
          <w:rFonts w:cs="Times New Roman"/>
        </w:rPr>
        <w:t>------------------- SNAP -------------------</w:t>
      </w:r>
    </w:p>
    <w:p w:rsidR="007C5F8F" w:rsidRDefault="007C5F8F" w:rsidP="007C5F8F">
      <w:pPr>
        <w:ind w:firstLine="420"/>
      </w:pPr>
      <w:r>
        <w:rPr>
          <w:rFonts w:hint="eastAsia"/>
        </w:rPr>
        <w:t xml:space="preserve">    </w:t>
      </w:r>
    </w:p>
    <w:p w:rsidR="007C5F8F" w:rsidRDefault="007C5F8F" w:rsidP="007C5F8F">
      <w:pPr>
        <w:ind w:firstLine="420"/>
      </w:pPr>
      <w:r>
        <w:rPr>
          <w:rFonts w:hint="eastAsia"/>
        </w:rPr>
        <w:t>只有当光</w:t>
      </w:r>
      <w:r w:rsidRPr="00B805D3">
        <w:rPr>
          <w:rFonts w:hint="eastAsia"/>
        </w:rPr>
        <w:t>标位于</w:t>
      </w:r>
      <w:r w:rsidRPr="00B805D3">
        <w:t>return</w:t>
      </w:r>
      <w:r w:rsidRPr="00B805D3">
        <w:t>语句中时，该代码段才会扩展，然后根据它所在的</w:t>
      </w:r>
      <w:r w:rsidRPr="00B805D3">
        <w:t>“if”</w:t>
      </w:r>
      <w:r w:rsidRPr="00B805D3">
        <w:t>语句将扩展为</w:t>
      </w:r>
      <w:r w:rsidRPr="00B805D3">
        <w:t>“err”</w:t>
      </w:r>
      <w:r w:rsidRPr="00B805D3">
        <w:t>或</w:t>
      </w:r>
      <w:r w:rsidRPr="00B805D3">
        <w:t>“nil”</w:t>
      </w:r>
      <w:r w:rsidRPr="00B805D3">
        <w:t>。</w:t>
      </w:r>
      <w:r w:rsidRPr="00B805D3">
        <w:t xml:space="preserve"> 'is_return_argument'</w:t>
      </w:r>
      <w:r w:rsidRPr="00B805D3">
        <w:t>和</w:t>
      </w:r>
      <w:r w:rsidRPr="00B805D3">
        <w:t>'is_in_err_condition'</w:t>
      </w:r>
      <w:r w:rsidRPr="00B805D3">
        <w:t>是自定义</w:t>
      </w:r>
      <w:r w:rsidRPr="00B805D3">
        <w:t>python</w:t>
      </w:r>
      <w:r w:rsidRPr="00B805D3">
        <w:t>模块的一部分，在此示例中称为</w:t>
      </w:r>
      <w:r w:rsidRPr="00B805D3">
        <w:t>“my_utils”</w:t>
      </w:r>
      <w:r w:rsidRPr="00B805D3">
        <w:t>。</w:t>
      </w:r>
    </w:p>
    <w:p w:rsidR="007C5F8F" w:rsidRPr="00B805D3" w:rsidRDefault="007C5F8F" w:rsidP="007C5F8F">
      <w:pPr>
        <w:ind w:firstLine="420"/>
      </w:pPr>
      <w:r w:rsidRPr="00B805D3">
        <w:rPr>
          <w:rFonts w:hint="eastAsia"/>
        </w:rPr>
        <w:t>上下文</w:t>
      </w:r>
      <w:r>
        <w:rPr>
          <w:rFonts w:hint="eastAsia"/>
        </w:rPr>
        <w:t>的</w:t>
      </w:r>
      <w:r w:rsidRPr="00B805D3">
        <w:rPr>
          <w:rFonts w:hint="eastAsia"/>
        </w:rPr>
        <w:t>条件可以返回任何</w:t>
      </w:r>
      <w:r w:rsidRPr="00B805D3">
        <w:t>可以用作</w:t>
      </w:r>
      <w:r w:rsidRPr="00B805D3">
        <w:t>python</w:t>
      </w:r>
      <w:r w:rsidRPr="00B805D3">
        <w:t>的</w:t>
      </w:r>
      <w:r w:rsidRPr="00B805D3">
        <w:t>'if'</w:t>
      </w:r>
      <w:r w:rsidRPr="00B805D3">
        <w:t>语句的条件</w:t>
      </w:r>
      <w:r>
        <w:rPr>
          <w:rFonts w:hint="eastAsia"/>
        </w:rPr>
        <w:t>的值</w:t>
      </w:r>
      <w:r w:rsidRPr="00B805D3">
        <w:t>，如果</w:t>
      </w:r>
      <w:r>
        <w:rPr>
          <w:rFonts w:hint="eastAsia"/>
        </w:rPr>
        <w:t>为</w:t>
      </w:r>
      <w:r w:rsidRPr="00B805D3">
        <w:t>True'</w:t>
      </w:r>
      <w:r w:rsidRPr="00B805D3">
        <w:t>，那么代码段将被扩展。</w:t>
      </w:r>
      <w:r w:rsidRPr="00B805D3">
        <w:t xml:space="preserve"> “</w:t>
      </w:r>
      <w:r w:rsidRPr="00B805D3">
        <w:t>条件</w:t>
      </w:r>
      <w:r w:rsidRPr="00B805D3">
        <w:t>”</w:t>
      </w:r>
      <w:r>
        <w:t>的</w:t>
      </w:r>
      <w:r w:rsidRPr="00B805D3">
        <w:t>值在代码段中的</w:t>
      </w:r>
      <w:r w:rsidRPr="00B805D3">
        <w:t>“snip.context”</w:t>
      </w:r>
      <w:r w:rsidRPr="00B805D3">
        <w:t>变量中可用：</w:t>
      </w:r>
    </w:p>
    <w:p w:rsidR="007C5F8F" w:rsidRPr="00D11939" w:rsidRDefault="007C5F8F" w:rsidP="007C5F8F">
      <w:pPr>
        <w:ind w:firstLineChars="400" w:firstLine="840"/>
        <w:jc w:val="left"/>
        <w:rPr>
          <w:rFonts w:cs="Times New Roman"/>
        </w:rPr>
      </w:pPr>
      <w:r w:rsidRPr="00D11939">
        <w:rPr>
          <w:rFonts w:cs="Times New Roman"/>
        </w:rPr>
        <w:t>------------------- SNIP -------------------</w:t>
      </w:r>
    </w:p>
    <w:p w:rsidR="007C5F8F" w:rsidRPr="00D11939" w:rsidRDefault="007C5F8F" w:rsidP="007C5F8F">
      <w:pPr>
        <w:ind w:firstLineChars="400" w:firstLine="840"/>
        <w:jc w:val="left"/>
        <w:rPr>
          <w:rFonts w:cs="Times New Roman"/>
        </w:rPr>
      </w:pPr>
      <w:r w:rsidRPr="00D11939">
        <w:rPr>
          <w:rFonts w:cs="Times New Roman"/>
        </w:rPr>
        <w:t>snippet + "var +=" "re.match('\s*(.*?)\s*:?=', snip.buffer[snip.line-1])" ie</w:t>
      </w:r>
    </w:p>
    <w:p w:rsidR="007C5F8F" w:rsidRPr="00D11939" w:rsidRDefault="007C5F8F" w:rsidP="007C5F8F">
      <w:pPr>
        <w:ind w:firstLineChars="400" w:firstLine="840"/>
        <w:jc w:val="left"/>
        <w:rPr>
          <w:rFonts w:cs="Times New Roman"/>
        </w:rPr>
      </w:pPr>
      <w:r w:rsidRPr="00D11939">
        <w:rPr>
          <w:rFonts w:cs="Times New Roman"/>
        </w:rPr>
        <w:t>`!p snip.rv = snip.context.group(1)` += $1</w:t>
      </w:r>
    </w:p>
    <w:p w:rsidR="007C5F8F" w:rsidRPr="00D11939" w:rsidRDefault="007C5F8F" w:rsidP="007C5F8F">
      <w:pPr>
        <w:ind w:firstLineChars="400" w:firstLine="840"/>
        <w:jc w:val="left"/>
        <w:rPr>
          <w:rFonts w:cs="Times New Roman"/>
        </w:rPr>
      </w:pPr>
      <w:r w:rsidRPr="00D11939">
        <w:rPr>
          <w:rFonts w:cs="Times New Roman"/>
        </w:rPr>
        <w:t>endsnippet</w:t>
      </w:r>
    </w:p>
    <w:p w:rsidR="007C5F8F" w:rsidRDefault="007C5F8F" w:rsidP="007C5F8F">
      <w:pPr>
        <w:ind w:firstLineChars="400" w:firstLine="840"/>
        <w:jc w:val="left"/>
        <w:rPr>
          <w:rFonts w:cs="Times New Roman"/>
        </w:rPr>
      </w:pPr>
      <w:r w:rsidRPr="00D11939">
        <w:rPr>
          <w:rFonts w:cs="Times New Roman"/>
        </w:rPr>
        <w:t>------------------- SNAP -------------------</w:t>
      </w:r>
    </w:p>
    <w:p w:rsidR="007C5F8F" w:rsidRDefault="007C5F8F" w:rsidP="007C5F8F">
      <w:pPr>
        <w:ind w:firstLineChars="400" w:firstLine="840"/>
        <w:jc w:val="left"/>
        <w:rPr>
          <w:rFonts w:cs="Times New Roman"/>
        </w:rPr>
      </w:pPr>
    </w:p>
    <w:p w:rsidR="007C5F8F" w:rsidRDefault="007C5F8F" w:rsidP="007C5F8F">
      <w:pPr>
        <w:ind w:firstLine="420"/>
        <w:jc w:val="left"/>
        <w:rPr>
          <w:rFonts w:cs="Times New Roman"/>
        </w:rPr>
      </w:pPr>
      <w:r>
        <w:rPr>
          <w:rFonts w:cs="Times New Roman" w:hint="eastAsia"/>
        </w:rPr>
        <w:t xml:space="preserve">  </w:t>
      </w:r>
      <w:r>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7C5F8F" w:rsidRPr="005B2F53" w:rsidRDefault="007C5F8F" w:rsidP="007C5F8F">
      <w:pPr>
        <w:ind w:firstLine="420"/>
        <w:jc w:val="left"/>
        <w:rPr>
          <w:rFonts w:cs="Times New Roman"/>
        </w:rPr>
      </w:pPr>
      <w:r w:rsidRPr="005B2F53">
        <w:rPr>
          <w:rFonts w:cs="Times New Roman" w:hint="eastAsia"/>
        </w:rPr>
        <w:t>您可以使用以下技巧从以前的代码段捕获占位符文本：</w:t>
      </w:r>
    </w:p>
    <w:p w:rsidR="007C5F8F" w:rsidRPr="005B2F53" w:rsidRDefault="007C5F8F" w:rsidP="007C5F8F">
      <w:pPr>
        <w:ind w:firstLineChars="400" w:firstLine="840"/>
        <w:jc w:val="left"/>
        <w:rPr>
          <w:rFonts w:cs="Times New Roman"/>
        </w:rPr>
      </w:pPr>
      <w:r w:rsidRPr="005B2F53">
        <w:rPr>
          <w:rFonts w:cs="Times New Roman"/>
        </w:rPr>
        <w:t>------------------- SNIP -------------------</w:t>
      </w:r>
    </w:p>
    <w:p w:rsidR="007C5F8F" w:rsidRPr="005B2F53" w:rsidRDefault="007C5F8F" w:rsidP="007C5F8F">
      <w:pPr>
        <w:ind w:firstLineChars="400" w:firstLine="840"/>
        <w:jc w:val="left"/>
        <w:rPr>
          <w:rFonts w:cs="Times New Roman"/>
        </w:rPr>
      </w:pPr>
      <w:r w:rsidRPr="005B2F53">
        <w:rPr>
          <w:rFonts w:cs="Times New Roman"/>
        </w:rPr>
        <w:t>snippet =“desc”“snip.last_placeholder”Ae</w:t>
      </w:r>
    </w:p>
    <w:p w:rsidR="007C5F8F" w:rsidRPr="005B2F53" w:rsidRDefault="007C5F8F" w:rsidP="007C5F8F">
      <w:pPr>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7C5F8F" w:rsidRDefault="007C5F8F" w:rsidP="007C5F8F">
      <w:pPr>
        <w:ind w:firstLineChars="400" w:firstLine="840"/>
        <w:jc w:val="left"/>
        <w:rPr>
          <w:rFonts w:cs="Times New Roman"/>
        </w:rPr>
      </w:pPr>
      <w:r w:rsidRPr="00F329F0">
        <w:rPr>
          <w:rFonts w:cs="Times New Roman"/>
        </w:rPr>
        <w:t>endsnippet</w:t>
      </w:r>
    </w:p>
    <w:p w:rsidR="007C5F8F" w:rsidRPr="005B2F53" w:rsidRDefault="007C5F8F" w:rsidP="007C5F8F">
      <w:pPr>
        <w:ind w:firstLineChars="400" w:firstLine="840"/>
        <w:jc w:val="left"/>
        <w:rPr>
          <w:rFonts w:cs="Times New Roman"/>
        </w:rPr>
      </w:pPr>
      <w:r w:rsidRPr="005B2F53">
        <w:rPr>
          <w:rFonts w:cs="Times New Roman"/>
        </w:rPr>
        <w:t>------------------- SNAP -------------------</w:t>
      </w:r>
    </w:p>
    <w:p w:rsidR="007C5F8F" w:rsidRPr="005B2F53" w:rsidRDefault="007C5F8F" w:rsidP="007C5F8F">
      <w:pPr>
        <w:ind w:firstLine="420"/>
        <w:jc w:val="left"/>
        <w:rPr>
          <w:rFonts w:cs="Times New Roman"/>
        </w:rPr>
      </w:pPr>
    </w:p>
    <w:p w:rsidR="007C5F8F" w:rsidRDefault="007C5F8F" w:rsidP="007C5F8F">
      <w:pPr>
        <w:ind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7C5F8F" w:rsidRDefault="007C5F8F" w:rsidP="007C5F8F">
      <w:pPr>
        <w:ind w:firstLine="420"/>
        <w:jc w:val="left"/>
        <w:rPr>
          <w:rFonts w:cs="Times New Roman"/>
        </w:rPr>
      </w:pPr>
    </w:p>
    <w:p w:rsidR="007C5F8F" w:rsidRPr="00934C82" w:rsidRDefault="007C5F8F" w:rsidP="007C5F8F">
      <w:pPr>
        <w:pStyle w:val="3"/>
        <w:rPr>
          <w:rFonts w:cs="Times New Roman"/>
        </w:rPr>
      </w:pPr>
      <w:r>
        <w:rPr>
          <w:rFonts w:cs="Times New Roman"/>
        </w:rPr>
        <w:t xml:space="preserve">4.12 </w:t>
      </w:r>
      <w:r w:rsidRPr="00934C82">
        <w:rPr>
          <w:rFonts w:cs="Times New Roman"/>
        </w:rPr>
        <w:t>Snippets action</w:t>
      </w:r>
    </w:p>
    <w:p w:rsidR="007C5F8F" w:rsidRPr="00934C82" w:rsidRDefault="007C5F8F" w:rsidP="007C5F8F">
      <w:pPr>
        <w:ind w:firstLine="420"/>
        <w:jc w:val="left"/>
        <w:rPr>
          <w:rFonts w:cs="Times New Roman"/>
        </w:rPr>
      </w:pPr>
      <w:r w:rsidRPr="00934C82">
        <w:rPr>
          <w:rFonts w:cs="Times New Roman"/>
        </w:rPr>
        <w:t>Snippets action</w:t>
      </w:r>
      <w:r w:rsidRPr="00934C82">
        <w:rPr>
          <w:rFonts w:cs="Times New Roman"/>
        </w:rPr>
        <w:t>是任意可以在代码片段的特定点执行的</w:t>
      </w:r>
      <w:r w:rsidRPr="00934C82">
        <w:rPr>
          <w:rFonts w:cs="Times New Roman"/>
        </w:rPr>
        <w:t>Python</w:t>
      </w:r>
      <w:r w:rsidRPr="00934C82">
        <w:rPr>
          <w:rFonts w:cs="Times New Roman"/>
        </w:rPr>
        <w:t>代码。</w:t>
      </w:r>
    </w:p>
    <w:p w:rsidR="007C5F8F" w:rsidRPr="00934C82" w:rsidRDefault="007C5F8F" w:rsidP="007C5F8F">
      <w:pPr>
        <w:ind w:firstLine="420"/>
        <w:jc w:val="left"/>
        <w:rPr>
          <w:rFonts w:cs="Times New Roman"/>
        </w:rPr>
      </w:pPr>
      <w:r w:rsidRPr="00934C82">
        <w:rPr>
          <w:rFonts w:cs="Times New Roman"/>
        </w:rPr>
        <w:t>有三种类型的操作：</w:t>
      </w:r>
    </w:p>
    <w:p w:rsidR="007C5F8F" w:rsidRPr="00934C82" w:rsidRDefault="007C5F8F" w:rsidP="007C5F8F">
      <w:pPr>
        <w:ind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7C5F8F" w:rsidRPr="00934C82" w:rsidRDefault="007C5F8F" w:rsidP="007C5F8F">
      <w:pPr>
        <w:ind w:firstLine="420"/>
        <w:jc w:val="left"/>
        <w:rPr>
          <w:rFonts w:cs="Times New Roman"/>
        </w:rPr>
      </w:pPr>
      <w:r w:rsidRPr="00934C82">
        <w:rPr>
          <w:rFonts w:cs="Times New Roman"/>
        </w:rPr>
        <w:t xml:space="preserve">* Post-expand - </w:t>
      </w:r>
      <w:r w:rsidRPr="00934C82">
        <w:rPr>
          <w:rFonts w:cs="Times New Roman"/>
        </w:rPr>
        <w:t>在片段展开后和插值第一次被应用后引用，但在跳转到第一个占位符之前调用。</w:t>
      </w:r>
    </w:p>
    <w:p w:rsidR="007C5F8F" w:rsidRPr="00934C82" w:rsidRDefault="007C5F8F" w:rsidP="007C5F8F">
      <w:pPr>
        <w:ind w:firstLine="420"/>
        <w:jc w:val="left"/>
        <w:rPr>
          <w:rFonts w:cs="Times New Roman"/>
        </w:rPr>
      </w:pPr>
      <w:r w:rsidRPr="00934C82">
        <w:rPr>
          <w:rFonts w:cs="Times New Roman"/>
        </w:rPr>
        <w:t xml:space="preserve">* Jump - </w:t>
      </w:r>
      <w:r w:rsidRPr="00934C82">
        <w:rPr>
          <w:rFonts w:cs="Times New Roman"/>
        </w:rPr>
        <w:t>在跳到下一个</w:t>
      </w:r>
      <w:r w:rsidRPr="00934C82">
        <w:rPr>
          <w:rFonts w:cs="Times New Roman"/>
        </w:rPr>
        <w:t xml:space="preserve">/ </w:t>
      </w:r>
      <w:r w:rsidRPr="00934C82">
        <w:rPr>
          <w:rFonts w:cs="Times New Roman"/>
        </w:rPr>
        <w:t>前一个占位符之后调用。</w:t>
      </w:r>
    </w:p>
    <w:p w:rsidR="007C5F8F" w:rsidRPr="00934C82" w:rsidRDefault="007C5F8F" w:rsidP="007C5F8F">
      <w:pPr>
        <w:ind w:firstLine="420"/>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Pr="00934C82">
        <w:rPr>
          <w:rFonts w:cs="Times New Roman"/>
        </w:rPr>
        <w:t>列出的相同的全局变量和模块将可用。</w:t>
      </w:r>
    </w:p>
    <w:p w:rsidR="007C5F8F" w:rsidRPr="00934C82" w:rsidRDefault="007C5F8F" w:rsidP="007C5F8F">
      <w:pPr>
        <w:ind w:firstLine="420"/>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7C5F8F" w:rsidRPr="00934C82" w:rsidRDefault="007C5F8F" w:rsidP="007C5F8F">
      <w:pPr>
        <w:ind w:firstLine="420"/>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7C5F8F" w:rsidRPr="007E5EBF" w:rsidRDefault="007C5F8F" w:rsidP="007C5F8F">
      <w:pPr>
        <w:pStyle w:val="4"/>
        <w:rPr>
          <w:rFonts w:cs="Times New Roman"/>
        </w:rPr>
      </w:pPr>
      <w:r>
        <w:rPr>
          <w:rFonts w:cs="Times New Roman"/>
        </w:rPr>
        <w:t>4</w:t>
      </w:r>
      <w:r w:rsidRPr="00934C82">
        <w:rPr>
          <w:rFonts w:cs="Times New Roman"/>
        </w:rPr>
        <w:t>.12.1 Pre-expand actions</w:t>
      </w:r>
    </w:p>
    <w:p w:rsidR="007C5F8F" w:rsidRDefault="007C5F8F" w:rsidP="007C5F8F">
      <w:pPr>
        <w:ind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Pr>
          <w:rFonts w:cs="Times New Roman" w:hint="eastAsia"/>
        </w:rPr>
        <w:t>函数声明</w:t>
      </w:r>
      <w:r w:rsidRPr="007E5EBF">
        <w:rPr>
          <w:rFonts w:cs="Times New Roman"/>
        </w:rPr>
        <w:t>代码片段，其移动</w:t>
      </w:r>
      <w:r>
        <w:rPr>
          <w:rFonts w:cs="Times New Roman" w:hint="eastAsia"/>
        </w:rPr>
        <w:t>的</w:t>
      </w:r>
      <w:r w:rsidRPr="007E5EBF">
        <w:rPr>
          <w:rFonts w:cs="Times New Roman"/>
        </w:rPr>
        <w:t>扩展点超出初始函数</w:t>
      </w:r>
      <w:r w:rsidRPr="007E5EBF">
        <w:rPr>
          <w:rFonts w:cs="Times New Roman"/>
        </w:rPr>
        <w:t xml:space="preserve">; </w:t>
      </w:r>
      <w:r>
        <w:rPr>
          <w:rFonts w:cs="Times New Roman"/>
        </w:rPr>
        <w:t>通过扩展代码片段在不同的地方</w:t>
      </w:r>
      <w:r>
        <w:rPr>
          <w:rFonts w:cs="Times New Roman" w:hint="eastAsia"/>
        </w:rPr>
        <w:t>摘取</w:t>
      </w:r>
      <w:r w:rsidRPr="007E5EBF">
        <w:rPr>
          <w:rFonts w:cs="Times New Roman"/>
        </w:rPr>
        <w:t>方法重构。</w:t>
      </w:r>
    </w:p>
    <w:p w:rsidR="007C5F8F" w:rsidRDefault="007C5F8F" w:rsidP="007C5F8F">
      <w:pPr>
        <w:ind w:firstLine="420"/>
        <w:jc w:val="left"/>
        <w:rPr>
          <w:rFonts w:cs="Times New Roman"/>
        </w:rPr>
      </w:pPr>
      <w:r w:rsidRPr="00915102">
        <w:rPr>
          <w:rFonts w:cs="Times New Roman"/>
        </w:rPr>
        <w:t>Pre-expand action</w:t>
      </w:r>
      <w:r>
        <w:rPr>
          <w:rFonts w:cs="Times New Roman" w:hint="eastAsia"/>
        </w:rPr>
        <w:t>声明如下：</w:t>
      </w:r>
    </w:p>
    <w:p w:rsidR="007C5F8F" w:rsidRPr="00915102" w:rsidRDefault="007C5F8F" w:rsidP="007C5F8F">
      <w:pPr>
        <w:ind w:firstLineChars="400" w:firstLine="840"/>
        <w:jc w:val="left"/>
        <w:rPr>
          <w:rFonts w:cs="Times New Roman"/>
        </w:rPr>
      </w:pPr>
      <w:r w:rsidRPr="00915102">
        <w:rPr>
          <w:rFonts w:cs="Times New Roman"/>
        </w:rPr>
        <w:t>pre_expand "python code here"</w:t>
      </w:r>
    </w:p>
    <w:p w:rsidR="007C5F8F" w:rsidRPr="00915102" w:rsidRDefault="007C5F8F" w:rsidP="007C5F8F">
      <w:pPr>
        <w:ind w:firstLineChars="400" w:firstLine="840"/>
        <w:jc w:val="left"/>
        <w:rPr>
          <w:rFonts w:cs="Times New Roman"/>
        </w:rPr>
      </w:pPr>
      <w:r w:rsidRPr="00915102">
        <w:rPr>
          <w:rFonts w:cs="Times New Roman"/>
        </w:rPr>
        <w:lastRenderedPageBreak/>
        <w:t>snippet ...</w:t>
      </w:r>
    </w:p>
    <w:p w:rsidR="007C5F8F" w:rsidRDefault="007C5F8F" w:rsidP="007C5F8F">
      <w:pPr>
        <w:ind w:firstLineChars="400" w:firstLine="840"/>
        <w:jc w:val="left"/>
        <w:rPr>
          <w:rFonts w:cs="Times New Roman"/>
        </w:rPr>
      </w:pPr>
      <w:r w:rsidRPr="00915102">
        <w:rPr>
          <w:rFonts w:cs="Times New Roman"/>
        </w:rPr>
        <w:t>endsnippet</w:t>
      </w:r>
    </w:p>
    <w:p w:rsidR="007C5F8F" w:rsidRDefault="007C5F8F" w:rsidP="007C5F8F">
      <w:pPr>
        <w:ind w:firstLine="42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7C5F8F" w:rsidRDefault="007C5F8F" w:rsidP="007C5F8F">
      <w:pPr>
        <w:ind w:firstLine="42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7C5F8F" w:rsidRDefault="007C5F8F" w:rsidP="007C5F8F">
      <w:pPr>
        <w:ind w:firstLine="420"/>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7C5F8F" w:rsidRDefault="007C5F8F" w:rsidP="007C5F8F">
      <w:pPr>
        <w:ind w:firstLine="420"/>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7C5F8F" w:rsidRPr="00A87436" w:rsidRDefault="007C5F8F" w:rsidP="007C5F8F">
      <w:pPr>
        <w:ind w:firstLineChars="400" w:firstLine="840"/>
        <w:jc w:val="left"/>
        <w:rPr>
          <w:rFonts w:cs="Times New Roman"/>
        </w:rPr>
      </w:pPr>
      <w:r w:rsidRPr="00A87436">
        <w:rPr>
          <w:rFonts w:cs="Times New Roman"/>
        </w:rPr>
        <w:t>------------------- SNIP -------------------</w:t>
      </w:r>
    </w:p>
    <w:p w:rsidR="007C5F8F" w:rsidRPr="00A87436" w:rsidRDefault="007C5F8F" w:rsidP="007C5F8F">
      <w:pPr>
        <w:ind w:firstLineChars="400" w:firstLine="840"/>
        <w:jc w:val="left"/>
        <w:rPr>
          <w:rFonts w:cs="Times New Roman"/>
        </w:rPr>
      </w:pPr>
      <w:r w:rsidRPr="00A87436">
        <w:rPr>
          <w:rFonts w:cs="Times New Roman"/>
        </w:rPr>
        <w:t>pre_expand "snip.buffer[snip.line] = ' '*4; snip.cursor.set(line, 4)"</w:t>
      </w:r>
    </w:p>
    <w:p w:rsidR="007C5F8F" w:rsidRPr="00A87436" w:rsidRDefault="007C5F8F" w:rsidP="007C5F8F">
      <w:pPr>
        <w:ind w:firstLineChars="400" w:firstLine="840"/>
        <w:jc w:val="left"/>
        <w:rPr>
          <w:rFonts w:cs="Times New Roman"/>
        </w:rPr>
      </w:pPr>
      <w:r w:rsidRPr="00A87436">
        <w:rPr>
          <w:rFonts w:cs="Times New Roman"/>
        </w:rPr>
        <w:t>snippet d</w:t>
      </w:r>
    </w:p>
    <w:p w:rsidR="007C5F8F" w:rsidRPr="00A87436" w:rsidRDefault="007C5F8F" w:rsidP="007C5F8F">
      <w:pPr>
        <w:ind w:firstLineChars="400" w:firstLine="840"/>
        <w:jc w:val="left"/>
        <w:rPr>
          <w:rFonts w:cs="Times New Roman"/>
        </w:rPr>
      </w:pPr>
      <w:r w:rsidRPr="00A87436">
        <w:rPr>
          <w:rFonts w:cs="Times New Roman"/>
        </w:rPr>
        <w:t>def $1():</w:t>
      </w:r>
    </w:p>
    <w:p w:rsidR="007C5F8F" w:rsidRPr="00A87436" w:rsidRDefault="007C5F8F" w:rsidP="007C5F8F">
      <w:pPr>
        <w:ind w:firstLineChars="400" w:firstLine="840"/>
        <w:jc w:val="left"/>
        <w:rPr>
          <w:rFonts w:cs="Times New Roman"/>
        </w:rPr>
      </w:pPr>
      <w:r w:rsidRPr="00A87436">
        <w:rPr>
          <w:rFonts w:cs="Times New Roman"/>
        </w:rPr>
        <w:t xml:space="preserve">    $0</w:t>
      </w:r>
    </w:p>
    <w:p w:rsidR="007C5F8F" w:rsidRPr="00A87436" w:rsidRDefault="007C5F8F" w:rsidP="007C5F8F">
      <w:pPr>
        <w:ind w:firstLineChars="400" w:firstLine="840"/>
        <w:jc w:val="left"/>
        <w:rPr>
          <w:rFonts w:cs="Times New Roman"/>
        </w:rPr>
      </w:pPr>
      <w:r w:rsidRPr="00A87436">
        <w:rPr>
          <w:rFonts w:cs="Times New Roman"/>
        </w:rPr>
        <w:t>endsnippet</w:t>
      </w:r>
    </w:p>
    <w:p w:rsidR="007C5F8F" w:rsidRDefault="007C5F8F" w:rsidP="007C5F8F">
      <w:pPr>
        <w:ind w:firstLineChars="400" w:firstLine="840"/>
        <w:jc w:val="left"/>
        <w:rPr>
          <w:rFonts w:cs="Times New Roman"/>
        </w:rPr>
      </w:pPr>
      <w:r w:rsidRPr="00A87436">
        <w:rPr>
          <w:rFonts w:cs="Times New Roman"/>
        </w:rPr>
        <w:t>------------------- SNAP -------------------</w:t>
      </w:r>
    </w:p>
    <w:p w:rsidR="007C5F8F" w:rsidRPr="00A87436" w:rsidRDefault="007C5F8F" w:rsidP="007C5F8F">
      <w:pPr>
        <w:ind w:firstLineChars="400" w:firstLine="840"/>
        <w:jc w:val="left"/>
        <w:rPr>
          <w:rFonts w:cs="Times New Roman"/>
        </w:rPr>
      </w:pPr>
    </w:p>
    <w:p w:rsidR="007C5F8F" w:rsidRDefault="007C5F8F" w:rsidP="007C5F8F">
      <w:pPr>
        <w:ind w:firstLine="420"/>
        <w:jc w:val="left"/>
        <w:rPr>
          <w:rFonts w:cs="Times New Roman"/>
        </w:rPr>
      </w:pPr>
      <w:r>
        <w:rPr>
          <w:rFonts w:cs="Times New Roman" w:hint="eastAsia"/>
        </w:rPr>
        <w:t xml:space="preserve">    </w:t>
      </w:r>
      <w:r w:rsidRPr="00A87436">
        <w:rPr>
          <w:rFonts w:cs="Times New Roman" w:hint="eastAsia"/>
        </w:rPr>
        <w:t>以下</w:t>
      </w:r>
      <w:r>
        <w:rPr>
          <w:rFonts w:cs="Times New Roman" w:hint="eastAsia"/>
        </w:rPr>
        <w:t>代码</w:t>
      </w:r>
      <w:r w:rsidRPr="00A87436">
        <w:rPr>
          <w:rFonts w:cs="Times New Roman" w:hint="eastAsia"/>
        </w:rPr>
        <w:t>片段将所选代码移动到文件的末尾并创建它的新方法定义</w:t>
      </w:r>
    </w:p>
    <w:p w:rsidR="007C5F8F" w:rsidRPr="00DB6EB7" w:rsidRDefault="007C5F8F" w:rsidP="007C5F8F">
      <w:pPr>
        <w:ind w:firstLineChars="400" w:firstLine="840"/>
        <w:jc w:val="left"/>
        <w:rPr>
          <w:rFonts w:cs="Times New Roman"/>
        </w:rPr>
      </w:pPr>
      <w:r w:rsidRPr="00DB6EB7">
        <w:rPr>
          <w:rFonts w:cs="Times New Roman"/>
        </w:rPr>
        <w:t>------------------- SNIP -------------------</w:t>
      </w:r>
    </w:p>
    <w:p w:rsidR="007C5F8F" w:rsidRPr="00DB6EB7" w:rsidRDefault="007C5F8F" w:rsidP="007C5F8F">
      <w:pPr>
        <w:ind w:firstLineChars="400" w:firstLine="840"/>
        <w:jc w:val="left"/>
        <w:rPr>
          <w:rFonts w:cs="Times New Roman"/>
        </w:rPr>
      </w:pPr>
      <w:r w:rsidRPr="00DB6EB7">
        <w:rPr>
          <w:rFonts w:cs="Times New Roman"/>
        </w:rPr>
        <w:t>pre_expand "del snip.buffer[snip.line]; snip.buffer.append(''); snip.cursor.set(len(snip.buffer)-1, 0)"</w:t>
      </w:r>
    </w:p>
    <w:p w:rsidR="007C5F8F" w:rsidRPr="00DB6EB7" w:rsidRDefault="007C5F8F" w:rsidP="007C5F8F">
      <w:pPr>
        <w:ind w:firstLineChars="400" w:firstLine="840"/>
        <w:jc w:val="left"/>
        <w:rPr>
          <w:rFonts w:cs="Times New Roman"/>
        </w:rPr>
      </w:pPr>
      <w:r w:rsidRPr="00DB6EB7">
        <w:rPr>
          <w:rFonts w:cs="Times New Roman"/>
        </w:rPr>
        <w:t>snippet x</w:t>
      </w:r>
    </w:p>
    <w:p w:rsidR="007C5F8F" w:rsidRPr="00DB6EB7" w:rsidRDefault="007C5F8F" w:rsidP="007C5F8F">
      <w:pPr>
        <w:ind w:firstLineChars="400" w:firstLine="840"/>
        <w:jc w:val="left"/>
        <w:rPr>
          <w:rFonts w:cs="Times New Roman"/>
        </w:rPr>
      </w:pPr>
      <w:r w:rsidRPr="00DB6EB7">
        <w:rPr>
          <w:rFonts w:cs="Times New Roman"/>
        </w:rPr>
        <w:t>def $1():</w:t>
      </w:r>
    </w:p>
    <w:p w:rsidR="007C5F8F" w:rsidRPr="00DB6EB7" w:rsidRDefault="007C5F8F" w:rsidP="007C5F8F">
      <w:pPr>
        <w:ind w:firstLineChars="400" w:firstLine="840"/>
        <w:jc w:val="left"/>
        <w:rPr>
          <w:rFonts w:cs="Times New Roman"/>
        </w:rPr>
      </w:pPr>
      <w:r w:rsidRPr="00DB6EB7">
        <w:rPr>
          <w:rFonts w:cs="Times New Roman"/>
        </w:rPr>
        <w:tab/>
        <w:t>${2:${VISUAL}}</w:t>
      </w:r>
    </w:p>
    <w:p w:rsidR="007C5F8F" w:rsidRPr="00DB6EB7" w:rsidRDefault="007C5F8F" w:rsidP="007C5F8F">
      <w:pPr>
        <w:ind w:firstLineChars="400" w:firstLine="840"/>
        <w:jc w:val="left"/>
        <w:rPr>
          <w:rFonts w:cs="Times New Roman"/>
        </w:rPr>
      </w:pPr>
      <w:r w:rsidRPr="00DB6EB7">
        <w:rPr>
          <w:rFonts w:cs="Times New Roman"/>
        </w:rPr>
        <w:t>endsnippet</w:t>
      </w:r>
    </w:p>
    <w:p w:rsidR="007C5F8F" w:rsidRPr="00DB6EB7" w:rsidRDefault="007C5F8F" w:rsidP="007C5F8F">
      <w:pPr>
        <w:ind w:firstLineChars="400" w:firstLine="840"/>
        <w:jc w:val="left"/>
        <w:rPr>
          <w:rFonts w:cs="Times New Roman"/>
        </w:rPr>
      </w:pPr>
      <w:r w:rsidRPr="00DB6EB7">
        <w:rPr>
          <w:rFonts w:cs="Times New Roman"/>
        </w:rPr>
        <w:t>------------------- SNAP -------------------</w:t>
      </w:r>
    </w:p>
    <w:p w:rsidR="007C5F8F" w:rsidRPr="00BC3108" w:rsidRDefault="007C5F8F" w:rsidP="007C5F8F">
      <w:pPr>
        <w:pStyle w:val="4"/>
      </w:pPr>
      <w:r>
        <w:t>4</w:t>
      </w:r>
      <w:r w:rsidRPr="00BC3108">
        <w:t>.12.2</w:t>
      </w:r>
      <w:r>
        <w:t xml:space="preserve"> </w:t>
      </w:r>
      <w:r w:rsidRPr="00BC3108">
        <w:t xml:space="preserve">Post-expand actions     </w:t>
      </w:r>
    </w:p>
    <w:p w:rsidR="007C5F8F" w:rsidRDefault="007C5F8F" w:rsidP="007C5F8F">
      <w:pPr>
        <w:ind w:firstLine="420"/>
        <w:jc w:val="left"/>
        <w:rPr>
          <w:rFonts w:cs="Times New Roman"/>
        </w:rPr>
      </w:pPr>
      <w:r w:rsidRPr="00996630">
        <w:rPr>
          <w:rFonts w:cs="Times New Roman"/>
        </w:rPr>
        <w:t>Post-expand actions</w:t>
      </w:r>
      <w:r>
        <w:rPr>
          <w:rFonts w:cs="Times New Roman" w:hint="eastAsia"/>
        </w:rPr>
        <w:t>可以用于一些基于展开代码片的操作。代码风格</w:t>
      </w:r>
      <w:r w:rsidRPr="00DB6577">
        <w:rPr>
          <w:rFonts w:cs="Times New Roman" w:hint="eastAsia"/>
        </w:rPr>
        <w:t>格式化（例如在方法声明之前和之后插入换行符），根据</w:t>
      </w:r>
      <w:r w:rsidRPr="00DB6577">
        <w:rPr>
          <w:rFonts w:cs="Times New Roman"/>
        </w:rPr>
        <w:t>python</w:t>
      </w:r>
      <w:r w:rsidRPr="00DB6577">
        <w:rPr>
          <w:rFonts w:cs="Times New Roman"/>
        </w:rPr>
        <w:t>插值结果应用动作。</w:t>
      </w:r>
    </w:p>
    <w:p w:rsidR="007C5F8F" w:rsidRPr="0049779F" w:rsidRDefault="007C5F8F" w:rsidP="007C5F8F">
      <w:pPr>
        <w:ind w:firstLine="420"/>
        <w:jc w:val="left"/>
        <w:rPr>
          <w:rFonts w:cs="Times New Roman"/>
        </w:rPr>
      </w:pPr>
      <w:r w:rsidRPr="0049779F">
        <w:rPr>
          <w:rFonts w:cs="Times New Roman"/>
        </w:rPr>
        <w:t xml:space="preserve">Post-expand action </w:t>
      </w:r>
      <w:r>
        <w:rPr>
          <w:rFonts w:cs="Times New Roman" w:hint="eastAsia"/>
        </w:rPr>
        <w:t>声明如下：</w:t>
      </w:r>
    </w:p>
    <w:p w:rsidR="007C5F8F" w:rsidRPr="0049779F" w:rsidRDefault="007C5F8F" w:rsidP="007C5F8F">
      <w:pPr>
        <w:ind w:firstLine="420"/>
        <w:jc w:val="left"/>
        <w:rPr>
          <w:rFonts w:cs="Times New Roman"/>
        </w:rPr>
      </w:pPr>
      <w:r w:rsidRPr="0049779F">
        <w:rPr>
          <w:rFonts w:cs="Times New Roman"/>
        </w:rPr>
        <w:t xml:space="preserve">    post_expand "python code here"</w:t>
      </w:r>
    </w:p>
    <w:p w:rsidR="007C5F8F" w:rsidRPr="0049779F" w:rsidRDefault="007C5F8F" w:rsidP="007C5F8F">
      <w:pPr>
        <w:ind w:firstLine="420"/>
        <w:jc w:val="left"/>
        <w:rPr>
          <w:rFonts w:cs="Times New Roman"/>
        </w:rPr>
      </w:pPr>
      <w:r w:rsidRPr="0049779F">
        <w:rPr>
          <w:rFonts w:cs="Times New Roman"/>
        </w:rPr>
        <w:t xml:space="preserve">    snippet ...</w:t>
      </w:r>
    </w:p>
    <w:p w:rsidR="007C5F8F" w:rsidRDefault="007C5F8F" w:rsidP="007C5F8F">
      <w:pPr>
        <w:ind w:firstLine="420"/>
        <w:jc w:val="left"/>
        <w:rPr>
          <w:rFonts w:cs="Times New Roman"/>
        </w:rPr>
      </w:pPr>
      <w:r w:rsidRPr="0049779F">
        <w:rPr>
          <w:rFonts w:cs="Times New Roman"/>
        </w:rPr>
        <w:t xml:space="preserve">    endsnippet</w:t>
      </w:r>
    </w:p>
    <w:p w:rsidR="007C5F8F" w:rsidRDefault="007C5F8F" w:rsidP="007C5F8F">
      <w:pPr>
        <w:ind w:firstLine="420"/>
        <w:jc w:val="left"/>
        <w:rPr>
          <w:rFonts w:cs="Times New Roman"/>
        </w:rPr>
      </w:pPr>
      <w:r>
        <w:rPr>
          <w:rFonts w:cs="Times New Roman" w:hint="eastAsia"/>
        </w:rPr>
        <w:t>缓冲区可以通过变量</w:t>
      </w:r>
      <w:r w:rsidRPr="0049779F">
        <w:rPr>
          <w:rFonts w:cs="Times New Roman" w:hint="eastAsia"/>
        </w:rPr>
        <w:t>“</w:t>
      </w:r>
      <w:r w:rsidRPr="0049779F">
        <w:rPr>
          <w:rFonts w:cs="Times New Roman"/>
        </w:rPr>
        <w:t>snip.buffer”</w:t>
      </w:r>
      <w:r w:rsidRPr="0049779F">
        <w:rPr>
          <w:rFonts w:cs="Times New Roman"/>
        </w:rPr>
        <w:t>在</w:t>
      </w:r>
      <w:r w:rsidRPr="0049779F">
        <w:rPr>
          <w:rFonts w:cs="Times New Roman"/>
        </w:rPr>
        <w:t>Post-expand action</w:t>
      </w:r>
      <w:r w:rsidRPr="0049779F">
        <w:rPr>
          <w:rFonts w:cs="Times New Roman"/>
        </w:rPr>
        <w:t>代码中进行修改，代码段扩展位置将被自动调整</w:t>
      </w:r>
      <w:r>
        <w:rPr>
          <w:rFonts w:cs="Times New Roman" w:hint="eastAsia"/>
        </w:rPr>
        <w:t>。</w:t>
      </w:r>
    </w:p>
    <w:p w:rsidR="007C5F8F" w:rsidRDefault="007C5F8F" w:rsidP="007C5F8F">
      <w:pPr>
        <w:ind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Pr="0049779F">
        <w:rPr>
          <w:rFonts w:cs="Times New Roman"/>
        </w:rPr>
        <w:t>action</w:t>
      </w:r>
      <w:r w:rsidRPr="00942266">
        <w:rPr>
          <w:rFonts w:cs="Times New Roman"/>
        </w:rPr>
        <w:t>代码范围内定义，并以</w:t>
      </w:r>
      <w:r w:rsidRPr="006C51A7">
        <w:rPr>
          <w:rFonts w:cs="Times New Roman"/>
        </w:rPr>
        <w:t>'(line, column)'</w:t>
      </w:r>
      <w:r w:rsidRPr="00942266">
        <w:rPr>
          <w:rFonts w:cs="Times New Roman"/>
        </w:rPr>
        <w:t>的形式指</w:t>
      </w:r>
      <w:r>
        <w:rPr>
          <w:rFonts w:cs="Times New Roman" w:hint="eastAsia"/>
        </w:rPr>
        <w:t>出代码</w:t>
      </w:r>
      <w:r w:rsidRPr="00942266">
        <w:rPr>
          <w:rFonts w:cs="Times New Roman"/>
        </w:rPr>
        <w:t>片段的开始和结束位置。</w:t>
      </w:r>
    </w:p>
    <w:p w:rsidR="007C5F8F" w:rsidRDefault="007C5F8F" w:rsidP="007C5F8F">
      <w:pPr>
        <w:ind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7C5F8F" w:rsidRDefault="007C5F8F" w:rsidP="007C5F8F">
      <w:pPr>
        <w:ind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Pr>
          <w:rFonts w:cs="Times New Roman" w:hint="eastAsia"/>
        </w:rPr>
        <w:t>这对</w:t>
      </w:r>
      <w:r w:rsidRPr="00661BE5">
        <w:rPr>
          <w:rFonts w:cs="Times New Roman" w:hint="eastAsia"/>
        </w:rPr>
        <w:t>创建一个</w:t>
      </w:r>
      <w:r>
        <w:rPr>
          <w:rFonts w:cs="Times New Roman" w:hint="eastAsia"/>
        </w:rPr>
        <w:t>会在特定上下文中插入</w:t>
      </w:r>
      <w:r w:rsidRPr="00661BE5">
        <w:rPr>
          <w:rFonts w:cs="Times New Roman" w:hint="eastAsia"/>
        </w:rPr>
        <w:t>多个换行符</w:t>
      </w:r>
      <w:r>
        <w:rPr>
          <w:rFonts w:cs="Times New Roman" w:hint="eastAsia"/>
        </w:rPr>
        <w:t>的</w:t>
      </w:r>
      <w:r w:rsidRPr="00661BE5">
        <w:rPr>
          <w:rFonts w:cs="Times New Roman" w:hint="eastAsia"/>
        </w:rPr>
        <w:t>函数</w:t>
      </w:r>
      <w:r>
        <w:rPr>
          <w:rFonts w:cs="Times New Roman" w:hint="eastAsia"/>
        </w:rPr>
        <w:t>很有用</w:t>
      </w:r>
      <w:r w:rsidRPr="00661BE5">
        <w:rPr>
          <w:rFonts w:cs="Times New Roman" w:hint="eastAsia"/>
        </w:rPr>
        <w:t>。</w:t>
      </w:r>
    </w:p>
    <w:p w:rsidR="007C5F8F" w:rsidRPr="00C834BC" w:rsidRDefault="007C5F8F" w:rsidP="007C5F8F">
      <w:pPr>
        <w:ind w:firstLineChars="400" w:firstLine="840"/>
        <w:jc w:val="left"/>
        <w:rPr>
          <w:rFonts w:cs="Times New Roman"/>
        </w:rPr>
      </w:pPr>
      <w:r w:rsidRPr="00C834BC">
        <w:rPr>
          <w:rFonts w:cs="Times New Roman"/>
        </w:rPr>
        <w:t>------------------- SNIP -------------------</w:t>
      </w:r>
    </w:p>
    <w:p w:rsidR="007C5F8F" w:rsidRPr="00C834BC" w:rsidRDefault="007C5F8F" w:rsidP="007C5F8F">
      <w:pPr>
        <w:ind w:firstLineChars="400" w:firstLine="840"/>
        <w:jc w:val="left"/>
        <w:rPr>
          <w:rFonts w:cs="Times New Roman"/>
        </w:rPr>
      </w:pPr>
      <w:r w:rsidRPr="00C834BC">
        <w:rPr>
          <w:rFonts w:cs="Times New Roman"/>
        </w:rPr>
        <w:t>post_expand "snip.buffer[snip.snippet_end[0]+1:snip.snippet_end[0]+1] = ['']"</w:t>
      </w:r>
    </w:p>
    <w:p w:rsidR="007C5F8F" w:rsidRPr="00C834BC" w:rsidRDefault="007C5F8F" w:rsidP="007C5F8F">
      <w:pPr>
        <w:ind w:firstLineChars="400" w:firstLine="840"/>
        <w:jc w:val="left"/>
        <w:rPr>
          <w:rFonts w:cs="Times New Roman"/>
        </w:rPr>
      </w:pPr>
      <w:r w:rsidRPr="00C834BC">
        <w:rPr>
          <w:rFonts w:cs="Times New Roman"/>
        </w:rPr>
        <w:t>snippet d "Description" b</w:t>
      </w:r>
    </w:p>
    <w:p w:rsidR="007C5F8F" w:rsidRPr="00C834BC" w:rsidRDefault="007C5F8F" w:rsidP="007C5F8F">
      <w:pPr>
        <w:ind w:firstLineChars="400" w:firstLine="840"/>
        <w:jc w:val="left"/>
        <w:rPr>
          <w:rFonts w:cs="Times New Roman"/>
        </w:rPr>
      </w:pPr>
      <w:r w:rsidRPr="00C834BC">
        <w:rPr>
          <w:rFonts w:cs="Times New Roman"/>
        </w:rPr>
        <w:t>def $1():</w:t>
      </w:r>
    </w:p>
    <w:p w:rsidR="007C5F8F" w:rsidRPr="00C834BC" w:rsidRDefault="007C5F8F" w:rsidP="007C5F8F">
      <w:pPr>
        <w:ind w:firstLineChars="400" w:firstLine="840"/>
        <w:jc w:val="left"/>
        <w:rPr>
          <w:rFonts w:cs="Times New Roman"/>
        </w:rPr>
      </w:pPr>
      <w:r w:rsidRPr="00C834BC">
        <w:rPr>
          <w:rFonts w:cs="Times New Roman"/>
        </w:rPr>
        <w:tab/>
        <w:t>$2</w:t>
      </w:r>
    </w:p>
    <w:p w:rsidR="007C5F8F" w:rsidRPr="00C834BC" w:rsidRDefault="007C5F8F" w:rsidP="007C5F8F">
      <w:pPr>
        <w:ind w:firstLineChars="400" w:firstLine="840"/>
        <w:jc w:val="left"/>
        <w:rPr>
          <w:rFonts w:cs="Times New Roman"/>
        </w:rPr>
      </w:pPr>
      <w:r w:rsidRPr="00C834BC">
        <w:rPr>
          <w:rFonts w:cs="Times New Roman"/>
        </w:rPr>
        <w:t>endsnippet</w:t>
      </w:r>
    </w:p>
    <w:p w:rsidR="007C5F8F" w:rsidRPr="00C834BC" w:rsidRDefault="007C5F8F" w:rsidP="007C5F8F">
      <w:pPr>
        <w:ind w:firstLineChars="400" w:firstLine="840"/>
        <w:jc w:val="left"/>
        <w:rPr>
          <w:rFonts w:cs="Times New Roman"/>
        </w:rPr>
      </w:pPr>
      <w:r w:rsidRPr="00C834BC">
        <w:rPr>
          <w:rFonts w:cs="Times New Roman"/>
        </w:rPr>
        <w:t>------------------- SNAP -------------------</w:t>
      </w:r>
    </w:p>
    <w:p w:rsidR="007C5F8F" w:rsidRPr="001308D2" w:rsidRDefault="007C5F8F" w:rsidP="007C5F8F">
      <w:pPr>
        <w:pStyle w:val="4"/>
      </w:pPr>
      <w:r>
        <w:t xml:space="preserve">3.12.3 </w:t>
      </w:r>
      <w:r w:rsidRPr="00891209">
        <w:t>Post-jump actions</w:t>
      </w:r>
    </w:p>
    <w:p w:rsidR="007C5F8F" w:rsidRDefault="007C5F8F" w:rsidP="007C5F8F">
      <w:pPr>
        <w:ind w:firstLine="420"/>
        <w:jc w:val="left"/>
        <w:rPr>
          <w:rFonts w:cs="Times New Roman"/>
        </w:rPr>
      </w:pPr>
      <w:r w:rsidRPr="00407B13">
        <w:rPr>
          <w:rFonts w:cs="Times New Roman"/>
        </w:rPr>
        <w:t>Post-jump actions</w:t>
      </w:r>
      <w:r w:rsidRPr="00891209">
        <w:rPr>
          <w:rFonts w:cs="Times New Roman" w:hint="eastAsia"/>
        </w:rPr>
        <w:t>可用于根据用户输入占位符</w:t>
      </w:r>
      <w:r>
        <w:rPr>
          <w:rFonts w:cs="Times New Roman" w:hint="eastAsia"/>
        </w:rPr>
        <w:t>的内容</w:t>
      </w:r>
      <w:r w:rsidRPr="00891209">
        <w:rPr>
          <w:rFonts w:cs="Times New Roman" w:hint="eastAsia"/>
        </w:rPr>
        <w:t>来触发</w:t>
      </w:r>
      <w:r>
        <w:rPr>
          <w:rFonts w:cs="Times New Roman" w:hint="eastAsia"/>
        </w:rPr>
        <w:t>的</w:t>
      </w:r>
      <w:r w:rsidRPr="00891209">
        <w:rPr>
          <w:rFonts w:cs="Times New Roman" w:hint="eastAsia"/>
        </w:rPr>
        <w:t>一些代码</w:t>
      </w:r>
      <w:r>
        <w:rPr>
          <w:rFonts w:cs="Times New Roman" w:hint="eastAsia"/>
        </w:rPr>
        <w:t>。例如：在跳转后或最后一次跳转后的匿名跳转（</w:t>
      </w:r>
      <w:r w:rsidRPr="003C01BC">
        <w:rPr>
          <w:rFonts w:cs="Times New Roman" w:hint="eastAsia"/>
        </w:rPr>
        <w:t>例如执行移动方法重构，然后插入新方法调用）</w:t>
      </w:r>
      <w:r w:rsidRPr="003C01BC">
        <w:rPr>
          <w:rFonts w:cs="Times New Roman"/>
        </w:rPr>
        <w:t>;</w:t>
      </w:r>
      <w:r w:rsidRPr="003C01BC">
        <w:rPr>
          <w:rFonts w:cs="Times New Roman"/>
        </w:rPr>
        <w:t>在最后一次跳转后插入</w:t>
      </w:r>
      <w:r w:rsidRPr="003C01BC">
        <w:rPr>
          <w:rFonts w:cs="Times New Roman"/>
        </w:rPr>
        <w:t>TOC</w:t>
      </w:r>
      <w:r w:rsidRPr="003C01BC">
        <w:rPr>
          <w:rFonts w:cs="Times New Roman"/>
        </w:rPr>
        <w:t>。</w:t>
      </w:r>
    </w:p>
    <w:p w:rsidR="007C5F8F" w:rsidRPr="003C01BC" w:rsidRDefault="007C5F8F" w:rsidP="007C5F8F">
      <w:pPr>
        <w:ind w:firstLine="420"/>
        <w:jc w:val="left"/>
        <w:rPr>
          <w:rFonts w:cs="Times New Roman"/>
        </w:rPr>
      </w:pPr>
      <w:r w:rsidRPr="003C01BC">
        <w:rPr>
          <w:rFonts w:cs="Times New Roman"/>
        </w:rPr>
        <w:lastRenderedPageBreak/>
        <w:t xml:space="preserve">Jump-expand action </w:t>
      </w:r>
      <w:r>
        <w:rPr>
          <w:rFonts w:cs="Times New Roman" w:hint="eastAsia"/>
        </w:rPr>
        <w:t>声明如下：</w:t>
      </w:r>
    </w:p>
    <w:p w:rsidR="007C5F8F" w:rsidRPr="003C01BC" w:rsidRDefault="007C5F8F" w:rsidP="007C5F8F">
      <w:pPr>
        <w:ind w:firstLine="420"/>
        <w:jc w:val="left"/>
        <w:rPr>
          <w:rFonts w:cs="Times New Roman"/>
        </w:rPr>
      </w:pPr>
      <w:r w:rsidRPr="003C01BC">
        <w:rPr>
          <w:rFonts w:cs="Times New Roman"/>
        </w:rPr>
        <w:t xml:space="preserve">    post_jump "python code here"</w:t>
      </w:r>
    </w:p>
    <w:p w:rsidR="007C5F8F" w:rsidRPr="003C01BC" w:rsidRDefault="007C5F8F" w:rsidP="007C5F8F">
      <w:pPr>
        <w:ind w:firstLine="420"/>
        <w:jc w:val="left"/>
        <w:rPr>
          <w:rFonts w:cs="Times New Roman"/>
        </w:rPr>
      </w:pPr>
      <w:r w:rsidRPr="003C01BC">
        <w:rPr>
          <w:rFonts w:cs="Times New Roman"/>
        </w:rPr>
        <w:t xml:space="preserve">    snippet ...</w:t>
      </w:r>
    </w:p>
    <w:p w:rsidR="007C5F8F" w:rsidRPr="003C01BC" w:rsidRDefault="007C5F8F" w:rsidP="007C5F8F">
      <w:pPr>
        <w:ind w:firstLine="420"/>
        <w:jc w:val="left"/>
        <w:rPr>
          <w:rFonts w:cs="Times New Roman"/>
        </w:rPr>
      </w:pPr>
      <w:r w:rsidRPr="003C01BC">
        <w:rPr>
          <w:rFonts w:cs="Times New Roman"/>
        </w:rPr>
        <w:t xml:space="preserve">    endsnippet</w:t>
      </w:r>
    </w:p>
    <w:p w:rsidR="007C5F8F" w:rsidRDefault="007C5F8F" w:rsidP="007C5F8F">
      <w:pPr>
        <w:ind w:firstLine="420"/>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Pr="00891209">
        <w:t>Post-jump actions</w:t>
      </w:r>
      <w:r w:rsidRPr="002D13EC">
        <w:rPr>
          <w:rFonts w:cs="Times New Roman"/>
        </w:rPr>
        <w:t>代码进行修改，代码段扩展位置将被自动调整。</w:t>
      </w:r>
    </w:p>
    <w:p w:rsidR="007C5F8F" w:rsidRPr="004013D7" w:rsidRDefault="007C5F8F" w:rsidP="007C5F8F">
      <w:pPr>
        <w:ind w:firstLine="420"/>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7C5F8F" w:rsidRPr="004013D7" w:rsidRDefault="007C5F8F" w:rsidP="007C5F8F">
      <w:pPr>
        <w:ind w:firstLine="420"/>
        <w:jc w:val="left"/>
        <w:rPr>
          <w:rFonts w:cs="Times New Roman"/>
        </w:rPr>
      </w:pPr>
      <w:r w:rsidRPr="004013D7">
        <w:rPr>
          <w:rFonts w:cs="Times New Roman"/>
        </w:rPr>
        <w:t xml:space="preserve">*'snip.tabstop' </w:t>
      </w:r>
      <w:r>
        <w:rPr>
          <w:rFonts w:cs="Times New Roman"/>
        </w:rPr>
        <w:t>–</w:t>
      </w:r>
      <w:r w:rsidRPr="004013D7">
        <w:rPr>
          <w:rFonts w:cs="Times New Roman"/>
        </w:rPr>
        <w:t xml:space="preserve"> </w:t>
      </w:r>
      <w:r>
        <w:rPr>
          <w:rFonts w:cs="Times New Roman" w:hint="eastAsia"/>
        </w:rPr>
        <w:t>跳至</w:t>
      </w:r>
      <w:r w:rsidRPr="004013D7">
        <w:rPr>
          <w:rFonts w:cs="Times New Roman"/>
        </w:rPr>
        <w:t>tabstop</w:t>
      </w:r>
      <w:r>
        <w:rPr>
          <w:rFonts w:cs="Times New Roman" w:hint="eastAsia"/>
        </w:rPr>
        <w:t>的序号</w:t>
      </w:r>
    </w:p>
    <w:p w:rsidR="007C5F8F" w:rsidRPr="004013D7" w:rsidRDefault="007C5F8F" w:rsidP="007C5F8F">
      <w:pPr>
        <w:ind w:firstLine="420"/>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Pr>
          <w:rFonts w:cs="Times New Roman" w:hint="eastAsia"/>
        </w:rPr>
        <w:t>向后跳；</w:t>
      </w:r>
    </w:p>
    <w:p w:rsidR="007C5F8F" w:rsidRPr="004013D7" w:rsidRDefault="007C5F8F" w:rsidP="007C5F8F">
      <w:pPr>
        <w:ind w:firstLine="420"/>
        <w:jc w:val="left"/>
        <w:rPr>
          <w:rFonts w:cs="Times New Roman"/>
        </w:rPr>
      </w:pPr>
      <w:r w:rsidRPr="004013D7">
        <w:rPr>
          <w:rFonts w:cs="Times New Roman"/>
        </w:rPr>
        <w:t>*'snip.tabstops' - tabstop</w:t>
      </w:r>
      <w:r w:rsidRPr="004013D7">
        <w:rPr>
          <w:rFonts w:cs="Times New Roman"/>
        </w:rPr>
        <w:t>对象</w:t>
      </w:r>
      <w:r>
        <w:rPr>
          <w:rFonts w:cs="Times New Roman"/>
        </w:rPr>
        <w:t>列表</w:t>
      </w:r>
      <w:r w:rsidRPr="004013D7">
        <w:rPr>
          <w:rFonts w:cs="Times New Roman"/>
        </w:rPr>
        <w:t>，见上文</w:t>
      </w:r>
      <w:r w:rsidRPr="004013D7">
        <w:rPr>
          <w:rFonts w:cs="Times New Roman"/>
        </w:rPr>
        <w:t>;</w:t>
      </w:r>
    </w:p>
    <w:p w:rsidR="007C5F8F" w:rsidRPr="004013D7" w:rsidRDefault="007C5F8F" w:rsidP="007C5F8F">
      <w:pPr>
        <w:ind w:firstLine="420"/>
        <w:jc w:val="left"/>
        <w:rPr>
          <w:rFonts w:cs="Times New Roman"/>
        </w:rPr>
      </w:pPr>
      <w:r w:rsidRPr="004013D7">
        <w:rPr>
          <w:rFonts w:cs="Times New Roman"/>
        </w:rPr>
        <w:t xml:space="preserve">*'snip.snippet_start' </w:t>
      </w:r>
      <w:r>
        <w:rPr>
          <w:rFonts w:cs="Times New Roman"/>
        </w:rPr>
        <w:t>–</w:t>
      </w:r>
      <w:r w:rsidRPr="004013D7">
        <w:rPr>
          <w:rFonts w:cs="Times New Roman"/>
        </w:rPr>
        <w:t xml:space="preserve"> </w:t>
      </w:r>
      <w:r>
        <w:rPr>
          <w:rFonts w:cs="Times New Roman" w:hint="eastAsia"/>
        </w:rPr>
        <w:t>代码片展开起始位置</w:t>
      </w:r>
      <w:r w:rsidRPr="00CD60CF">
        <w:rPr>
          <w:rFonts w:cs="Times New Roman"/>
        </w:rPr>
        <w:t>(line, column)</w:t>
      </w:r>
    </w:p>
    <w:p w:rsidR="007C5F8F" w:rsidRPr="004013D7" w:rsidRDefault="007C5F8F" w:rsidP="007C5F8F">
      <w:pPr>
        <w:ind w:firstLine="420"/>
        <w:jc w:val="left"/>
        <w:rPr>
          <w:rFonts w:cs="Times New Roman"/>
        </w:rPr>
      </w:pPr>
      <w:r w:rsidRPr="004013D7">
        <w:rPr>
          <w:rFonts w:cs="Times New Roman"/>
        </w:rPr>
        <w:t xml:space="preserve">*'snip.snippet_end' - </w:t>
      </w:r>
      <w:r>
        <w:rPr>
          <w:rFonts w:cs="Times New Roman" w:hint="eastAsia"/>
        </w:rPr>
        <w:t>代码片展开的结束位置</w:t>
      </w:r>
      <w:r w:rsidRPr="00CD60CF">
        <w:rPr>
          <w:rFonts w:cs="Times New Roman"/>
        </w:rPr>
        <w:t>(line, column)</w:t>
      </w:r>
    </w:p>
    <w:p w:rsidR="007C5F8F" w:rsidRDefault="007C5F8F" w:rsidP="007C5F8F">
      <w:pPr>
        <w:ind w:firstLine="420"/>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7C5F8F" w:rsidRDefault="007C5F8F" w:rsidP="007C5F8F">
      <w:pPr>
        <w:ind w:firstLine="420"/>
        <w:jc w:val="left"/>
        <w:rPr>
          <w:rFonts w:cs="Times New Roman"/>
        </w:rPr>
      </w:pPr>
    </w:p>
    <w:p w:rsidR="007C5F8F" w:rsidRPr="00122847" w:rsidRDefault="007C5F8F" w:rsidP="007C5F8F">
      <w:pPr>
        <w:ind w:firstLine="420"/>
        <w:jc w:val="left"/>
        <w:rPr>
          <w:rFonts w:cs="Times New Roman"/>
        </w:rPr>
      </w:pPr>
      <w:r w:rsidRPr="00122847">
        <w:rPr>
          <w:rFonts w:cs="Times New Roman"/>
        </w:rPr>
        <w:t>Tabstop</w:t>
      </w:r>
      <w:r w:rsidRPr="00122847">
        <w:rPr>
          <w:rFonts w:cs="Times New Roman"/>
        </w:rPr>
        <w:t>对象有几个有用的属性：</w:t>
      </w:r>
    </w:p>
    <w:p w:rsidR="007C5F8F" w:rsidRPr="00122847" w:rsidRDefault="007C5F8F" w:rsidP="007C5F8F">
      <w:pPr>
        <w:ind w:firstLineChars="400" w:firstLine="840"/>
        <w:jc w:val="left"/>
        <w:rPr>
          <w:rFonts w:cs="Times New Roman"/>
        </w:rPr>
      </w:pPr>
      <w:r w:rsidRPr="00122847">
        <w:rPr>
          <w:rFonts w:cs="Times New Roman"/>
        </w:rPr>
        <w:t>*'start' -</w:t>
      </w:r>
      <w:r>
        <w:rPr>
          <w:rFonts w:cs="Times New Roman"/>
        </w:rPr>
        <w:t xml:space="preserve"> </w:t>
      </w:r>
      <w:r w:rsidRPr="00122847">
        <w:rPr>
          <w:rFonts w:cs="Times New Roman"/>
        </w:rPr>
        <w:t>tabstop</w:t>
      </w:r>
      <w:r w:rsidRPr="00122847">
        <w:rPr>
          <w:rFonts w:cs="Times New Roman"/>
        </w:rPr>
        <w:t>的起始位置</w:t>
      </w:r>
      <w:r w:rsidRPr="00CD60CF">
        <w:rPr>
          <w:rFonts w:cs="Times New Roman"/>
        </w:rPr>
        <w:t>(line, column)</w:t>
      </w:r>
      <w:r>
        <w:rPr>
          <w:rFonts w:cs="Times New Roman" w:hint="eastAsia"/>
        </w:rPr>
        <w:t>，</w:t>
      </w:r>
      <w:r w:rsidRPr="00122847">
        <w:rPr>
          <w:rFonts w:cs="Times New Roman"/>
        </w:rPr>
        <w:t>（</w:t>
      </w:r>
      <w:r>
        <w:rPr>
          <w:rFonts w:cs="Times New Roman"/>
        </w:rPr>
        <w:t>也可</w:t>
      </w:r>
      <w:r>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7C5F8F" w:rsidRDefault="007C5F8F" w:rsidP="007C5F8F">
      <w:pPr>
        <w:ind w:firstLineChars="400" w:firstLine="840"/>
        <w:jc w:val="left"/>
        <w:rPr>
          <w:rFonts w:cs="Times New Roman"/>
        </w:rPr>
      </w:pPr>
      <w:r w:rsidRPr="00122847">
        <w:rPr>
          <w:rFonts w:cs="Times New Roman"/>
        </w:rPr>
        <w:t>*'end' - tabstop</w:t>
      </w:r>
      <w:r>
        <w:rPr>
          <w:rFonts w:cs="Times New Roman"/>
        </w:rPr>
        <w:t>的</w:t>
      </w:r>
      <w:r>
        <w:rPr>
          <w:rFonts w:cs="Times New Roman" w:hint="eastAsia"/>
        </w:rPr>
        <w:t>结束</w:t>
      </w:r>
      <w:r w:rsidRPr="00122847">
        <w:rPr>
          <w:rFonts w:cs="Times New Roman"/>
        </w:rPr>
        <w:t>位置</w:t>
      </w:r>
      <w:r w:rsidRPr="00CD60CF">
        <w:rPr>
          <w:rFonts w:cs="Times New Roman"/>
        </w:rPr>
        <w:t>(line, column)</w:t>
      </w:r>
    </w:p>
    <w:p w:rsidR="007C5F8F" w:rsidRPr="00CD60CF" w:rsidRDefault="007C5F8F" w:rsidP="007C5F8F">
      <w:pPr>
        <w:ind w:firstLineChars="400" w:firstLine="840"/>
        <w:jc w:val="left"/>
        <w:rPr>
          <w:rFonts w:cs="Times New Roman"/>
        </w:rPr>
      </w:pPr>
      <w:r w:rsidRPr="00122847">
        <w:rPr>
          <w:rFonts w:cs="Times New Roman"/>
        </w:rPr>
        <w:t>*'current_text' - tabstop</w:t>
      </w:r>
      <w:r w:rsidRPr="00122847">
        <w:rPr>
          <w:rFonts w:cs="Times New Roman"/>
        </w:rPr>
        <w:t>内的文本。</w:t>
      </w:r>
    </w:p>
    <w:p w:rsidR="007C5F8F" w:rsidRDefault="007C5F8F" w:rsidP="007C5F8F">
      <w:pPr>
        <w:ind w:firstLine="420"/>
        <w:jc w:val="left"/>
        <w:rPr>
          <w:rFonts w:cs="Times New Roman"/>
        </w:rPr>
      </w:pPr>
      <w:r w:rsidRPr="00B8286A">
        <w:rPr>
          <w:rFonts w:cs="Times New Roman" w:hint="eastAsia"/>
        </w:rPr>
        <w:t>以下代码片段将在</w:t>
      </w:r>
      <w:r w:rsidRPr="00B8286A">
        <w:rPr>
          <w:rFonts w:cs="Times New Roman"/>
        </w:rPr>
        <w:t>vim-help</w:t>
      </w:r>
      <w:r>
        <w:rPr>
          <w:rFonts w:cs="Times New Roman"/>
        </w:rPr>
        <w:t>文件的内容列表中插入新内容。</w:t>
      </w:r>
    </w:p>
    <w:p w:rsidR="007C5F8F" w:rsidRPr="00D87377" w:rsidRDefault="007C5F8F" w:rsidP="007C5F8F">
      <w:pPr>
        <w:ind w:firstLineChars="400" w:firstLine="840"/>
        <w:jc w:val="left"/>
        <w:rPr>
          <w:rFonts w:cs="Times New Roman"/>
        </w:rPr>
      </w:pPr>
      <w:r w:rsidRPr="00D87377">
        <w:rPr>
          <w:rFonts w:cs="Times New Roman"/>
        </w:rPr>
        <w:t>------------------- SNIP -------------------</w:t>
      </w:r>
    </w:p>
    <w:p w:rsidR="007C5F8F" w:rsidRPr="00D87377" w:rsidRDefault="007C5F8F" w:rsidP="007C5F8F">
      <w:pPr>
        <w:ind w:firstLineChars="400" w:firstLine="840"/>
        <w:jc w:val="left"/>
        <w:rPr>
          <w:rFonts w:cs="Times New Roman"/>
        </w:rPr>
      </w:pPr>
      <w:r w:rsidRPr="00D87377">
        <w:rPr>
          <w:rFonts w:cs="Times New Roman"/>
        </w:rPr>
        <w:t>post_jump "if snip.tabstop == 0: insert_toc_item(snip.tabstops[1], snip.buffer)"</w:t>
      </w:r>
    </w:p>
    <w:p w:rsidR="007C5F8F" w:rsidRPr="00D87377" w:rsidRDefault="007C5F8F" w:rsidP="007C5F8F">
      <w:pPr>
        <w:ind w:firstLineChars="400" w:firstLine="840"/>
        <w:jc w:val="left"/>
        <w:rPr>
          <w:rFonts w:cs="Times New Roman"/>
        </w:rPr>
      </w:pPr>
      <w:r w:rsidRPr="00D87377">
        <w:rPr>
          <w:rFonts w:cs="Times New Roman"/>
        </w:rPr>
        <w:t>snippet s "section" b</w:t>
      </w:r>
    </w:p>
    <w:p w:rsidR="007C5F8F" w:rsidRPr="00D87377" w:rsidRDefault="007C5F8F" w:rsidP="007C5F8F">
      <w:pPr>
        <w:ind w:firstLineChars="400" w:firstLine="840"/>
        <w:jc w:val="left"/>
        <w:rPr>
          <w:rFonts w:cs="Times New Roman"/>
        </w:rPr>
      </w:pPr>
      <w:r w:rsidRPr="00D87377">
        <w:rPr>
          <w:rFonts w:cs="Times New Roman"/>
        </w:rPr>
        <w:t>`!p insert_delimiter_0(snip, t)`$1`!p insert_section_title(snip, t)`</w:t>
      </w:r>
    </w:p>
    <w:p w:rsidR="007C5F8F" w:rsidRPr="00D87377" w:rsidRDefault="007C5F8F" w:rsidP="007C5F8F">
      <w:pPr>
        <w:ind w:firstLineChars="400" w:firstLine="840"/>
        <w:jc w:val="left"/>
        <w:rPr>
          <w:rFonts w:cs="Times New Roman"/>
        </w:rPr>
      </w:pPr>
      <w:r w:rsidRPr="00D87377">
        <w:rPr>
          <w:rFonts w:cs="Times New Roman"/>
        </w:rPr>
        <w:t>`!p insert_delimiter_1(snip, t)`</w:t>
      </w:r>
    </w:p>
    <w:p w:rsidR="007C5F8F" w:rsidRPr="00D87377" w:rsidRDefault="007C5F8F" w:rsidP="007C5F8F">
      <w:pPr>
        <w:ind w:firstLineChars="400" w:firstLine="840"/>
        <w:jc w:val="left"/>
        <w:rPr>
          <w:rFonts w:cs="Times New Roman"/>
        </w:rPr>
      </w:pPr>
      <w:r w:rsidRPr="00D87377">
        <w:rPr>
          <w:rFonts w:cs="Times New Roman"/>
        </w:rPr>
        <w:t>$0</w:t>
      </w:r>
    </w:p>
    <w:p w:rsidR="007C5F8F" w:rsidRPr="00D87377" w:rsidRDefault="007C5F8F" w:rsidP="007C5F8F">
      <w:pPr>
        <w:ind w:firstLineChars="400" w:firstLine="840"/>
        <w:jc w:val="left"/>
        <w:rPr>
          <w:rFonts w:cs="Times New Roman"/>
        </w:rPr>
      </w:pPr>
      <w:r w:rsidRPr="00D87377">
        <w:rPr>
          <w:rFonts w:cs="Times New Roman"/>
        </w:rPr>
        <w:t>endsnippet</w:t>
      </w:r>
    </w:p>
    <w:p w:rsidR="007C5F8F" w:rsidRDefault="007C5F8F" w:rsidP="007C5F8F">
      <w:pPr>
        <w:ind w:firstLineChars="400" w:firstLine="840"/>
        <w:jc w:val="left"/>
        <w:rPr>
          <w:rFonts w:cs="Times New Roman"/>
        </w:rPr>
      </w:pPr>
      <w:r w:rsidRPr="00D87377">
        <w:rPr>
          <w:rFonts w:cs="Times New Roman"/>
        </w:rPr>
        <w:t>------------------- SNAP -------------------</w:t>
      </w:r>
    </w:p>
    <w:p w:rsidR="007C5F8F" w:rsidRDefault="007C5F8F" w:rsidP="007C5F8F">
      <w:pPr>
        <w:ind w:firstLine="420"/>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7C5F8F" w:rsidRDefault="007C5F8F" w:rsidP="007C5F8F">
      <w:pPr>
        <w:ind w:firstLine="420"/>
        <w:jc w:val="left"/>
        <w:rPr>
          <w:rFonts w:cs="Times New Roman"/>
        </w:rPr>
      </w:pPr>
      <w:r>
        <w:rPr>
          <w:rFonts w:cs="Times New Roman" w:hint="eastAsia"/>
        </w:rPr>
        <w:t>注意：还可以使</w:t>
      </w:r>
      <w:r w:rsidRPr="006A647A">
        <w:rPr>
          <w:rFonts w:cs="Times New Roman" w:hint="eastAsia"/>
        </w:rPr>
        <w:t>转动作触发代码段扩展。</w:t>
      </w:r>
      <w:r w:rsidRPr="006A647A">
        <w:rPr>
          <w:rFonts w:cs="Times New Roman"/>
        </w:rPr>
        <w:t xml:space="preserve"> </w:t>
      </w:r>
      <w:r w:rsidRPr="006A647A">
        <w:rPr>
          <w:rFonts w:cs="Times New Roman"/>
        </w:rPr>
        <w:t>在这种情况下，应该调用</w:t>
      </w:r>
      <w:r w:rsidRPr="006A647A">
        <w:rPr>
          <w:rFonts w:cs="Times New Roman"/>
        </w:rPr>
        <w:t>'snip.cursor.preserve</w:t>
      </w:r>
      <w:r w:rsidRPr="006A647A">
        <w:rPr>
          <w:rFonts w:cs="Times New Roman"/>
        </w:rPr>
        <w:t>（）</w:t>
      </w:r>
      <w:r w:rsidRPr="006A647A">
        <w:rPr>
          <w:rFonts w:cs="Times New Roman"/>
        </w:rPr>
        <w:t>'</w:t>
      </w:r>
      <w:r w:rsidRPr="006A647A">
        <w:rPr>
          <w:rFonts w:cs="Times New Roman"/>
        </w:rPr>
        <w:t>，</w:t>
      </w:r>
      <w:r>
        <w:rPr>
          <w:rFonts w:cs="Times New Roman"/>
        </w:rPr>
        <w:t>以便</w:t>
      </w:r>
      <w:r>
        <w:rPr>
          <w:rFonts w:cs="Times New Roman" w:hint="eastAsia"/>
        </w:rPr>
        <w:t>Ul</w:t>
      </w:r>
      <w:r w:rsidRPr="006A647A">
        <w:rPr>
          <w:rFonts w:cs="Times New Roman"/>
        </w:rPr>
        <w:t>tiSnips</w:t>
      </w:r>
      <w:r w:rsidRPr="006A647A">
        <w:rPr>
          <w:rFonts w:cs="Times New Roman"/>
        </w:rPr>
        <w:t>知道游标已经在所需的位置。</w:t>
      </w:r>
    </w:p>
    <w:p w:rsidR="007C5F8F" w:rsidRDefault="007C5F8F" w:rsidP="007C5F8F">
      <w:pPr>
        <w:ind w:firstLine="420"/>
        <w:jc w:val="left"/>
        <w:rPr>
          <w:rFonts w:cs="Times New Roman"/>
        </w:rPr>
      </w:pPr>
      <w:r w:rsidRPr="008C34D3">
        <w:rPr>
          <w:rFonts w:cs="Times New Roman" w:hint="eastAsia"/>
        </w:rPr>
        <w:t>以下示例将在用户跳出方法声明片段后在文件末尾插入方法调用。</w:t>
      </w:r>
    </w:p>
    <w:p w:rsidR="007C5F8F" w:rsidRPr="008C34D3" w:rsidRDefault="007C5F8F" w:rsidP="007C5F8F">
      <w:pPr>
        <w:ind w:firstLineChars="400" w:firstLine="840"/>
        <w:jc w:val="left"/>
        <w:rPr>
          <w:rFonts w:cs="Times New Roman"/>
        </w:rPr>
      </w:pPr>
      <w:r w:rsidRPr="008C34D3">
        <w:rPr>
          <w:rFonts w:cs="Times New Roman"/>
        </w:rPr>
        <w:t>------------------- SNIP -------------------</w:t>
      </w:r>
    </w:p>
    <w:p w:rsidR="007C5F8F" w:rsidRPr="008C34D3" w:rsidRDefault="007C5F8F" w:rsidP="007C5F8F">
      <w:pPr>
        <w:ind w:firstLineChars="400" w:firstLine="840"/>
        <w:jc w:val="left"/>
        <w:rPr>
          <w:rFonts w:cs="Times New Roman"/>
        </w:rPr>
      </w:pPr>
      <w:r w:rsidRPr="008C34D3">
        <w:rPr>
          <w:rFonts w:cs="Times New Roman"/>
        </w:rPr>
        <w:t>global !p</w:t>
      </w:r>
    </w:p>
    <w:p w:rsidR="007C5F8F" w:rsidRPr="008C34D3" w:rsidRDefault="007C5F8F" w:rsidP="007C5F8F">
      <w:pPr>
        <w:ind w:firstLineChars="400" w:firstLine="840"/>
        <w:jc w:val="left"/>
        <w:rPr>
          <w:rFonts w:cs="Times New Roman"/>
        </w:rPr>
      </w:pPr>
      <w:r w:rsidRPr="008C34D3">
        <w:rPr>
          <w:rFonts w:cs="Times New Roman"/>
        </w:rPr>
        <w:t>def insert_method_call(name):</w:t>
      </w:r>
    </w:p>
    <w:p w:rsidR="007C5F8F" w:rsidRPr="008C34D3" w:rsidRDefault="007C5F8F" w:rsidP="007C5F8F">
      <w:pPr>
        <w:ind w:firstLineChars="400" w:firstLine="840"/>
        <w:jc w:val="left"/>
        <w:rPr>
          <w:rFonts w:cs="Times New Roman"/>
        </w:rPr>
      </w:pPr>
      <w:r w:rsidRPr="008C34D3">
        <w:rPr>
          <w:rFonts w:cs="Times New Roman"/>
        </w:rPr>
        <w:tab/>
        <w:t>vim.command('normal G')</w:t>
      </w:r>
    </w:p>
    <w:p w:rsidR="007C5F8F" w:rsidRPr="008C34D3" w:rsidRDefault="007C5F8F" w:rsidP="007C5F8F">
      <w:pPr>
        <w:ind w:firstLineChars="400" w:firstLine="840"/>
        <w:jc w:val="left"/>
        <w:rPr>
          <w:rFonts w:cs="Times New Roman"/>
        </w:rPr>
      </w:pPr>
      <w:r w:rsidRPr="008C34D3">
        <w:rPr>
          <w:rFonts w:cs="Times New Roman"/>
        </w:rPr>
        <w:tab/>
        <w:t>snip.expand_anon(name + '($1)\n')</w:t>
      </w:r>
    </w:p>
    <w:p w:rsidR="007C5F8F" w:rsidRPr="008C34D3" w:rsidRDefault="007C5F8F" w:rsidP="007C5F8F">
      <w:pPr>
        <w:ind w:firstLineChars="400" w:firstLine="840"/>
        <w:jc w:val="left"/>
        <w:rPr>
          <w:rFonts w:cs="Times New Roman"/>
        </w:rPr>
      </w:pPr>
      <w:r w:rsidRPr="008C34D3">
        <w:rPr>
          <w:rFonts w:cs="Times New Roman"/>
        </w:rPr>
        <w:t>endglobal</w:t>
      </w:r>
    </w:p>
    <w:p w:rsidR="007C5F8F" w:rsidRPr="008C34D3" w:rsidRDefault="007C5F8F" w:rsidP="007C5F8F">
      <w:pPr>
        <w:ind w:firstLineChars="400" w:firstLine="840"/>
        <w:jc w:val="left"/>
        <w:rPr>
          <w:rFonts w:cs="Times New Roman"/>
        </w:rPr>
      </w:pPr>
    </w:p>
    <w:p w:rsidR="007C5F8F" w:rsidRPr="008C34D3" w:rsidRDefault="007C5F8F" w:rsidP="007C5F8F">
      <w:pPr>
        <w:ind w:firstLineChars="400" w:firstLine="840"/>
        <w:jc w:val="left"/>
        <w:rPr>
          <w:rFonts w:cs="Times New Roman"/>
        </w:rPr>
      </w:pPr>
      <w:r w:rsidRPr="008C34D3">
        <w:rPr>
          <w:rFonts w:cs="Times New Roman"/>
        </w:rPr>
        <w:t>post_jump "if snip.tabstop == 0: insert_method_call(snip.tabstops[1].current_text)"</w:t>
      </w:r>
    </w:p>
    <w:p w:rsidR="007C5F8F" w:rsidRPr="008C34D3" w:rsidRDefault="007C5F8F" w:rsidP="007C5F8F">
      <w:pPr>
        <w:ind w:firstLineChars="400" w:firstLine="840"/>
        <w:jc w:val="left"/>
        <w:rPr>
          <w:rFonts w:cs="Times New Roman"/>
        </w:rPr>
      </w:pPr>
      <w:r w:rsidRPr="008C34D3">
        <w:rPr>
          <w:rFonts w:cs="Times New Roman"/>
        </w:rPr>
        <w:t>snippet d "method declaration" b</w:t>
      </w:r>
    </w:p>
    <w:p w:rsidR="007C5F8F" w:rsidRPr="008C34D3" w:rsidRDefault="007C5F8F" w:rsidP="007C5F8F">
      <w:pPr>
        <w:ind w:firstLineChars="400" w:firstLine="840"/>
        <w:jc w:val="left"/>
        <w:rPr>
          <w:rFonts w:cs="Times New Roman"/>
        </w:rPr>
      </w:pPr>
      <w:r w:rsidRPr="008C34D3">
        <w:rPr>
          <w:rFonts w:cs="Times New Roman"/>
        </w:rPr>
        <w:t>def $1():</w:t>
      </w:r>
    </w:p>
    <w:p w:rsidR="007C5F8F" w:rsidRPr="008C34D3" w:rsidRDefault="007C5F8F" w:rsidP="007C5F8F">
      <w:pPr>
        <w:ind w:firstLineChars="400" w:firstLine="840"/>
        <w:jc w:val="left"/>
        <w:rPr>
          <w:rFonts w:cs="Times New Roman"/>
        </w:rPr>
      </w:pPr>
      <w:r w:rsidRPr="008C34D3">
        <w:rPr>
          <w:rFonts w:cs="Times New Roman"/>
        </w:rPr>
        <w:tab/>
        <w:t>$2</w:t>
      </w:r>
    </w:p>
    <w:p w:rsidR="007C5F8F" w:rsidRPr="008C34D3" w:rsidRDefault="007C5F8F" w:rsidP="007C5F8F">
      <w:pPr>
        <w:ind w:firstLineChars="400" w:firstLine="840"/>
        <w:jc w:val="left"/>
        <w:rPr>
          <w:rFonts w:cs="Times New Roman"/>
        </w:rPr>
      </w:pPr>
      <w:r w:rsidRPr="008C34D3">
        <w:rPr>
          <w:rFonts w:cs="Times New Roman"/>
        </w:rPr>
        <w:t>endsnippet</w:t>
      </w:r>
    </w:p>
    <w:p w:rsidR="007C5F8F" w:rsidRDefault="007C5F8F" w:rsidP="007C5F8F">
      <w:pPr>
        <w:ind w:firstLineChars="400" w:firstLine="840"/>
        <w:jc w:val="left"/>
        <w:rPr>
          <w:rFonts w:cs="Times New Roman"/>
        </w:rPr>
      </w:pPr>
      <w:r w:rsidRPr="008C34D3">
        <w:rPr>
          <w:rFonts w:cs="Times New Roman"/>
        </w:rPr>
        <w:t>------------------- SNAP -------------------</w:t>
      </w:r>
    </w:p>
    <w:p w:rsidR="007C5F8F" w:rsidRDefault="007C5F8F" w:rsidP="007C5F8F">
      <w:pPr>
        <w:pStyle w:val="3"/>
      </w:pPr>
      <w:r>
        <w:t xml:space="preserve">4.13 </w:t>
      </w:r>
      <w:r>
        <w:rPr>
          <w:rFonts w:hint="eastAsia"/>
        </w:rPr>
        <w:t>自动触发</w:t>
      </w:r>
    </w:p>
    <w:p w:rsidR="007C5F8F" w:rsidRDefault="007C5F8F" w:rsidP="007C5F8F">
      <w:pPr>
        <w:ind w:firstLine="420"/>
      </w:pPr>
      <w:r>
        <w:rPr>
          <w:rFonts w:hint="eastAsia"/>
        </w:rPr>
        <w:t xml:space="preserve">    </w:t>
      </w:r>
      <w:r>
        <w:rPr>
          <w:rFonts w:hint="eastAsia"/>
        </w:rPr>
        <w:t>注意：</w:t>
      </w:r>
      <w:r>
        <w:t>vim 7.4.214</w:t>
      </w:r>
      <w:r>
        <w:rPr>
          <w:rFonts w:hint="eastAsia"/>
        </w:rPr>
        <w:t>以后才</w:t>
      </w:r>
      <w:r>
        <w:t>支持此功能。</w:t>
      </w:r>
    </w:p>
    <w:p w:rsidR="007C5F8F" w:rsidRDefault="007C5F8F" w:rsidP="007C5F8F">
      <w:pPr>
        <w:ind w:firstLine="420"/>
      </w:pPr>
      <w:r>
        <w:rPr>
          <w:rFonts w:hint="eastAsia"/>
        </w:rPr>
        <w:t>许多语言结构只能在特定的地方出现，所以可以在不手动触发的情况下使用代码段。</w:t>
      </w:r>
    </w:p>
    <w:p w:rsidR="007C5F8F" w:rsidRDefault="007C5F8F" w:rsidP="007C5F8F">
      <w:pPr>
        <w:ind w:firstLine="420"/>
      </w:pPr>
      <w:r>
        <w:rPr>
          <w:rFonts w:hint="eastAsia"/>
        </w:rPr>
        <w:t>代码段可以通过在代码段定义中指定“</w:t>
      </w:r>
      <w:r>
        <w:t>A”</w:t>
      </w:r>
      <w:r>
        <w:t>选项来标记为自动触发。</w:t>
      </w:r>
    </w:p>
    <w:p w:rsidR="007C5F8F" w:rsidRDefault="007C5F8F" w:rsidP="007C5F8F">
      <w:pPr>
        <w:ind w:firstLine="420"/>
      </w:pPr>
      <w:r>
        <w:rPr>
          <w:rFonts w:hint="eastAsia"/>
        </w:rPr>
        <w:t>在将代码段定义为自动触发后，每个类型字符将检查代码段条件，如果条件匹配，则会触发代码段。</w:t>
      </w:r>
    </w:p>
    <w:p w:rsidR="007C5F8F" w:rsidRPr="00C05668" w:rsidRDefault="007C5F8F" w:rsidP="007C5F8F">
      <w:pPr>
        <w:ind w:firstLine="420"/>
      </w:pPr>
      <w:r>
        <w:t>*</w:t>
      </w:r>
      <w:r>
        <w:t>警告：</w:t>
      </w:r>
      <w:r>
        <w:t>*</w:t>
      </w:r>
      <w:r>
        <w:t>使用此功能可能导致显着的</w:t>
      </w:r>
      <w:r>
        <w:t>vim</w:t>
      </w:r>
      <w:r>
        <w:t>减缓。</w:t>
      </w:r>
    </w:p>
    <w:p w:rsidR="007C5F8F" w:rsidRPr="00505967" w:rsidRDefault="007C5F8F" w:rsidP="007C5F8F">
      <w:pPr>
        <w:ind w:firstLine="420"/>
        <w:jc w:val="left"/>
        <w:rPr>
          <w:rFonts w:cs="Times New Roman"/>
        </w:rPr>
      </w:pPr>
    </w:p>
    <w:p w:rsidR="007C5F8F" w:rsidRPr="00505967" w:rsidRDefault="007C5F8F" w:rsidP="007C5F8F">
      <w:pPr>
        <w:ind w:firstLine="420"/>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7C5F8F" w:rsidRPr="00505967" w:rsidRDefault="007C5F8F" w:rsidP="007C5F8F">
      <w:pPr>
        <w:ind w:firstLineChars="400" w:firstLine="840"/>
        <w:jc w:val="left"/>
        <w:rPr>
          <w:rFonts w:cs="Times New Roman"/>
        </w:rPr>
      </w:pPr>
      <w:r w:rsidRPr="00505967">
        <w:rPr>
          <w:rFonts w:cs="Times New Roman"/>
        </w:rPr>
        <w:t>------------------- SNIP -------------------</w:t>
      </w:r>
    </w:p>
    <w:p w:rsidR="007C5F8F" w:rsidRPr="00505967" w:rsidRDefault="007C5F8F" w:rsidP="007C5F8F">
      <w:pPr>
        <w:ind w:firstLineChars="400" w:firstLine="840"/>
        <w:jc w:val="left"/>
        <w:rPr>
          <w:rFonts w:cs="Times New Roman"/>
        </w:rPr>
      </w:pPr>
      <w:r w:rsidRPr="00505967">
        <w:rPr>
          <w:rFonts w:cs="Times New Roman"/>
        </w:rPr>
        <w:lastRenderedPageBreak/>
        <w:t>snippet "^p" "package" rbA</w:t>
      </w:r>
    </w:p>
    <w:p w:rsidR="007C5F8F" w:rsidRPr="00505967" w:rsidRDefault="007C5F8F" w:rsidP="007C5F8F">
      <w:pPr>
        <w:ind w:firstLineChars="400" w:firstLine="840"/>
        <w:jc w:val="left"/>
        <w:rPr>
          <w:rFonts w:cs="Times New Roman"/>
        </w:rPr>
      </w:pPr>
      <w:r w:rsidRPr="00505967">
        <w:rPr>
          <w:rFonts w:cs="Times New Roman"/>
        </w:rPr>
        <w:t>package ${1:main}</w:t>
      </w:r>
    </w:p>
    <w:p w:rsidR="007C5F8F" w:rsidRPr="00505967" w:rsidRDefault="007C5F8F" w:rsidP="007C5F8F">
      <w:pPr>
        <w:ind w:firstLineChars="400" w:firstLine="840"/>
        <w:jc w:val="left"/>
        <w:rPr>
          <w:rFonts w:cs="Times New Roman"/>
        </w:rPr>
      </w:pPr>
      <w:r w:rsidRPr="00505967">
        <w:rPr>
          <w:rFonts w:cs="Times New Roman"/>
        </w:rPr>
        <w:t>endsnippet</w:t>
      </w:r>
    </w:p>
    <w:p w:rsidR="007C5F8F" w:rsidRPr="00505967" w:rsidRDefault="007C5F8F" w:rsidP="007C5F8F">
      <w:pPr>
        <w:ind w:firstLineChars="400" w:firstLine="840"/>
        <w:jc w:val="left"/>
        <w:rPr>
          <w:rFonts w:cs="Times New Roman"/>
        </w:rPr>
      </w:pPr>
    </w:p>
    <w:p w:rsidR="007C5F8F" w:rsidRPr="00505967" w:rsidRDefault="007C5F8F" w:rsidP="007C5F8F">
      <w:pPr>
        <w:ind w:firstLineChars="400" w:firstLine="840"/>
        <w:jc w:val="left"/>
        <w:rPr>
          <w:rFonts w:cs="Times New Roman"/>
        </w:rPr>
      </w:pPr>
      <w:r w:rsidRPr="00505967">
        <w:rPr>
          <w:rFonts w:cs="Times New Roman"/>
        </w:rPr>
        <w:t>snippet "^m" "func main" rbA</w:t>
      </w:r>
    </w:p>
    <w:p w:rsidR="007C5F8F" w:rsidRPr="00505967" w:rsidRDefault="007C5F8F" w:rsidP="007C5F8F">
      <w:pPr>
        <w:ind w:firstLineChars="400" w:firstLine="840"/>
        <w:jc w:val="left"/>
        <w:rPr>
          <w:rFonts w:cs="Times New Roman"/>
        </w:rPr>
      </w:pPr>
      <w:r w:rsidRPr="00505967">
        <w:rPr>
          <w:rFonts w:cs="Times New Roman"/>
        </w:rPr>
        <w:t>func main() {</w:t>
      </w:r>
    </w:p>
    <w:p w:rsidR="007C5F8F" w:rsidRPr="00505967" w:rsidRDefault="007C5F8F" w:rsidP="007C5F8F">
      <w:pPr>
        <w:ind w:firstLineChars="400" w:firstLine="840"/>
        <w:jc w:val="left"/>
        <w:rPr>
          <w:rFonts w:cs="Times New Roman"/>
        </w:rPr>
      </w:pPr>
      <w:r w:rsidRPr="00505967">
        <w:rPr>
          <w:rFonts w:cs="Times New Roman"/>
        </w:rPr>
        <w:tab/>
        <w:t>$1</w:t>
      </w:r>
    </w:p>
    <w:p w:rsidR="007C5F8F" w:rsidRPr="00505967" w:rsidRDefault="007C5F8F" w:rsidP="007C5F8F">
      <w:pPr>
        <w:ind w:firstLineChars="400" w:firstLine="840"/>
        <w:jc w:val="left"/>
        <w:rPr>
          <w:rFonts w:cs="Times New Roman"/>
        </w:rPr>
      </w:pPr>
      <w:r w:rsidRPr="00505967">
        <w:rPr>
          <w:rFonts w:cs="Times New Roman"/>
        </w:rPr>
        <w:t>}</w:t>
      </w:r>
    </w:p>
    <w:p w:rsidR="007C5F8F" w:rsidRPr="00505967" w:rsidRDefault="007C5F8F" w:rsidP="007C5F8F">
      <w:pPr>
        <w:ind w:firstLineChars="400" w:firstLine="840"/>
        <w:jc w:val="left"/>
        <w:rPr>
          <w:rFonts w:cs="Times New Roman"/>
        </w:rPr>
      </w:pPr>
      <w:r w:rsidRPr="00505967">
        <w:rPr>
          <w:rFonts w:cs="Times New Roman"/>
        </w:rPr>
        <w:t>endsnippet</w:t>
      </w:r>
    </w:p>
    <w:p w:rsidR="007C5F8F" w:rsidRDefault="007C5F8F" w:rsidP="007C5F8F">
      <w:pPr>
        <w:ind w:firstLineChars="400" w:firstLine="840"/>
        <w:jc w:val="left"/>
        <w:rPr>
          <w:rFonts w:cs="Times New Roman"/>
        </w:rPr>
      </w:pPr>
      <w:r w:rsidRPr="00505967">
        <w:rPr>
          <w:rFonts w:cs="Times New Roman"/>
        </w:rPr>
        <w:t>------------------- SNAP -------------------</w:t>
      </w:r>
    </w:p>
    <w:p w:rsidR="007C5F8F" w:rsidRDefault="007C5F8F" w:rsidP="007C5F8F">
      <w:pPr>
        <w:ind w:firstLine="420"/>
      </w:pPr>
      <w:r w:rsidRPr="00B41017">
        <w:rPr>
          <w:rFonts w:hint="eastAsia"/>
        </w:rPr>
        <w:t>当“</w:t>
      </w:r>
      <w:r w:rsidRPr="00B41017">
        <w:t>p”</w:t>
      </w:r>
      <w:r>
        <w:rPr>
          <w:rFonts w:hint="eastAsia"/>
        </w:rPr>
        <w:t>或“</w:t>
      </w:r>
      <w:r>
        <w:rPr>
          <w:rFonts w:hint="eastAsia"/>
        </w:rPr>
        <w:t>m</w:t>
      </w:r>
      <w:r>
        <w:rPr>
          <w:rFonts w:hint="eastAsia"/>
        </w:rPr>
        <w:t>”</w:t>
      </w:r>
      <w:r>
        <w:t>字符将在行的开头出现时，将自动</w:t>
      </w:r>
      <w:r>
        <w:rPr>
          <w:rFonts w:hint="eastAsia"/>
        </w:rPr>
        <w:t>触发，</w:t>
      </w:r>
      <w:r w:rsidRPr="00B41017">
        <w:t>不需要按触发键</w:t>
      </w:r>
      <w:r>
        <w:rPr>
          <w:rFonts w:hint="eastAsia"/>
        </w:rPr>
        <w:t>TAB</w:t>
      </w:r>
      <w:r>
        <w:rPr>
          <w:rFonts w:hint="eastAsia"/>
        </w:rPr>
        <w:t>。</w:t>
      </w:r>
    </w:p>
    <w:p w:rsidR="007C5F8F" w:rsidRDefault="007C5F8F" w:rsidP="007C5F8F">
      <w:pPr>
        <w:ind w:firstLineChars="400" w:firstLine="840"/>
        <w:jc w:val="left"/>
        <w:rPr>
          <w:rFonts w:cs="Times New Roman"/>
        </w:rPr>
        <w:sectPr w:rsidR="007C5F8F" w:rsidSect="00B86C92">
          <w:pgSz w:w="11906" w:h="16838"/>
          <w:pgMar w:top="1440" w:right="1080" w:bottom="1440" w:left="1080" w:header="851" w:footer="992" w:gutter="0"/>
          <w:cols w:space="425"/>
          <w:docGrid w:type="lines" w:linePitch="312"/>
        </w:sectPr>
      </w:pPr>
    </w:p>
    <w:p w:rsidR="00CB05D7" w:rsidRPr="007C5F8F" w:rsidRDefault="0048373C" w:rsidP="0057539F">
      <w:pPr>
        <w:pStyle w:val="05"/>
        <w:ind w:firstLine="420"/>
      </w:pPr>
      <w:bookmarkStart w:id="0" w:name="_GoBack"/>
      <w:bookmarkEnd w:id="0"/>
    </w:p>
    <w:sectPr w:rsidR="00CB05D7" w:rsidRPr="007C5F8F" w:rsidSect="006717F2">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73C" w:rsidRDefault="0048373C" w:rsidP="0082499E">
      <w:pPr>
        <w:ind w:firstLine="420"/>
      </w:pPr>
      <w:r>
        <w:separator/>
      </w:r>
    </w:p>
  </w:endnote>
  <w:endnote w:type="continuationSeparator" w:id="0">
    <w:p w:rsidR="0048373C" w:rsidRDefault="0048373C" w:rsidP="0082499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73C" w:rsidRDefault="0048373C" w:rsidP="0082499E">
      <w:pPr>
        <w:ind w:firstLine="420"/>
      </w:pPr>
      <w:r>
        <w:separator/>
      </w:r>
    </w:p>
  </w:footnote>
  <w:footnote w:type="continuationSeparator" w:id="0">
    <w:p w:rsidR="0048373C" w:rsidRDefault="0048373C" w:rsidP="0082499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E" w:rsidRDefault="0082499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10CF"/>
    <w:multiLevelType w:val="hybridMultilevel"/>
    <w:tmpl w:val="1522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751A53"/>
    <w:multiLevelType w:val="hybridMultilevel"/>
    <w:tmpl w:val="65807076"/>
    <w:lvl w:ilvl="0" w:tplc="44D85E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9D3AB5"/>
    <w:multiLevelType w:val="hybridMultilevel"/>
    <w:tmpl w:val="BC800284"/>
    <w:lvl w:ilvl="0" w:tplc="B17C7A7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8"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2"/>
  </w:num>
  <w:num w:numId="3">
    <w:abstractNumId w:val="6"/>
  </w:num>
  <w:num w:numId="4">
    <w:abstractNumId w:val="7"/>
  </w:num>
  <w:num w:numId="5">
    <w:abstractNumId w:val="2"/>
  </w:num>
  <w:num w:numId="6">
    <w:abstractNumId w:val="9"/>
  </w:num>
  <w:num w:numId="7">
    <w:abstractNumId w:val="4"/>
  </w:num>
  <w:num w:numId="8">
    <w:abstractNumId w:val="8"/>
  </w:num>
  <w:num w:numId="9">
    <w:abstractNumId w:val="10"/>
  </w:num>
  <w:num w:numId="10">
    <w:abstractNumId w:val="3"/>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80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8F"/>
    <w:rsid w:val="000B1F16"/>
    <w:rsid w:val="000D363A"/>
    <w:rsid w:val="000E5FE9"/>
    <w:rsid w:val="000F58F6"/>
    <w:rsid w:val="00171F74"/>
    <w:rsid w:val="00195B45"/>
    <w:rsid w:val="001D07AE"/>
    <w:rsid w:val="001F3CB5"/>
    <w:rsid w:val="00220337"/>
    <w:rsid w:val="002558C3"/>
    <w:rsid w:val="002C1B76"/>
    <w:rsid w:val="002E28A1"/>
    <w:rsid w:val="00386266"/>
    <w:rsid w:val="0048373C"/>
    <w:rsid w:val="00491B7E"/>
    <w:rsid w:val="004D16EE"/>
    <w:rsid w:val="004D38A5"/>
    <w:rsid w:val="00513B87"/>
    <w:rsid w:val="0057539F"/>
    <w:rsid w:val="00575825"/>
    <w:rsid w:val="00644568"/>
    <w:rsid w:val="006717F2"/>
    <w:rsid w:val="00696234"/>
    <w:rsid w:val="006D30DB"/>
    <w:rsid w:val="00792CDA"/>
    <w:rsid w:val="007B1CF4"/>
    <w:rsid w:val="007B7CBD"/>
    <w:rsid w:val="007C5F8F"/>
    <w:rsid w:val="007D0A00"/>
    <w:rsid w:val="0082499E"/>
    <w:rsid w:val="008364BF"/>
    <w:rsid w:val="00836F68"/>
    <w:rsid w:val="00881D05"/>
    <w:rsid w:val="008A61DD"/>
    <w:rsid w:val="008F5744"/>
    <w:rsid w:val="008F73BD"/>
    <w:rsid w:val="00904E54"/>
    <w:rsid w:val="00976AEB"/>
    <w:rsid w:val="0098613E"/>
    <w:rsid w:val="009A7994"/>
    <w:rsid w:val="009D3E20"/>
    <w:rsid w:val="009D7A91"/>
    <w:rsid w:val="00A77B0D"/>
    <w:rsid w:val="00AA086E"/>
    <w:rsid w:val="00AA228E"/>
    <w:rsid w:val="00AC7C3A"/>
    <w:rsid w:val="00B36284"/>
    <w:rsid w:val="00B446A4"/>
    <w:rsid w:val="00B7078D"/>
    <w:rsid w:val="00B82EC7"/>
    <w:rsid w:val="00BA2F3D"/>
    <w:rsid w:val="00BA4A49"/>
    <w:rsid w:val="00BA50E1"/>
    <w:rsid w:val="00C4514C"/>
    <w:rsid w:val="00D00730"/>
    <w:rsid w:val="00D21600"/>
    <w:rsid w:val="00D23EF7"/>
    <w:rsid w:val="00D64ECA"/>
    <w:rsid w:val="00D767F5"/>
    <w:rsid w:val="00D776CD"/>
    <w:rsid w:val="00D86D9C"/>
    <w:rsid w:val="00DD2D69"/>
    <w:rsid w:val="00E5407A"/>
    <w:rsid w:val="00E87144"/>
    <w:rsid w:val="00E96C96"/>
    <w:rsid w:val="00EA72FE"/>
    <w:rsid w:val="00F24EB4"/>
    <w:rsid w:val="00F61599"/>
    <w:rsid w:val="00F71B76"/>
    <w:rsid w:val="00F902CE"/>
    <w:rsid w:val="00F91D8E"/>
    <w:rsid w:val="00F92BD6"/>
    <w:rsid w:val="00FE5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386B5C-3A25-4979-A38E-55072E7F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7C5F8F"/>
    <w:pPr>
      <w:widowControl w:val="0"/>
      <w:adjustRightInd w:val="0"/>
      <w:snapToGrid w:val="0"/>
      <w:ind w:firstLineChars="200" w:firstLine="200"/>
      <w:jc w:val="both"/>
    </w:pPr>
    <w:rPr>
      <w:rFonts w:ascii="Times New Roman" w:eastAsia="宋体" w:hAnsi="Times New Roman"/>
    </w:rPr>
  </w:style>
  <w:style w:type="paragraph" w:styleId="1">
    <w:name w:val="heading 1"/>
    <w:next w:val="a"/>
    <w:link w:val="10"/>
    <w:uiPriority w:val="9"/>
    <w:qFormat/>
    <w:rsid w:val="0057539F"/>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57539F"/>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57539F"/>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57539F"/>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57539F"/>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paragraph" w:styleId="7">
    <w:name w:val="heading 7"/>
    <w:next w:val="a"/>
    <w:link w:val="70"/>
    <w:uiPriority w:val="9"/>
    <w:unhideWhenUsed/>
    <w:qFormat/>
    <w:rsid w:val="0057539F"/>
    <w:pPr>
      <w:keepNext/>
      <w:keepLines/>
      <w:spacing w:before="240" w:after="64" w:line="320" w:lineRule="auto"/>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next w:val="a"/>
    <w:link w:val="00"/>
    <w:qFormat/>
    <w:rsid w:val="009D3E20"/>
    <w:rPr>
      <w:rFonts w:ascii="Times New Roman" w:eastAsia="宋体" w:hAnsi="Times New Roman"/>
    </w:rPr>
  </w:style>
  <w:style w:type="paragraph" w:customStyle="1" w:styleId="41">
    <w:name w:val="正文4"/>
    <w:link w:val="42"/>
    <w:qFormat/>
    <w:rsid w:val="009D3E20"/>
    <w:pPr>
      <w:ind w:firstLineChars="400" w:firstLine="400"/>
    </w:pPr>
    <w:rPr>
      <w:rFonts w:ascii="Times New Roman" w:eastAsia="宋体" w:hAnsi="Times New Roman"/>
    </w:rPr>
  </w:style>
  <w:style w:type="character" w:customStyle="1" w:styleId="00">
    <w:name w:val="正文0 字符"/>
    <w:basedOn w:val="a0"/>
    <w:link w:val="0"/>
    <w:rsid w:val="009D3E20"/>
    <w:rPr>
      <w:rFonts w:ascii="Times New Roman" w:eastAsia="宋体" w:hAnsi="Times New Roman"/>
    </w:rPr>
  </w:style>
  <w:style w:type="paragraph" w:customStyle="1" w:styleId="61">
    <w:name w:val="正文6"/>
    <w:link w:val="62"/>
    <w:qFormat/>
    <w:rsid w:val="009D3E20"/>
    <w:pPr>
      <w:ind w:firstLineChars="600" w:firstLine="600"/>
    </w:pPr>
    <w:rPr>
      <w:rFonts w:ascii="Times New Roman" w:eastAsia="宋体" w:hAnsi="Times New Roman"/>
    </w:rPr>
  </w:style>
  <w:style w:type="character" w:customStyle="1" w:styleId="42">
    <w:name w:val="正文4 字符"/>
    <w:basedOn w:val="a0"/>
    <w:link w:val="41"/>
    <w:rsid w:val="009D3E20"/>
    <w:rPr>
      <w:rFonts w:ascii="Times New Roman" w:eastAsia="宋体" w:hAnsi="Times New Roman"/>
    </w:rPr>
  </w:style>
  <w:style w:type="paragraph" w:customStyle="1" w:styleId="8">
    <w:name w:val="正文8"/>
    <w:link w:val="80"/>
    <w:qFormat/>
    <w:rsid w:val="009D3E20"/>
    <w:pPr>
      <w:ind w:firstLineChars="800" w:firstLine="800"/>
    </w:pPr>
    <w:rPr>
      <w:rFonts w:ascii="Times New Roman" w:eastAsia="宋体" w:hAnsi="Times New Roman"/>
    </w:rPr>
  </w:style>
  <w:style w:type="character" w:customStyle="1" w:styleId="62">
    <w:name w:val="正文6 字符"/>
    <w:basedOn w:val="a0"/>
    <w:link w:val="61"/>
    <w:rsid w:val="009D3E20"/>
    <w:rPr>
      <w:rFonts w:ascii="Times New Roman" w:eastAsia="宋体" w:hAnsi="Times New Roman"/>
    </w:rPr>
  </w:style>
  <w:style w:type="character" w:customStyle="1" w:styleId="10">
    <w:name w:val="标题 1 字符"/>
    <w:basedOn w:val="a0"/>
    <w:link w:val="1"/>
    <w:uiPriority w:val="9"/>
    <w:rsid w:val="0057539F"/>
    <w:rPr>
      <w:rFonts w:ascii="Times New Roman" w:eastAsia="黑体" w:hAnsi="Times New Roman"/>
      <w:b/>
      <w:bCs/>
      <w:kern w:val="44"/>
      <w:sz w:val="44"/>
      <w:szCs w:val="44"/>
    </w:rPr>
  </w:style>
  <w:style w:type="character" w:customStyle="1" w:styleId="80">
    <w:name w:val="正文8 字符"/>
    <w:basedOn w:val="62"/>
    <w:link w:val="8"/>
    <w:rsid w:val="009D3E20"/>
    <w:rPr>
      <w:rFonts w:ascii="Times New Roman" w:eastAsia="宋体" w:hAnsi="Times New Roman"/>
    </w:rPr>
  </w:style>
  <w:style w:type="character" w:customStyle="1" w:styleId="20">
    <w:name w:val="标题 2 字符"/>
    <w:basedOn w:val="a0"/>
    <w:link w:val="2"/>
    <w:uiPriority w:val="9"/>
    <w:rsid w:val="0057539F"/>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57539F"/>
    <w:rPr>
      <w:rFonts w:ascii="Times New Roman" w:eastAsia="黑体" w:hAnsi="Times New Roman"/>
      <w:b/>
      <w:bCs/>
      <w:sz w:val="32"/>
      <w:szCs w:val="32"/>
    </w:rPr>
  </w:style>
  <w:style w:type="character" w:customStyle="1" w:styleId="40">
    <w:name w:val="标题 4 字符"/>
    <w:basedOn w:val="a0"/>
    <w:link w:val="4"/>
    <w:uiPriority w:val="9"/>
    <w:rsid w:val="0057539F"/>
    <w:rPr>
      <w:rFonts w:ascii="Times New Roman" w:eastAsia="黑体" w:hAnsi="Times New Roman" w:cstheme="majorBidi"/>
      <w:b/>
      <w:bCs/>
      <w:sz w:val="30"/>
      <w:szCs w:val="28"/>
    </w:rPr>
  </w:style>
  <w:style w:type="character" w:customStyle="1" w:styleId="50">
    <w:name w:val="标题 5 字符"/>
    <w:basedOn w:val="a0"/>
    <w:link w:val="5"/>
    <w:uiPriority w:val="9"/>
    <w:rsid w:val="0057539F"/>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link w:val="02"/>
    <w:qFormat/>
    <w:rsid w:val="009D3E20"/>
    <w:rPr>
      <w:rFonts w:ascii="Times New Roman" w:eastAsia="宋体" w:hAnsi="Times New Roman"/>
      <w:sz w:val="18"/>
    </w:rPr>
  </w:style>
  <w:style w:type="character" w:customStyle="1" w:styleId="02">
    <w:name w:val="表格正文0 字符"/>
    <w:basedOn w:val="a0"/>
    <w:link w:val="01"/>
    <w:rsid w:val="009D3E20"/>
    <w:rPr>
      <w:rFonts w:ascii="Times New Roman" w:eastAsia="宋体" w:hAnsi="Times New Roman"/>
      <w:sz w:val="18"/>
    </w:rPr>
  </w:style>
  <w:style w:type="paragraph" w:styleId="a5">
    <w:name w:val="header"/>
    <w:basedOn w:val="a"/>
    <w:link w:val="a6"/>
    <w:uiPriority w:val="99"/>
    <w:unhideWhenUsed/>
    <w:rsid w:val="0082499E"/>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82499E"/>
    <w:rPr>
      <w:rFonts w:ascii="Times New Roman" w:eastAsia="宋体" w:hAnsi="Times New Roman"/>
      <w:sz w:val="18"/>
      <w:szCs w:val="18"/>
    </w:rPr>
  </w:style>
  <w:style w:type="paragraph" w:styleId="a7">
    <w:name w:val="footer"/>
    <w:basedOn w:val="a"/>
    <w:link w:val="a8"/>
    <w:uiPriority w:val="99"/>
    <w:unhideWhenUsed/>
    <w:rsid w:val="0082499E"/>
    <w:pPr>
      <w:tabs>
        <w:tab w:val="center" w:pos="4153"/>
        <w:tab w:val="right" w:pos="8306"/>
      </w:tabs>
      <w:jc w:val="left"/>
    </w:pPr>
    <w:rPr>
      <w:sz w:val="18"/>
      <w:szCs w:val="18"/>
    </w:rPr>
  </w:style>
  <w:style w:type="character" w:customStyle="1" w:styleId="a8">
    <w:name w:val="页脚 字符"/>
    <w:basedOn w:val="a0"/>
    <w:link w:val="a7"/>
    <w:uiPriority w:val="99"/>
    <w:rsid w:val="0082499E"/>
    <w:rPr>
      <w:rFonts w:ascii="Times New Roman" w:eastAsia="宋体" w:hAnsi="Times New Roman"/>
      <w:sz w:val="18"/>
      <w:szCs w:val="18"/>
    </w:rPr>
  </w:style>
  <w:style w:type="paragraph" w:customStyle="1" w:styleId="21">
    <w:name w:val="表格正文2"/>
    <w:basedOn w:val="01"/>
    <w:link w:val="22"/>
    <w:qFormat/>
    <w:rsid w:val="0082499E"/>
    <w:pPr>
      <w:widowControl w:val="0"/>
      <w:ind w:firstLineChars="200" w:firstLine="200"/>
      <w:jc w:val="both"/>
    </w:pPr>
  </w:style>
  <w:style w:type="character" w:customStyle="1" w:styleId="22">
    <w:name w:val="表格正文2 字符"/>
    <w:basedOn w:val="02"/>
    <w:link w:val="21"/>
    <w:rsid w:val="0082499E"/>
    <w:rPr>
      <w:rFonts w:ascii="Times New Roman" w:eastAsia="宋体" w:hAnsi="Times New Roman"/>
      <w:sz w:val="18"/>
    </w:rPr>
  </w:style>
  <w:style w:type="paragraph" w:customStyle="1" w:styleId="03">
    <w:name w:val="正文0代码"/>
    <w:link w:val="04"/>
    <w:qFormat/>
    <w:rsid w:val="0057539F"/>
    <w:pPr>
      <w:shd w:val="clear" w:color="auto" w:fill="002B35"/>
    </w:pPr>
    <w:rPr>
      <w:rFonts w:ascii="Consolas" w:eastAsia="宋体" w:hAnsi="Consolas"/>
      <w:sz w:val="20"/>
    </w:rPr>
  </w:style>
  <w:style w:type="paragraph" w:customStyle="1" w:styleId="05">
    <w:name w:val="表格正文0居中"/>
    <w:link w:val="06"/>
    <w:qFormat/>
    <w:rsid w:val="009D3E20"/>
    <w:pPr>
      <w:jc w:val="center"/>
    </w:pPr>
    <w:rPr>
      <w:rFonts w:ascii="Times New Roman" w:eastAsia="宋体" w:hAnsi="Times New Roman"/>
      <w:sz w:val="18"/>
    </w:rPr>
  </w:style>
  <w:style w:type="character" w:customStyle="1" w:styleId="04">
    <w:name w:val="正文0代码 字符"/>
    <w:basedOn w:val="a0"/>
    <w:link w:val="03"/>
    <w:rsid w:val="0057539F"/>
    <w:rPr>
      <w:rFonts w:ascii="Consolas" w:eastAsia="宋体" w:hAnsi="Consolas"/>
      <w:sz w:val="20"/>
      <w:shd w:val="clear" w:color="auto" w:fill="002B35"/>
    </w:rPr>
  </w:style>
  <w:style w:type="paragraph" w:customStyle="1" w:styleId="a9">
    <w:name w:val="表格头"/>
    <w:link w:val="aa"/>
    <w:qFormat/>
    <w:rsid w:val="009D3E20"/>
    <w:pPr>
      <w:jc w:val="center"/>
    </w:pPr>
    <w:rPr>
      <w:rFonts w:ascii="Times New Roman" w:eastAsia="宋体" w:hAnsi="Times New Roman"/>
      <w:b/>
      <w:sz w:val="18"/>
    </w:rPr>
  </w:style>
  <w:style w:type="character" w:customStyle="1" w:styleId="06">
    <w:name w:val="表格正文0居中 字符"/>
    <w:basedOn w:val="02"/>
    <w:link w:val="05"/>
    <w:rsid w:val="009D3E20"/>
    <w:rPr>
      <w:rFonts w:ascii="Times New Roman" w:eastAsia="宋体" w:hAnsi="Times New Roman"/>
      <w:sz w:val="18"/>
    </w:rPr>
  </w:style>
  <w:style w:type="paragraph" w:customStyle="1" w:styleId="ab">
    <w:name w:val="表格标题"/>
    <w:link w:val="ac"/>
    <w:qFormat/>
    <w:rsid w:val="009D3E20"/>
    <w:pPr>
      <w:tabs>
        <w:tab w:val="center" w:pos="4871"/>
      </w:tabs>
    </w:pPr>
    <w:rPr>
      <w:rFonts w:ascii="Times New Roman" w:eastAsia="宋体" w:hAnsi="Times New Roman"/>
      <w:b/>
      <w:sz w:val="18"/>
    </w:rPr>
  </w:style>
  <w:style w:type="character" w:customStyle="1" w:styleId="aa">
    <w:name w:val="表格头 字符"/>
    <w:basedOn w:val="06"/>
    <w:link w:val="a9"/>
    <w:rsid w:val="009D3E20"/>
    <w:rPr>
      <w:rFonts w:ascii="Times New Roman" w:eastAsia="宋体" w:hAnsi="Times New Roman"/>
      <w:b/>
      <w:sz w:val="18"/>
    </w:rPr>
  </w:style>
  <w:style w:type="paragraph" w:customStyle="1" w:styleId="ad">
    <w:name w:val="图标题"/>
    <w:next w:val="a"/>
    <w:link w:val="ae"/>
    <w:qFormat/>
    <w:rsid w:val="009D3E20"/>
    <w:pPr>
      <w:ind w:firstLine="480"/>
      <w:jc w:val="center"/>
    </w:pPr>
    <w:rPr>
      <w:rFonts w:ascii="Times New Roman" w:eastAsia="宋体" w:hAnsi="Times New Roman"/>
      <w:b/>
      <w:sz w:val="18"/>
    </w:rPr>
  </w:style>
  <w:style w:type="character" w:customStyle="1" w:styleId="ac">
    <w:name w:val="表格标题 字符"/>
    <w:basedOn w:val="a0"/>
    <w:link w:val="ab"/>
    <w:rsid w:val="009D3E20"/>
    <w:rPr>
      <w:rFonts w:ascii="Times New Roman" w:eastAsia="宋体" w:hAnsi="Times New Roman"/>
      <w:b/>
      <w:sz w:val="18"/>
    </w:rPr>
  </w:style>
  <w:style w:type="character" w:customStyle="1" w:styleId="ae">
    <w:name w:val="图标题 字符"/>
    <w:basedOn w:val="a0"/>
    <w:link w:val="ad"/>
    <w:rsid w:val="009D3E20"/>
    <w:rPr>
      <w:rFonts w:ascii="Times New Roman" w:eastAsia="宋体" w:hAnsi="Times New Roman"/>
      <w:b/>
      <w:sz w:val="18"/>
    </w:rPr>
  </w:style>
  <w:style w:type="character" w:customStyle="1" w:styleId="70">
    <w:name w:val="标题 7 字符"/>
    <w:basedOn w:val="a0"/>
    <w:link w:val="7"/>
    <w:uiPriority w:val="9"/>
    <w:rsid w:val="0057539F"/>
    <w:rPr>
      <w:rFonts w:ascii="Times New Roman" w:eastAsia="宋体" w:hAnsi="Times New Roman"/>
      <w:b/>
      <w:bCs/>
      <w:sz w:val="24"/>
      <w:szCs w:val="24"/>
    </w:rPr>
  </w:style>
  <w:style w:type="character" w:styleId="af">
    <w:name w:val="Hyperlink"/>
    <w:basedOn w:val="a0"/>
    <w:uiPriority w:val="99"/>
    <w:unhideWhenUsed/>
    <w:rsid w:val="007C5F8F"/>
    <w:rPr>
      <w:color w:val="0563C1" w:themeColor="hyperlink"/>
      <w:u w:val="single"/>
    </w:rPr>
  </w:style>
  <w:style w:type="character" w:customStyle="1" w:styleId="11">
    <w:name w:val="@他1"/>
    <w:basedOn w:val="a0"/>
    <w:uiPriority w:val="99"/>
    <w:semiHidden/>
    <w:unhideWhenUsed/>
    <w:rsid w:val="007C5F8F"/>
    <w:rPr>
      <w:color w:val="2B579A"/>
      <w:shd w:val="clear" w:color="auto" w:fill="E6E6E6"/>
    </w:rPr>
  </w:style>
  <w:style w:type="paragraph" w:styleId="af0">
    <w:name w:val="List Paragraph"/>
    <w:basedOn w:val="a"/>
    <w:uiPriority w:val="34"/>
    <w:qFormat/>
    <w:rsid w:val="007C5F8F"/>
    <w:pPr>
      <w:ind w:firstLine="420"/>
    </w:pPr>
  </w:style>
  <w:style w:type="table" w:styleId="af1">
    <w:name w:val="Table Grid"/>
    <w:basedOn w:val="a1"/>
    <w:uiPriority w:val="39"/>
    <w:rsid w:val="007C5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7C5F8F"/>
    <w:pPr>
      <w:ind w:leftChars="2500" w:left="100"/>
    </w:pPr>
  </w:style>
  <w:style w:type="character" w:customStyle="1" w:styleId="af3">
    <w:name w:val="日期 字符"/>
    <w:basedOn w:val="a0"/>
    <w:link w:val="af2"/>
    <w:uiPriority w:val="99"/>
    <w:semiHidden/>
    <w:rsid w:val="007C5F8F"/>
    <w:rPr>
      <w:rFonts w:ascii="Times New Roman" w:eastAsia="宋体" w:hAnsi="Times New Roman"/>
    </w:rPr>
  </w:style>
  <w:style w:type="numbering" w:customStyle="1" w:styleId="12">
    <w:name w:val="无列表1"/>
    <w:next w:val="a2"/>
    <w:uiPriority w:val="99"/>
    <w:semiHidden/>
    <w:unhideWhenUsed/>
    <w:rsid w:val="007C5F8F"/>
  </w:style>
  <w:style w:type="character" w:customStyle="1" w:styleId="sc91">
    <w:name w:val="sc91"/>
    <w:basedOn w:val="a0"/>
    <w:rsid w:val="007C5F8F"/>
    <w:rPr>
      <w:rFonts w:ascii="Courier New" w:hAnsi="Courier New" w:cs="Courier New" w:hint="default"/>
      <w:color w:val="804000"/>
      <w:sz w:val="20"/>
      <w:szCs w:val="20"/>
    </w:rPr>
  </w:style>
  <w:style w:type="character" w:customStyle="1" w:styleId="sc21">
    <w:name w:val="sc21"/>
    <w:basedOn w:val="a0"/>
    <w:rsid w:val="007C5F8F"/>
    <w:rPr>
      <w:rFonts w:ascii="Courier New" w:hAnsi="Courier New" w:cs="Courier New" w:hint="default"/>
      <w:color w:val="008000"/>
      <w:sz w:val="20"/>
      <w:szCs w:val="20"/>
    </w:rPr>
  </w:style>
  <w:style w:type="character" w:customStyle="1" w:styleId="sc161">
    <w:name w:val="sc161"/>
    <w:basedOn w:val="a0"/>
    <w:rsid w:val="007C5F8F"/>
    <w:rPr>
      <w:rFonts w:ascii="Courier New" w:hAnsi="Courier New" w:cs="Courier New" w:hint="default"/>
      <w:color w:val="8000FF"/>
      <w:sz w:val="20"/>
      <w:szCs w:val="20"/>
    </w:rPr>
  </w:style>
  <w:style w:type="character" w:customStyle="1" w:styleId="sc0">
    <w:name w:val="sc0"/>
    <w:basedOn w:val="a0"/>
    <w:rsid w:val="007C5F8F"/>
    <w:rPr>
      <w:rFonts w:ascii="Courier New" w:hAnsi="Courier New" w:cs="Courier New" w:hint="default"/>
      <w:color w:val="000000"/>
      <w:sz w:val="20"/>
      <w:szCs w:val="20"/>
    </w:rPr>
  </w:style>
  <w:style w:type="character" w:customStyle="1" w:styleId="sc11">
    <w:name w:val="sc11"/>
    <w:basedOn w:val="a0"/>
    <w:rsid w:val="007C5F8F"/>
    <w:rPr>
      <w:rFonts w:ascii="Courier New" w:hAnsi="Courier New" w:cs="Courier New" w:hint="default"/>
      <w:color w:val="000000"/>
      <w:sz w:val="20"/>
      <w:szCs w:val="20"/>
    </w:rPr>
  </w:style>
  <w:style w:type="character" w:customStyle="1" w:styleId="sc101">
    <w:name w:val="sc101"/>
    <w:basedOn w:val="a0"/>
    <w:rsid w:val="007C5F8F"/>
    <w:rPr>
      <w:rFonts w:ascii="Courier New" w:hAnsi="Courier New" w:cs="Courier New" w:hint="default"/>
      <w:b/>
      <w:bCs/>
      <w:color w:val="000080"/>
      <w:sz w:val="20"/>
      <w:szCs w:val="20"/>
    </w:rPr>
  </w:style>
  <w:style w:type="character" w:customStyle="1" w:styleId="sc41">
    <w:name w:val="sc41"/>
    <w:basedOn w:val="a0"/>
    <w:rsid w:val="007C5F8F"/>
    <w:rPr>
      <w:rFonts w:ascii="Courier New" w:hAnsi="Courier New" w:cs="Courier New" w:hint="default"/>
      <w:color w:val="FF8000"/>
      <w:sz w:val="20"/>
      <w:szCs w:val="20"/>
    </w:rPr>
  </w:style>
  <w:style w:type="character" w:customStyle="1" w:styleId="sc51">
    <w:name w:val="sc51"/>
    <w:basedOn w:val="a0"/>
    <w:rsid w:val="007C5F8F"/>
    <w:rPr>
      <w:rFonts w:ascii="Courier New" w:hAnsi="Courier New" w:cs="Courier New" w:hint="default"/>
      <w:b/>
      <w:bCs/>
      <w:color w:val="0000FF"/>
      <w:sz w:val="20"/>
      <w:szCs w:val="20"/>
    </w:rPr>
  </w:style>
  <w:style w:type="character" w:customStyle="1" w:styleId="sc61">
    <w:name w:val="sc61"/>
    <w:basedOn w:val="a0"/>
    <w:rsid w:val="007C5F8F"/>
    <w:rPr>
      <w:rFonts w:ascii="Courier New" w:hAnsi="Courier New" w:cs="Courier New" w:hint="default"/>
      <w:color w:val="FF0080"/>
      <w:sz w:val="20"/>
      <w:szCs w:val="20"/>
    </w:rPr>
  </w:style>
  <w:style w:type="character" w:customStyle="1" w:styleId="sc12">
    <w:name w:val="sc12"/>
    <w:basedOn w:val="a0"/>
    <w:rsid w:val="007C5F8F"/>
    <w:rPr>
      <w:rFonts w:ascii="Courier New" w:hAnsi="Courier New" w:cs="Courier New" w:hint="default"/>
      <w:color w:val="008000"/>
      <w:sz w:val="20"/>
      <w:szCs w:val="20"/>
    </w:rPr>
  </w:style>
  <w:style w:type="numbering" w:customStyle="1" w:styleId="23">
    <w:name w:val="无列表2"/>
    <w:next w:val="a2"/>
    <w:uiPriority w:val="99"/>
    <w:semiHidden/>
    <w:unhideWhenUsed/>
    <w:rsid w:val="007C5F8F"/>
  </w:style>
  <w:style w:type="paragraph" w:customStyle="1" w:styleId="msonormal0">
    <w:name w:val="msonormal"/>
    <w:basedOn w:val="a"/>
    <w:rsid w:val="007C5F8F"/>
    <w:pPr>
      <w:widowControl/>
      <w:adjustRightInd/>
      <w:snapToGrid/>
      <w:spacing w:before="100" w:beforeAutospacing="1" w:after="100" w:afterAutospacing="1"/>
      <w:ind w:firstLineChars="0" w:firstLine="0"/>
      <w:jc w:val="left"/>
    </w:pPr>
    <w:rPr>
      <w:rFonts w:ascii="宋体" w:hAnsi="宋体" w:cs="宋体"/>
      <w:kern w:val="0"/>
      <w:sz w:val="24"/>
      <w:szCs w:val="24"/>
    </w:rPr>
  </w:style>
  <w:style w:type="paragraph" w:customStyle="1" w:styleId="sc1">
    <w:name w:val="sc1"/>
    <w:basedOn w:val="a"/>
    <w:rsid w:val="007C5F8F"/>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2">
    <w:name w:val="sc2"/>
    <w:basedOn w:val="a"/>
    <w:rsid w:val="007C5F8F"/>
    <w:pPr>
      <w:widowControl/>
      <w:adjustRightInd/>
      <w:snapToGrid/>
      <w:spacing w:before="100" w:beforeAutospacing="1" w:after="100" w:afterAutospacing="1"/>
      <w:ind w:firstLineChars="0" w:firstLine="0"/>
      <w:jc w:val="left"/>
    </w:pPr>
    <w:rPr>
      <w:rFonts w:ascii="宋体" w:hAnsi="宋体" w:cs="宋体"/>
      <w:color w:val="008000"/>
      <w:kern w:val="0"/>
      <w:sz w:val="24"/>
      <w:szCs w:val="24"/>
    </w:rPr>
  </w:style>
  <w:style w:type="paragraph" w:customStyle="1" w:styleId="sc4">
    <w:name w:val="sc4"/>
    <w:basedOn w:val="a"/>
    <w:rsid w:val="007C5F8F"/>
    <w:pPr>
      <w:widowControl/>
      <w:adjustRightInd/>
      <w:snapToGrid/>
      <w:spacing w:before="100" w:beforeAutospacing="1" w:after="100" w:afterAutospacing="1"/>
      <w:ind w:firstLineChars="0" w:firstLine="0"/>
      <w:jc w:val="left"/>
    </w:pPr>
    <w:rPr>
      <w:rFonts w:ascii="宋体" w:hAnsi="宋体" w:cs="宋体"/>
      <w:color w:val="FF8000"/>
      <w:kern w:val="0"/>
      <w:sz w:val="24"/>
      <w:szCs w:val="24"/>
    </w:rPr>
  </w:style>
  <w:style w:type="paragraph" w:customStyle="1" w:styleId="sc5">
    <w:name w:val="sc5"/>
    <w:basedOn w:val="a"/>
    <w:rsid w:val="007C5F8F"/>
    <w:pPr>
      <w:widowControl/>
      <w:adjustRightInd/>
      <w:snapToGrid/>
      <w:spacing w:before="100" w:beforeAutospacing="1" w:after="100" w:afterAutospacing="1"/>
      <w:ind w:firstLineChars="0" w:firstLine="0"/>
      <w:jc w:val="left"/>
    </w:pPr>
    <w:rPr>
      <w:rFonts w:ascii="宋体" w:hAnsi="宋体" w:cs="宋体"/>
      <w:b/>
      <w:bCs/>
      <w:color w:val="0000FF"/>
      <w:kern w:val="0"/>
      <w:sz w:val="24"/>
      <w:szCs w:val="24"/>
    </w:rPr>
  </w:style>
  <w:style w:type="paragraph" w:customStyle="1" w:styleId="sc6">
    <w:name w:val="sc6"/>
    <w:basedOn w:val="a"/>
    <w:rsid w:val="007C5F8F"/>
    <w:pPr>
      <w:widowControl/>
      <w:adjustRightInd/>
      <w:snapToGrid/>
      <w:spacing w:before="100" w:beforeAutospacing="1" w:after="100" w:afterAutospacing="1"/>
      <w:ind w:firstLineChars="0" w:firstLine="0"/>
      <w:jc w:val="left"/>
    </w:pPr>
    <w:rPr>
      <w:rFonts w:ascii="宋体" w:hAnsi="宋体" w:cs="宋体"/>
      <w:color w:val="FF0080"/>
      <w:kern w:val="0"/>
      <w:sz w:val="24"/>
      <w:szCs w:val="24"/>
    </w:rPr>
  </w:style>
  <w:style w:type="paragraph" w:customStyle="1" w:styleId="sc9">
    <w:name w:val="sc9"/>
    <w:basedOn w:val="a"/>
    <w:rsid w:val="007C5F8F"/>
    <w:pPr>
      <w:widowControl/>
      <w:adjustRightInd/>
      <w:snapToGrid/>
      <w:spacing w:before="100" w:beforeAutospacing="1" w:after="100" w:afterAutospacing="1"/>
      <w:ind w:firstLineChars="0" w:firstLine="0"/>
      <w:jc w:val="left"/>
    </w:pPr>
    <w:rPr>
      <w:rFonts w:ascii="宋体" w:hAnsi="宋体" w:cs="宋体"/>
      <w:color w:val="804000"/>
      <w:kern w:val="0"/>
      <w:sz w:val="24"/>
      <w:szCs w:val="24"/>
    </w:rPr>
  </w:style>
  <w:style w:type="paragraph" w:customStyle="1" w:styleId="sc10">
    <w:name w:val="sc10"/>
    <w:basedOn w:val="a"/>
    <w:rsid w:val="007C5F8F"/>
    <w:pPr>
      <w:widowControl/>
      <w:adjustRightInd/>
      <w:snapToGrid/>
      <w:spacing w:before="100" w:beforeAutospacing="1" w:after="100" w:afterAutospacing="1"/>
      <w:ind w:firstLineChars="0" w:firstLine="0"/>
      <w:jc w:val="left"/>
    </w:pPr>
    <w:rPr>
      <w:rFonts w:ascii="宋体" w:hAnsi="宋体" w:cs="宋体"/>
      <w:b/>
      <w:bCs/>
      <w:color w:val="000080"/>
      <w:kern w:val="0"/>
      <w:sz w:val="24"/>
      <w:szCs w:val="24"/>
    </w:rPr>
  </w:style>
  <w:style w:type="paragraph" w:customStyle="1" w:styleId="sc16">
    <w:name w:val="sc16"/>
    <w:basedOn w:val="a"/>
    <w:rsid w:val="007C5F8F"/>
    <w:pPr>
      <w:widowControl/>
      <w:adjustRightInd/>
      <w:snapToGrid/>
      <w:spacing w:before="100" w:beforeAutospacing="1" w:after="100" w:afterAutospacing="1"/>
      <w:ind w:firstLineChars="0" w:firstLine="0"/>
      <w:jc w:val="left"/>
    </w:pPr>
    <w:rPr>
      <w:rFonts w:ascii="宋体" w:hAnsi="宋体" w:cs="宋体"/>
      <w:color w:val="8000FF"/>
      <w:kern w:val="0"/>
      <w:sz w:val="24"/>
      <w:szCs w:val="24"/>
    </w:rPr>
  </w:style>
  <w:style w:type="paragraph" w:styleId="af4">
    <w:name w:val="Balloon Text"/>
    <w:basedOn w:val="a"/>
    <w:link w:val="af5"/>
    <w:uiPriority w:val="99"/>
    <w:semiHidden/>
    <w:unhideWhenUsed/>
    <w:rsid w:val="007C5F8F"/>
    <w:rPr>
      <w:sz w:val="18"/>
      <w:szCs w:val="18"/>
    </w:rPr>
  </w:style>
  <w:style w:type="character" w:customStyle="1" w:styleId="af5">
    <w:name w:val="批注框文本 字符"/>
    <w:basedOn w:val="a0"/>
    <w:link w:val="af4"/>
    <w:uiPriority w:val="99"/>
    <w:semiHidden/>
    <w:rsid w:val="007C5F8F"/>
    <w:rPr>
      <w:rFonts w:ascii="Times New Roman" w:eastAsia="宋体" w:hAnsi="Times New Roman"/>
      <w:sz w:val="18"/>
      <w:szCs w:val="18"/>
    </w:rPr>
  </w:style>
  <w:style w:type="character" w:styleId="af6">
    <w:name w:val="Unresolved Mention"/>
    <w:basedOn w:val="a0"/>
    <w:uiPriority w:val="99"/>
    <w:semiHidden/>
    <w:unhideWhenUsed/>
    <w:rsid w:val="007C5F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E00A-2D2E-4C7C-8B4D-28FD4C0C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0</TotalTime>
  <Pages>21</Pages>
  <Words>4316</Words>
  <Characters>24602</Characters>
  <Application>Microsoft Office Word</Application>
  <DocSecurity>0</DocSecurity>
  <Lines>205</Lines>
  <Paragraphs>57</Paragraphs>
  <ScaleCrop>false</ScaleCrop>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cp:revision>
  <dcterms:created xsi:type="dcterms:W3CDTF">2017-07-20T15:23:00Z</dcterms:created>
  <dcterms:modified xsi:type="dcterms:W3CDTF">2017-07-20T15:23:00Z</dcterms:modified>
</cp:coreProperties>
</file>