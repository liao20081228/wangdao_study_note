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FAD" w:rsidRDefault="00ED5E11" w:rsidP="00C343CD">
      <w:pPr>
        <w:pStyle w:val="1"/>
      </w:pPr>
      <w:r>
        <w:rPr>
          <w:rFonts w:hint="eastAsia"/>
        </w:rPr>
        <w:t>数据库简介</w:t>
      </w:r>
    </w:p>
    <w:p w:rsidR="00C343CD" w:rsidRDefault="00C343CD" w:rsidP="00C343CD">
      <w:pPr>
        <w:ind w:firstLine="420"/>
      </w:pPr>
      <w:r w:rsidRPr="00C343CD">
        <w:rPr>
          <w:rFonts w:hint="eastAsia"/>
        </w:rPr>
        <w:t>Mysql</w:t>
      </w:r>
      <w:r w:rsidRPr="00C343CD">
        <w:rPr>
          <w:rFonts w:hint="eastAsia"/>
        </w:rPr>
        <w:t>是最流行的关系型数据库管理系统，在</w:t>
      </w:r>
      <w:r w:rsidRPr="00C343CD">
        <w:rPr>
          <w:rFonts w:hint="eastAsia"/>
        </w:rPr>
        <w:t>WEB</w:t>
      </w:r>
      <w:r w:rsidRPr="00C343CD">
        <w:rPr>
          <w:rFonts w:hint="eastAsia"/>
        </w:rPr>
        <w:t>应用方面</w:t>
      </w:r>
      <w:r w:rsidRPr="00C343CD">
        <w:rPr>
          <w:rFonts w:hint="eastAsia"/>
        </w:rPr>
        <w:t>MySQL</w:t>
      </w:r>
      <w:r w:rsidRPr="00C343CD">
        <w:rPr>
          <w:rFonts w:hint="eastAsia"/>
        </w:rPr>
        <w:t>是最好的</w:t>
      </w:r>
      <w:r w:rsidRPr="00C343CD">
        <w:rPr>
          <w:rFonts w:hint="eastAsia"/>
        </w:rPr>
        <w:t>RDBMS(Relational Database Management System</w:t>
      </w:r>
      <w:r w:rsidRPr="00C343CD">
        <w:rPr>
          <w:rFonts w:hint="eastAsia"/>
        </w:rPr>
        <w:t>：关系数据库管理系统</w:t>
      </w:r>
      <w:r w:rsidRPr="00C343CD">
        <w:rPr>
          <w:rFonts w:hint="eastAsia"/>
        </w:rPr>
        <w:t>)</w:t>
      </w:r>
      <w:r w:rsidRPr="00C343CD">
        <w:rPr>
          <w:rFonts w:hint="eastAsia"/>
        </w:rPr>
        <w:t>应用软件之一。</w:t>
      </w:r>
    </w:p>
    <w:p w:rsidR="008E0833" w:rsidRDefault="008E0833" w:rsidP="008E0833">
      <w:pPr>
        <w:pStyle w:val="2"/>
      </w:pPr>
      <w:r>
        <w:rPr>
          <w:rFonts w:hint="eastAsia"/>
        </w:rPr>
        <w:t>1</w:t>
      </w:r>
      <w:r>
        <w:rPr>
          <w:rFonts w:hint="eastAsia"/>
        </w:rPr>
        <w:t>什么是数据库？</w:t>
      </w:r>
    </w:p>
    <w:p w:rsidR="008E0833" w:rsidRDefault="008E0833" w:rsidP="008E0833">
      <w:pPr>
        <w:ind w:firstLine="420"/>
      </w:pPr>
      <w:r>
        <w:rPr>
          <w:rFonts w:hint="eastAsia"/>
        </w:rPr>
        <w:t>数据库（</w:t>
      </w:r>
      <w:r>
        <w:rPr>
          <w:rFonts w:hint="eastAsia"/>
        </w:rPr>
        <w:t>Database</w:t>
      </w:r>
      <w:r>
        <w:rPr>
          <w:rFonts w:hint="eastAsia"/>
        </w:rPr>
        <w:t>）是按照数据结构来组织、存储和管理数据的仓库，</w:t>
      </w:r>
    </w:p>
    <w:p w:rsidR="008E0833" w:rsidRDefault="008E0833" w:rsidP="008E0833">
      <w:pPr>
        <w:ind w:firstLine="420"/>
      </w:pPr>
      <w:r>
        <w:rPr>
          <w:rFonts w:hint="eastAsia"/>
        </w:rPr>
        <w:t>每个数据库都有一个或多个不同的</w:t>
      </w:r>
      <w:r>
        <w:rPr>
          <w:rFonts w:hint="eastAsia"/>
        </w:rPr>
        <w:t>API</w:t>
      </w:r>
      <w:r>
        <w:rPr>
          <w:rFonts w:hint="eastAsia"/>
        </w:rPr>
        <w:t>用于创建，访问，管理，搜索和复制所保存的数据。</w:t>
      </w:r>
    </w:p>
    <w:p w:rsidR="008E0833" w:rsidRDefault="008E0833" w:rsidP="008E0833">
      <w:pPr>
        <w:ind w:firstLine="420"/>
      </w:pPr>
      <w:r>
        <w:rPr>
          <w:rFonts w:hint="eastAsia"/>
        </w:rPr>
        <w:t>我们也可以将数据存储在文件中，但是在文件中读写数据速度相对较慢。</w:t>
      </w:r>
    </w:p>
    <w:p w:rsidR="008E0833" w:rsidRDefault="008E0833" w:rsidP="008E0833">
      <w:pPr>
        <w:ind w:firstLine="420"/>
      </w:pPr>
      <w:r>
        <w:rPr>
          <w:rFonts w:hint="eastAsia"/>
        </w:rPr>
        <w:t>所以，现在我们使用关系型数据库管理系统（</w:t>
      </w:r>
      <w:r>
        <w:rPr>
          <w:rFonts w:hint="eastAsia"/>
        </w:rPr>
        <w:t>RDBMS</w:t>
      </w:r>
      <w:r>
        <w:rPr>
          <w:rFonts w:hint="eastAsia"/>
        </w:rPr>
        <w:t>）来存储和管理的大数据量。所谓的关系型数据库，是建立在关系模型基础上的数据库，借助于集合代数等数学概念和方法来处理数据库中的数据。</w:t>
      </w:r>
    </w:p>
    <w:p w:rsidR="008E0833" w:rsidRDefault="008E0833" w:rsidP="008E0833">
      <w:pPr>
        <w:ind w:firstLine="420"/>
      </w:pPr>
      <w:r w:rsidRPr="00E0068D">
        <w:rPr>
          <w:rFonts w:hint="eastAsia"/>
          <w:color w:val="FF0000"/>
        </w:rPr>
        <w:t>RDBMS</w:t>
      </w:r>
      <w:r w:rsidRPr="00E0068D">
        <w:rPr>
          <w:rFonts w:hint="eastAsia"/>
          <w:color w:val="FF0000"/>
        </w:rPr>
        <w:t>即关系数据库管理系统</w:t>
      </w:r>
      <w:r>
        <w:rPr>
          <w:rFonts w:hint="eastAsia"/>
        </w:rPr>
        <w:t>(Relational Database Management System)</w:t>
      </w:r>
      <w:r>
        <w:rPr>
          <w:rFonts w:hint="eastAsia"/>
        </w:rPr>
        <w:t>的特点：</w:t>
      </w:r>
    </w:p>
    <w:p w:rsidR="008E0833" w:rsidRDefault="008E0833" w:rsidP="008E0833">
      <w:pPr>
        <w:ind w:firstLine="420"/>
      </w:pPr>
      <w:r>
        <w:rPr>
          <w:rFonts w:hint="eastAsia"/>
        </w:rPr>
        <w:t>(</w:t>
      </w:r>
      <w:r>
        <w:t>1</w:t>
      </w:r>
      <w:r>
        <w:rPr>
          <w:rFonts w:hint="eastAsia"/>
        </w:rPr>
        <w:t>)</w:t>
      </w:r>
      <w:r>
        <w:rPr>
          <w:rFonts w:hint="eastAsia"/>
        </w:rPr>
        <w:t>数据以表格的形式出现</w:t>
      </w:r>
    </w:p>
    <w:p w:rsidR="008E0833" w:rsidRDefault="008E0833" w:rsidP="008E0833">
      <w:pPr>
        <w:ind w:firstLine="420"/>
      </w:pPr>
      <w:r>
        <w:rPr>
          <w:rFonts w:hint="eastAsia"/>
        </w:rPr>
        <w:t>(</w:t>
      </w:r>
      <w:r>
        <w:t>2</w:t>
      </w:r>
      <w:r>
        <w:rPr>
          <w:rFonts w:hint="eastAsia"/>
        </w:rPr>
        <w:t>)</w:t>
      </w:r>
      <w:r>
        <w:rPr>
          <w:rFonts w:hint="eastAsia"/>
        </w:rPr>
        <w:t>每行为各种记录名称</w:t>
      </w:r>
    </w:p>
    <w:p w:rsidR="008E0833" w:rsidRDefault="008E0833" w:rsidP="008E0833">
      <w:pPr>
        <w:ind w:firstLine="420"/>
      </w:pPr>
      <w:r>
        <w:rPr>
          <w:rFonts w:hint="eastAsia"/>
        </w:rPr>
        <w:t>(</w:t>
      </w:r>
      <w:r>
        <w:t>3</w:t>
      </w:r>
      <w:r>
        <w:rPr>
          <w:rFonts w:hint="eastAsia"/>
        </w:rPr>
        <w:t>)</w:t>
      </w:r>
      <w:r>
        <w:rPr>
          <w:rFonts w:hint="eastAsia"/>
        </w:rPr>
        <w:t>每列为记录名称所对应的数据域</w:t>
      </w:r>
    </w:p>
    <w:p w:rsidR="008E0833" w:rsidRDefault="008E0833" w:rsidP="008E0833">
      <w:pPr>
        <w:ind w:firstLine="420"/>
      </w:pPr>
      <w:r>
        <w:rPr>
          <w:rFonts w:hint="eastAsia"/>
        </w:rPr>
        <w:t>(4)</w:t>
      </w:r>
      <w:r>
        <w:rPr>
          <w:rFonts w:hint="eastAsia"/>
        </w:rPr>
        <w:t>许多的行和列组成一张表单</w:t>
      </w:r>
    </w:p>
    <w:p w:rsidR="008E0833" w:rsidRDefault="008E0833" w:rsidP="008E0833">
      <w:pPr>
        <w:ind w:firstLine="420"/>
      </w:pPr>
      <w:r>
        <w:rPr>
          <w:rFonts w:hint="eastAsia"/>
        </w:rPr>
        <w:t>(5)</w:t>
      </w:r>
      <w:r>
        <w:rPr>
          <w:rFonts w:hint="eastAsia"/>
        </w:rPr>
        <w:t>若干的表单组成</w:t>
      </w:r>
      <w:r>
        <w:rPr>
          <w:rFonts w:hint="eastAsia"/>
        </w:rPr>
        <w:t>database</w:t>
      </w:r>
    </w:p>
    <w:p w:rsidR="008E0833" w:rsidRDefault="008E0833" w:rsidP="008E0833">
      <w:pPr>
        <w:pStyle w:val="2"/>
      </w:pPr>
      <w:r>
        <w:t xml:space="preserve">2 </w:t>
      </w:r>
      <w:r>
        <w:rPr>
          <w:rFonts w:hint="eastAsia"/>
        </w:rPr>
        <w:t>RDBMS</w:t>
      </w:r>
      <w:r>
        <w:rPr>
          <w:rFonts w:hint="eastAsia"/>
        </w:rPr>
        <w:t>术语</w:t>
      </w:r>
    </w:p>
    <w:p w:rsidR="008E0833" w:rsidRDefault="008E0833" w:rsidP="008E0833">
      <w:pPr>
        <w:ind w:firstLine="422"/>
      </w:pPr>
      <w:r w:rsidRPr="00703538">
        <w:rPr>
          <w:rFonts w:hint="eastAsia"/>
          <w:b/>
        </w:rPr>
        <w:t>数据库</w:t>
      </w:r>
      <w:r>
        <w:rPr>
          <w:rFonts w:hint="eastAsia"/>
        </w:rPr>
        <w:t xml:space="preserve">: </w:t>
      </w:r>
      <w:r>
        <w:rPr>
          <w:rFonts w:hint="eastAsia"/>
        </w:rPr>
        <w:t>数据库是一些关联表的集合。</w:t>
      </w:r>
      <w:r>
        <w:rPr>
          <w:rFonts w:hint="eastAsia"/>
        </w:rPr>
        <w:t>.</w:t>
      </w:r>
    </w:p>
    <w:p w:rsidR="008E0833" w:rsidRDefault="008E0833" w:rsidP="008E0833">
      <w:pPr>
        <w:ind w:firstLine="422"/>
      </w:pPr>
      <w:r w:rsidRPr="00703538">
        <w:rPr>
          <w:rFonts w:hint="eastAsia"/>
          <w:b/>
        </w:rPr>
        <w:t>数据表</w:t>
      </w:r>
      <w:r>
        <w:rPr>
          <w:rFonts w:hint="eastAsia"/>
        </w:rPr>
        <w:t xml:space="preserve">: </w:t>
      </w:r>
      <w:r>
        <w:rPr>
          <w:rFonts w:hint="eastAsia"/>
        </w:rPr>
        <w:t>表是数据的矩阵。在一个数据库中的表看起来像一个简单的电子表格。</w:t>
      </w:r>
    </w:p>
    <w:p w:rsidR="008E0833" w:rsidRDefault="008E0833" w:rsidP="008E0833">
      <w:pPr>
        <w:ind w:firstLine="422"/>
      </w:pPr>
      <w:r w:rsidRPr="00703538">
        <w:rPr>
          <w:rFonts w:hint="eastAsia"/>
          <w:b/>
        </w:rPr>
        <w:t>列</w:t>
      </w:r>
      <w:r w:rsidR="00703538">
        <w:rPr>
          <w:rFonts w:hint="eastAsia"/>
          <w:b/>
        </w:rPr>
        <w:t>（属性）</w:t>
      </w:r>
      <w:r>
        <w:rPr>
          <w:rFonts w:hint="eastAsia"/>
        </w:rPr>
        <w:t xml:space="preserve">: </w:t>
      </w:r>
      <w:r>
        <w:rPr>
          <w:rFonts w:hint="eastAsia"/>
        </w:rPr>
        <w:t>一列</w:t>
      </w:r>
      <w:r>
        <w:rPr>
          <w:rFonts w:hint="eastAsia"/>
        </w:rPr>
        <w:t>(</w:t>
      </w:r>
      <w:r>
        <w:rPr>
          <w:rFonts w:hint="eastAsia"/>
        </w:rPr>
        <w:t>数据元素</w:t>
      </w:r>
      <w:r>
        <w:rPr>
          <w:rFonts w:hint="eastAsia"/>
        </w:rPr>
        <w:t xml:space="preserve">) </w:t>
      </w:r>
      <w:r>
        <w:rPr>
          <w:rFonts w:hint="eastAsia"/>
        </w:rPr>
        <w:t>包含了相同的数据</w:t>
      </w:r>
      <w:r>
        <w:rPr>
          <w:rFonts w:hint="eastAsia"/>
        </w:rPr>
        <w:t xml:space="preserve">, </w:t>
      </w:r>
      <w:r>
        <w:rPr>
          <w:rFonts w:hint="eastAsia"/>
        </w:rPr>
        <w:t>例如邮政编码的数据。</w:t>
      </w:r>
    </w:p>
    <w:p w:rsidR="008E0833" w:rsidRDefault="008E0833" w:rsidP="008E0833">
      <w:pPr>
        <w:ind w:firstLine="422"/>
      </w:pPr>
      <w:r w:rsidRPr="00703538">
        <w:rPr>
          <w:rFonts w:hint="eastAsia"/>
          <w:b/>
        </w:rPr>
        <w:t>行</w:t>
      </w:r>
      <w:r w:rsidR="00703538">
        <w:rPr>
          <w:rFonts w:hint="eastAsia"/>
          <w:b/>
        </w:rPr>
        <w:t>（记录）</w:t>
      </w:r>
      <w:r>
        <w:rPr>
          <w:rFonts w:hint="eastAsia"/>
        </w:rPr>
        <w:t>：一行（</w:t>
      </w:r>
      <w:r>
        <w:rPr>
          <w:rFonts w:hint="eastAsia"/>
        </w:rPr>
        <w:t>=</w:t>
      </w:r>
      <w:r>
        <w:rPr>
          <w:rFonts w:hint="eastAsia"/>
        </w:rPr>
        <w:t>元组，或记录）是一组相关的数据，例如一条用户订阅的数据。</w:t>
      </w:r>
    </w:p>
    <w:p w:rsidR="00144DE9" w:rsidRDefault="00144DE9" w:rsidP="00B55CAB">
      <w:pPr>
        <w:ind w:firstLine="422"/>
      </w:pPr>
      <w:r>
        <w:rPr>
          <w:rFonts w:hint="eastAsia"/>
          <w:b/>
        </w:rPr>
        <w:t>键：</w:t>
      </w:r>
      <w:r w:rsidRPr="00144DE9">
        <w:rPr>
          <w:rFonts w:hint="eastAsia"/>
        </w:rPr>
        <w:t>属性的集合。</w:t>
      </w:r>
      <w:r>
        <w:rPr>
          <w:rFonts w:hint="eastAsia"/>
        </w:rPr>
        <w:t>所有属性组成的集合</w:t>
      </w:r>
      <w:r w:rsidR="00C5259D">
        <w:rPr>
          <w:rFonts w:hint="eastAsia"/>
        </w:rPr>
        <w:t>叫全键</w:t>
      </w:r>
      <w:r>
        <w:rPr>
          <w:rFonts w:hint="eastAsia"/>
        </w:rPr>
        <w:t>。</w:t>
      </w:r>
    </w:p>
    <w:p w:rsidR="00E01EA5" w:rsidRDefault="00BE375E" w:rsidP="001C450E">
      <w:pPr>
        <w:ind w:firstLine="422"/>
      </w:pPr>
      <w:r>
        <w:rPr>
          <w:rFonts w:hint="eastAsia"/>
          <w:b/>
        </w:rPr>
        <w:t>超键（码）</w:t>
      </w:r>
      <w:r w:rsidR="001C450E">
        <w:rPr>
          <w:rFonts w:hint="eastAsia"/>
          <w:b/>
        </w:rPr>
        <w:t>：</w:t>
      </w:r>
      <w:r w:rsidR="00E01EA5">
        <w:rPr>
          <w:rFonts w:hint="eastAsia"/>
        </w:rPr>
        <w:t>可以用来区分每一个记录的单个属性或者属性组合。</w:t>
      </w:r>
      <w:r w:rsidR="009B00B5">
        <w:rPr>
          <w:rFonts w:hint="eastAsia"/>
        </w:rPr>
        <w:t>一个表可以有多个</w:t>
      </w:r>
      <w:r w:rsidR="000045F2">
        <w:rPr>
          <w:rFonts w:hint="eastAsia"/>
        </w:rPr>
        <w:t>超键</w:t>
      </w:r>
      <w:r w:rsidR="00BE1688">
        <w:rPr>
          <w:rFonts w:hint="eastAsia"/>
        </w:rPr>
        <w:t>。</w:t>
      </w:r>
    </w:p>
    <w:p w:rsidR="008E7C9A" w:rsidRDefault="008E7C9A" w:rsidP="001C450E">
      <w:pPr>
        <w:ind w:firstLine="422"/>
      </w:pPr>
      <w:r w:rsidRPr="000045F2">
        <w:rPr>
          <w:rFonts w:hint="eastAsia"/>
          <w:b/>
        </w:rPr>
        <w:t>候选键（候选码）</w:t>
      </w:r>
      <w:r w:rsidR="000045F2">
        <w:rPr>
          <w:rFonts w:hint="eastAsia"/>
        </w:rPr>
        <w:t>：不含多余属性的超键</w:t>
      </w:r>
      <w:r w:rsidR="001D1460">
        <w:rPr>
          <w:rFonts w:hint="eastAsia"/>
        </w:rPr>
        <w:t>（</w:t>
      </w:r>
      <w:r w:rsidR="00C62FDD">
        <w:rPr>
          <w:rFonts w:hint="eastAsia"/>
        </w:rPr>
        <w:t>即其余属性对候选键都是</w:t>
      </w:r>
      <w:r w:rsidR="00C62FDD" w:rsidRPr="003D0AEE">
        <w:rPr>
          <w:rFonts w:hint="eastAsia"/>
          <w:color w:val="FF0000"/>
        </w:rPr>
        <w:t>完全函数依赖</w:t>
      </w:r>
      <w:r w:rsidR="00EE33FA">
        <w:rPr>
          <w:rFonts w:hint="eastAsia"/>
        </w:rPr>
        <w:t>，不会对其子集依赖</w:t>
      </w:r>
      <w:r w:rsidR="001D1460">
        <w:rPr>
          <w:rFonts w:hint="eastAsia"/>
        </w:rPr>
        <w:t>）</w:t>
      </w:r>
      <w:r w:rsidR="000045F2">
        <w:rPr>
          <w:rFonts w:hint="eastAsia"/>
        </w:rPr>
        <w:t>。</w:t>
      </w:r>
      <w:r w:rsidR="0041332B">
        <w:rPr>
          <w:rFonts w:hint="eastAsia"/>
        </w:rPr>
        <w:t>候选键包含的属性叫做主属性</w:t>
      </w:r>
      <w:r w:rsidR="00E81B75">
        <w:rPr>
          <w:rFonts w:hint="eastAsia"/>
        </w:rPr>
        <w:t>，</w:t>
      </w:r>
      <w:r w:rsidR="0041332B">
        <w:rPr>
          <w:rFonts w:hint="eastAsia"/>
        </w:rPr>
        <w:t>除主属性之外的属性叫做非主属性。</w:t>
      </w:r>
      <w:r w:rsidR="00ED646B">
        <w:rPr>
          <w:rFonts w:hint="eastAsia"/>
        </w:rPr>
        <w:t>一个表可以有多个候选键</w:t>
      </w:r>
      <w:r w:rsidR="00E81B75">
        <w:rPr>
          <w:rFonts w:hint="eastAsia"/>
        </w:rPr>
        <w:t>。</w:t>
      </w:r>
    </w:p>
    <w:p w:rsidR="009B00B5" w:rsidRDefault="008E0833" w:rsidP="008E0833">
      <w:pPr>
        <w:ind w:firstLine="422"/>
      </w:pPr>
      <w:r w:rsidRPr="00E876A6">
        <w:rPr>
          <w:rFonts w:hint="eastAsia"/>
          <w:b/>
        </w:rPr>
        <w:t>主键</w:t>
      </w:r>
      <w:r w:rsidR="00B55CAB" w:rsidRPr="001C450E">
        <w:rPr>
          <w:rFonts w:hint="eastAsia"/>
          <w:b/>
        </w:rPr>
        <w:t>（</w:t>
      </w:r>
      <w:r w:rsidR="009B00B5" w:rsidRPr="001C450E">
        <w:rPr>
          <w:rFonts w:hint="eastAsia"/>
          <w:b/>
        </w:rPr>
        <w:t>主码</w:t>
      </w:r>
      <w:r w:rsidR="00B55CAB" w:rsidRPr="001C450E">
        <w:rPr>
          <w:rFonts w:hint="eastAsia"/>
          <w:b/>
        </w:rPr>
        <w:t>）</w:t>
      </w:r>
      <w:r>
        <w:rPr>
          <w:rFonts w:hint="eastAsia"/>
        </w:rPr>
        <w:t>：</w:t>
      </w:r>
      <w:r w:rsidR="000045F2">
        <w:rPr>
          <w:rFonts w:hint="eastAsia"/>
        </w:rPr>
        <w:t>被选定的候选键</w:t>
      </w:r>
      <w:r>
        <w:rPr>
          <w:rFonts w:hint="eastAsia"/>
        </w:rPr>
        <w:t>。一个数据表中只能包含一个主键。</w:t>
      </w:r>
      <w:r w:rsidR="00370E58">
        <w:rPr>
          <w:rFonts w:hint="eastAsia"/>
        </w:rPr>
        <w:t>选定主键后</w:t>
      </w:r>
      <w:r w:rsidR="00AA048F">
        <w:rPr>
          <w:rFonts w:hint="eastAsia"/>
        </w:rPr>
        <w:t>，主属性就是主键包含的属性，其余属性就是非主属性。</w:t>
      </w:r>
    </w:p>
    <w:p w:rsidR="008E0833" w:rsidRDefault="008E0833" w:rsidP="008E0833">
      <w:pPr>
        <w:ind w:firstLine="422"/>
      </w:pPr>
      <w:r w:rsidRPr="00E876A6">
        <w:rPr>
          <w:rFonts w:hint="eastAsia"/>
          <w:b/>
        </w:rPr>
        <w:t>外键</w:t>
      </w:r>
      <w:r w:rsidR="00597E5B">
        <w:rPr>
          <w:rFonts w:hint="eastAsia"/>
          <w:b/>
        </w:rPr>
        <w:t>（外码）</w:t>
      </w:r>
      <w:r>
        <w:rPr>
          <w:rFonts w:hint="eastAsia"/>
        </w:rPr>
        <w:t>：外键用于关联两个表。</w:t>
      </w:r>
      <w:r w:rsidR="00D3144E">
        <w:rPr>
          <w:rFonts w:hint="eastAsia"/>
        </w:rPr>
        <w:t>一个表的外键是另一个表的主键。</w:t>
      </w:r>
    </w:p>
    <w:p w:rsidR="008E0833" w:rsidRDefault="008E0833" w:rsidP="008E0833">
      <w:pPr>
        <w:ind w:firstLine="422"/>
      </w:pPr>
      <w:r w:rsidRPr="00E01EA5">
        <w:rPr>
          <w:rFonts w:hint="eastAsia"/>
          <w:b/>
        </w:rPr>
        <w:t>索引</w:t>
      </w:r>
      <w:r>
        <w:rPr>
          <w:rFonts w:hint="eastAsia"/>
        </w:rPr>
        <w:t>：使用索引可快速访问数据库表中的特定信息。索引是对数据库表中一列或多列的值进行排序的一种结构。类似于书籍的目录。</w:t>
      </w:r>
    </w:p>
    <w:p w:rsidR="00144DE9" w:rsidRDefault="00144DE9" w:rsidP="00144DE9">
      <w:pPr>
        <w:ind w:firstLine="422"/>
      </w:pPr>
      <w:r w:rsidRPr="00E876A6">
        <w:rPr>
          <w:rFonts w:hint="eastAsia"/>
          <w:b/>
        </w:rPr>
        <w:t>冗余</w:t>
      </w:r>
      <w:r>
        <w:rPr>
          <w:rFonts w:hint="eastAsia"/>
        </w:rPr>
        <w:t>：同一数据存储多次，冗余降低了性能，但提高了数据的安全性。</w:t>
      </w:r>
    </w:p>
    <w:p w:rsidR="007E0545" w:rsidRDefault="007E0545" w:rsidP="007E0545">
      <w:pPr>
        <w:ind w:firstLine="422"/>
      </w:pPr>
      <w:r w:rsidRPr="00E01EA5">
        <w:rPr>
          <w:rFonts w:hint="eastAsia"/>
          <w:b/>
        </w:rPr>
        <w:t>函数依赖</w:t>
      </w:r>
      <w:r w:rsidR="00A658C3">
        <w:rPr>
          <w:rFonts w:hint="eastAsia"/>
        </w:rPr>
        <w:t>：</w:t>
      </w:r>
      <w:r>
        <w:rPr>
          <w:rFonts w:hint="eastAsia"/>
        </w:rPr>
        <w:t>若在一张表中，在属性（或属性组）</w:t>
      </w:r>
      <w:r>
        <w:rPr>
          <w:rFonts w:hint="eastAsia"/>
        </w:rPr>
        <w:t>X</w:t>
      </w:r>
      <w:r>
        <w:rPr>
          <w:rFonts w:hint="eastAsia"/>
        </w:rPr>
        <w:t>的值确定的情况下，必定能确定属性</w:t>
      </w:r>
      <w:r>
        <w:rPr>
          <w:rFonts w:hint="eastAsia"/>
        </w:rPr>
        <w:t>Y</w:t>
      </w:r>
      <w:r>
        <w:rPr>
          <w:rFonts w:hint="eastAsia"/>
        </w:rPr>
        <w:t>的值，那么就可以说</w:t>
      </w:r>
      <w:r>
        <w:rPr>
          <w:rFonts w:hint="eastAsia"/>
        </w:rPr>
        <w:t>Y</w:t>
      </w:r>
      <w:r>
        <w:rPr>
          <w:rFonts w:hint="eastAsia"/>
        </w:rPr>
        <w:t>函数依赖于</w:t>
      </w:r>
      <w:r>
        <w:rPr>
          <w:rFonts w:hint="eastAsia"/>
        </w:rPr>
        <w:t>X</w:t>
      </w:r>
      <w:r>
        <w:rPr>
          <w:rFonts w:hint="eastAsia"/>
        </w:rPr>
        <w:t>，写作</w:t>
      </w:r>
      <w:r>
        <w:rPr>
          <w:rFonts w:hint="eastAsia"/>
        </w:rPr>
        <w:t xml:space="preserve"> X </w:t>
      </w:r>
      <w:r>
        <w:rPr>
          <w:rFonts w:hint="eastAsia"/>
        </w:rPr>
        <w:t>→</w:t>
      </w:r>
      <w:r>
        <w:rPr>
          <w:rFonts w:hint="eastAsia"/>
        </w:rPr>
        <w:t xml:space="preserve"> Y</w:t>
      </w:r>
      <w:r>
        <w:rPr>
          <w:rFonts w:hint="eastAsia"/>
        </w:rPr>
        <w:t>。</w:t>
      </w:r>
    </w:p>
    <w:p w:rsidR="00913F4F" w:rsidRDefault="009B00B5" w:rsidP="00CD2575">
      <w:pPr>
        <w:ind w:firstLine="422"/>
      </w:pPr>
      <w:r w:rsidRPr="00AF2314">
        <w:rPr>
          <w:rFonts w:hint="eastAsia"/>
          <w:b/>
        </w:rPr>
        <w:t>完全</w:t>
      </w:r>
      <w:r w:rsidR="00CD2575" w:rsidRPr="00AF2314">
        <w:rPr>
          <w:rFonts w:hint="eastAsia"/>
          <w:b/>
        </w:rPr>
        <w:t>函数</w:t>
      </w:r>
      <w:r w:rsidRPr="00AF2314">
        <w:rPr>
          <w:rFonts w:hint="eastAsia"/>
          <w:b/>
        </w:rPr>
        <w:t>依赖</w:t>
      </w:r>
      <w:r>
        <w:rPr>
          <w:rFonts w:hint="eastAsia"/>
        </w:rPr>
        <w:t>：</w:t>
      </w:r>
      <w:r w:rsidR="00CD2575">
        <w:rPr>
          <w:rFonts w:hint="eastAsia"/>
        </w:rPr>
        <w:t>在一张表中，若</w:t>
      </w:r>
      <w:r w:rsidR="00CD2575">
        <w:rPr>
          <w:rFonts w:hint="eastAsia"/>
        </w:rPr>
        <w:t xml:space="preserve"> X </w:t>
      </w:r>
      <w:r w:rsidR="00CD2575">
        <w:rPr>
          <w:rFonts w:hint="eastAsia"/>
        </w:rPr>
        <w:t>→</w:t>
      </w:r>
      <w:r w:rsidR="00CD2575">
        <w:rPr>
          <w:rFonts w:hint="eastAsia"/>
        </w:rPr>
        <w:t xml:space="preserve"> Y</w:t>
      </w:r>
      <w:r w:rsidR="00CD2575">
        <w:rPr>
          <w:rFonts w:hint="eastAsia"/>
        </w:rPr>
        <w:t>，且对于</w:t>
      </w:r>
      <w:r w:rsidR="00CD2575">
        <w:rPr>
          <w:rFonts w:hint="eastAsia"/>
        </w:rPr>
        <w:t xml:space="preserve"> X </w:t>
      </w:r>
      <w:r w:rsidR="00CD2575">
        <w:rPr>
          <w:rFonts w:hint="eastAsia"/>
        </w:rPr>
        <w:t>的任何一个真子集</w:t>
      </w:r>
      <w:r w:rsidR="00323F55">
        <w:rPr>
          <w:rFonts w:hint="eastAsia"/>
        </w:rPr>
        <w:t>x</w:t>
      </w:r>
      <w:r w:rsidR="00323F55">
        <w:t>’</w:t>
      </w:r>
      <w:r w:rsidR="00CD2575">
        <w:rPr>
          <w:rFonts w:hint="eastAsia"/>
        </w:rPr>
        <w:t>（假如属性组</w:t>
      </w:r>
      <w:r w:rsidR="00CD2575">
        <w:rPr>
          <w:rFonts w:hint="eastAsia"/>
        </w:rPr>
        <w:t xml:space="preserve"> X </w:t>
      </w:r>
      <w:r w:rsidR="00CD2575">
        <w:rPr>
          <w:rFonts w:hint="eastAsia"/>
        </w:rPr>
        <w:t>包含超过一个属性的话），</w:t>
      </w:r>
      <w:r w:rsidR="00CD2575">
        <w:rPr>
          <w:rFonts w:hint="eastAsia"/>
        </w:rPr>
        <w:t>X</w:t>
      </w:r>
      <w:r w:rsidR="00323F55">
        <w:t>’</w:t>
      </w:r>
      <w:r w:rsidR="00CD2575">
        <w:rPr>
          <w:rFonts w:hint="eastAsia"/>
        </w:rPr>
        <w:t>→</w:t>
      </w:r>
      <w:r w:rsidR="00CD2575">
        <w:rPr>
          <w:rFonts w:hint="eastAsia"/>
        </w:rPr>
        <w:t xml:space="preserve"> Y </w:t>
      </w:r>
      <w:r w:rsidR="00CD2575">
        <w:rPr>
          <w:rFonts w:hint="eastAsia"/>
        </w:rPr>
        <w:t>不成立，那么我们称</w:t>
      </w:r>
      <w:r w:rsidR="00CD2575">
        <w:rPr>
          <w:rFonts w:hint="eastAsia"/>
        </w:rPr>
        <w:t xml:space="preserve"> Y </w:t>
      </w:r>
      <w:r w:rsidR="00CD2575">
        <w:rPr>
          <w:rFonts w:hint="eastAsia"/>
        </w:rPr>
        <w:t>对于</w:t>
      </w:r>
      <w:r w:rsidR="00CD2575">
        <w:rPr>
          <w:rFonts w:hint="eastAsia"/>
        </w:rPr>
        <w:t xml:space="preserve"> X </w:t>
      </w:r>
      <w:r w:rsidR="00CD2575">
        <w:rPr>
          <w:rFonts w:hint="eastAsia"/>
        </w:rPr>
        <w:t>完全函数依赖，记作</w:t>
      </w:r>
      <w:r w:rsidR="00CD2575">
        <w:rPr>
          <w:rFonts w:hint="eastAsia"/>
        </w:rPr>
        <w:t xml:space="preserve"> X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F</m:t>
                </m:r>
              </m:e>
            </m:groupChr>
          </m:e>
        </m:box>
      </m:oMath>
      <w:r w:rsidR="00CD2575">
        <w:rPr>
          <w:rFonts w:hint="eastAsia"/>
        </w:rPr>
        <w:t xml:space="preserve"> Y</w:t>
      </w:r>
      <w:r w:rsidR="00CD2575">
        <w:rPr>
          <w:rFonts w:hint="eastAsia"/>
        </w:rPr>
        <w:t>。</w:t>
      </w:r>
      <w:r w:rsidR="00BC62E9">
        <w:rPr>
          <w:rFonts w:hint="eastAsia"/>
        </w:rPr>
        <w:t>比如，学号</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F</m:t>
                </m:r>
              </m:e>
            </m:groupChr>
          </m:e>
        </m:box>
      </m:oMath>
      <w:r w:rsidR="00BC62E9">
        <w:rPr>
          <w:rFonts w:hint="eastAsia"/>
        </w:rPr>
        <w:t>姓名，（学号，课名）</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F</m:t>
                </m:r>
              </m:e>
            </m:groupChr>
          </m:e>
        </m:box>
      </m:oMath>
      <w:r w:rsidR="00BC62E9">
        <w:rPr>
          <w:rFonts w:hint="eastAsia"/>
        </w:rPr>
        <w:t xml:space="preserve"> </w:t>
      </w:r>
      <w:r w:rsidR="00BC62E9">
        <w:rPr>
          <w:rFonts w:hint="eastAsia"/>
        </w:rPr>
        <w:t>分数</w:t>
      </w:r>
      <w:r w:rsidR="004D3813">
        <w:rPr>
          <w:rFonts w:hint="eastAsia"/>
        </w:rPr>
        <w:t>，因为只知道学号或者课名都不能知道一个学生某门课的成绩。</w:t>
      </w:r>
    </w:p>
    <w:p w:rsidR="00B66437" w:rsidRDefault="00AF2314" w:rsidP="00CD2575">
      <w:pPr>
        <w:ind w:firstLine="422"/>
      </w:pPr>
      <w:r w:rsidRPr="00AF2314">
        <w:rPr>
          <w:rFonts w:hint="eastAsia"/>
          <w:b/>
        </w:rPr>
        <w:t>部分函数依赖</w:t>
      </w:r>
      <w:r w:rsidR="006A638C">
        <w:rPr>
          <w:rFonts w:hint="eastAsia"/>
        </w:rPr>
        <w:t>：</w:t>
      </w:r>
      <w:r w:rsidRPr="00AF2314">
        <w:rPr>
          <w:rFonts w:hint="eastAsia"/>
        </w:rPr>
        <w:t>假如</w:t>
      </w:r>
      <w:r w:rsidRPr="00AF2314">
        <w:rPr>
          <w:rFonts w:hint="eastAsia"/>
        </w:rPr>
        <w:t xml:space="preserve"> Y </w:t>
      </w:r>
      <w:r w:rsidRPr="00AF2314">
        <w:rPr>
          <w:rFonts w:hint="eastAsia"/>
        </w:rPr>
        <w:t>函数依赖于</w:t>
      </w:r>
      <w:r w:rsidRPr="00AF2314">
        <w:rPr>
          <w:rFonts w:hint="eastAsia"/>
        </w:rPr>
        <w:t xml:space="preserve"> X</w:t>
      </w:r>
      <w:r w:rsidRPr="00AF2314">
        <w:rPr>
          <w:rFonts w:hint="eastAsia"/>
        </w:rPr>
        <w:t>，但同时</w:t>
      </w:r>
      <w:r w:rsidRPr="00AF2314">
        <w:rPr>
          <w:rFonts w:hint="eastAsia"/>
        </w:rPr>
        <w:t xml:space="preserve"> Y </w:t>
      </w:r>
      <w:r w:rsidRPr="00AF2314">
        <w:rPr>
          <w:rFonts w:hint="eastAsia"/>
        </w:rPr>
        <w:t>并不完全函数依赖于</w:t>
      </w:r>
      <w:r w:rsidRPr="00AF2314">
        <w:rPr>
          <w:rFonts w:hint="eastAsia"/>
        </w:rPr>
        <w:t xml:space="preserve"> X</w:t>
      </w:r>
      <w:r w:rsidRPr="00AF2314">
        <w:rPr>
          <w:rFonts w:hint="eastAsia"/>
        </w:rPr>
        <w:t>，</w:t>
      </w:r>
      <w:r w:rsidR="00863A31">
        <w:rPr>
          <w:rFonts w:hint="eastAsia"/>
        </w:rPr>
        <w:t>（即</w:t>
      </w:r>
      <w:r w:rsidR="00863A31">
        <w:rPr>
          <w:rFonts w:hint="eastAsia"/>
        </w:rPr>
        <w:t>Y</w:t>
      </w:r>
      <w:r w:rsidR="00863A31">
        <w:rPr>
          <w:rFonts w:hint="eastAsia"/>
        </w:rPr>
        <w:t>也函数依赖于</w:t>
      </w:r>
      <w:r w:rsidR="00863A31">
        <w:rPr>
          <w:rFonts w:hint="eastAsia"/>
        </w:rPr>
        <w:t>X</w:t>
      </w:r>
      <w:r w:rsidR="00863A31">
        <w:rPr>
          <w:rFonts w:hint="eastAsia"/>
        </w:rPr>
        <w:t>的子集）</w:t>
      </w:r>
      <w:r w:rsidRPr="00AF2314">
        <w:rPr>
          <w:rFonts w:hint="eastAsia"/>
        </w:rPr>
        <w:t>那么我们就称</w:t>
      </w:r>
      <w:r w:rsidRPr="00AF2314">
        <w:rPr>
          <w:rFonts w:hint="eastAsia"/>
        </w:rPr>
        <w:t xml:space="preserve"> Y </w:t>
      </w:r>
      <w:r w:rsidRPr="00AF2314">
        <w:rPr>
          <w:rFonts w:hint="eastAsia"/>
        </w:rPr>
        <w:t>部分函数依赖于</w:t>
      </w:r>
      <w:r w:rsidRPr="00AF2314">
        <w:rPr>
          <w:rFonts w:hint="eastAsia"/>
        </w:rPr>
        <w:t xml:space="preserve"> X</w:t>
      </w:r>
      <w:r w:rsidRPr="00AF2314">
        <w:rPr>
          <w:rFonts w:hint="eastAsia"/>
        </w:rPr>
        <w:t>，</w:t>
      </w:r>
      <w:r>
        <w:rPr>
          <w:rFonts w:hint="eastAsia"/>
        </w:rPr>
        <w:t>记作</w:t>
      </w:r>
      <w:r>
        <w:rPr>
          <w:rFonts w:hint="eastAsia"/>
        </w:rPr>
        <w:t xml:space="preserve"> X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P</m:t>
                </m:r>
              </m:e>
            </m:groupChr>
          </m:e>
        </m:box>
      </m:oMath>
      <w:r>
        <w:rPr>
          <w:rFonts w:hint="eastAsia"/>
        </w:rPr>
        <w:t xml:space="preserve"> Y</w:t>
      </w:r>
      <w:r>
        <w:rPr>
          <w:rFonts w:hint="eastAsia"/>
        </w:rPr>
        <w:t>。比如，</w:t>
      </w:r>
      <w:r w:rsidR="006A638C">
        <w:rPr>
          <w:rFonts w:hint="eastAsia"/>
        </w:rPr>
        <w:t>（学号，课程）记作</w:t>
      </w:r>
      <w:r w:rsidR="006A638C">
        <w:rPr>
          <w:rFonts w:hint="eastAsia"/>
        </w:rPr>
        <w:t xml:space="preserve"> X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P</m:t>
                </m:r>
              </m:e>
            </m:groupChr>
          </m:e>
        </m:box>
      </m:oMath>
      <w:r w:rsidR="006A638C">
        <w:rPr>
          <w:rFonts w:hint="eastAsia"/>
        </w:rPr>
        <w:t xml:space="preserve"> Y</w:t>
      </w:r>
      <w:r w:rsidR="006A638C">
        <w:t xml:space="preserve"> </w:t>
      </w:r>
      <w:r w:rsidR="006A638C">
        <w:rPr>
          <w:rFonts w:hint="eastAsia"/>
        </w:rPr>
        <w:t>姓名。</w:t>
      </w:r>
    </w:p>
    <w:p w:rsidR="006A638C" w:rsidRPr="00AF2314" w:rsidRDefault="006A638C" w:rsidP="006A638C">
      <w:pPr>
        <w:ind w:firstLine="422"/>
      </w:pPr>
      <w:r w:rsidRPr="006A638C">
        <w:rPr>
          <w:rFonts w:hint="eastAsia"/>
          <w:b/>
        </w:rPr>
        <w:t>传递函数依赖</w:t>
      </w:r>
      <w:r>
        <w:rPr>
          <w:rFonts w:hint="eastAsia"/>
          <w:b/>
        </w:rPr>
        <w:t>：</w:t>
      </w:r>
      <w:r>
        <w:rPr>
          <w:rFonts w:hint="eastAsia"/>
        </w:rPr>
        <w:t xml:space="preserve">Y </w:t>
      </w:r>
      <w:r>
        <w:rPr>
          <w:rFonts w:hint="eastAsia"/>
        </w:rPr>
        <w:t>不包含于</w:t>
      </w:r>
      <w:r>
        <w:rPr>
          <w:rFonts w:hint="eastAsia"/>
        </w:rPr>
        <w:t xml:space="preserve"> X</w:t>
      </w:r>
      <w:r>
        <w:rPr>
          <w:rFonts w:hint="eastAsia"/>
        </w:rPr>
        <w:t>，且</w:t>
      </w:r>
      <w:r>
        <w:rPr>
          <w:rFonts w:hint="eastAsia"/>
        </w:rPr>
        <w:t xml:space="preserve"> X </w:t>
      </w:r>
      <w:r>
        <w:rPr>
          <w:rFonts w:hint="eastAsia"/>
        </w:rPr>
        <w:t>不函数依赖于</w:t>
      </w:r>
      <w:r>
        <w:rPr>
          <w:rFonts w:hint="eastAsia"/>
        </w:rPr>
        <w:t xml:space="preserve"> Y</w:t>
      </w:r>
      <w:r>
        <w:rPr>
          <w:rFonts w:hint="eastAsia"/>
        </w:rPr>
        <w:t>，假如</w:t>
      </w:r>
      <w:r>
        <w:rPr>
          <w:rFonts w:hint="eastAsia"/>
        </w:rPr>
        <w:t xml:space="preserve"> Z </w:t>
      </w:r>
      <w:r>
        <w:rPr>
          <w:rFonts w:hint="eastAsia"/>
        </w:rPr>
        <w:t>函数依赖于</w:t>
      </w:r>
      <w:r>
        <w:rPr>
          <w:rFonts w:hint="eastAsia"/>
        </w:rPr>
        <w:t xml:space="preserve"> Y</w:t>
      </w:r>
      <w:r>
        <w:rPr>
          <w:rFonts w:hint="eastAsia"/>
        </w:rPr>
        <w:t>，且</w:t>
      </w:r>
      <w:r>
        <w:rPr>
          <w:rFonts w:hint="eastAsia"/>
        </w:rPr>
        <w:t xml:space="preserve"> Y </w:t>
      </w:r>
      <w:r>
        <w:rPr>
          <w:rFonts w:hint="eastAsia"/>
        </w:rPr>
        <w:t>函数依赖于</w:t>
      </w:r>
      <w:r>
        <w:rPr>
          <w:rFonts w:hint="eastAsia"/>
        </w:rPr>
        <w:t xml:space="preserve"> X</w:t>
      </w:r>
      <w:r>
        <w:rPr>
          <w:rFonts w:hint="eastAsia"/>
        </w:rPr>
        <w:t>，</w:t>
      </w:r>
      <w:r>
        <w:rPr>
          <w:rFonts w:hint="eastAsia"/>
        </w:rPr>
        <w:lastRenderedPageBreak/>
        <w:t>那么我们就称</w:t>
      </w:r>
      <w:r>
        <w:rPr>
          <w:rFonts w:hint="eastAsia"/>
        </w:rPr>
        <w:t xml:space="preserve"> Z </w:t>
      </w:r>
      <w:r>
        <w:rPr>
          <w:rFonts w:hint="eastAsia"/>
        </w:rPr>
        <w:t>传递函数依赖于</w:t>
      </w:r>
      <w:r>
        <w:rPr>
          <w:rFonts w:hint="eastAsia"/>
        </w:rPr>
        <w:t xml:space="preserve"> X</w:t>
      </w:r>
      <w:r w:rsidR="00687944">
        <w:rPr>
          <w:rFonts w:hint="eastAsia"/>
        </w:rPr>
        <w:t>。比如，学号→姓名→父亲，</w:t>
      </w:r>
      <w:r w:rsidR="00A43401">
        <w:rPr>
          <w:rFonts w:hint="eastAsia"/>
        </w:rPr>
        <w:t>学号</w:t>
      </w:r>
      <m:oMath>
        <m:groupChr>
          <m:groupChrPr>
            <m:chr m:val="→"/>
            <m:vertJc m:val="bot"/>
            <m:ctrlPr>
              <w:rPr>
                <w:rFonts w:ascii="Cambria Math" w:hAnsi="Cambria Math"/>
              </w:rPr>
            </m:ctrlPr>
          </m:groupChrPr>
          <m:e>
            <m:r>
              <w:rPr>
                <w:rFonts w:ascii="Cambria Math" w:hAnsi="Cambria Math"/>
              </w:rPr>
              <m:t>Z</m:t>
            </m:r>
          </m:e>
        </m:groupChr>
      </m:oMath>
      <w:r w:rsidR="00A43401">
        <w:rPr>
          <w:rFonts w:hint="eastAsia"/>
        </w:rPr>
        <w:t>父亲。</w:t>
      </w:r>
    </w:p>
    <w:p w:rsidR="008E0833" w:rsidRDefault="008E0833" w:rsidP="008E0833">
      <w:pPr>
        <w:ind w:firstLine="422"/>
      </w:pPr>
      <w:r w:rsidRPr="00C803A3">
        <w:rPr>
          <w:rFonts w:hint="eastAsia"/>
          <w:b/>
        </w:rPr>
        <w:t>参照完整性</w:t>
      </w:r>
      <w:r>
        <w:rPr>
          <w:rFonts w:hint="eastAsia"/>
        </w:rPr>
        <w:t xml:space="preserve">: </w:t>
      </w:r>
      <w:r>
        <w:rPr>
          <w:rFonts w:hint="eastAsia"/>
        </w:rPr>
        <w:t>参照的完整性要求关系中不允许引用不存在的实体。与实体完整性是关系模型必须满足的完整性约束条件，目的是保证数据的一致性。</w:t>
      </w:r>
    </w:p>
    <w:p w:rsidR="001A27EC" w:rsidRDefault="001A27EC" w:rsidP="008E0833">
      <w:pPr>
        <w:ind w:firstLine="422"/>
      </w:pPr>
      <w:r w:rsidRPr="00C803A3">
        <w:rPr>
          <w:rFonts w:hint="eastAsia"/>
          <w:b/>
        </w:rPr>
        <w:t>数据库设计范式</w:t>
      </w:r>
      <w:r>
        <w:rPr>
          <w:rFonts w:hint="eastAsia"/>
        </w:rPr>
        <w:t>：</w:t>
      </w:r>
      <w:r w:rsidRPr="001A27EC">
        <w:rPr>
          <w:rFonts w:hint="eastAsia"/>
        </w:rPr>
        <w:t>目前关系数据库有六种范式：第一范式（</w:t>
      </w:r>
      <w:r w:rsidRPr="001A27EC">
        <w:rPr>
          <w:rFonts w:hint="eastAsia"/>
        </w:rPr>
        <w:t>1NF</w:t>
      </w:r>
      <w:r w:rsidRPr="001A27EC">
        <w:rPr>
          <w:rFonts w:hint="eastAsia"/>
        </w:rPr>
        <w:t>）、第二范式（</w:t>
      </w:r>
      <w:r w:rsidRPr="001A27EC">
        <w:rPr>
          <w:rFonts w:hint="eastAsia"/>
        </w:rPr>
        <w:t>2NF</w:t>
      </w:r>
      <w:r w:rsidRPr="001A27EC">
        <w:rPr>
          <w:rFonts w:hint="eastAsia"/>
        </w:rPr>
        <w:t>）、第三范式（</w:t>
      </w:r>
      <w:r w:rsidRPr="001A27EC">
        <w:rPr>
          <w:rFonts w:hint="eastAsia"/>
        </w:rPr>
        <w:t>3NF</w:t>
      </w:r>
      <w:r w:rsidRPr="001A27EC">
        <w:rPr>
          <w:rFonts w:hint="eastAsia"/>
        </w:rPr>
        <w:t>）、巴斯</w:t>
      </w:r>
      <w:r w:rsidRPr="001A27EC">
        <w:rPr>
          <w:rFonts w:hint="eastAsia"/>
        </w:rPr>
        <w:t>-</w:t>
      </w:r>
      <w:r w:rsidRPr="001A27EC">
        <w:rPr>
          <w:rFonts w:hint="eastAsia"/>
        </w:rPr>
        <w:t>科德范式（</w:t>
      </w:r>
      <w:r w:rsidRPr="001A27EC">
        <w:rPr>
          <w:rFonts w:hint="eastAsia"/>
        </w:rPr>
        <w:t>BCNF</w:t>
      </w:r>
      <w:r w:rsidRPr="001A27EC">
        <w:rPr>
          <w:rFonts w:hint="eastAsia"/>
        </w:rPr>
        <w:t>）、第四范式</w:t>
      </w:r>
      <w:r w:rsidRPr="001A27EC">
        <w:rPr>
          <w:rFonts w:hint="eastAsia"/>
        </w:rPr>
        <w:t>(4NF</w:t>
      </w:r>
      <w:r w:rsidRPr="001A27EC">
        <w:rPr>
          <w:rFonts w:hint="eastAsia"/>
        </w:rPr>
        <w:t>）和第五范式（</w:t>
      </w:r>
      <w:r w:rsidRPr="001A27EC">
        <w:rPr>
          <w:rFonts w:hint="eastAsia"/>
        </w:rPr>
        <w:t>5NF</w:t>
      </w:r>
      <w:r w:rsidRPr="001A27EC">
        <w:rPr>
          <w:rFonts w:hint="eastAsia"/>
        </w:rPr>
        <w:t>，又称完美范式）。</w:t>
      </w:r>
    </w:p>
    <w:p w:rsidR="001A27EC" w:rsidRDefault="00671DCB" w:rsidP="008E0833">
      <w:pPr>
        <w:ind w:firstLine="422"/>
      </w:pPr>
      <w:r>
        <w:rPr>
          <w:rFonts w:hint="eastAsia"/>
          <w:b/>
        </w:rPr>
        <w:t>1</w:t>
      </w:r>
      <w:r>
        <w:rPr>
          <w:b/>
        </w:rPr>
        <w:t>NF</w:t>
      </w:r>
      <w:r w:rsidR="001A27EC">
        <w:rPr>
          <w:rFonts w:hint="eastAsia"/>
        </w:rPr>
        <w:t>：</w:t>
      </w:r>
      <w:r w:rsidR="005B39A0" w:rsidRPr="005B39A0">
        <w:rPr>
          <w:rFonts w:hint="eastAsia"/>
        </w:rPr>
        <w:t>每个属性都不可再分</w:t>
      </w:r>
      <w:r w:rsidR="00CD22E5">
        <w:rPr>
          <w:rFonts w:hint="eastAsia"/>
        </w:rPr>
        <w:t>。</w:t>
      </w:r>
    </w:p>
    <w:p w:rsidR="007E0545" w:rsidRDefault="00671DCB" w:rsidP="008E0833">
      <w:pPr>
        <w:ind w:firstLine="422"/>
      </w:pPr>
      <w:r>
        <w:rPr>
          <w:rFonts w:hint="eastAsia"/>
          <w:b/>
        </w:rPr>
        <w:t>2</w:t>
      </w:r>
      <w:r>
        <w:rPr>
          <w:b/>
        </w:rPr>
        <w:t>NF</w:t>
      </w:r>
      <w:r w:rsidR="00D43FB6">
        <w:rPr>
          <w:rFonts w:hint="eastAsia"/>
        </w:rPr>
        <w:t>：</w:t>
      </w:r>
      <w:r w:rsidR="00B426A8">
        <w:rPr>
          <w:rFonts w:hint="eastAsia"/>
        </w:rPr>
        <w:t>2NF</w:t>
      </w:r>
      <w:r w:rsidR="00B426A8">
        <w:rPr>
          <w:rFonts w:hint="eastAsia"/>
        </w:rPr>
        <w:t>在</w:t>
      </w:r>
      <w:r w:rsidR="00B426A8">
        <w:rPr>
          <w:rFonts w:hint="eastAsia"/>
        </w:rPr>
        <w:t>1NF</w:t>
      </w:r>
      <w:r w:rsidR="00B426A8">
        <w:rPr>
          <w:rFonts w:hint="eastAsia"/>
        </w:rPr>
        <w:t>基础上</w:t>
      </w:r>
      <w:r w:rsidR="002E07F2" w:rsidRPr="0072243C">
        <w:rPr>
          <w:rFonts w:hint="eastAsia"/>
          <w:color w:val="FF0000"/>
        </w:rPr>
        <w:t>消除了非主属性对于</w:t>
      </w:r>
      <w:r w:rsidR="00C76448">
        <w:rPr>
          <w:rFonts w:hint="eastAsia"/>
          <w:color w:val="FF0000"/>
        </w:rPr>
        <w:t>某候选</w:t>
      </w:r>
      <w:r w:rsidR="00D927D4">
        <w:rPr>
          <w:rFonts w:hint="eastAsia"/>
          <w:color w:val="FF0000"/>
        </w:rPr>
        <w:t>键</w:t>
      </w:r>
      <w:r w:rsidR="00C76448">
        <w:rPr>
          <w:rFonts w:hint="eastAsia"/>
          <w:color w:val="FF0000"/>
        </w:rPr>
        <w:t>（主键）</w:t>
      </w:r>
      <w:r w:rsidR="002E07F2" w:rsidRPr="0072243C">
        <w:rPr>
          <w:rFonts w:hint="eastAsia"/>
          <w:color w:val="FF0000"/>
        </w:rPr>
        <w:t>的部分函数依赖</w:t>
      </w:r>
      <w:r w:rsidR="002E07F2" w:rsidRPr="002E07F2">
        <w:rPr>
          <w:rFonts w:hint="eastAsia"/>
        </w:rPr>
        <w:t>。</w:t>
      </w:r>
      <w:r w:rsidR="00D12E62">
        <w:rPr>
          <w:rFonts w:hint="eastAsia"/>
        </w:rPr>
        <w:t>不满足第二范式会造成数据冗余过大，插入，删除，修改</w:t>
      </w:r>
      <w:r w:rsidR="00D12E62">
        <w:rPr>
          <w:rFonts w:hint="eastAsia"/>
        </w:rPr>
        <w:t xml:space="preserve"> </w:t>
      </w:r>
      <w:r w:rsidR="00D12E62">
        <w:rPr>
          <w:rFonts w:hint="eastAsia"/>
        </w:rPr>
        <w:t>异常</w:t>
      </w:r>
      <w:r w:rsidR="000120DE">
        <w:rPr>
          <w:rFonts w:hint="eastAsia"/>
        </w:rPr>
        <w:t>。</w:t>
      </w:r>
      <w:r w:rsidR="002C0700" w:rsidRPr="002C0700">
        <w:rPr>
          <w:rFonts w:hint="eastAsia"/>
          <w:color w:val="FF0000"/>
        </w:rPr>
        <w:t>注意，</w:t>
      </w:r>
      <w:r w:rsidR="002C0700" w:rsidRPr="007F7153">
        <w:rPr>
          <w:rFonts w:hint="eastAsia"/>
        </w:rPr>
        <w:t>主键为单属性，一定满足</w:t>
      </w:r>
      <w:r w:rsidR="002C0700" w:rsidRPr="007F7153">
        <w:rPr>
          <w:rFonts w:hint="eastAsia"/>
        </w:rPr>
        <w:t>2NF</w:t>
      </w:r>
      <w:r w:rsidR="002C0700" w:rsidRPr="007F7153">
        <w:rPr>
          <w:rFonts w:hint="eastAsia"/>
        </w:rPr>
        <w:t>。</w:t>
      </w:r>
    </w:p>
    <w:p w:rsidR="00D43FB6" w:rsidRDefault="00671DCB" w:rsidP="008E0833">
      <w:pPr>
        <w:ind w:firstLine="422"/>
        <w:rPr>
          <w:color w:val="FF0000"/>
        </w:rPr>
      </w:pPr>
      <w:r>
        <w:rPr>
          <w:rFonts w:hint="eastAsia"/>
          <w:b/>
        </w:rPr>
        <w:t>3</w:t>
      </w:r>
      <w:r>
        <w:rPr>
          <w:b/>
        </w:rPr>
        <w:t>NF</w:t>
      </w:r>
      <w:r w:rsidR="00D43FB6">
        <w:rPr>
          <w:rFonts w:hint="eastAsia"/>
        </w:rPr>
        <w:t>：</w:t>
      </w:r>
      <w:r w:rsidR="0097710D" w:rsidRPr="007F7153">
        <w:rPr>
          <w:rFonts w:hint="eastAsia"/>
        </w:rPr>
        <w:t>3NF</w:t>
      </w:r>
      <w:r w:rsidR="0097710D" w:rsidRPr="007F7153">
        <w:rPr>
          <w:rFonts w:hint="eastAsia"/>
        </w:rPr>
        <w:t>在</w:t>
      </w:r>
      <w:r w:rsidR="0097710D" w:rsidRPr="007F7153">
        <w:rPr>
          <w:rFonts w:hint="eastAsia"/>
        </w:rPr>
        <w:t>2NF</w:t>
      </w:r>
      <w:r w:rsidR="007F7153">
        <w:rPr>
          <w:rFonts w:hint="eastAsia"/>
        </w:rPr>
        <w:t>的基础之上</w:t>
      </w:r>
      <w:r w:rsidR="0097710D" w:rsidRPr="0097710D">
        <w:rPr>
          <w:rFonts w:hint="eastAsia"/>
          <w:color w:val="FF0000"/>
        </w:rPr>
        <w:t>消除了非主属性对于</w:t>
      </w:r>
      <w:r w:rsidR="006875D7">
        <w:rPr>
          <w:rFonts w:hint="eastAsia"/>
          <w:color w:val="FF0000"/>
        </w:rPr>
        <w:t>某候选键（主键）</w:t>
      </w:r>
      <w:r w:rsidR="0097710D" w:rsidRPr="0097710D">
        <w:rPr>
          <w:rFonts w:hint="eastAsia"/>
          <w:color w:val="FF0000"/>
        </w:rPr>
        <w:t>的传递函数依赖</w:t>
      </w:r>
      <w:r w:rsidR="005A1B93">
        <w:rPr>
          <w:rFonts w:hint="eastAsia"/>
          <w:color w:val="FF0000"/>
        </w:rPr>
        <w:t>。</w:t>
      </w:r>
      <w:r w:rsidR="007F7153">
        <w:rPr>
          <w:rFonts w:hint="eastAsia"/>
          <w:color w:val="FF0000"/>
        </w:rPr>
        <w:t>注意，</w:t>
      </w:r>
      <w:r w:rsidR="007F7153" w:rsidRPr="007F7153">
        <w:rPr>
          <w:rFonts w:hint="eastAsia"/>
        </w:rPr>
        <w:t>非主属性只有一个一定满足</w:t>
      </w:r>
      <w:r w:rsidR="007F7153" w:rsidRPr="007F7153">
        <w:rPr>
          <w:rFonts w:hint="eastAsia"/>
        </w:rPr>
        <w:t>3NF</w:t>
      </w:r>
      <w:r w:rsidR="007F7153">
        <w:rPr>
          <w:rFonts w:hint="eastAsia"/>
          <w:color w:val="FF0000"/>
        </w:rPr>
        <w:t>。</w:t>
      </w:r>
    </w:p>
    <w:p w:rsidR="005A1B93" w:rsidRPr="002D0472" w:rsidRDefault="007B1F54" w:rsidP="008E0833">
      <w:pPr>
        <w:ind w:firstLine="422"/>
      </w:pPr>
      <w:r w:rsidRPr="00C803A3">
        <w:rPr>
          <w:rFonts w:hint="eastAsia"/>
          <w:b/>
        </w:rPr>
        <w:t>BC</w:t>
      </w:r>
      <w:r w:rsidR="00671DCB">
        <w:rPr>
          <w:rFonts w:hint="eastAsia"/>
          <w:b/>
        </w:rPr>
        <w:t>N</w:t>
      </w:r>
      <w:r w:rsidR="00671DCB">
        <w:rPr>
          <w:b/>
        </w:rPr>
        <w:t>F</w:t>
      </w:r>
      <w:r w:rsidRPr="002D0472">
        <w:rPr>
          <w:rFonts w:hint="eastAsia"/>
        </w:rPr>
        <w:t>：只有一个候选键的</w:t>
      </w:r>
      <w:r w:rsidR="00847C2C">
        <w:rPr>
          <w:rFonts w:hint="eastAsia"/>
        </w:rPr>
        <w:t>3</w:t>
      </w:r>
      <w:r w:rsidR="00847C2C">
        <w:t>NF</w:t>
      </w:r>
      <w:r w:rsidRPr="002D0472">
        <w:rPr>
          <w:rFonts w:hint="eastAsia"/>
        </w:rPr>
        <w:t>。</w:t>
      </w:r>
    </w:p>
    <w:p w:rsidR="007B1F54" w:rsidRPr="002D0472" w:rsidRDefault="00671DCB" w:rsidP="008E0833">
      <w:pPr>
        <w:ind w:firstLine="422"/>
      </w:pPr>
      <w:r>
        <w:rPr>
          <w:rFonts w:hint="eastAsia"/>
          <w:b/>
        </w:rPr>
        <w:t>4</w:t>
      </w:r>
      <w:r>
        <w:rPr>
          <w:b/>
        </w:rPr>
        <w:t>NF</w:t>
      </w:r>
      <w:r w:rsidR="002D0472" w:rsidRPr="002D0472">
        <w:rPr>
          <w:rFonts w:hint="eastAsia"/>
        </w:rPr>
        <w:t>：消除多值依赖的</w:t>
      </w:r>
    </w:p>
    <w:p w:rsidR="008E0833" w:rsidRDefault="00E50CEB" w:rsidP="00E50CEB">
      <w:pPr>
        <w:pStyle w:val="2"/>
      </w:pPr>
      <w:r>
        <w:t xml:space="preserve">3 </w:t>
      </w:r>
      <w:r w:rsidR="008E0833">
        <w:rPr>
          <w:rFonts w:hint="eastAsia"/>
        </w:rPr>
        <w:t>Mysql</w:t>
      </w:r>
      <w:r w:rsidR="008E0833">
        <w:rPr>
          <w:rFonts w:hint="eastAsia"/>
        </w:rPr>
        <w:t>数据库</w:t>
      </w:r>
    </w:p>
    <w:p w:rsidR="008E0833" w:rsidRDefault="008E0833" w:rsidP="008E0833">
      <w:pPr>
        <w:ind w:firstLine="420"/>
      </w:pPr>
      <w:r>
        <w:rPr>
          <w:rFonts w:hint="eastAsia"/>
        </w:rPr>
        <w:t>MySQL</w:t>
      </w:r>
      <w:r>
        <w:rPr>
          <w:rFonts w:hint="eastAsia"/>
        </w:rPr>
        <w:t>是一个关系型数据库管理系统，由瑞典</w:t>
      </w:r>
      <w:r>
        <w:rPr>
          <w:rFonts w:hint="eastAsia"/>
        </w:rPr>
        <w:t>MySQL AB</w:t>
      </w:r>
      <w:r>
        <w:rPr>
          <w:rFonts w:hint="eastAsia"/>
        </w:rPr>
        <w:t>公司开发，目前属于</w:t>
      </w:r>
      <w:r>
        <w:rPr>
          <w:rFonts w:hint="eastAsia"/>
        </w:rPr>
        <w:t>Oracle</w:t>
      </w:r>
      <w:r>
        <w:rPr>
          <w:rFonts w:hint="eastAsia"/>
        </w:rPr>
        <w:t>公司。</w:t>
      </w:r>
      <w:r>
        <w:rPr>
          <w:rFonts w:hint="eastAsia"/>
        </w:rPr>
        <w:t>MySQL</w:t>
      </w:r>
      <w:r>
        <w:rPr>
          <w:rFonts w:hint="eastAsia"/>
        </w:rPr>
        <w:t>是一种关联数据库管理系统，关联数据库将数据保存在不同的表中，而不是将所有数据放在一个大仓库内，这样就增加了速度并提高了灵活性。</w:t>
      </w:r>
    </w:p>
    <w:p w:rsidR="008E0833" w:rsidRDefault="008E0833" w:rsidP="008E0833">
      <w:pPr>
        <w:ind w:firstLine="420"/>
      </w:pPr>
      <w:r>
        <w:rPr>
          <w:rFonts w:hint="eastAsia"/>
        </w:rPr>
        <w:t>Mysql</w:t>
      </w:r>
      <w:r>
        <w:rPr>
          <w:rFonts w:hint="eastAsia"/>
        </w:rPr>
        <w:t>是开源的，所以你不需要支付额外的费用。</w:t>
      </w:r>
    </w:p>
    <w:p w:rsidR="008E0833" w:rsidRDefault="008E0833" w:rsidP="008E0833">
      <w:pPr>
        <w:ind w:firstLine="420"/>
      </w:pPr>
      <w:r>
        <w:rPr>
          <w:rFonts w:hint="eastAsia"/>
        </w:rPr>
        <w:t>Mysql</w:t>
      </w:r>
      <w:r>
        <w:rPr>
          <w:rFonts w:hint="eastAsia"/>
        </w:rPr>
        <w:t>支持大型的数据库。可以处理拥有上千万条记录的大型数据库。</w:t>
      </w:r>
    </w:p>
    <w:p w:rsidR="008E0833" w:rsidRDefault="008E0833" w:rsidP="008E0833">
      <w:pPr>
        <w:ind w:firstLine="420"/>
      </w:pPr>
      <w:r>
        <w:rPr>
          <w:rFonts w:hint="eastAsia"/>
        </w:rPr>
        <w:t>MySQL</w:t>
      </w:r>
      <w:r>
        <w:rPr>
          <w:rFonts w:hint="eastAsia"/>
        </w:rPr>
        <w:t>使用标准的</w:t>
      </w:r>
      <w:r>
        <w:rPr>
          <w:rFonts w:hint="eastAsia"/>
        </w:rPr>
        <w:t>SQL</w:t>
      </w:r>
      <w:r>
        <w:rPr>
          <w:rFonts w:hint="eastAsia"/>
        </w:rPr>
        <w:t>数据语言形式。</w:t>
      </w:r>
    </w:p>
    <w:p w:rsidR="008E0833" w:rsidRPr="000467E5" w:rsidRDefault="008E0833" w:rsidP="008E0833">
      <w:pPr>
        <w:ind w:firstLine="420"/>
        <w:rPr>
          <w:color w:val="FF0000"/>
        </w:rPr>
      </w:pPr>
      <w:r>
        <w:rPr>
          <w:rFonts w:hint="eastAsia"/>
        </w:rPr>
        <w:t>Mysql</w:t>
      </w:r>
      <w:r>
        <w:rPr>
          <w:rFonts w:hint="eastAsia"/>
        </w:rPr>
        <w:t>可以允许于多个系统上，并且支持多种语言。这些编</w:t>
      </w:r>
      <w:r w:rsidRPr="000467E5">
        <w:rPr>
          <w:rFonts w:hint="eastAsia"/>
          <w:color w:val="FF0000"/>
        </w:rPr>
        <w:t>程语言包括</w:t>
      </w:r>
      <w:r w:rsidRPr="000467E5">
        <w:rPr>
          <w:rFonts w:hint="eastAsia"/>
          <w:color w:val="FF0000"/>
        </w:rPr>
        <w:t>C</w:t>
      </w:r>
      <w:r w:rsidRPr="000467E5">
        <w:rPr>
          <w:rFonts w:hint="eastAsia"/>
          <w:color w:val="FF0000"/>
        </w:rPr>
        <w:t>、</w:t>
      </w:r>
      <w:r w:rsidRPr="000467E5">
        <w:rPr>
          <w:rFonts w:hint="eastAsia"/>
          <w:color w:val="FF0000"/>
        </w:rPr>
        <w:t>C++</w:t>
      </w:r>
      <w:r w:rsidRPr="000467E5">
        <w:rPr>
          <w:rFonts w:hint="eastAsia"/>
          <w:color w:val="FF0000"/>
        </w:rPr>
        <w:t>、</w:t>
      </w:r>
      <w:r w:rsidRPr="000467E5">
        <w:rPr>
          <w:rFonts w:hint="eastAsia"/>
          <w:color w:val="FF0000"/>
        </w:rPr>
        <w:t>Python</w:t>
      </w:r>
      <w:r w:rsidRPr="000467E5">
        <w:rPr>
          <w:rFonts w:hint="eastAsia"/>
          <w:color w:val="FF0000"/>
        </w:rPr>
        <w:t>、</w:t>
      </w:r>
      <w:r w:rsidRPr="000467E5">
        <w:rPr>
          <w:rFonts w:hint="eastAsia"/>
          <w:color w:val="FF0000"/>
        </w:rPr>
        <w:t>Java</w:t>
      </w:r>
      <w:r w:rsidRPr="000467E5">
        <w:rPr>
          <w:rFonts w:hint="eastAsia"/>
          <w:color w:val="FF0000"/>
        </w:rPr>
        <w:t>、</w:t>
      </w:r>
      <w:r w:rsidRPr="000467E5">
        <w:rPr>
          <w:rFonts w:hint="eastAsia"/>
          <w:color w:val="FF0000"/>
        </w:rPr>
        <w:t>Perl</w:t>
      </w:r>
      <w:r w:rsidRPr="000467E5">
        <w:rPr>
          <w:rFonts w:hint="eastAsia"/>
          <w:color w:val="FF0000"/>
        </w:rPr>
        <w:t>、</w:t>
      </w:r>
      <w:r w:rsidRPr="000467E5">
        <w:rPr>
          <w:rFonts w:hint="eastAsia"/>
          <w:color w:val="FF0000"/>
        </w:rPr>
        <w:t>PHP</w:t>
      </w:r>
      <w:r w:rsidRPr="000467E5">
        <w:rPr>
          <w:rFonts w:hint="eastAsia"/>
          <w:color w:val="FF0000"/>
        </w:rPr>
        <w:t>、</w:t>
      </w:r>
      <w:r w:rsidRPr="000467E5">
        <w:rPr>
          <w:rFonts w:hint="eastAsia"/>
          <w:color w:val="FF0000"/>
        </w:rPr>
        <w:t>Eiffel</w:t>
      </w:r>
      <w:r w:rsidRPr="000467E5">
        <w:rPr>
          <w:rFonts w:hint="eastAsia"/>
          <w:color w:val="FF0000"/>
        </w:rPr>
        <w:t>、</w:t>
      </w:r>
      <w:r w:rsidRPr="000467E5">
        <w:rPr>
          <w:rFonts w:hint="eastAsia"/>
          <w:color w:val="FF0000"/>
        </w:rPr>
        <w:t>Ruby</w:t>
      </w:r>
      <w:r w:rsidRPr="000467E5">
        <w:rPr>
          <w:rFonts w:hint="eastAsia"/>
          <w:color w:val="FF0000"/>
        </w:rPr>
        <w:t>和</w:t>
      </w:r>
      <w:r w:rsidRPr="000467E5">
        <w:rPr>
          <w:rFonts w:hint="eastAsia"/>
          <w:color w:val="FF0000"/>
        </w:rPr>
        <w:t>Tcl</w:t>
      </w:r>
      <w:r w:rsidRPr="000467E5">
        <w:rPr>
          <w:rFonts w:hint="eastAsia"/>
          <w:color w:val="FF0000"/>
        </w:rPr>
        <w:t>等。</w:t>
      </w:r>
    </w:p>
    <w:p w:rsidR="008E0833" w:rsidRDefault="008E0833" w:rsidP="008E0833">
      <w:pPr>
        <w:ind w:firstLine="420"/>
      </w:pPr>
      <w:r>
        <w:rPr>
          <w:rFonts w:hint="eastAsia"/>
        </w:rPr>
        <w:t>Mysql</w:t>
      </w:r>
      <w:r>
        <w:rPr>
          <w:rFonts w:hint="eastAsia"/>
        </w:rPr>
        <w:t>对</w:t>
      </w:r>
      <w:r>
        <w:rPr>
          <w:rFonts w:hint="eastAsia"/>
        </w:rPr>
        <w:t>PHP</w:t>
      </w:r>
      <w:r>
        <w:rPr>
          <w:rFonts w:hint="eastAsia"/>
        </w:rPr>
        <w:t>有很好的支持，</w:t>
      </w:r>
      <w:r>
        <w:rPr>
          <w:rFonts w:hint="eastAsia"/>
        </w:rPr>
        <w:t>PHP</w:t>
      </w:r>
      <w:r>
        <w:rPr>
          <w:rFonts w:hint="eastAsia"/>
        </w:rPr>
        <w:t>是目前最流行的</w:t>
      </w:r>
      <w:r>
        <w:rPr>
          <w:rFonts w:hint="eastAsia"/>
        </w:rPr>
        <w:t>Web</w:t>
      </w:r>
      <w:r>
        <w:rPr>
          <w:rFonts w:hint="eastAsia"/>
        </w:rPr>
        <w:t>开发语言。</w:t>
      </w:r>
    </w:p>
    <w:p w:rsidR="008E0833" w:rsidRDefault="008E0833" w:rsidP="008E0833">
      <w:pPr>
        <w:ind w:firstLine="420"/>
      </w:pPr>
      <w:r>
        <w:rPr>
          <w:rFonts w:hint="eastAsia"/>
        </w:rPr>
        <w:t>MySQL</w:t>
      </w:r>
      <w:r>
        <w:rPr>
          <w:rFonts w:hint="eastAsia"/>
        </w:rPr>
        <w:t>支持大型数据库，支持</w:t>
      </w:r>
      <w:r w:rsidRPr="002F7FB8">
        <w:rPr>
          <w:rFonts w:hint="eastAsia"/>
          <w:color w:val="FF0000"/>
        </w:rPr>
        <w:t>5000</w:t>
      </w:r>
      <w:r w:rsidRPr="002F7FB8">
        <w:rPr>
          <w:rFonts w:hint="eastAsia"/>
          <w:color w:val="FF0000"/>
        </w:rPr>
        <w:t>万</w:t>
      </w:r>
      <w:r>
        <w:rPr>
          <w:rFonts w:hint="eastAsia"/>
        </w:rPr>
        <w:t>条记录的数据仓库，</w:t>
      </w:r>
      <w:r>
        <w:rPr>
          <w:rFonts w:hint="eastAsia"/>
        </w:rPr>
        <w:t>32</w:t>
      </w:r>
      <w:r>
        <w:rPr>
          <w:rFonts w:hint="eastAsia"/>
        </w:rPr>
        <w:t>位系统表文件最大可支持</w:t>
      </w:r>
      <w:r>
        <w:rPr>
          <w:rFonts w:hint="eastAsia"/>
        </w:rPr>
        <w:t>4GB</w:t>
      </w:r>
      <w:r>
        <w:rPr>
          <w:rFonts w:hint="eastAsia"/>
        </w:rPr>
        <w:t>，</w:t>
      </w:r>
      <w:r>
        <w:rPr>
          <w:rFonts w:hint="eastAsia"/>
        </w:rPr>
        <w:t>64</w:t>
      </w:r>
      <w:r>
        <w:rPr>
          <w:rFonts w:hint="eastAsia"/>
        </w:rPr>
        <w:t>位系统支持最大的表文件</w:t>
      </w:r>
      <w:r w:rsidRPr="002F7FB8">
        <w:rPr>
          <w:rFonts w:hint="eastAsia"/>
          <w:color w:val="FF0000"/>
        </w:rPr>
        <w:t>为</w:t>
      </w:r>
      <w:r w:rsidRPr="002F7FB8">
        <w:rPr>
          <w:rFonts w:hint="eastAsia"/>
          <w:color w:val="FF0000"/>
        </w:rPr>
        <w:t>8TB</w:t>
      </w:r>
      <w:r w:rsidRPr="002F7FB8">
        <w:rPr>
          <w:rFonts w:hint="eastAsia"/>
          <w:color w:val="FF0000"/>
        </w:rPr>
        <w:t>。</w:t>
      </w:r>
    </w:p>
    <w:p w:rsidR="008E0833" w:rsidRDefault="008E0833" w:rsidP="008E0833">
      <w:pPr>
        <w:ind w:firstLine="420"/>
      </w:pPr>
      <w:r>
        <w:rPr>
          <w:rFonts w:hint="eastAsia"/>
        </w:rPr>
        <w:t>Mysql</w:t>
      </w:r>
      <w:r>
        <w:rPr>
          <w:rFonts w:hint="eastAsia"/>
        </w:rPr>
        <w:t>是可以定制的，采用了</w:t>
      </w:r>
      <w:r>
        <w:rPr>
          <w:rFonts w:hint="eastAsia"/>
        </w:rPr>
        <w:t>GPL</w:t>
      </w:r>
      <w:r>
        <w:rPr>
          <w:rFonts w:hint="eastAsia"/>
        </w:rPr>
        <w:t>协议，你可以修改源码来开发自己的</w:t>
      </w:r>
      <w:r>
        <w:rPr>
          <w:rFonts w:hint="eastAsia"/>
        </w:rPr>
        <w:t>Mysql</w:t>
      </w:r>
      <w:r>
        <w:rPr>
          <w:rFonts w:hint="eastAsia"/>
        </w:rPr>
        <w:t>系统。</w:t>
      </w:r>
    </w:p>
    <w:p w:rsidR="00284204" w:rsidRDefault="00284204" w:rsidP="008E0833">
      <w:pPr>
        <w:ind w:firstLine="420"/>
      </w:pPr>
      <w:r>
        <w:br w:type="page"/>
      </w:r>
    </w:p>
    <w:p w:rsidR="00284204" w:rsidRDefault="00284204" w:rsidP="00284204">
      <w:pPr>
        <w:pStyle w:val="1"/>
      </w:pPr>
      <w:r>
        <w:lastRenderedPageBreak/>
        <w:t>M</w:t>
      </w:r>
      <w:r>
        <w:rPr>
          <w:rFonts w:hint="eastAsia"/>
        </w:rPr>
        <w:t>ySQL</w:t>
      </w:r>
      <w:r>
        <w:rPr>
          <w:rFonts w:hint="eastAsia"/>
        </w:rPr>
        <w:t>安装</w:t>
      </w:r>
    </w:p>
    <w:p w:rsidR="00284204" w:rsidRDefault="00FE5598" w:rsidP="006A53CC">
      <w:pPr>
        <w:pStyle w:val="2"/>
      </w:pPr>
      <w:r>
        <w:t xml:space="preserve">1 </w:t>
      </w:r>
      <w:r w:rsidR="006A53CC">
        <w:rPr>
          <w:rFonts w:hint="eastAsia"/>
        </w:rPr>
        <w:t>ubuntu</w:t>
      </w:r>
      <w:r w:rsidR="006A53CC">
        <w:t>/</w:t>
      </w:r>
      <w:r w:rsidR="006A53CC">
        <w:rPr>
          <w:rFonts w:hint="eastAsia"/>
        </w:rPr>
        <w:t>linux</w:t>
      </w:r>
      <w:r w:rsidR="006A53CC">
        <w:t xml:space="preserve"> </w:t>
      </w:r>
    </w:p>
    <w:p w:rsidR="00ED707F" w:rsidRDefault="00ED707F" w:rsidP="00ED707F">
      <w:pPr>
        <w:ind w:firstLine="420"/>
      </w:pPr>
      <w:r>
        <w:rPr>
          <w:rFonts w:hint="eastAsia"/>
        </w:rPr>
        <w:t>安装：</w:t>
      </w:r>
    </w:p>
    <w:p w:rsidR="00AF48E8" w:rsidRPr="00020869" w:rsidRDefault="005C547A" w:rsidP="00020869">
      <w:pPr>
        <w:pStyle w:val="41"/>
        <w:ind w:firstLine="840"/>
      </w:pPr>
      <w:r w:rsidRPr="00020869">
        <w:t xml:space="preserve">sudo apt install </w:t>
      </w:r>
      <w:r w:rsidR="00E6380D" w:rsidRPr="00020869">
        <w:t xml:space="preserve"> </w:t>
      </w:r>
      <w:r w:rsidRPr="00020869">
        <w:t xml:space="preserve">mysql-server </w:t>
      </w:r>
      <w:r w:rsidR="00E6380D" w:rsidRPr="00020869">
        <w:tab/>
        <w:t>//</w:t>
      </w:r>
      <w:r w:rsidR="00E6380D" w:rsidRPr="00020869">
        <w:rPr>
          <w:rFonts w:hint="eastAsia"/>
        </w:rPr>
        <w:t>安装服务器</w:t>
      </w:r>
    </w:p>
    <w:p w:rsidR="00AF48E8" w:rsidRPr="00020869" w:rsidRDefault="00E6380D" w:rsidP="00020869">
      <w:pPr>
        <w:pStyle w:val="41"/>
        <w:ind w:firstLine="840"/>
      </w:pPr>
      <w:r w:rsidRPr="00020869">
        <w:t xml:space="preserve">sudo apt install  </w:t>
      </w:r>
      <w:r w:rsidR="005C547A" w:rsidRPr="00020869">
        <w:t xml:space="preserve">mysql-client </w:t>
      </w:r>
      <w:r w:rsidRPr="00020869">
        <w:t xml:space="preserve">       </w:t>
      </w:r>
      <w:r w:rsidRPr="00020869">
        <w:rPr>
          <w:rFonts w:hint="eastAsia"/>
        </w:rPr>
        <w:t>//</w:t>
      </w:r>
      <w:r w:rsidRPr="00020869">
        <w:rPr>
          <w:rFonts w:hint="eastAsia"/>
        </w:rPr>
        <w:t>安装客户端</w:t>
      </w:r>
    </w:p>
    <w:p w:rsidR="00E50CEB" w:rsidRDefault="00E6380D" w:rsidP="00020869">
      <w:pPr>
        <w:pStyle w:val="41"/>
        <w:ind w:firstLine="840"/>
      </w:pPr>
      <w:r w:rsidRPr="00020869">
        <w:t xml:space="preserve">sudo apt install  </w:t>
      </w:r>
      <w:r w:rsidR="005C547A" w:rsidRPr="00020869">
        <w:t>libmysqlclient-dev</w:t>
      </w:r>
      <w:r w:rsidRPr="00020869">
        <w:t xml:space="preserve">   //</w:t>
      </w:r>
      <w:r w:rsidRPr="00020869">
        <w:rPr>
          <w:rFonts w:hint="eastAsia"/>
        </w:rPr>
        <w:t>安装</w:t>
      </w:r>
      <w:r w:rsidRPr="00020869">
        <w:rPr>
          <w:rFonts w:hint="eastAsia"/>
        </w:rPr>
        <w:t>c</w:t>
      </w:r>
      <w:r w:rsidRPr="00020869">
        <w:rPr>
          <w:rFonts w:hint="eastAsia"/>
        </w:rPr>
        <w:t>语言开发环境</w:t>
      </w:r>
    </w:p>
    <w:p w:rsidR="00342688" w:rsidRPr="00342688" w:rsidRDefault="00342688" w:rsidP="00020869">
      <w:pPr>
        <w:pStyle w:val="41"/>
        <w:ind w:firstLine="840"/>
      </w:pPr>
      <w:r>
        <w:t>sudo apt install  mysql-workbench  //</w:t>
      </w:r>
      <w:r>
        <w:rPr>
          <w:rFonts w:hint="eastAsia"/>
        </w:rPr>
        <w:t>安图形化界面</w:t>
      </w:r>
    </w:p>
    <w:p w:rsidR="001D6822" w:rsidRDefault="00ED707F" w:rsidP="00ED707F">
      <w:pPr>
        <w:ind w:firstLine="420"/>
      </w:pPr>
      <w:r>
        <w:rPr>
          <w:rFonts w:hint="eastAsia"/>
        </w:rPr>
        <w:t>卸载：</w:t>
      </w:r>
    </w:p>
    <w:p w:rsidR="001D6822" w:rsidRDefault="001D6822" w:rsidP="001D6822">
      <w:pPr>
        <w:pStyle w:val="41"/>
        <w:ind w:firstLine="840"/>
      </w:pPr>
      <w:r>
        <w:t xml:space="preserve">sudo apt </w:t>
      </w:r>
      <w:r w:rsidRPr="001D6822">
        <w:t xml:space="preserve"> autoremove --purge mysql-server-5.7</w:t>
      </w:r>
    </w:p>
    <w:p w:rsidR="00ED707F" w:rsidRDefault="001D6822" w:rsidP="001D6822">
      <w:pPr>
        <w:pStyle w:val="41"/>
        <w:ind w:firstLine="840"/>
      </w:pPr>
      <w:r w:rsidRPr="001D6822">
        <w:t xml:space="preserve">sudo apt </w:t>
      </w:r>
      <w:r>
        <w:t xml:space="preserve"> </w:t>
      </w:r>
      <w:r w:rsidRPr="001D6822">
        <w:t>remove mysql-common</w:t>
      </w:r>
    </w:p>
    <w:p w:rsidR="001D6822" w:rsidRDefault="001D6822" w:rsidP="001D6822">
      <w:pPr>
        <w:pStyle w:val="41"/>
        <w:ind w:firstLine="840"/>
      </w:pPr>
      <w:r w:rsidRPr="001D6822">
        <w:t>sudo rm -rf /etc/mysql/  /var/lib/mysql</w:t>
      </w:r>
    </w:p>
    <w:p w:rsidR="007D1166" w:rsidRDefault="007D1166" w:rsidP="007D1166">
      <w:pPr>
        <w:pStyle w:val="41"/>
        <w:ind w:firstLine="840"/>
      </w:pPr>
      <w:r>
        <w:t xml:space="preserve">dpkg -l |grep ^rc|awk '{print $2}' |sudo xargs dpkg -P  </w:t>
      </w:r>
    </w:p>
    <w:p w:rsidR="000E4847" w:rsidRDefault="000E4847" w:rsidP="000E4847">
      <w:pPr>
        <w:pStyle w:val="3"/>
      </w:pPr>
      <w:r>
        <w:t xml:space="preserve">1.1 </w:t>
      </w:r>
      <w:r>
        <w:rPr>
          <w:rFonts w:hint="eastAsia"/>
        </w:rPr>
        <w:t>mysqladmin</w:t>
      </w:r>
      <w:r>
        <w:rPr>
          <w:rFonts w:hint="eastAsia"/>
        </w:rPr>
        <w:t>工具来获取服务器状态：</w:t>
      </w:r>
    </w:p>
    <w:p w:rsidR="000E4847" w:rsidRDefault="000E4847" w:rsidP="000E4847">
      <w:pPr>
        <w:ind w:firstLine="420"/>
      </w:pPr>
      <w:r>
        <w:rPr>
          <w:rFonts w:hint="eastAsia"/>
        </w:rPr>
        <w:t>使用</w:t>
      </w:r>
      <w:r>
        <w:rPr>
          <w:rFonts w:hint="eastAsia"/>
        </w:rPr>
        <w:t xml:space="preserve"> mysqladmin </w:t>
      </w:r>
      <w:r>
        <w:rPr>
          <w:rFonts w:hint="eastAsia"/>
        </w:rPr>
        <w:t>命令俩检查服务器的版本</w:t>
      </w:r>
      <w:r>
        <w:rPr>
          <w:rFonts w:hint="eastAsia"/>
        </w:rPr>
        <w:t>,</w:t>
      </w:r>
      <w:r>
        <w:rPr>
          <w:rFonts w:hint="eastAsia"/>
        </w:rPr>
        <w:t>在</w:t>
      </w:r>
      <w:r>
        <w:rPr>
          <w:rFonts w:hint="eastAsia"/>
        </w:rPr>
        <w:t>linux</w:t>
      </w:r>
      <w:r>
        <w:rPr>
          <w:rFonts w:hint="eastAsia"/>
        </w:rPr>
        <w:t>上该二进制文件位于</w:t>
      </w:r>
      <w:r w:rsidR="00152E3B">
        <w:rPr>
          <w:rFonts w:hint="eastAsia"/>
        </w:rPr>
        <w:t xml:space="preserve"> /usr/bin</w:t>
      </w:r>
      <w:r>
        <w:rPr>
          <w:rFonts w:hint="eastAsia"/>
        </w:rPr>
        <w:t xml:space="preserve"> </w:t>
      </w:r>
      <w:r>
        <w:rPr>
          <w:rFonts w:hint="eastAsia"/>
        </w:rPr>
        <w:t>，在</w:t>
      </w:r>
      <w:r>
        <w:rPr>
          <w:rFonts w:hint="eastAsia"/>
        </w:rPr>
        <w:t>window</w:t>
      </w:r>
      <w:r>
        <w:rPr>
          <w:rFonts w:hint="eastAsia"/>
        </w:rPr>
        <w:t>上该二进制文件位于</w:t>
      </w:r>
      <w:r>
        <w:rPr>
          <w:rFonts w:hint="eastAsia"/>
        </w:rPr>
        <w:t xml:space="preserve">C:\mysql\bin </w:t>
      </w:r>
      <w:r>
        <w:rPr>
          <w:rFonts w:hint="eastAsia"/>
        </w:rPr>
        <w:t>。</w:t>
      </w:r>
    </w:p>
    <w:p w:rsidR="000E4847" w:rsidRDefault="000E4847" w:rsidP="000E4847">
      <w:pPr>
        <w:pStyle w:val="41"/>
        <w:ind w:firstLine="840"/>
      </w:pPr>
      <w:r>
        <w:t>[root@host]#</w:t>
      </w:r>
      <w:r w:rsidRPr="008A21A5">
        <w:t xml:space="preserve"> </w:t>
      </w:r>
      <w:r w:rsidRPr="008A21A5">
        <w:rPr>
          <w:highlight w:val="cyan"/>
        </w:rPr>
        <w:t>mysqladmin –version</w:t>
      </w:r>
    </w:p>
    <w:p w:rsidR="000E4847" w:rsidRDefault="000E4847" w:rsidP="000E4847">
      <w:pPr>
        <w:ind w:firstLine="420"/>
      </w:pPr>
      <w:r>
        <w:rPr>
          <w:rFonts w:hint="eastAsia"/>
        </w:rPr>
        <w:t>linux</w:t>
      </w:r>
      <w:r>
        <w:rPr>
          <w:rFonts w:hint="eastAsia"/>
        </w:rPr>
        <w:t>上该命令将输出以下结果，该结果基于你的系统信息：</w:t>
      </w:r>
    </w:p>
    <w:p w:rsidR="000E4847" w:rsidRDefault="000E4847" w:rsidP="000E4847">
      <w:pPr>
        <w:ind w:firstLine="420"/>
      </w:pPr>
      <w:r>
        <w:t>mysqladmin  Ver 8.23 Distrib 5.0.9-0, for redhat-linux-gnu on i386</w:t>
      </w:r>
    </w:p>
    <w:p w:rsidR="00091940" w:rsidRDefault="000E4847" w:rsidP="000E4847">
      <w:pPr>
        <w:ind w:firstLine="420"/>
        <w:rPr>
          <w:rFonts w:hint="eastAsia"/>
        </w:rPr>
      </w:pPr>
      <w:r>
        <w:rPr>
          <w:rFonts w:hint="eastAsia"/>
        </w:rPr>
        <w:t>如果以上命令执行后未输入任何信息，说明你的</w:t>
      </w:r>
      <w:r>
        <w:rPr>
          <w:rFonts w:hint="eastAsia"/>
        </w:rPr>
        <w:t>Mysql</w:t>
      </w:r>
      <w:r>
        <w:rPr>
          <w:rFonts w:hint="eastAsia"/>
        </w:rPr>
        <w:t>未安装成</w:t>
      </w:r>
    </w:p>
    <w:p w:rsidR="000E4847" w:rsidRDefault="00714B15" w:rsidP="000E4847">
      <w:pPr>
        <w:pStyle w:val="3"/>
      </w:pPr>
      <w:r>
        <w:rPr>
          <w:rFonts w:hint="eastAsia"/>
        </w:rPr>
        <w:t>1.</w:t>
      </w:r>
      <w:r>
        <w:t>2</w:t>
      </w:r>
      <w:r w:rsidR="000E4847">
        <w:rPr>
          <w:rFonts w:hint="eastAsia"/>
        </w:rPr>
        <w:t>用</w:t>
      </w:r>
      <w:r w:rsidR="000E4847">
        <w:rPr>
          <w:rFonts w:hint="eastAsia"/>
        </w:rPr>
        <w:t>MySQL Client</w:t>
      </w:r>
      <w:r w:rsidR="000E4847">
        <w:rPr>
          <w:rFonts w:hint="eastAsia"/>
        </w:rPr>
        <w:t>执行简单的</w:t>
      </w:r>
      <w:r w:rsidR="000E4847">
        <w:rPr>
          <w:rFonts w:hint="eastAsia"/>
        </w:rPr>
        <w:t>SQL</w:t>
      </w:r>
      <w:r w:rsidR="000E4847">
        <w:rPr>
          <w:rFonts w:hint="eastAsia"/>
        </w:rPr>
        <w:t>命令</w:t>
      </w:r>
    </w:p>
    <w:p w:rsidR="000E4847" w:rsidRDefault="000E4847" w:rsidP="000E4847">
      <w:pPr>
        <w:ind w:firstLine="420"/>
      </w:pPr>
      <w:r>
        <w:rPr>
          <w:rFonts w:hint="eastAsia"/>
        </w:rPr>
        <w:t>你可以在</w:t>
      </w:r>
      <w:r>
        <w:rPr>
          <w:rFonts w:hint="eastAsia"/>
        </w:rPr>
        <w:t xml:space="preserve"> MySQL Client(Mysql</w:t>
      </w:r>
      <w:r>
        <w:rPr>
          <w:rFonts w:hint="eastAsia"/>
        </w:rPr>
        <w:t>客户端</w:t>
      </w:r>
      <w:r>
        <w:rPr>
          <w:rFonts w:hint="eastAsia"/>
        </w:rPr>
        <w:t xml:space="preserve">) </w:t>
      </w:r>
      <w:r>
        <w:rPr>
          <w:rFonts w:hint="eastAsia"/>
        </w:rPr>
        <w:t>使用</w:t>
      </w:r>
      <w:r>
        <w:rPr>
          <w:rFonts w:hint="eastAsia"/>
        </w:rPr>
        <w:t xml:space="preserve"> mysql </w:t>
      </w:r>
      <w:r>
        <w:rPr>
          <w:rFonts w:hint="eastAsia"/>
        </w:rPr>
        <w:t>命令连接到</w:t>
      </w:r>
      <w:r>
        <w:rPr>
          <w:rFonts w:hint="eastAsia"/>
        </w:rPr>
        <w:t>Mysql</w:t>
      </w:r>
      <w:r>
        <w:rPr>
          <w:rFonts w:hint="eastAsia"/>
        </w:rPr>
        <w:t>服务器上，默认情况下</w:t>
      </w:r>
      <w:r>
        <w:rPr>
          <w:rFonts w:hint="eastAsia"/>
        </w:rPr>
        <w:t>Mysql</w:t>
      </w:r>
      <w:r>
        <w:rPr>
          <w:rFonts w:hint="eastAsia"/>
        </w:rPr>
        <w:t>服务器的密码为空。</w:t>
      </w:r>
      <w:r w:rsidR="004E3CA5">
        <w:rPr>
          <w:rFonts w:hint="eastAsia"/>
        </w:rPr>
        <w:t>如果设了密码则要使用</w:t>
      </w:r>
      <w:r w:rsidR="004E3CA5">
        <w:rPr>
          <w:rFonts w:hint="eastAsia"/>
        </w:rPr>
        <w:t>-p</w:t>
      </w:r>
      <w:r w:rsidR="004E3CA5">
        <w:rPr>
          <w:rFonts w:hint="eastAsia"/>
        </w:rPr>
        <w:t>选项。</w:t>
      </w:r>
    </w:p>
    <w:p w:rsidR="000E4847" w:rsidRDefault="000E4847" w:rsidP="000E4847">
      <w:pPr>
        <w:ind w:firstLine="420"/>
      </w:pPr>
      <w:r>
        <w:rPr>
          <w:rFonts w:hint="eastAsia"/>
        </w:rPr>
        <w:t>命令如下：</w:t>
      </w:r>
    </w:p>
    <w:p w:rsidR="000E4847" w:rsidRDefault="000E4847" w:rsidP="000E4847">
      <w:pPr>
        <w:pStyle w:val="41"/>
        <w:ind w:firstLine="840"/>
      </w:pPr>
      <w:r>
        <w:t>[root@host]</w:t>
      </w:r>
      <w:r w:rsidR="00CF785B">
        <w:t>$</w:t>
      </w:r>
      <w:r>
        <w:t xml:space="preserve"> mysql</w:t>
      </w:r>
      <w:r w:rsidR="00AE464D">
        <w:t xml:space="preserve"> -u </w:t>
      </w:r>
      <w:r w:rsidR="00AE464D">
        <w:rPr>
          <w:rFonts w:hint="eastAsia"/>
        </w:rPr>
        <w:t>用户名</w:t>
      </w:r>
      <w:r w:rsidR="00AE464D">
        <w:t xml:space="preserve"> -p</w:t>
      </w:r>
    </w:p>
    <w:p w:rsidR="000E4847" w:rsidRDefault="000E4847" w:rsidP="000E4847">
      <w:pPr>
        <w:ind w:firstLine="420"/>
      </w:pPr>
      <w:r>
        <w:rPr>
          <w:rFonts w:hint="eastAsia"/>
        </w:rPr>
        <w:t>以上命令执行后会输出</w:t>
      </w:r>
      <w:r>
        <w:rPr>
          <w:rFonts w:hint="eastAsia"/>
        </w:rPr>
        <w:t xml:space="preserve"> mysql&gt;</w:t>
      </w:r>
      <w:r>
        <w:rPr>
          <w:rFonts w:hint="eastAsia"/>
        </w:rPr>
        <w:t>提示符，这说明你已经成功连接到</w:t>
      </w:r>
      <w:r>
        <w:rPr>
          <w:rFonts w:hint="eastAsia"/>
        </w:rPr>
        <w:t>Mysql</w:t>
      </w:r>
      <w:r>
        <w:rPr>
          <w:rFonts w:hint="eastAsia"/>
        </w:rPr>
        <w:t>服务器上，你可以在</w:t>
      </w:r>
      <w:r>
        <w:rPr>
          <w:rFonts w:hint="eastAsia"/>
        </w:rPr>
        <w:t xml:space="preserve"> mysql&gt; </w:t>
      </w:r>
      <w:r>
        <w:rPr>
          <w:rFonts w:hint="eastAsia"/>
        </w:rPr>
        <w:t>提示符执行</w:t>
      </w:r>
      <w:r>
        <w:rPr>
          <w:rFonts w:hint="eastAsia"/>
        </w:rPr>
        <w:t>SQL</w:t>
      </w:r>
      <w:r w:rsidR="009609C3">
        <w:rPr>
          <w:rFonts w:hint="eastAsia"/>
        </w:rPr>
        <w:t>命令</w:t>
      </w:r>
      <w:r w:rsidR="004270B8">
        <w:rPr>
          <w:rFonts w:hint="eastAsia"/>
        </w:rPr>
        <w:t>.</w:t>
      </w:r>
    </w:p>
    <w:p w:rsidR="00714B15" w:rsidRDefault="00714B15" w:rsidP="00714B15">
      <w:pPr>
        <w:pStyle w:val="3"/>
      </w:pPr>
      <w:r>
        <w:t>1.3 M</w:t>
      </w:r>
      <w:r>
        <w:rPr>
          <w:rFonts w:hint="eastAsia"/>
        </w:rPr>
        <w:t>sql</w:t>
      </w:r>
      <w:r>
        <w:rPr>
          <w:rFonts w:hint="eastAsia"/>
        </w:rPr>
        <w:t>安装后</w:t>
      </w:r>
      <w:r w:rsidR="000E7BD5">
        <w:rPr>
          <w:rFonts w:hint="eastAsia"/>
        </w:rPr>
        <w:t>设置</w:t>
      </w:r>
      <w:r w:rsidR="00C23EF5">
        <w:rPr>
          <w:rFonts w:hint="eastAsia"/>
        </w:rPr>
        <w:t>root</w:t>
      </w:r>
      <w:r w:rsidR="000E7BD5">
        <w:rPr>
          <w:rFonts w:hint="eastAsia"/>
        </w:rPr>
        <w:t>密码</w:t>
      </w:r>
    </w:p>
    <w:p w:rsidR="000E7BD5" w:rsidRDefault="00756CC0" w:rsidP="00714B15">
      <w:pPr>
        <w:ind w:firstLine="420"/>
      </w:pPr>
      <w:r>
        <w:rPr>
          <w:rFonts w:hint="eastAsia"/>
        </w:rPr>
        <w:t>方法</w:t>
      </w:r>
      <w:r>
        <w:rPr>
          <w:rFonts w:hint="eastAsia"/>
        </w:rPr>
        <w:t xml:space="preserve">1 </w:t>
      </w:r>
      <w:r>
        <w:rPr>
          <w:rFonts w:hint="eastAsia"/>
        </w:rPr>
        <w:t>使用</w:t>
      </w:r>
      <w:r>
        <w:rPr>
          <w:rFonts w:hint="eastAsia"/>
        </w:rPr>
        <w:t>mysqladmin</w:t>
      </w:r>
    </w:p>
    <w:p w:rsidR="00714B15" w:rsidRDefault="00714B15" w:rsidP="00714B15">
      <w:pPr>
        <w:ind w:firstLine="420"/>
      </w:pPr>
      <w:r>
        <w:rPr>
          <w:rFonts w:hint="eastAsia"/>
        </w:rPr>
        <w:t>Mysql</w:t>
      </w:r>
      <w:r>
        <w:rPr>
          <w:rFonts w:hint="eastAsia"/>
        </w:rPr>
        <w:t>安装成功后，默认的</w:t>
      </w:r>
      <w:r>
        <w:rPr>
          <w:rFonts w:hint="eastAsia"/>
        </w:rPr>
        <w:t>root</w:t>
      </w:r>
      <w:r>
        <w:rPr>
          <w:rFonts w:hint="eastAsia"/>
        </w:rPr>
        <w:t>用户密码为空，你可以使用以下命令来创建</w:t>
      </w:r>
      <w:r>
        <w:rPr>
          <w:rFonts w:hint="eastAsia"/>
        </w:rPr>
        <w:t>root</w:t>
      </w:r>
      <w:r>
        <w:rPr>
          <w:rFonts w:hint="eastAsia"/>
        </w:rPr>
        <w:t>用户的密码：</w:t>
      </w:r>
    </w:p>
    <w:p w:rsidR="00714B15" w:rsidRDefault="00C57028" w:rsidP="00714B15">
      <w:pPr>
        <w:pStyle w:val="41"/>
        <w:ind w:firstLine="840"/>
      </w:pPr>
      <w:r>
        <w:t>[root@host]$</w:t>
      </w:r>
      <w:r w:rsidR="00714B15">
        <w:t xml:space="preserve"> mysqladmin -u root password "new_password";</w:t>
      </w:r>
    </w:p>
    <w:p w:rsidR="00E06964" w:rsidRDefault="00E06964" w:rsidP="00E06964">
      <w:pPr>
        <w:ind w:firstLine="420"/>
      </w:pPr>
      <w:r>
        <w:rPr>
          <w:rFonts w:hint="eastAsia"/>
        </w:rPr>
        <w:t>如果</w:t>
      </w:r>
      <w:r>
        <w:rPr>
          <w:rFonts w:hint="eastAsia"/>
        </w:rPr>
        <w:t>root</w:t>
      </w:r>
      <w:r>
        <w:rPr>
          <w:rFonts w:hint="eastAsia"/>
        </w:rPr>
        <w:t>已经设置过密码，采用如下方法</w:t>
      </w:r>
    </w:p>
    <w:p w:rsidR="00E06964" w:rsidRDefault="00E06964" w:rsidP="00E06964">
      <w:pPr>
        <w:ind w:firstLine="420"/>
      </w:pPr>
      <w:r>
        <w:rPr>
          <w:rFonts w:hint="eastAsia"/>
        </w:rPr>
        <w:t xml:space="preserve">　　</w:t>
      </w:r>
      <w:r w:rsidR="00280276">
        <w:t>[root@host]$</w:t>
      </w:r>
      <w:r>
        <w:rPr>
          <w:rFonts w:hint="eastAsia"/>
        </w:rPr>
        <w:t xml:space="preserve">mysqladmin -u root password </w:t>
      </w:r>
      <w:r w:rsidR="00E74FEB">
        <w:t>“</w:t>
      </w:r>
      <w:r>
        <w:rPr>
          <w:rFonts w:hint="eastAsia"/>
        </w:rPr>
        <w:t>oldpass</w:t>
      </w:r>
      <w:r w:rsidR="00E74FEB">
        <w:t>word”</w:t>
      </w:r>
      <w:r>
        <w:rPr>
          <w:rFonts w:hint="eastAsia"/>
        </w:rPr>
        <w:t xml:space="preserve"> "newpass</w:t>
      </w:r>
      <w:r w:rsidR="00E74FEB">
        <w:t>word</w:t>
      </w:r>
      <w:r>
        <w:rPr>
          <w:rFonts w:hint="eastAsia"/>
        </w:rPr>
        <w:t>"</w:t>
      </w:r>
    </w:p>
    <w:p w:rsidR="00E06964" w:rsidRDefault="00E06964" w:rsidP="00E06964">
      <w:pPr>
        <w:ind w:firstLine="420"/>
      </w:pPr>
      <w:r>
        <w:rPr>
          <w:rFonts w:hint="eastAsia"/>
        </w:rPr>
        <w:t>方法</w:t>
      </w:r>
      <w:r w:rsidR="00E4475F">
        <w:t>2</w:t>
      </w:r>
      <w:r>
        <w:rPr>
          <w:rFonts w:hint="eastAsia"/>
        </w:rPr>
        <w:t>：用</w:t>
      </w:r>
      <w:r>
        <w:rPr>
          <w:rFonts w:hint="eastAsia"/>
        </w:rPr>
        <w:t>SET PASSWORD</w:t>
      </w:r>
      <w:r>
        <w:rPr>
          <w:rFonts w:hint="eastAsia"/>
        </w:rPr>
        <w:t>命令</w:t>
      </w:r>
    </w:p>
    <w:p w:rsidR="00E06964" w:rsidRDefault="00E06964" w:rsidP="00E06964">
      <w:pPr>
        <w:ind w:firstLine="420"/>
      </w:pPr>
      <w:r>
        <w:rPr>
          <w:rFonts w:hint="eastAsia"/>
        </w:rPr>
        <w:t xml:space="preserve">　　</w:t>
      </w:r>
      <w:r>
        <w:rPr>
          <w:rFonts w:hint="eastAsia"/>
        </w:rPr>
        <w:t>mysql -u root</w:t>
      </w:r>
      <w:r>
        <w:t xml:space="preserve"> </w:t>
      </w:r>
      <w:r w:rsidR="00E4475F">
        <w:t>–</w:t>
      </w:r>
      <w:r>
        <w:rPr>
          <w:rFonts w:hint="eastAsia"/>
        </w:rPr>
        <w:t>p</w:t>
      </w:r>
      <w:r w:rsidR="00E4475F">
        <w:t xml:space="preserve"> </w:t>
      </w:r>
      <w:r w:rsidR="00E4475F">
        <w:rPr>
          <w:rFonts w:hint="eastAsia"/>
        </w:rPr>
        <w:t>（如果未设置密码则</w:t>
      </w:r>
      <w:r w:rsidR="00CD50AE">
        <w:rPr>
          <w:rFonts w:hint="eastAsia"/>
        </w:rPr>
        <w:t>不加</w:t>
      </w:r>
      <w:r w:rsidR="00CD50AE">
        <w:rPr>
          <w:rFonts w:hint="eastAsia"/>
        </w:rPr>
        <w:t>-p</w:t>
      </w:r>
      <w:r w:rsidR="00E4475F">
        <w:rPr>
          <w:rFonts w:hint="eastAsia"/>
        </w:rPr>
        <w:t>）</w:t>
      </w:r>
    </w:p>
    <w:p w:rsidR="00E06964" w:rsidRDefault="00E06964" w:rsidP="00E06964">
      <w:pPr>
        <w:ind w:firstLine="420"/>
      </w:pPr>
      <w:r>
        <w:rPr>
          <w:rFonts w:hint="eastAsia"/>
        </w:rPr>
        <w:t xml:space="preserve">　　</w:t>
      </w:r>
      <w:r>
        <w:rPr>
          <w:rFonts w:hint="eastAsia"/>
        </w:rPr>
        <w:t>mysql&gt; SET PASSWORD FOR 'root'@'localhost' = PASSWORD('newpass');</w:t>
      </w:r>
    </w:p>
    <w:p w:rsidR="00E06964" w:rsidRDefault="00E06964" w:rsidP="00E06964">
      <w:pPr>
        <w:ind w:firstLine="420"/>
      </w:pPr>
      <w:r>
        <w:rPr>
          <w:rFonts w:hint="eastAsia"/>
        </w:rPr>
        <w:t>方法</w:t>
      </w:r>
      <w:r>
        <w:rPr>
          <w:rFonts w:hint="eastAsia"/>
        </w:rPr>
        <w:t>3</w:t>
      </w:r>
      <w:r>
        <w:rPr>
          <w:rFonts w:hint="eastAsia"/>
        </w:rPr>
        <w:t>：</w:t>
      </w:r>
      <w:r>
        <w:rPr>
          <w:rFonts w:hint="eastAsia"/>
        </w:rPr>
        <w:t xml:space="preserve"> </w:t>
      </w:r>
      <w:r>
        <w:rPr>
          <w:rFonts w:hint="eastAsia"/>
        </w:rPr>
        <w:t>用</w:t>
      </w:r>
      <w:r>
        <w:rPr>
          <w:rFonts w:hint="eastAsia"/>
        </w:rPr>
        <w:t>UPDATE</w:t>
      </w:r>
      <w:r>
        <w:rPr>
          <w:rFonts w:hint="eastAsia"/>
        </w:rPr>
        <w:t>直接编辑</w:t>
      </w:r>
      <w:r>
        <w:rPr>
          <w:rFonts w:hint="eastAsia"/>
        </w:rPr>
        <w:t>user</w:t>
      </w:r>
      <w:r>
        <w:rPr>
          <w:rFonts w:hint="eastAsia"/>
        </w:rPr>
        <w:t>表</w:t>
      </w:r>
    </w:p>
    <w:p w:rsidR="00E06964" w:rsidRDefault="00E06964" w:rsidP="00E06964">
      <w:pPr>
        <w:ind w:firstLine="420"/>
      </w:pPr>
      <w:r>
        <w:rPr>
          <w:rFonts w:hint="eastAsia"/>
        </w:rPr>
        <w:t xml:space="preserve">　　</w:t>
      </w:r>
      <w:r>
        <w:rPr>
          <w:rFonts w:hint="eastAsia"/>
        </w:rPr>
        <w:t>mysql -u root</w:t>
      </w:r>
    </w:p>
    <w:p w:rsidR="00E06964" w:rsidRDefault="00E06964" w:rsidP="00E06964">
      <w:pPr>
        <w:ind w:firstLine="420"/>
      </w:pPr>
      <w:r>
        <w:rPr>
          <w:rFonts w:hint="eastAsia"/>
        </w:rPr>
        <w:t xml:space="preserve">　　</w:t>
      </w:r>
      <w:r>
        <w:rPr>
          <w:rFonts w:hint="eastAsia"/>
        </w:rPr>
        <w:t>mysql&gt; use mysql;</w:t>
      </w:r>
    </w:p>
    <w:p w:rsidR="00E06964" w:rsidRDefault="00E06964" w:rsidP="00E06964">
      <w:pPr>
        <w:ind w:firstLine="420"/>
      </w:pPr>
      <w:r>
        <w:rPr>
          <w:rFonts w:hint="eastAsia"/>
        </w:rPr>
        <w:t xml:space="preserve">　　</w:t>
      </w:r>
      <w:r>
        <w:rPr>
          <w:rFonts w:hint="eastAsia"/>
        </w:rPr>
        <w:t>mysql&gt; UPDATE user SET Password = PASSWORD('newpass') WHERE user = 'root';</w:t>
      </w:r>
    </w:p>
    <w:p w:rsidR="00E06964" w:rsidRDefault="00E06964" w:rsidP="00E06964">
      <w:pPr>
        <w:ind w:firstLine="420"/>
      </w:pPr>
      <w:r>
        <w:rPr>
          <w:rFonts w:hint="eastAsia"/>
        </w:rPr>
        <w:lastRenderedPageBreak/>
        <w:t xml:space="preserve">　　</w:t>
      </w:r>
      <w:r>
        <w:rPr>
          <w:rFonts w:hint="eastAsia"/>
        </w:rPr>
        <w:t>mysql&gt; FLUSH PRIVILEGES;</w:t>
      </w:r>
    </w:p>
    <w:p w:rsidR="00714B15" w:rsidRDefault="00714B15" w:rsidP="00714B15">
      <w:pPr>
        <w:ind w:firstLine="420"/>
      </w:pPr>
      <w:r>
        <w:rPr>
          <w:rFonts w:hint="eastAsia"/>
        </w:rPr>
        <w:t>现在你可以通过以下命令来连接到</w:t>
      </w:r>
      <w:r>
        <w:rPr>
          <w:rFonts w:hint="eastAsia"/>
        </w:rPr>
        <w:t>Mysql</w:t>
      </w:r>
      <w:r>
        <w:rPr>
          <w:rFonts w:hint="eastAsia"/>
        </w:rPr>
        <w:t>服务器：</w:t>
      </w:r>
    </w:p>
    <w:p w:rsidR="00714B15" w:rsidRDefault="00714B15" w:rsidP="00714B15">
      <w:pPr>
        <w:pStyle w:val="41"/>
        <w:ind w:firstLine="840"/>
      </w:pPr>
      <w:r>
        <w:t>[root@host]# mysql -u root -p</w:t>
      </w:r>
    </w:p>
    <w:p w:rsidR="00714B15" w:rsidRDefault="00714B15" w:rsidP="00714B15">
      <w:pPr>
        <w:pStyle w:val="41"/>
        <w:ind w:firstLine="840"/>
      </w:pPr>
      <w:r>
        <w:t>Enter password:*******</w:t>
      </w:r>
    </w:p>
    <w:p w:rsidR="00714B15" w:rsidRDefault="00714B15" w:rsidP="00714B15">
      <w:pPr>
        <w:ind w:firstLine="420"/>
      </w:pPr>
      <w:r>
        <w:rPr>
          <w:rFonts w:hint="eastAsia"/>
        </w:rPr>
        <w:t>注意：在输入密码时，密码是不会显示了，你正确输入即可。</w:t>
      </w:r>
      <w:r w:rsidR="007137D1">
        <w:rPr>
          <w:rFonts w:hint="eastAsia"/>
        </w:rPr>
        <w:t>如果已经设置</w:t>
      </w:r>
      <w:r w:rsidR="007137D1">
        <w:rPr>
          <w:rFonts w:hint="eastAsia"/>
        </w:rPr>
        <w:t>root</w:t>
      </w:r>
      <w:r w:rsidR="007137D1">
        <w:rPr>
          <w:rFonts w:hint="eastAsia"/>
        </w:rPr>
        <w:t>密码，则会出错。</w:t>
      </w:r>
    </w:p>
    <w:p w:rsidR="00F63F64" w:rsidRDefault="00FE5598" w:rsidP="00FE5598">
      <w:pPr>
        <w:pStyle w:val="2"/>
      </w:pPr>
      <w:r>
        <w:t xml:space="preserve">2 </w:t>
      </w:r>
      <w:r w:rsidR="005F1F62">
        <w:rPr>
          <w:rFonts w:hint="eastAsia"/>
        </w:rPr>
        <w:t>Window</w:t>
      </w:r>
      <w:r w:rsidR="00F63F64">
        <w:rPr>
          <w:rFonts w:hint="eastAsia"/>
        </w:rPr>
        <w:t>上安装</w:t>
      </w:r>
      <w:r w:rsidR="00F63F64">
        <w:rPr>
          <w:rFonts w:hint="eastAsia"/>
        </w:rPr>
        <w:t>Mysql</w:t>
      </w:r>
    </w:p>
    <w:p w:rsidR="00F63F64" w:rsidRDefault="00F63F64" w:rsidP="00F63F64">
      <w:pPr>
        <w:ind w:firstLine="420"/>
      </w:pPr>
      <w:r>
        <w:rPr>
          <w:rFonts w:hint="eastAsia"/>
        </w:rPr>
        <w:t>Window</w:t>
      </w:r>
      <w:r>
        <w:rPr>
          <w:rFonts w:hint="eastAsia"/>
        </w:rPr>
        <w:t>上安装</w:t>
      </w:r>
      <w:r>
        <w:rPr>
          <w:rFonts w:hint="eastAsia"/>
        </w:rPr>
        <w:t>Mysql</w:t>
      </w:r>
      <w:r>
        <w:rPr>
          <w:rFonts w:hint="eastAsia"/>
        </w:rPr>
        <w:t>相对来说会较为简单，你只需要载</w:t>
      </w:r>
      <w:r>
        <w:rPr>
          <w:rFonts w:hint="eastAsia"/>
        </w:rPr>
        <w:t xml:space="preserve"> MySQL </w:t>
      </w:r>
      <w:r>
        <w:rPr>
          <w:rFonts w:hint="eastAsia"/>
        </w:rPr>
        <w:t>下载中下载</w:t>
      </w:r>
      <w:r>
        <w:rPr>
          <w:rFonts w:hint="eastAsia"/>
        </w:rPr>
        <w:t>window</w:t>
      </w:r>
      <w:r>
        <w:rPr>
          <w:rFonts w:hint="eastAsia"/>
        </w:rPr>
        <w:t>版本的</w:t>
      </w:r>
      <w:r>
        <w:rPr>
          <w:rFonts w:hint="eastAsia"/>
        </w:rPr>
        <w:t>mysql</w:t>
      </w:r>
      <w:r>
        <w:rPr>
          <w:rFonts w:hint="eastAsia"/>
        </w:rPr>
        <w:t>安装包，并解压安装包。</w:t>
      </w:r>
    </w:p>
    <w:p w:rsidR="00F63F64" w:rsidRDefault="00F63F64" w:rsidP="00F63F64">
      <w:pPr>
        <w:ind w:firstLine="420"/>
      </w:pPr>
      <w:r>
        <w:rPr>
          <w:rFonts w:hint="eastAsia"/>
        </w:rPr>
        <w:t>双击</w:t>
      </w:r>
      <w:r>
        <w:rPr>
          <w:rFonts w:hint="eastAsia"/>
        </w:rPr>
        <w:t xml:space="preserve"> setup.exe </w:t>
      </w:r>
      <w:r>
        <w:rPr>
          <w:rFonts w:hint="eastAsia"/>
        </w:rPr>
        <w:t>文件，接下来你只需要安装默认的配置点击</w:t>
      </w:r>
      <w:r>
        <w:rPr>
          <w:rFonts w:hint="eastAsia"/>
        </w:rPr>
        <w:t>"next"</w:t>
      </w:r>
      <w:r>
        <w:rPr>
          <w:rFonts w:hint="eastAsia"/>
        </w:rPr>
        <w:t>即可，默认情况下安装信息会在</w:t>
      </w:r>
      <w:r>
        <w:rPr>
          <w:rFonts w:hint="eastAsia"/>
        </w:rPr>
        <w:t>C:\mysql</w:t>
      </w:r>
      <w:r>
        <w:rPr>
          <w:rFonts w:hint="eastAsia"/>
        </w:rPr>
        <w:t>目录中。</w:t>
      </w:r>
    </w:p>
    <w:p w:rsidR="00F63F64" w:rsidRDefault="00F63F64" w:rsidP="00F63F64">
      <w:pPr>
        <w:ind w:firstLine="420"/>
      </w:pPr>
      <w:r>
        <w:rPr>
          <w:rFonts w:hint="eastAsia"/>
        </w:rPr>
        <w:t>接下来你可以通过</w:t>
      </w:r>
      <w:r>
        <w:rPr>
          <w:rFonts w:hint="eastAsia"/>
        </w:rPr>
        <w:t>"</w:t>
      </w:r>
      <w:r>
        <w:rPr>
          <w:rFonts w:hint="eastAsia"/>
        </w:rPr>
        <w:t>开始</w:t>
      </w:r>
      <w:r>
        <w:rPr>
          <w:rFonts w:hint="eastAsia"/>
        </w:rPr>
        <w:t>" =</w:t>
      </w:r>
      <w:r>
        <w:rPr>
          <w:rFonts w:hint="eastAsia"/>
        </w:rPr>
        <w:t>》在搜索框中输入</w:t>
      </w:r>
      <w:r>
        <w:rPr>
          <w:rFonts w:hint="eastAsia"/>
        </w:rPr>
        <w:t xml:space="preserve"> " cmd" </w:t>
      </w:r>
      <w:r>
        <w:rPr>
          <w:rFonts w:hint="eastAsia"/>
        </w:rPr>
        <w:t>命令</w:t>
      </w:r>
      <w:r>
        <w:rPr>
          <w:rFonts w:hint="eastAsia"/>
        </w:rPr>
        <w:t xml:space="preserve"> =</w:t>
      </w:r>
      <w:r>
        <w:rPr>
          <w:rFonts w:hint="eastAsia"/>
        </w:rPr>
        <w:t>》</w:t>
      </w:r>
      <w:r>
        <w:rPr>
          <w:rFonts w:hint="eastAsia"/>
        </w:rPr>
        <w:t xml:space="preserve"> </w:t>
      </w:r>
      <w:r>
        <w:rPr>
          <w:rFonts w:hint="eastAsia"/>
        </w:rPr>
        <w:t>在命令提示符上切换到</w:t>
      </w:r>
      <w:r>
        <w:rPr>
          <w:rFonts w:hint="eastAsia"/>
        </w:rPr>
        <w:t xml:space="preserve"> C:\mysql\bin </w:t>
      </w:r>
      <w:r>
        <w:rPr>
          <w:rFonts w:hint="eastAsia"/>
        </w:rPr>
        <w:t>目录，并输入一下命令：</w:t>
      </w:r>
    </w:p>
    <w:p w:rsidR="00F63F64" w:rsidRDefault="00F63F64" w:rsidP="00F63F64">
      <w:pPr>
        <w:ind w:firstLine="420"/>
      </w:pPr>
      <w:r>
        <w:t>mysqld.exe --console</w:t>
      </w:r>
    </w:p>
    <w:p w:rsidR="006A7073" w:rsidRDefault="00F63F64" w:rsidP="00F63F64">
      <w:pPr>
        <w:ind w:firstLine="420"/>
        <w:sectPr w:rsidR="006A7073" w:rsidSect="006717F2">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r>
        <w:rPr>
          <w:rFonts w:hint="eastAsia"/>
        </w:rPr>
        <w:t>如果安装成功以上命令将输出一些</w:t>
      </w:r>
      <w:r>
        <w:rPr>
          <w:rFonts w:hint="eastAsia"/>
        </w:rPr>
        <w:t>mysql</w:t>
      </w:r>
      <w:r>
        <w:rPr>
          <w:rFonts w:hint="eastAsia"/>
        </w:rPr>
        <w:t>启动及</w:t>
      </w:r>
      <w:r>
        <w:rPr>
          <w:rFonts w:hint="eastAsia"/>
        </w:rPr>
        <w:t>InnoDB</w:t>
      </w:r>
      <w:r>
        <w:rPr>
          <w:rFonts w:hint="eastAsia"/>
        </w:rPr>
        <w:t>信息。</w:t>
      </w:r>
    </w:p>
    <w:p w:rsidR="000109F9" w:rsidRDefault="000109F9" w:rsidP="006A7073">
      <w:pPr>
        <w:ind w:firstLine="420"/>
      </w:pPr>
    </w:p>
    <w:p w:rsidR="000109F9" w:rsidRDefault="000109F9" w:rsidP="000109F9">
      <w:pPr>
        <w:pStyle w:val="1"/>
      </w:pPr>
      <w:r>
        <w:rPr>
          <w:rFonts w:hint="eastAsia"/>
        </w:rPr>
        <w:t xml:space="preserve">MySQL </w:t>
      </w:r>
      <w:r>
        <w:rPr>
          <w:rFonts w:hint="eastAsia"/>
        </w:rPr>
        <w:t>管理</w:t>
      </w:r>
    </w:p>
    <w:p w:rsidR="00BB326E" w:rsidRDefault="00BB326E" w:rsidP="00BB326E">
      <w:pPr>
        <w:pStyle w:val="2"/>
      </w:pPr>
      <w:r>
        <w:t>1</w:t>
      </w:r>
      <w:r>
        <w:rPr>
          <w:rFonts w:hint="eastAsia"/>
        </w:rPr>
        <w:t>开启、关闭、重启</w:t>
      </w:r>
    </w:p>
    <w:p w:rsidR="00BB326E" w:rsidRPr="00020869" w:rsidRDefault="00BB326E" w:rsidP="00BB326E">
      <w:pPr>
        <w:pStyle w:val="3"/>
      </w:pPr>
      <w:r>
        <w:t>1</w:t>
      </w:r>
      <w:r w:rsidR="00937A07">
        <w:t>.1</w:t>
      </w:r>
      <w:r w:rsidRPr="00020869">
        <w:rPr>
          <w:rFonts w:hint="eastAsia"/>
        </w:rPr>
        <w:t>启动</w:t>
      </w:r>
    </w:p>
    <w:p w:rsidR="00BB326E" w:rsidRPr="008D16B7" w:rsidRDefault="00BB326E" w:rsidP="00BB326E">
      <w:pPr>
        <w:ind w:left="480" w:firstLineChars="0" w:firstLine="0"/>
        <w:rPr>
          <w:color w:val="FF0000"/>
        </w:rPr>
      </w:pPr>
      <w:r w:rsidRPr="00020869">
        <w:rPr>
          <w:rFonts w:hint="eastAsia"/>
        </w:rPr>
        <w:t>使用</w:t>
      </w:r>
      <w:r w:rsidRPr="00020869">
        <w:rPr>
          <w:rFonts w:hint="eastAsia"/>
        </w:rPr>
        <w:t xml:space="preserve"> service </w:t>
      </w:r>
      <w:r w:rsidRPr="00020869">
        <w:rPr>
          <w:rFonts w:hint="eastAsia"/>
        </w:rPr>
        <w:t>启动</w:t>
      </w:r>
      <w:r w:rsidRPr="008D16B7">
        <w:rPr>
          <w:rFonts w:hint="eastAsia"/>
          <w:color w:val="FF0000"/>
        </w:rPr>
        <w:t>：</w:t>
      </w:r>
      <w:r w:rsidRPr="008D16B7">
        <w:rPr>
          <w:rFonts w:hint="eastAsia"/>
          <w:color w:val="FF0000"/>
        </w:rPr>
        <w:t>service mysqld start</w:t>
      </w:r>
    </w:p>
    <w:p w:rsidR="00BB326E" w:rsidRPr="00020869" w:rsidRDefault="00BB326E" w:rsidP="00BB326E">
      <w:pPr>
        <w:ind w:left="480" w:firstLineChars="0" w:firstLine="0"/>
      </w:pPr>
      <w:r w:rsidRPr="00020869">
        <w:rPr>
          <w:rFonts w:hint="eastAsia"/>
        </w:rPr>
        <w:t>使用</w:t>
      </w:r>
      <w:r w:rsidRPr="00020869">
        <w:rPr>
          <w:rFonts w:hint="eastAsia"/>
        </w:rPr>
        <w:t xml:space="preserve"> mysqld </w:t>
      </w:r>
      <w:r w:rsidRPr="00020869">
        <w:rPr>
          <w:rFonts w:hint="eastAsia"/>
        </w:rPr>
        <w:t>脚本启动</w:t>
      </w:r>
      <w:r w:rsidRPr="008D16B7">
        <w:rPr>
          <w:rFonts w:hint="eastAsia"/>
          <w:color w:val="FF0000"/>
        </w:rPr>
        <w:t>：</w:t>
      </w:r>
      <w:r w:rsidRPr="008D16B7">
        <w:rPr>
          <w:rFonts w:hint="eastAsia"/>
          <w:color w:val="FF0000"/>
        </w:rPr>
        <w:t>/etc/inint.d/mysqld start</w:t>
      </w:r>
      <w:r w:rsidRPr="00020869">
        <w:rPr>
          <w:rFonts w:hint="eastAsia"/>
        </w:rPr>
        <w:t xml:space="preserve"> </w:t>
      </w:r>
    </w:p>
    <w:p w:rsidR="00BB326E" w:rsidRPr="00020869" w:rsidRDefault="00BB326E" w:rsidP="00BB326E">
      <w:pPr>
        <w:ind w:left="480" w:firstLineChars="0" w:firstLine="0"/>
      </w:pPr>
      <w:r w:rsidRPr="00020869">
        <w:rPr>
          <w:rFonts w:hint="eastAsia"/>
        </w:rPr>
        <w:t>使用</w:t>
      </w:r>
      <w:r w:rsidRPr="00020869">
        <w:rPr>
          <w:rFonts w:hint="eastAsia"/>
        </w:rPr>
        <w:t xml:space="preserve"> safe_mysqld </w:t>
      </w:r>
      <w:r w:rsidRPr="00020869">
        <w:rPr>
          <w:rFonts w:hint="eastAsia"/>
        </w:rPr>
        <w:t>启动：</w:t>
      </w:r>
      <w:r w:rsidRPr="00020869">
        <w:rPr>
          <w:rFonts w:hint="eastAsia"/>
        </w:rPr>
        <w:t>safe_mysqld&amp;</w:t>
      </w:r>
    </w:p>
    <w:p w:rsidR="00BB326E" w:rsidRPr="00020869" w:rsidRDefault="00BB326E" w:rsidP="00BB326E">
      <w:pPr>
        <w:pStyle w:val="3"/>
      </w:pPr>
      <w:r>
        <w:t>1</w:t>
      </w:r>
      <w:r w:rsidR="00937A07">
        <w:t>.</w:t>
      </w:r>
      <w:r>
        <w:rPr>
          <w:rFonts w:hint="eastAsia"/>
        </w:rPr>
        <w:t>2</w:t>
      </w:r>
      <w:r w:rsidRPr="00020869">
        <w:rPr>
          <w:rFonts w:hint="eastAsia"/>
        </w:rPr>
        <w:t>停止</w:t>
      </w:r>
    </w:p>
    <w:p w:rsidR="00BB326E" w:rsidRPr="00020869" w:rsidRDefault="00BB326E" w:rsidP="00BB326E">
      <w:pPr>
        <w:ind w:left="480" w:firstLineChars="0" w:firstLine="0"/>
      </w:pPr>
      <w:r w:rsidRPr="00020869">
        <w:rPr>
          <w:rFonts w:hint="eastAsia"/>
        </w:rPr>
        <w:t>使用</w:t>
      </w:r>
      <w:r w:rsidRPr="00020869">
        <w:rPr>
          <w:rFonts w:hint="eastAsia"/>
        </w:rPr>
        <w:t xml:space="preserve"> service </w:t>
      </w:r>
      <w:r w:rsidRPr="00020869">
        <w:rPr>
          <w:rFonts w:hint="eastAsia"/>
        </w:rPr>
        <w:t>启动：</w:t>
      </w:r>
      <w:r w:rsidRPr="008D16B7">
        <w:rPr>
          <w:rFonts w:hint="eastAsia"/>
          <w:color w:val="FF0000"/>
        </w:rPr>
        <w:t>service mysqld sto</w:t>
      </w:r>
      <w:r w:rsidRPr="00020869">
        <w:rPr>
          <w:rFonts w:hint="eastAsia"/>
        </w:rPr>
        <w:t>p</w:t>
      </w:r>
    </w:p>
    <w:p w:rsidR="00BB326E" w:rsidRPr="00020869" w:rsidRDefault="00BB326E" w:rsidP="00BB326E">
      <w:pPr>
        <w:ind w:left="480" w:firstLineChars="0" w:firstLine="0"/>
      </w:pPr>
      <w:r w:rsidRPr="00020869">
        <w:rPr>
          <w:rFonts w:hint="eastAsia"/>
        </w:rPr>
        <w:t>使用</w:t>
      </w:r>
      <w:r w:rsidRPr="00020869">
        <w:rPr>
          <w:rFonts w:hint="eastAsia"/>
        </w:rPr>
        <w:t xml:space="preserve"> mysqld </w:t>
      </w:r>
      <w:r w:rsidRPr="00020869">
        <w:rPr>
          <w:rFonts w:hint="eastAsia"/>
        </w:rPr>
        <w:t>脚本启动：</w:t>
      </w:r>
      <w:r w:rsidRPr="008D16B7">
        <w:rPr>
          <w:rFonts w:hint="eastAsia"/>
          <w:color w:val="FF0000"/>
        </w:rPr>
        <w:t>/etc/inint.d/mysqld stop</w:t>
      </w:r>
    </w:p>
    <w:p w:rsidR="00BB326E" w:rsidRPr="00020869" w:rsidRDefault="00BB326E" w:rsidP="00BB326E">
      <w:pPr>
        <w:ind w:left="480" w:firstLineChars="0" w:firstLine="0"/>
      </w:pPr>
      <w:r>
        <w:rPr>
          <w:rFonts w:hint="eastAsia"/>
        </w:rPr>
        <w:t>使用</w:t>
      </w:r>
      <w:r w:rsidRPr="00020869">
        <w:rPr>
          <w:rFonts w:hint="eastAsia"/>
        </w:rPr>
        <w:t>mysqladmin shutdown</w:t>
      </w:r>
    </w:p>
    <w:p w:rsidR="00BB326E" w:rsidRPr="00020869" w:rsidRDefault="00BB326E" w:rsidP="00BB326E">
      <w:pPr>
        <w:pStyle w:val="3"/>
      </w:pPr>
      <w:r>
        <w:t>1</w:t>
      </w:r>
      <w:r w:rsidR="00937A07">
        <w:t>.</w:t>
      </w:r>
      <w:r>
        <w:t>3</w:t>
      </w:r>
      <w:r w:rsidRPr="00020869">
        <w:rPr>
          <w:rFonts w:hint="eastAsia"/>
        </w:rPr>
        <w:t>重启</w:t>
      </w:r>
    </w:p>
    <w:p w:rsidR="00BB326E" w:rsidRPr="00020869" w:rsidRDefault="00BB326E" w:rsidP="00BB326E">
      <w:pPr>
        <w:ind w:left="480" w:firstLineChars="0" w:firstLine="0"/>
      </w:pPr>
      <w:r w:rsidRPr="00020869">
        <w:rPr>
          <w:rFonts w:hint="eastAsia"/>
        </w:rPr>
        <w:t>使用</w:t>
      </w:r>
      <w:r w:rsidRPr="00020869">
        <w:rPr>
          <w:rFonts w:hint="eastAsia"/>
        </w:rPr>
        <w:t xml:space="preserve"> service </w:t>
      </w:r>
      <w:r w:rsidRPr="00020869">
        <w:rPr>
          <w:rFonts w:hint="eastAsia"/>
        </w:rPr>
        <w:t>启动</w:t>
      </w:r>
      <w:r w:rsidRPr="0058558F">
        <w:rPr>
          <w:rFonts w:hint="eastAsia"/>
          <w:color w:val="FF0000"/>
        </w:rPr>
        <w:t>：</w:t>
      </w:r>
      <w:r w:rsidRPr="0058558F">
        <w:rPr>
          <w:rFonts w:hint="eastAsia"/>
          <w:color w:val="FF0000"/>
        </w:rPr>
        <w:t>service mysqld restart</w:t>
      </w:r>
    </w:p>
    <w:p w:rsidR="00BB326E" w:rsidRDefault="00BB326E" w:rsidP="00BB326E">
      <w:pPr>
        <w:ind w:left="480" w:firstLineChars="0" w:firstLine="0"/>
        <w:rPr>
          <w:color w:val="FF0000"/>
        </w:rPr>
      </w:pPr>
      <w:r w:rsidRPr="00020869">
        <w:rPr>
          <w:rFonts w:hint="eastAsia"/>
        </w:rPr>
        <w:t>使用</w:t>
      </w:r>
      <w:r w:rsidRPr="00020869">
        <w:rPr>
          <w:rFonts w:hint="eastAsia"/>
        </w:rPr>
        <w:t xml:space="preserve"> mysqld  </w:t>
      </w:r>
      <w:r w:rsidRPr="00020869">
        <w:rPr>
          <w:rFonts w:hint="eastAsia"/>
        </w:rPr>
        <w:t>脚本启动：</w:t>
      </w:r>
      <w:r w:rsidRPr="0058558F">
        <w:rPr>
          <w:rFonts w:hint="eastAsia"/>
          <w:color w:val="FF0000"/>
        </w:rPr>
        <w:t>/etc/inint.d/mysqld restart</w:t>
      </w:r>
    </w:p>
    <w:p w:rsidR="00091940" w:rsidRDefault="00091940" w:rsidP="00091940">
      <w:pPr>
        <w:pStyle w:val="3"/>
      </w:pPr>
      <w:r>
        <w:t xml:space="preserve">1.4 </w:t>
      </w:r>
      <w:r>
        <w:rPr>
          <w:rFonts w:hint="eastAsia"/>
        </w:rPr>
        <w:t>查看状态</w:t>
      </w:r>
    </w:p>
    <w:p w:rsidR="00091940" w:rsidRPr="00020869" w:rsidRDefault="00091940" w:rsidP="00091940">
      <w:pPr>
        <w:ind w:left="480" w:firstLineChars="0" w:firstLine="0"/>
      </w:pPr>
      <w:r w:rsidRPr="00020869">
        <w:rPr>
          <w:rFonts w:hint="eastAsia"/>
        </w:rPr>
        <w:t>使用</w:t>
      </w:r>
      <w:r w:rsidRPr="00020869">
        <w:rPr>
          <w:rFonts w:hint="eastAsia"/>
        </w:rPr>
        <w:t xml:space="preserve"> service </w:t>
      </w:r>
      <w:r w:rsidRPr="00020869">
        <w:rPr>
          <w:rFonts w:hint="eastAsia"/>
        </w:rPr>
        <w:t>启动</w:t>
      </w:r>
      <w:r w:rsidRPr="0058558F">
        <w:rPr>
          <w:rFonts w:hint="eastAsia"/>
          <w:color w:val="FF0000"/>
        </w:rPr>
        <w:t>：</w:t>
      </w:r>
      <w:r>
        <w:rPr>
          <w:rFonts w:hint="eastAsia"/>
          <w:color w:val="FF0000"/>
        </w:rPr>
        <w:t>service mysqld status</w:t>
      </w:r>
    </w:p>
    <w:p w:rsidR="00091940" w:rsidRDefault="00091940" w:rsidP="00091940">
      <w:pPr>
        <w:ind w:left="480" w:firstLineChars="0" w:firstLine="0"/>
        <w:rPr>
          <w:color w:val="FF0000"/>
        </w:rPr>
      </w:pPr>
      <w:r w:rsidRPr="00020869">
        <w:rPr>
          <w:rFonts w:hint="eastAsia"/>
        </w:rPr>
        <w:t>使用</w:t>
      </w:r>
      <w:r w:rsidRPr="00020869">
        <w:rPr>
          <w:rFonts w:hint="eastAsia"/>
        </w:rPr>
        <w:t xml:space="preserve"> mysqld  </w:t>
      </w:r>
      <w:r w:rsidRPr="00020869">
        <w:rPr>
          <w:rFonts w:hint="eastAsia"/>
        </w:rPr>
        <w:t>脚本启动：</w:t>
      </w:r>
      <w:r>
        <w:rPr>
          <w:rFonts w:hint="eastAsia"/>
          <w:color w:val="FF0000"/>
        </w:rPr>
        <w:t>/etc/inint.d/mysqld status</w:t>
      </w:r>
    </w:p>
    <w:p w:rsidR="000109F9" w:rsidRDefault="00BB326E" w:rsidP="00BB326E">
      <w:pPr>
        <w:pStyle w:val="2"/>
      </w:pPr>
      <w:r>
        <w:t xml:space="preserve">2 </w:t>
      </w:r>
      <w:r w:rsidR="00F443A8">
        <w:rPr>
          <w:rFonts w:hint="eastAsia"/>
        </w:rPr>
        <w:t>添加用户</w:t>
      </w:r>
    </w:p>
    <w:p w:rsidR="0056195D" w:rsidRPr="0056195D" w:rsidRDefault="00004C2C" w:rsidP="0056195D">
      <w:pPr>
        <w:ind w:firstLine="420"/>
      </w:pPr>
      <w:r>
        <w:t>mysql</w:t>
      </w:r>
      <w:r>
        <w:t>是通过</w:t>
      </w:r>
      <w:r w:rsidR="00A72133">
        <w:rPr>
          <w:rFonts w:hint="eastAsia"/>
        </w:rPr>
        <w:t>mysql</w:t>
      </w:r>
      <w:r w:rsidR="00A72133">
        <w:rPr>
          <w:rFonts w:hint="eastAsia"/>
        </w:rPr>
        <w:t>库的</w:t>
      </w:r>
      <w:r>
        <w:t>user</w:t>
      </w:r>
      <w:r>
        <w:t>表来管理用户的。</w:t>
      </w:r>
    </w:p>
    <w:p w:rsidR="0056195D" w:rsidRDefault="0056195D" w:rsidP="00782154">
      <w:pPr>
        <w:pStyle w:val="3"/>
      </w:pPr>
      <w:r>
        <w:rPr>
          <w:rFonts w:hint="eastAsia"/>
        </w:rPr>
        <w:t>2</w:t>
      </w:r>
      <w:r>
        <w:t>.1</w:t>
      </w:r>
      <w:r w:rsidR="00FC2376">
        <w:rPr>
          <w:rFonts w:hint="eastAsia"/>
        </w:rPr>
        <w:t>用</w:t>
      </w:r>
      <w:r w:rsidR="00FC2376">
        <w:rPr>
          <w:rFonts w:hint="eastAsia"/>
        </w:rPr>
        <w:t>insert</w:t>
      </w:r>
      <w:r w:rsidR="00F443A8">
        <w:rPr>
          <w:rFonts w:hint="eastAsia"/>
        </w:rPr>
        <w:t>修改用户表</w:t>
      </w:r>
    </w:p>
    <w:p w:rsidR="000109F9" w:rsidRDefault="000109F9" w:rsidP="00632CD7">
      <w:pPr>
        <w:pStyle w:val="41"/>
        <w:ind w:firstLine="840"/>
      </w:pPr>
      <w:r w:rsidRPr="001C6C76">
        <w:rPr>
          <w:highlight w:val="cyan"/>
        </w:rPr>
        <w:t xml:space="preserve">INSERT INTO </w:t>
      </w:r>
      <w:r w:rsidR="00A21441" w:rsidRPr="001C6C76">
        <w:rPr>
          <w:highlight w:val="cyan"/>
        </w:rPr>
        <w:t>mysql.</w:t>
      </w:r>
      <w:r w:rsidRPr="001C6C76">
        <w:rPr>
          <w:highlight w:val="cyan"/>
        </w:rPr>
        <w:t xml:space="preserve">user </w:t>
      </w:r>
      <w:r w:rsidR="000238C3" w:rsidRPr="001C6C76">
        <w:rPr>
          <w:highlight w:val="cyan"/>
        </w:rPr>
        <w:t>(</w:t>
      </w:r>
      <w:r w:rsidRPr="001C6C76">
        <w:rPr>
          <w:highlight w:val="cyan"/>
        </w:rPr>
        <w:t xml:space="preserve">host, user, </w:t>
      </w:r>
      <w:r w:rsidR="001C6C76" w:rsidRPr="001C6C76">
        <w:rPr>
          <w:rFonts w:hint="eastAsia"/>
          <w:highlight w:val="cyan"/>
        </w:rPr>
        <w:t>authentication</w:t>
      </w:r>
      <w:r w:rsidR="001C6C76" w:rsidRPr="001C6C76">
        <w:rPr>
          <w:highlight w:val="cyan"/>
        </w:rPr>
        <w:t>_string</w:t>
      </w:r>
      <w:r w:rsidRPr="001C6C76">
        <w:rPr>
          <w:highlight w:val="cyan"/>
        </w:rPr>
        <w:t>,</w:t>
      </w:r>
      <w:r w:rsidR="00A21441" w:rsidRPr="001C6C76">
        <w:rPr>
          <w:rFonts w:hint="eastAsia"/>
          <w:highlight w:val="cyan"/>
        </w:rPr>
        <w:t>权限列表</w:t>
      </w:r>
      <w:r w:rsidR="001C6C76" w:rsidRPr="001C6C76">
        <w:rPr>
          <w:highlight w:val="cyan"/>
        </w:rPr>
        <w:t xml:space="preserve">) </w:t>
      </w:r>
      <w:r w:rsidRPr="001C6C76">
        <w:rPr>
          <w:highlight w:val="cyan"/>
        </w:rPr>
        <w:t>VALUES ('</w:t>
      </w:r>
      <w:r w:rsidR="001C6C76" w:rsidRPr="001C6C76">
        <w:rPr>
          <w:rFonts w:hint="eastAsia"/>
          <w:highlight w:val="cyan"/>
        </w:rPr>
        <w:t>主机</w:t>
      </w:r>
      <w:r w:rsidR="001C6C76" w:rsidRPr="001C6C76">
        <w:rPr>
          <w:highlight w:val="cyan"/>
        </w:rPr>
        <w:t>’</w:t>
      </w:r>
      <w:r w:rsidRPr="001C6C76">
        <w:rPr>
          <w:highlight w:val="cyan"/>
        </w:rPr>
        <w:t>, '</w:t>
      </w:r>
      <w:r w:rsidR="001C6C76" w:rsidRPr="001C6C76">
        <w:rPr>
          <w:rFonts w:hint="eastAsia"/>
          <w:highlight w:val="cyan"/>
        </w:rPr>
        <w:t>用户名</w:t>
      </w:r>
      <w:r w:rsidRPr="001C6C76">
        <w:rPr>
          <w:highlight w:val="cyan"/>
        </w:rPr>
        <w:t>', PASSWORD('</w:t>
      </w:r>
      <w:r w:rsidR="001C6C76" w:rsidRPr="001C6C76">
        <w:rPr>
          <w:rFonts w:hint="eastAsia"/>
          <w:highlight w:val="cyan"/>
        </w:rPr>
        <w:t>密码</w:t>
      </w:r>
      <w:r w:rsidRPr="001C6C76">
        <w:rPr>
          <w:highlight w:val="cyan"/>
        </w:rPr>
        <w:t>'),</w:t>
      </w:r>
      <w:r w:rsidR="001C6C76" w:rsidRPr="001C6C76">
        <w:rPr>
          <w:highlight w:val="cyan"/>
        </w:rPr>
        <w:t>’</w:t>
      </w:r>
      <w:r w:rsidR="001C6C76" w:rsidRPr="001C6C76">
        <w:rPr>
          <w:rFonts w:hint="eastAsia"/>
          <w:highlight w:val="cyan"/>
        </w:rPr>
        <w:t>权限授予表</w:t>
      </w:r>
      <w:r w:rsidR="001C6C76" w:rsidRPr="001C6C76">
        <w:rPr>
          <w:highlight w:val="cyan"/>
        </w:rPr>
        <w:t>’</w:t>
      </w:r>
      <w:r w:rsidRPr="001C6C76">
        <w:rPr>
          <w:highlight w:val="cyan"/>
        </w:rPr>
        <w:t>);</w:t>
      </w:r>
    </w:p>
    <w:p w:rsidR="00FD1923" w:rsidRPr="00FD1923" w:rsidRDefault="00FD1923" w:rsidP="00632CD7">
      <w:pPr>
        <w:pStyle w:val="41"/>
        <w:ind w:firstLine="840"/>
      </w:pPr>
      <w:r w:rsidRPr="00FD1923">
        <w:rPr>
          <w:rFonts w:hint="eastAsia"/>
          <w:highlight w:val="cyan"/>
        </w:rPr>
        <w:t>FLUSH PRIVILEGES</w:t>
      </w:r>
    </w:p>
    <w:p w:rsidR="00FD1923" w:rsidRDefault="00FD1923" w:rsidP="000109F9">
      <w:pPr>
        <w:ind w:firstLine="420"/>
      </w:pPr>
      <w:r>
        <w:rPr>
          <w:rFonts w:hint="eastAsia"/>
        </w:rPr>
        <w:t>注意：</w:t>
      </w:r>
      <w:r w:rsidR="000109F9">
        <w:rPr>
          <w:rFonts w:hint="eastAsia"/>
        </w:rPr>
        <w:t>在添加用户时，</w:t>
      </w:r>
      <w:r w:rsidR="000109F9" w:rsidRPr="000238C3">
        <w:rPr>
          <w:rFonts w:hint="eastAsia"/>
          <w:color w:val="FF0000"/>
        </w:rPr>
        <w:t>请注意使用</w:t>
      </w:r>
      <w:r w:rsidR="000109F9" w:rsidRPr="000238C3">
        <w:rPr>
          <w:rFonts w:hint="eastAsia"/>
          <w:color w:val="FF0000"/>
        </w:rPr>
        <w:t>MySQL</w:t>
      </w:r>
      <w:r w:rsidR="000109F9" w:rsidRPr="000238C3">
        <w:rPr>
          <w:rFonts w:hint="eastAsia"/>
          <w:color w:val="FF0000"/>
        </w:rPr>
        <w:t>提供的</w:t>
      </w:r>
      <w:r w:rsidR="000109F9" w:rsidRPr="000238C3">
        <w:rPr>
          <w:rFonts w:hint="eastAsia"/>
          <w:color w:val="FF0000"/>
        </w:rPr>
        <w:t xml:space="preserve"> PASSWORD() </w:t>
      </w:r>
      <w:r w:rsidR="000109F9" w:rsidRPr="000238C3">
        <w:rPr>
          <w:rFonts w:hint="eastAsia"/>
          <w:color w:val="FF0000"/>
        </w:rPr>
        <w:t>函数来对密码进行加密</w:t>
      </w:r>
      <w:r w:rsidR="000109F9">
        <w:rPr>
          <w:rFonts w:hint="eastAsia"/>
        </w:rPr>
        <w:t>。</w:t>
      </w:r>
    </w:p>
    <w:p w:rsidR="000109F9" w:rsidRDefault="000109F9" w:rsidP="000109F9">
      <w:pPr>
        <w:ind w:firstLine="420"/>
      </w:pPr>
      <w:r>
        <w:rPr>
          <w:rFonts w:hint="eastAsia"/>
        </w:rPr>
        <w:t>注意：</w:t>
      </w:r>
      <w:r w:rsidRPr="000238C3">
        <w:rPr>
          <w:rFonts w:hint="eastAsia"/>
          <w:color w:val="FF0000"/>
        </w:rPr>
        <w:t>在</w:t>
      </w:r>
      <w:r w:rsidRPr="000238C3">
        <w:rPr>
          <w:rFonts w:hint="eastAsia"/>
          <w:color w:val="FF0000"/>
        </w:rPr>
        <w:t xml:space="preserve"> MySQL5.7 </w:t>
      </w:r>
      <w:r w:rsidRPr="000238C3">
        <w:rPr>
          <w:rFonts w:hint="eastAsia"/>
          <w:color w:val="FF0000"/>
        </w:rPr>
        <w:t>中</w:t>
      </w:r>
      <w:r w:rsidRPr="000238C3">
        <w:rPr>
          <w:rFonts w:hint="eastAsia"/>
          <w:color w:val="FF0000"/>
        </w:rPr>
        <w:t xml:space="preserve"> user </w:t>
      </w:r>
      <w:r w:rsidRPr="000238C3">
        <w:rPr>
          <w:rFonts w:hint="eastAsia"/>
          <w:color w:val="FF0000"/>
        </w:rPr>
        <w:t>表的</w:t>
      </w:r>
      <w:r w:rsidRPr="000238C3">
        <w:rPr>
          <w:rFonts w:hint="eastAsia"/>
          <w:color w:val="FF0000"/>
        </w:rPr>
        <w:t xml:space="preserve"> password</w:t>
      </w:r>
      <w:r w:rsidR="000238C3" w:rsidRPr="000238C3">
        <w:rPr>
          <w:rFonts w:hint="eastAsia"/>
          <w:color w:val="FF0000"/>
        </w:rPr>
        <w:t>属性</w:t>
      </w:r>
      <w:r w:rsidRPr="000238C3">
        <w:rPr>
          <w:rFonts w:hint="eastAsia"/>
          <w:color w:val="FF0000"/>
        </w:rPr>
        <w:t xml:space="preserve"> </w:t>
      </w:r>
      <w:r w:rsidRPr="000238C3">
        <w:rPr>
          <w:rFonts w:hint="eastAsia"/>
          <w:color w:val="FF0000"/>
        </w:rPr>
        <w:t>已换成了</w:t>
      </w:r>
      <w:r w:rsidRPr="000238C3">
        <w:rPr>
          <w:rFonts w:hint="eastAsia"/>
          <w:color w:val="FF0000"/>
        </w:rPr>
        <w:t>authentication_string</w:t>
      </w:r>
      <w:r w:rsidRPr="000238C3">
        <w:rPr>
          <w:rFonts w:hint="eastAsia"/>
          <w:color w:val="FF0000"/>
        </w:rPr>
        <w:t>。</w:t>
      </w:r>
    </w:p>
    <w:p w:rsidR="000109F9" w:rsidRDefault="000109F9" w:rsidP="000109F9">
      <w:pPr>
        <w:ind w:firstLine="420"/>
      </w:pPr>
      <w:r>
        <w:rPr>
          <w:rFonts w:hint="eastAsia"/>
        </w:rPr>
        <w:t>注意：</w:t>
      </w:r>
      <w:r w:rsidRPr="000238C3">
        <w:rPr>
          <w:rFonts w:hint="eastAsia"/>
          <w:color w:val="FF0000"/>
        </w:rPr>
        <w:t>在注意需要执行</w:t>
      </w:r>
      <w:r w:rsidRPr="000238C3">
        <w:rPr>
          <w:rFonts w:hint="eastAsia"/>
          <w:color w:val="FF0000"/>
        </w:rPr>
        <w:t xml:space="preserve"> FLUSH PRIVILEGES</w:t>
      </w:r>
      <w:r>
        <w:rPr>
          <w:rFonts w:hint="eastAsia"/>
        </w:rPr>
        <w:t xml:space="preserve"> </w:t>
      </w:r>
      <w:r>
        <w:rPr>
          <w:rFonts w:hint="eastAsia"/>
        </w:rPr>
        <w:t>语句。</w:t>
      </w:r>
      <w:r>
        <w:rPr>
          <w:rFonts w:hint="eastAsia"/>
        </w:rPr>
        <w:t xml:space="preserve"> </w:t>
      </w:r>
      <w:r>
        <w:rPr>
          <w:rFonts w:hint="eastAsia"/>
        </w:rPr>
        <w:t>这个命令执行后会重新载入授权表。如果你不使用该命令，你就无法使用新创建的用户来连接</w:t>
      </w:r>
      <w:r>
        <w:rPr>
          <w:rFonts w:hint="eastAsia"/>
        </w:rPr>
        <w:t>mysql</w:t>
      </w:r>
      <w:r>
        <w:rPr>
          <w:rFonts w:hint="eastAsia"/>
        </w:rPr>
        <w:t>服务器，除非你重启</w:t>
      </w:r>
      <w:r>
        <w:rPr>
          <w:rFonts w:hint="eastAsia"/>
        </w:rPr>
        <w:t>mysql</w:t>
      </w:r>
      <w:r>
        <w:rPr>
          <w:rFonts w:hint="eastAsia"/>
        </w:rPr>
        <w:t>服务器。</w:t>
      </w:r>
    </w:p>
    <w:p w:rsidR="001F21A6" w:rsidRPr="001F21A6" w:rsidRDefault="00DA2867" w:rsidP="000E1D0A">
      <w:pPr>
        <w:ind w:firstLine="420"/>
      </w:pPr>
      <w:r>
        <w:rPr>
          <w:rFonts w:hint="eastAsia"/>
        </w:rPr>
        <w:t>注意</w:t>
      </w:r>
      <w:r w:rsidR="00DB73D4">
        <w:rPr>
          <w:rFonts w:hint="eastAsia"/>
        </w:rPr>
        <w:t>：</w:t>
      </w:r>
      <w:r w:rsidR="001F21A6">
        <w:rPr>
          <w:rFonts w:hint="eastAsia"/>
        </w:rPr>
        <w:t>插入用户时如果出现</w:t>
      </w:r>
      <w:r w:rsidR="001F21A6" w:rsidRPr="001F21A6">
        <w:t>ERROR 1364 (HY000): Field 'ssl_cipher' doesn't have a default value</w:t>
      </w:r>
      <w:r w:rsidR="001F21A6">
        <w:rPr>
          <w:rFonts w:hint="eastAsia"/>
        </w:rPr>
        <w:t>错误</w:t>
      </w:r>
      <w:r w:rsidR="000E1D0A">
        <w:rPr>
          <w:rFonts w:hint="eastAsia"/>
        </w:rPr>
        <w:t>。</w:t>
      </w:r>
    </w:p>
    <w:p w:rsidR="00DB73D4" w:rsidRPr="001B32B0" w:rsidRDefault="00DB73D4" w:rsidP="00DB73D4">
      <w:pPr>
        <w:ind w:firstLine="420"/>
        <w:rPr>
          <w:color w:val="FF0000"/>
        </w:rPr>
      </w:pPr>
      <w:r w:rsidRPr="00DB73D4">
        <w:t>原因：配置文件</w:t>
      </w:r>
      <w:r w:rsidRPr="00DB73D4">
        <w:t>my.cnf</w:t>
      </w:r>
      <w:r w:rsidRPr="00DB73D4">
        <w:t>中有</w:t>
      </w:r>
      <w:r w:rsidRPr="00DB73D4">
        <w:t>sql_mode=NO_ENGINE_SUBSTITUTION,STRICT_TRANS_TABLES</w:t>
      </w:r>
      <w:r w:rsidR="00FD1923">
        <w:rPr>
          <w:rFonts w:hint="eastAsia"/>
        </w:rPr>
        <w:t>，</w:t>
      </w:r>
      <w:r w:rsidRPr="007E662A">
        <w:rPr>
          <w:color w:val="FF0000"/>
        </w:rPr>
        <w:t>指定了严格模式，为了安全，严格模式禁止通过</w:t>
      </w:r>
      <w:r w:rsidRPr="007E662A">
        <w:rPr>
          <w:color w:val="FF0000"/>
        </w:rPr>
        <w:t xml:space="preserve">insert </w:t>
      </w:r>
      <w:r w:rsidRPr="007E662A">
        <w:rPr>
          <w:color w:val="FF0000"/>
        </w:rPr>
        <w:t>这种形式直接修改</w:t>
      </w:r>
      <w:r w:rsidRPr="007E662A">
        <w:rPr>
          <w:color w:val="FF0000"/>
        </w:rPr>
        <w:t>mysql</w:t>
      </w:r>
      <w:r w:rsidRPr="007E662A">
        <w:rPr>
          <w:color w:val="FF0000"/>
        </w:rPr>
        <w:t>库中的</w:t>
      </w:r>
      <w:r w:rsidRPr="007E662A">
        <w:rPr>
          <w:color w:val="FF0000"/>
        </w:rPr>
        <w:t>user</w:t>
      </w:r>
      <w:r w:rsidRPr="007E662A">
        <w:rPr>
          <w:color w:val="FF0000"/>
        </w:rPr>
        <w:t>表进行添加新用户</w:t>
      </w:r>
      <w:r w:rsidR="0038720F">
        <w:rPr>
          <w:rFonts w:hint="eastAsia"/>
          <w:color w:val="FF0000"/>
        </w:rPr>
        <w:t>。</w:t>
      </w:r>
      <w:r w:rsidRPr="00DB73D4">
        <w:t> </w:t>
      </w:r>
      <w:r w:rsidRPr="00DB73D4">
        <w:t>解决</w:t>
      </w:r>
      <w:r w:rsidR="0038720F">
        <w:t>办法</w:t>
      </w:r>
      <w:r w:rsidR="0038720F">
        <w:rPr>
          <w:rFonts w:hint="eastAsia"/>
        </w:rPr>
        <w:t>是</w:t>
      </w:r>
      <w:r w:rsidRPr="00DB73D4">
        <w:t>将配置文件中的</w:t>
      </w:r>
      <w:r w:rsidRPr="00DB73D4">
        <w:t>STRICT_TRANS_TABLES</w:t>
      </w:r>
      <w:r w:rsidRPr="00DB73D4">
        <w:t>删掉</w:t>
      </w:r>
      <w:r w:rsidR="0038720F">
        <w:rPr>
          <w:rFonts w:hint="eastAsia"/>
        </w:rPr>
        <w:t>。</w:t>
      </w:r>
      <w:r w:rsidRPr="00DB73D4">
        <w:t>然后重启</w:t>
      </w:r>
      <w:r w:rsidRPr="00DB73D4">
        <w:t>mysql</w:t>
      </w:r>
      <w:r w:rsidRPr="00DB73D4">
        <w:t>即可</w:t>
      </w:r>
      <w:r w:rsidR="0038720F">
        <w:rPr>
          <w:rFonts w:hint="eastAsia"/>
        </w:rPr>
        <w:t>，</w:t>
      </w:r>
      <w:r w:rsidRPr="00DB73D4">
        <w:t>要是还不能解决，</w:t>
      </w:r>
      <w:r w:rsidR="0062597C">
        <w:rPr>
          <w:rFonts w:hint="eastAsia"/>
        </w:rPr>
        <w:t>其原因是因为</w:t>
      </w:r>
      <w:r w:rsidR="0038720F">
        <w:rPr>
          <w:rFonts w:hint="eastAsia"/>
        </w:rPr>
        <w:t>，</w:t>
      </w:r>
      <w:r w:rsidRPr="0062597C">
        <w:rPr>
          <w:color w:val="FF0000"/>
        </w:rPr>
        <w:t>mysql</w:t>
      </w:r>
      <w:r w:rsidRPr="0062597C">
        <w:rPr>
          <w:color w:val="FF0000"/>
        </w:rPr>
        <w:t>用户表的中某些字段不能为空，</w:t>
      </w:r>
      <w:r w:rsidR="00A97804">
        <w:rPr>
          <w:rFonts w:hint="eastAsia"/>
          <w:color w:val="FF0000"/>
        </w:rPr>
        <w:t>且</w:t>
      </w:r>
      <w:r w:rsidRPr="0062597C">
        <w:rPr>
          <w:color w:val="FF0000"/>
        </w:rPr>
        <w:t>没有默认值</w:t>
      </w:r>
      <w:r w:rsidR="00A97804">
        <w:rPr>
          <w:rFonts w:hint="eastAsia"/>
          <w:color w:val="FF0000"/>
        </w:rPr>
        <w:t>。</w:t>
      </w:r>
    </w:p>
    <w:tbl>
      <w:tblPr>
        <w:tblStyle w:val="af7"/>
        <w:tblW w:w="0" w:type="auto"/>
        <w:tblLook w:val="04A0" w:firstRow="1" w:lastRow="0" w:firstColumn="1" w:lastColumn="0" w:noHBand="0" w:noVBand="1"/>
      </w:tblPr>
      <w:tblGrid>
        <w:gridCol w:w="2211"/>
        <w:gridCol w:w="3243"/>
        <w:gridCol w:w="675"/>
        <w:gridCol w:w="631"/>
        <w:gridCol w:w="2246"/>
        <w:gridCol w:w="730"/>
      </w:tblGrid>
      <w:tr w:rsidR="00BF0A08" w:rsidTr="009C7905">
        <w:tc>
          <w:tcPr>
            <w:tcW w:w="2211" w:type="dxa"/>
          </w:tcPr>
          <w:p w:rsidR="00BF0A08" w:rsidRDefault="00B07F76" w:rsidP="0015130B">
            <w:pPr>
              <w:pStyle w:val="01"/>
            </w:pPr>
            <w:r w:rsidRPr="00B07F76">
              <w:t>Field</w:t>
            </w:r>
          </w:p>
        </w:tc>
        <w:tc>
          <w:tcPr>
            <w:tcW w:w="3243" w:type="dxa"/>
          </w:tcPr>
          <w:p w:rsidR="00BF0A08" w:rsidRDefault="00B07F76" w:rsidP="0015130B">
            <w:pPr>
              <w:pStyle w:val="01"/>
            </w:pPr>
            <w:r w:rsidRPr="00B07F76">
              <w:t>Type</w:t>
            </w:r>
          </w:p>
        </w:tc>
        <w:tc>
          <w:tcPr>
            <w:tcW w:w="675" w:type="dxa"/>
          </w:tcPr>
          <w:p w:rsidR="00BF0A08" w:rsidRDefault="00B07F76" w:rsidP="0015130B">
            <w:pPr>
              <w:pStyle w:val="01"/>
            </w:pPr>
            <w:r w:rsidRPr="00B07F76">
              <w:t>Null</w:t>
            </w:r>
          </w:p>
        </w:tc>
        <w:tc>
          <w:tcPr>
            <w:tcW w:w="631" w:type="dxa"/>
          </w:tcPr>
          <w:p w:rsidR="00BF0A08" w:rsidRDefault="00B07F76" w:rsidP="0015130B">
            <w:pPr>
              <w:pStyle w:val="01"/>
            </w:pPr>
            <w:r w:rsidRPr="00B07F76">
              <w:t>Key</w:t>
            </w:r>
          </w:p>
        </w:tc>
        <w:tc>
          <w:tcPr>
            <w:tcW w:w="2246" w:type="dxa"/>
          </w:tcPr>
          <w:p w:rsidR="00BF0A08" w:rsidRDefault="00B07F76" w:rsidP="0015130B">
            <w:pPr>
              <w:pStyle w:val="01"/>
            </w:pPr>
            <w:r w:rsidRPr="00B07F76">
              <w:t xml:space="preserve">Default  </w:t>
            </w:r>
          </w:p>
        </w:tc>
        <w:tc>
          <w:tcPr>
            <w:tcW w:w="730" w:type="dxa"/>
          </w:tcPr>
          <w:p w:rsidR="00BF0A08" w:rsidRDefault="00B07F76" w:rsidP="0015130B">
            <w:pPr>
              <w:pStyle w:val="01"/>
            </w:pPr>
            <w:r w:rsidRPr="00B07F76">
              <w:t>Extra</w:t>
            </w:r>
          </w:p>
        </w:tc>
      </w:tr>
      <w:tr w:rsidR="00BF0A08" w:rsidTr="009C7905">
        <w:tc>
          <w:tcPr>
            <w:tcW w:w="2211" w:type="dxa"/>
          </w:tcPr>
          <w:p w:rsidR="00BF0A08" w:rsidRDefault="00B07F76" w:rsidP="0015130B">
            <w:pPr>
              <w:pStyle w:val="01"/>
            </w:pPr>
            <w:r w:rsidRPr="00B07F76">
              <w:t>Host</w:t>
            </w:r>
          </w:p>
        </w:tc>
        <w:tc>
          <w:tcPr>
            <w:tcW w:w="3243" w:type="dxa"/>
          </w:tcPr>
          <w:p w:rsidR="00BF0A08" w:rsidRDefault="00B07F76" w:rsidP="0015130B">
            <w:pPr>
              <w:pStyle w:val="01"/>
            </w:pPr>
            <w:r>
              <w:rPr>
                <w:rFonts w:hint="eastAsia"/>
              </w:rPr>
              <w:t>char</w:t>
            </w:r>
            <w:r>
              <w:t>(60)</w:t>
            </w:r>
          </w:p>
        </w:tc>
        <w:tc>
          <w:tcPr>
            <w:tcW w:w="675" w:type="dxa"/>
          </w:tcPr>
          <w:p w:rsidR="00BF0A08" w:rsidRDefault="00B07F76" w:rsidP="0015130B">
            <w:pPr>
              <w:pStyle w:val="01"/>
            </w:pPr>
            <w:r>
              <w:rPr>
                <w:rFonts w:hint="eastAsia"/>
              </w:rPr>
              <w:t>NO</w:t>
            </w:r>
          </w:p>
        </w:tc>
        <w:tc>
          <w:tcPr>
            <w:tcW w:w="631" w:type="dxa"/>
          </w:tcPr>
          <w:p w:rsidR="00BF0A08" w:rsidRDefault="00B07F76" w:rsidP="0015130B">
            <w:pPr>
              <w:pStyle w:val="01"/>
            </w:pPr>
            <w:r>
              <w:rPr>
                <w:rFonts w:hint="eastAsia"/>
              </w:rPr>
              <w:t>PRI</w:t>
            </w:r>
          </w:p>
        </w:tc>
        <w:tc>
          <w:tcPr>
            <w:tcW w:w="2246" w:type="dxa"/>
          </w:tcPr>
          <w:p w:rsidR="00BF0A08" w:rsidRDefault="00BF0A08" w:rsidP="0015130B">
            <w:pPr>
              <w:pStyle w:val="01"/>
            </w:pPr>
          </w:p>
        </w:tc>
        <w:tc>
          <w:tcPr>
            <w:tcW w:w="730" w:type="dxa"/>
          </w:tcPr>
          <w:p w:rsidR="00BF0A08" w:rsidRDefault="00BF0A08" w:rsidP="0015130B">
            <w:pPr>
              <w:pStyle w:val="01"/>
            </w:pPr>
          </w:p>
        </w:tc>
      </w:tr>
      <w:tr w:rsidR="00BF0A08" w:rsidTr="009C7905">
        <w:tc>
          <w:tcPr>
            <w:tcW w:w="2211" w:type="dxa"/>
          </w:tcPr>
          <w:p w:rsidR="00BF0A08" w:rsidRDefault="00B07F76" w:rsidP="0015130B">
            <w:pPr>
              <w:pStyle w:val="01"/>
            </w:pPr>
            <w:r w:rsidRPr="00B07F76">
              <w:t xml:space="preserve">User  </w:t>
            </w:r>
          </w:p>
        </w:tc>
        <w:tc>
          <w:tcPr>
            <w:tcW w:w="3243" w:type="dxa"/>
          </w:tcPr>
          <w:p w:rsidR="00BF0A08" w:rsidRDefault="00BB11BD" w:rsidP="0015130B">
            <w:pPr>
              <w:pStyle w:val="01"/>
            </w:pPr>
            <w:r>
              <w:t>char(32)</w:t>
            </w:r>
          </w:p>
        </w:tc>
        <w:tc>
          <w:tcPr>
            <w:tcW w:w="675" w:type="dxa"/>
          </w:tcPr>
          <w:p w:rsidR="00BF0A08" w:rsidRDefault="00BB11BD" w:rsidP="0015130B">
            <w:pPr>
              <w:pStyle w:val="01"/>
            </w:pPr>
            <w:r>
              <w:rPr>
                <w:rFonts w:hint="eastAsia"/>
              </w:rPr>
              <w:t>NO</w:t>
            </w:r>
          </w:p>
        </w:tc>
        <w:tc>
          <w:tcPr>
            <w:tcW w:w="631" w:type="dxa"/>
          </w:tcPr>
          <w:p w:rsidR="00BF0A08" w:rsidRDefault="00BB11BD" w:rsidP="0015130B">
            <w:pPr>
              <w:pStyle w:val="01"/>
            </w:pPr>
            <w:r>
              <w:rPr>
                <w:rFonts w:hint="eastAsia"/>
              </w:rPr>
              <w:t>PRI</w:t>
            </w:r>
          </w:p>
        </w:tc>
        <w:tc>
          <w:tcPr>
            <w:tcW w:w="2246" w:type="dxa"/>
          </w:tcPr>
          <w:p w:rsidR="00BF0A08" w:rsidRDefault="00BF0A08" w:rsidP="0015130B">
            <w:pPr>
              <w:pStyle w:val="01"/>
            </w:pPr>
          </w:p>
        </w:tc>
        <w:tc>
          <w:tcPr>
            <w:tcW w:w="730" w:type="dxa"/>
          </w:tcPr>
          <w:p w:rsidR="00BF0A08" w:rsidRDefault="00BF0A08" w:rsidP="0015130B">
            <w:pPr>
              <w:pStyle w:val="01"/>
            </w:pPr>
          </w:p>
        </w:tc>
      </w:tr>
      <w:tr w:rsidR="00BF0A08" w:rsidTr="009C7905">
        <w:tc>
          <w:tcPr>
            <w:tcW w:w="2211" w:type="dxa"/>
          </w:tcPr>
          <w:p w:rsidR="00BF0A08" w:rsidRDefault="00BB11BD" w:rsidP="0015130B">
            <w:pPr>
              <w:pStyle w:val="01"/>
            </w:pPr>
            <w:r>
              <w:t>Select_priv</w:t>
            </w:r>
          </w:p>
        </w:tc>
        <w:tc>
          <w:tcPr>
            <w:tcW w:w="3243" w:type="dxa"/>
          </w:tcPr>
          <w:p w:rsidR="00BF0A08" w:rsidRDefault="00BB11BD" w:rsidP="0015130B">
            <w:pPr>
              <w:pStyle w:val="01"/>
            </w:pPr>
            <w:r w:rsidRPr="00BB11BD">
              <w:t>enum('N','Y')</w:t>
            </w:r>
          </w:p>
        </w:tc>
        <w:tc>
          <w:tcPr>
            <w:tcW w:w="675" w:type="dxa"/>
          </w:tcPr>
          <w:p w:rsidR="00BF0A08" w:rsidRDefault="00BB11BD" w:rsidP="0015130B">
            <w:pPr>
              <w:pStyle w:val="01"/>
            </w:pPr>
            <w:r>
              <w:rPr>
                <w:rFonts w:hint="eastAsia"/>
              </w:rPr>
              <w:t>NO</w:t>
            </w:r>
          </w:p>
        </w:tc>
        <w:tc>
          <w:tcPr>
            <w:tcW w:w="631" w:type="dxa"/>
          </w:tcPr>
          <w:p w:rsidR="00BF0A08" w:rsidRDefault="00BF0A08" w:rsidP="0015130B">
            <w:pPr>
              <w:pStyle w:val="01"/>
            </w:pPr>
          </w:p>
        </w:tc>
        <w:tc>
          <w:tcPr>
            <w:tcW w:w="2246" w:type="dxa"/>
          </w:tcPr>
          <w:p w:rsidR="00BF0A08" w:rsidRDefault="003E45FC" w:rsidP="0015130B">
            <w:pPr>
              <w:pStyle w:val="01"/>
            </w:pPr>
            <w:r>
              <w:rPr>
                <w:rFonts w:hint="eastAsia"/>
              </w:rPr>
              <w:t>N</w:t>
            </w:r>
          </w:p>
        </w:tc>
        <w:tc>
          <w:tcPr>
            <w:tcW w:w="730" w:type="dxa"/>
          </w:tcPr>
          <w:p w:rsidR="00BF0A08" w:rsidRDefault="00BF0A08" w:rsidP="0015130B">
            <w:pPr>
              <w:pStyle w:val="01"/>
            </w:pPr>
          </w:p>
        </w:tc>
      </w:tr>
      <w:tr w:rsidR="0047312F" w:rsidTr="009C7905">
        <w:tc>
          <w:tcPr>
            <w:tcW w:w="2211" w:type="dxa"/>
          </w:tcPr>
          <w:p w:rsidR="0047312F" w:rsidRDefault="0047312F" w:rsidP="0015130B">
            <w:pPr>
              <w:pStyle w:val="01"/>
            </w:pPr>
            <w:r>
              <w:lastRenderedPageBreak/>
              <w:t>Insert_priv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Update_priv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Delete_priv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Drop_priv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Reload_priv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Shutdown_priv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Process_priv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File_priv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Grant_priv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References_priv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Index_priv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Alter_priv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Show_db_priv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Super_priv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Create_tmp_table_priv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Lock_tables_priv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Execute_priv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Repl_slave_priv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Repl_client_priv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Create_view_priv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Show_view_priv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Create_routine_priv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Alter_routine_priv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Create_user_priv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Event_priv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Trigger_priv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Create_tablespace_priv</w:t>
            </w:r>
          </w:p>
        </w:tc>
        <w:tc>
          <w:tcPr>
            <w:tcW w:w="3243" w:type="dxa"/>
          </w:tcPr>
          <w:p w:rsidR="0047312F" w:rsidRDefault="0047312F" w:rsidP="0015130B">
            <w:pPr>
              <w:pStyle w:val="01"/>
            </w:pPr>
            <w:r w:rsidRPr="00BB11BD">
              <w:t>enum('N','Y')</w:t>
            </w:r>
          </w:p>
        </w:tc>
        <w:tc>
          <w:tcPr>
            <w:tcW w:w="675" w:type="dxa"/>
          </w:tcPr>
          <w:p w:rsidR="0047312F" w:rsidRDefault="0047312F" w:rsidP="0015130B">
            <w:pPr>
              <w:pStyle w:val="01"/>
            </w:pPr>
            <w:r>
              <w:rPr>
                <w:rFonts w:hint="eastAsia"/>
              </w:rPr>
              <w:t>NO</w:t>
            </w:r>
          </w:p>
        </w:tc>
        <w:tc>
          <w:tcPr>
            <w:tcW w:w="631" w:type="dxa"/>
          </w:tcPr>
          <w:p w:rsidR="0047312F" w:rsidRDefault="0047312F" w:rsidP="0015130B">
            <w:pPr>
              <w:pStyle w:val="01"/>
            </w:pPr>
          </w:p>
        </w:tc>
        <w:tc>
          <w:tcPr>
            <w:tcW w:w="2246" w:type="dxa"/>
          </w:tcPr>
          <w:p w:rsidR="0047312F" w:rsidRDefault="0047312F" w:rsidP="0015130B">
            <w:pPr>
              <w:pStyle w:val="01"/>
            </w:pPr>
            <w:r>
              <w:rPr>
                <w:rFonts w:hint="eastAsia"/>
              </w:rPr>
              <w:t>N</w:t>
            </w:r>
          </w:p>
        </w:tc>
        <w:tc>
          <w:tcPr>
            <w:tcW w:w="730" w:type="dxa"/>
          </w:tcPr>
          <w:p w:rsidR="0047312F" w:rsidRDefault="0047312F" w:rsidP="0015130B">
            <w:pPr>
              <w:pStyle w:val="01"/>
            </w:pPr>
          </w:p>
        </w:tc>
      </w:tr>
      <w:tr w:rsidR="0047312F" w:rsidTr="009C7905">
        <w:tc>
          <w:tcPr>
            <w:tcW w:w="2211" w:type="dxa"/>
          </w:tcPr>
          <w:p w:rsidR="0047312F" w:rsidRDefault="0047312F" w:rsidP="0015130B">
            <w:pPr>
              <w:pStyle w:val="01"/>
            </w:pPr>
            <w:r>
              <w:t>ssl_type</w:t>
            </w:r>
          </w:p>
        </w:tc>
        <w:tc>
          <w:tcPr>
            <w:tcW w:w="3243" w:type="dxa"/>
          </w:tcPr>
          <w:p w:rsidR="0047312F" w:rsidRDefault="0047312F" w:rsidP="0015130B">
            <w:pPr>
              <w:pStyle w:val="01"/>
            </w:pPr>
            <w:r w:rsidRPr="0047312F">
              <w:t>enum('','ANY','X509','SPECIFIED')</w:t>
            </w:r>
          </w:p>
        </w:tc>
        <w:tc>
          <w:tcPr>
            <w:tcW w:w="675" w:type="dxa"/>
          </w:tcPr>
          <w:p w:rsidR="0047312F" w:rsidRDefault="0047312F" w:rsidP="0015130B">
            <w:pPr>
              <w:pStyle w:val="01"/>
            </w:pPr>
            <w:r w:rsidRPr="0047312F">
              <w:t>NO</w:t>
            </w:r>
          </w:p>
        </w:tc>
        <w:tc>
          <w:tcPr>
            <w:tcW w:w="631" w:type="dxa"/>
          </w:tcPr>
          <w:p w:rsidR="0047312F" w:rsidRDefault="0047312F" w:rsidP="0015130B">
            <w:pPr>
              <w:pStyle w:val="01"/>
            </w:pPr>
          </w:p>
        </w:tc>
        <w:tc>
          <w:tcPr>
            <w:tcW w:w="2246" w:type="dxa"/>
          </w:tcPr>
          <w:p w:rsidR="0047312F" w:rsidRDefault="0047312F" w:rsidP="0015130B">
            <w:pPr>
              <w:pStyle w:val="01"/>
            </w:pPr>
          </w:p>
        </w:tc>
        <w:tc>
          <w:tcPr>
            <w:tcW w:w="730" w:type="dxa"/>
          </w:tcPr>
          <w:p w:rsidR="0047312F" w:rsidRDefault="0047312F" w:rsidP="0015130B">
            <w:pPr>
              <w:pStyle w:val="01"/>
            </w:pPr>
          </w:p>
        </w:tc>
      </w:tr>
      <w:tr w:rsidR="009C7905" w:rsidTr="009C7905">
        <w:tc>
          <w:tcPr>
            <w:tcW w:w="2211" w:type="dxa"/>
          </w:tcPr>
          <w:p w:rsidR="009C7905" w:rsidRDefault="009C7905" w:rsidP="0015130B">
            <w:pPr>
              <w:pStyle w:val="01"/>
            </w:pPr>
            <w:r>
              <w:t>ssl_cipher</w:t>
            </w:r>
          </w:p>
        </w:tc>
        <w:tc>
          <w:tcPr>
            <w:tcW w:w="3243" w:type="dxa"/>
          </w:tcPr>
          <w:p w:rsidR="009C7905" w:rsidRDefault="009C7905" w:rsidP="0015130B">
            <w:pPr>
              <w:pStyle w:val="01"/>
            </w:pPr>
            <w:r w:rsidRPr="0047312F">
              <w:t>blob</w:t>
            </w:r>
          </w:p>
        </w:tc>
        <w:tc>
          <w:tcPr>
            <w:tcW w:w="675" w:type="dxa"/>
          </w:tcPr>
          <w:p w:rsidR="009C7905" w:rsidRDefault="009C7905" w:rsidP="0015130B">
            <w:pPr>
              <w:pStyle w:val="01"/>
            </w:pPr>
            <w:r>
              <w:rPr>
                <w:rFonts w:hint="eastAsia"/>
              </w:rPr>
              <w:t>N</w:t>
            </w:r>
            <w:r>
              <w:t>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w:t>
            </w:r>
            <w:r>
              <w:t>ULL</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x509_issuer</w:t>
            </w:r>
          </w:p>
        </w:tc>
        <w:tc>
          <w:tcPr>
            <w:tcW w:w="3243" w:type="dxa"/>
          </w:tcPr>
          <w:p w:rsidR="009C7905" w:rsidRDefault="009C7905" w:rsidP="0015130B">
            <w:pPr>
              <w:pStyle w:val="01"/>
            </w:pPr>
            <w:r w:rsidRPr="0047312F">
              <w:t>blob</w:t>
            </w:r>
          </w:p>
        </w:tc>
        <w:tc>
          <w:tcPr>
            <w:tcW w:w="675" w:type="dxa"/>
          </w:tcPr>
          <w:p w:rsidR="009C7905" w:rsidRDefault="009C7905" w:rsidP="0015130B">
            <w:pPr>
              <w:pStyle w:val="01"/>
            </w:pPr>
            <w:r>
              <w:rPr>
                <w:rFonts w:hint="eastAsia"/>
              </w:rPr>
              <w:t>N</w:t>
            </w:r>
            <w:r>
              <w:t>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w:t>
            </w:r>
            <w:r>
              <w:t>ULL</w:t>
            </w:r>
          </w:p>
        </w:tc>
        <w:tc>
          <w:tcPr>
            <w:tcW w:w="730" w:type="dxa"/>
          </w:tcPr>
          <w:p w:rsidR="009C7905" w:rsidRDefault="009C7905" w:rsidP="0015130B">
            <w:pPr>
              <w:pStyle w:val="01"/>
            </w:pPr>
          </w:p>
        </w:tc>
      </w:tr>
      <w:tr w:rsidR="009C7905" w:rsidTr="009C7905">
        <w:tc>
          <w:tcPr>
            <w:tcW w:w="2211" w:type="dxa"/>
          </w:tcPr>
          <w:p w:rsidR="009C7905" w:rsidRPr="00F038F6" w:rsidRDefault="009C7905" w:rsidP="0015130B">
            <w:pPr>
              <w:pStyle w:val="01"/>
              <w:rPr>
                <w:b/>
              </w:rPr>
            </w:pPr>
            <w:r>
              <w:t>x509_subject</w:t>
            </w:r>
          </w:p>
        </w:tc>
        <w:tc>
          <w:tcPr>
            <w:tcW w:w="3243" w:type="dxa"/>
          </w:tcPr>
          <w:p w:rsidR="009C7905" w:rsidRDefault="009C7905" w:rsidP="0015130B">
            <w:pPr>
              <w:pStyle w:val="01"/>
            </w:pPr>
            <w:r w:rsidRPr="0047312F">
              <w:t>blob</w:t>
            </w:r>
          </w:p>
        </w:tc>
        <w:tc>
          <w:tcPr>
            <w:tcW w:w="675" w:type="dxa"/>
          </w:tcPr>
          <w:p w:rsidR="009C7905" w:rsidRDefault="009C7905" w:rsidP="0015130B">
            <w:pPr>
              <w:pStyle w:val="01"/>
            </w:pPr>
            <w:r>
              <w:rPr>
                <w:rFonts w:hint="eastAsia"/>
              </w:rPr>
              <w:t>N</w:t>
            </w:r>
            <w:r>
              <w:t>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w:t>
            </w:r>
            <w:r>
              <w:t>ULL</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max_questions</w:t>
            </w:r>
          </w:p>
        </w:tc>
        <w:tc>
          <w:tcPr>
            <w:tcW w:w="3243" w:type="dxa"/>
          </w:tcPr>
          <w:p w:rsidR="009C7905" w:rsidRDefault="009C7905" w:rsidP="0015130B">
            <w:pPr>
              <w:pStyle w:val="01"/>
            </w:pPr>
            <w:r w:rsidRPr="0047312F">
              <w:t>int(11) unsigned</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0</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max_updates</w:t>
            </w:r>
          </w:p>
        </w:tc>
        <w:tc>
          <w:tcPr>
            <w:tcW w:w="3243" w:type="dxa"/>
          </w:tcPr>
          <w:p w:rsidR="009C7905" w:rsidRDefault="009C7905" w:rsidP="0015130B">
            <w:pPr>
              <w:pStyle w:val="01"/>
            </w:pPr>
            <w:r w:rsidRPr="0047312F">
              <w:t>int(11) unsigned</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0</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max_connections</w:t>
            </w:r>
          </w:p>
        </w:tc>
        <w:tc>
          <w:tcPr>
            <w:tcW w:w="3243" w:type="dxa"/>
          </w:tcPr>
          <w:p w:rsidR="009C7905" w:rsidRDefault="009C7905" w:rsidP="0015130B">
            <w:pPr>
              <w:pStyle w:val="01"/>
            </w:pPr>
            <w:r w:rsidRPr="0047312F">
              <w:t>int(11) unsigned</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0</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max_user_connections</w:t>
            </w:r>
          </w:p>
        </w:tc>
        <w:tc>
          <w:tcPr>
            <w:tcW w:w="3243" w:type="dxa"/>
          </w:tcPr>
          <w:p w:rsidR="009C7905" w:rsidRDefault="009C7905" w:rsidP="0015130B">
            <w:pPr>
              <w:pStyle w:val="01"/>
            </w:pPr>
            <w:r w:rsidRPr="0047312F">
              <w:t>int(11) unsigned</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0</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plugin</w:t>
            </w:r>
          </w:p>
        </w:tc>
        <w:tc>
          <w:tcPr>
            <w:tcW w:w="3243" w:type="dxa"/>
          </w:tcPr>
          <w:p w:rsidR="009C7905" w:rsidRDefault="009C7905" w:rsidP="0015130B">
            <w:pPr>
              <w:pStyle w:val="01"/>
            </w:pPr>
            <w:r w:rsidRPr="00BF1B87">
              <w:t>char(64)</w:t>
            </w:r>
          </w:p>
        </w:tc>
        <w:tc>
          <w:tcPr>
            <w:tcW w:w="675" w:type="dxa"/>
          </w:tcPr>
          <w:p w:rsidR="009C7905" w:rsidRDefault="009C7905" w:rsidP="0015130B">
            <w:pPr>
              <w:pStyle w:val="01"/>
            </w:pPr>
            <w:r w:rsidRPr="00BF1B87">
              <w:t>NO</w:t>
            </w:r>
          </w:p>
        </w:tc>
        <w:tc>
          <w:tcPr>
            <w:tcW w:w="631" w:type="dxa"/>
          </w:tcPr>
          <w:p w:rsidR="009C7905" w:rsidRDefault="009C7905" w:rsidP="0015130B">
            <w:pPr>
              <w:pStyle w:val="01"/>
            </w:pPr>
          </w:p>
        </w:tc>
        <w:tc>
          <w:tcPr>
            <w:tcW w:w="2246" w:type="dxa"/>
          </w:tcPr>
          <w:p w:rsidR="009C7905" w:rsidRDefault="009C7905" w:rsidP="0015130B">
            <w:pPr>
              <w:pStyle w:val="01"/>
            </w:pPr>
            <w:r w:rsidRPr="00BF1B87">
              <w:t>mysql_native_password</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authentication_string</w:t>
            </w:r>
          </w:p>
        </w:tc>
        <w:tc>
          <w:tcPr>
            <w:tcW w:w="3243" w:type="dxa"/>
          </w:tcPr>
          <w:p w:rsidR="009C7905" w:rsidRDefault="009C7905" w:rsidP="0015130B">
            <w:pPr>
              <w:pStyle w:val="01"/>
            </w:pPr>
            <w:r w:rsidRPr="00BF1B87">
              <w:t xml:space="preserve">text      </w:t>
            </w:r>
          </w:p>
        </w:tc>
        <w:tc>
          <w:tcPr>
            <w:tcW w:w="675" w:type="dxa"/>
          </w:tcPr>
          <w:p w:rsidR="009C7905" w:rsidRDefault="009C7905" w:rsidP="0015130B">
            <w:pPr>
              <w:pStyle w:val="01"/>
            </w:pPr>
            <w:r>
              <w:rPr>
                <w:rFonts w:hint="eastAsia"/>
              </w:rPr>
              <w:t>YES</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NULL</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password_expired</w:t>
            </w:r>
          </w:p>
        </w:tc>
        <w:tc>
          <w:tcPr>
            <w:tcW w:w="3243" w:type="dxa"/>
          </w:tcPr>
          <w:p w:rsidR="009C7905" w:rsidRDefault="009C7905" w:rsidP="0015130B">
            <w:pPr>
              <w:pStyle w:val="01"/>
            </w:pPr>
            <w:r w:rsidRPr="00BF1B87">
              <w:t>enum('N','Y')</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password_last_changed</w:t>
            </w:r>
          </w:p>
        </w:tc>
        <w:tc>
          <w:tcPr>
            <w:tcW w:w="3243" w:type="dxa"/>
          </w:tcPr>
          <w:p w:rsidR="009C7905" w:rsidRDefault="009C7905" w:rsidP="0015130B">
            <w:pPr>
              <w:pStyle w:val="01"/>
            </w:pPr>
            <w:r w:rsidRPr="00BF1B87">
              <w:t>timestamp</w:t>
            </w:r>
          </w:p>
        </w:tc>
        <w:tc>
          <w:tcPr>
            <w:tcW w:w="675" w:type="dxa"/>
          </w:tcPr>
          <w:p w:rsidR="009C7905" w:rsidRDefault="009C7905" w:rsidP="0015130B">
            <w:pPr>
              <w:pStyle w:val="01"/>
            </w:pPr>
            <w:r>
              <w:rPr>
                <w:rFonts w:hint="eastAsia"/>
              </w:rPr>
              <w:t>YES</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NULL</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password_lifetime</w:t>
            </w:r>
          </w:p>
        </w:tc>
        <w:tc>
          <w:tcPr>
            <w:tcW w:w="3243" w:type="dxa"/>
          </w:tcPr>
          <w:p w:rsidR="009C7905" w:rsidRDefault="009C7905" w:rsidP="0015130B">
            <w:pPr>
              <w:pStyle w:val="01"/>
            </w:pPr>
            <w:r w:rsidRPr="00BF1B87">
              <w:t>smallint(5) unsigned</w:t>
            </w:r>
          </w:p>
        </w:tc>
        <w:tc>
          <w:tcPr>
            <w:tcW w:w="675" w:type="dxa"/>
          </w:tcPr>
          <w:p w:rsidR="009C7905" w:rsidRDefault="009C7905" w:rsidP="0015130B">
            <w:pPr>
              <w:pStyle w:val="01"/>
            </w:pPr>
            <w:r>
              <w:rPr>
                <w:rFonts w:hint="eastAsia"/>
              </w:rPr>
              <w:t>YES</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NULL</w:t>
            </w:r>
          </w:p>
        </w:tc>
        <w:tc>
          <w:tcPr>
            <w:tcW w:w="730" w:type="dxa"/>
          </w:tcPr>
          <w:p w:rsidR="009C7905" w:rsidRDefault="009C7905" w:rsidP="0015130B">
            <w:pPr>
              <w:pStyle w:val="01"/>
            </w:pPr>
          </w:p>
        </w:tc>
      </w:tr>
      <w:tr w:rsidR="009C7905" w:rsidTr="009C7905">
        <w:tc>
          <w:tcPr>
            <w:tcW w:w="2211" w:type="dxa"/>
          </w:tcPr>
          <w:p w:rsidR="009C7905" w:rsidRDefault="009C7905" w:rsidP="0015130B">
            <w:pPr>
              <w:pStyle w:val="01"/>
            </w:pPr>
            <w:r>
              <w:t>account_locked</w:t>
            </w:r>
          </w:p>
        </w:tc>
        <w:tc>
          <w:tcPr>
            <w:tcW w:w="3243" w:type="dxa"/>
          </w:tcPr>
          <w:p w:rsidR="009C7905" w:rsidRDefault="009C7905" w:rsidP="0015130B">
            <w:pPr>
              <w:pStyle w:val="01"/>
            </w:pPr>
            <w:r w:rsidRPr="00BF1B87">
              <w:t xml:space="preserve">enum('N','Y')  </w:t>
            </w:r>
          </w:p>
        </w:tc>
        <w:tc>
          <w:tcPr>
            <w:tcW w:w="675" w:type="dxa"/>
          </w:tcPr>
          <w:p w:rsidR="009C7905" w:rsidRDefault="009C7905" w:rsidP="0015130B">
            <w:pPr>
              <w:pStyle w:val="01"/>
            </w:pPr>
            <w:r>
              <w:rPr>
                <w:rFonts w:hint="eastAsia"/>
              </w:rPr>
              <w:t>NO</w:t>
            </w:r>
          </w:p>
        </w:tc>
        <w:tc>
          <w:tcPr>
            <w:tcW w:w="631" w:type="dxa"/>
          </w:tcPr>
          <w:p w:rsidR="009C7905" w:rsidRDefault="009C7905" w:rsidP="0015130B">
            <w:pPr>
              <w:pStyle w:val="01"/>
            </w:pPr>
          </w:p>
        </w:tc>
        <w:tc>
          <w:tcPr>
            <w:tcW w:w="2246" w:type="dxa"/>
          </w:tcPr>
          <w:p w:rsidR="009C7905" w:rsidRDefault="009C7905" w:rsidP="0015130B">
            <w:pPr>
              <w:pStyle w:val="01"/>
            </w:pPr>
            <w:r>
              <w:rPr>
                <w:rFonts w:hint="eastAsia"/>
              </w:rPr>
              <w:t>N</w:t>
            </w:r>
          </w:p>
        </w:tc>
        <w:tc>
          <w:tcPr>
            <w:tcW w:w="730" w:type="dxa"/>
          </w:tcPr>
          <w:p w:rsidR="009C7905" w:rsidRDefault="009C7905" w:rsidP="0015130B">
            <w:pPr>
              <w:pStyle w:val="01"/>
            </w:pPr>
          </w:p>
        </w:tc>
      </w:tr>
    </w:tbl>
    <w:p w:rsidR="00782154" w:rsidRDefault="00782154" w:rsidP="00782154">
      <w:pPr>
        <w:pStyle w:val="3"/>
      </w:pPr>
      <w:r>
        <w:lastRenderedPageBreak/>
        <w:t xml:space="preserve">2.2 </w:t>
      </w:r>
      <w:r w:rsidR="000F2DDB">
        <w:rPr>
          <w:rFonts w:hint="eastAsia"/>
        </w:rPr>
        <w:t>用</w:t>
      </w:r>
      <w:r w:rsidR="000F2DDB">
        <w:rPr>
          <w:rFonts w:hint="eastAsia"/>
        </w:rPr>
        <w:t>grant</w:t>
      </w:r>
      <w:r w:rsidR="00FC2376">
        <w:rPr>
          <w:rFonts w:hint="eastAsia"/>
        </w:rPr>
        <w:t>授予权限</w:t>
      </w:r>
    </w:p>
    <w:p w:rsidR="00E25C9B" w:rsidRDefault="00902B28" w:rsidP="00902B28">
      <w:pPr>
        <w:ind w:firstLine="420"/>
      </w:pPr>
      <w:r>
        <w:rPr>
          <w:rFonts w:hint="eastAsia"/>
        </w:rPr>
        <w:t>授权格式：</w:t>
      </w:r>
    </w:p>
    <w:p w:rsidR="00902B28" w:rsidRDefault="00902B28" w:rsidP="00E25C9B">
      <w:pPr>
        <w:pStyle w:val="41"/>
        <w:ind w:firstLine="840"/>
      </w:pPr>
      <w:r w:rsidRPr="00EB70F0">
        <w:rPr>
          <w:rFonts w:hint="eastAsia"/>
          <w:highlight w:val="cyan"/>
        </w:rPr>
        <w:t xml:space="preserve">grant </w:t>
      </w:r>
      <w:r w:rsidR="001B6067">
        <w:rPr>
          <w:rFonts w:hint="eastAsia"/>
          <w:highlight w:val="cyan"/>
        </w:rPr>
        <w:t>权限列表</w:t>
      </w:r>
      <w:r w:rsidRPr="00EB70F0">
        <w:rPr>
          <w:rFonts w:hint="eastAsia"/>
          <w:highlight w:val="cyan"/>
        </w:rPr>
        <w:t xml:space="preserve"> on </w:t>
      </w:r>
      <w:r w:rsidRPr="00EB70F0">
        <w:rPr>
          <w:rFonts w:hint="eastAsia"/>
          <w:highlight w:val="cyan"/>
        </w:rPr>
        <w:t>数据库</w:t>
      </w:r>
      <w:r w:rsidR="00B455E2">
        <w:rPr>
          <w:rFonts w:hint="eastAsia"/>
          <w:highlight w:val="cyan"/>
        </w:rPr>
        <w:t>.</w:t>
      </w:r>
      <w:r w:rsidR="00B455E2">
        <w:rPr>
          <w:rFonts w:hint="eastAsia"/>
          <w:highlight w:val="cyan"/>
        </w:rPr>
        <w:t>表名</w:t>
      </w:r>
      <w:r w:rsidRPr="00EB70F0">
        <w:rPr>
          <w:rFonts w:hint="eastAsia"/>
          <w:highlight w:val="cyan"/>
        </w:rPr>
        <w:t xml:space="preserve"> to </w:t>
      </w:r>
      <w:r w:rsidRPr="00EB70F0">
        <w:rPr>
          <w:rFonts w:hint="eastAsia"/>
          <w:highlight w:val="cyan"/>
        </w:rPr>
        <w:t>用户名</w:t>
      </w:r>
      <w:r w:rsidRPr="00EB70F0">
        <w:rPr>
          <w:rFonts w:hint="eastAsia"/>
          <w:highlight w:val="cyan"/>
        </w:rPr>
        <w:t>@</w:t>
      </w:r>
      <w:r w:rsidRPr="00EB70F0">
        <w:rPr>
          <w:rFonts w:hint="eastAsia"/>
          <w:highlight w:val="cyan"/>
        </w:rPr>
        <w:t>登录主机</w:t>
      </w:r>
      <w:r w:rsidRPr="00EB70F0">
        <w:rPr>
          <w:rFonts w:hint="eastAsia"/>
          <w:highlight w:val="cyan"/>
        </w:rPr>
        <w:t xml:space="preserve"> identified by "</w:t>
      </w:r>
      <w:r w:rsidRPr="00EB70F0">
        <w:rPr>
          <w:rFonts w:hint="eastAsia"/>
          <w:highlight w:val="cyan"/>
        </w:rPr>
        <w:t>密码</w:t>
      </w:r>
      <w:r w:rsidRPr="00EB70F0">
        <w:rPr>
          <w:rFonts w:hint="eastAsia"/>
          <w:highlight w:val="cyan"/>
        </w:rPr>
        <w:t>";</w:t>
      </w:r>
      <w:r>
        <w:rPr>
          <w:rFonts w:hint="eastAsia"/>
        </w:rPr>
        <w:t xml:space="preserve">　</w:t>
      </w:r>
    </w:p>
    <w:p w:rsidR="00CF3BD9" w:rsidRDefault="00CF3BD9" w:rsidP="00902B28">
      <w:pPr>
        <w:ind w:firstLine="420"/>
      </w:pPr>
      <w:r>
        <w:rPr>
          <w:rFonts w:hint="eastAsia"/>
        </w:rPr>
        <w:t>参数解释：</w:t>
      </w:r>
    </w:p>
    <w:p w:rsidR="00CF3BD9" w:rsidRDefault="00661A10" w:rsidP="00902B28">
      <w:pPr>
        <w:ind w:firstLine="420"/>
      </w:pPr>
      <w:r>
        <w:t>权限列表</w:t>
      </w:r>
      <w:r w:rsidR="00FA67A5">
        <w:t>，</w:t>
      </w:r>
      <w:r>
        <w:rPr>
          <w:rFonts w:hint="eastAsia"/>
        </w:rPr>
        <w:t>是</w:t>
      </w:r>
      <w:r>
        <w:rPr>
          <w:rFonts w:hint="eastAsia"/>
        </w:rPr>
        <w:t>user</w:t>
      </w:r>
      <w:r>
        <w:rPr>
          <w:rFonts w:hint="eastAsia"/>
        </w:rPr>
        <w:t>表各属性名省略</w:t>
      </w:r>
      <w:r>
        <w:t>_pri</w:t>
      </w:r>
      <w:r>
        <w:rPr>
          <w:rFonts w:hint="eastAsia"/>
        </w:rPr>
        <w:t>v</w:t>
      </w:r>
      <w:r>
        <w:rPr>
          <w:rFonts w:hint="eastAsia"/>
        </w:rPr>
        <w:t>后缀，</w:t>
      </w:r>
      <w:r w:rsidR="00FA67A5">
        <w:rPr>
          <w:rFonts w:hint="eastAsia"/>
        </w:rPr>
        <w:t>U</w:t>
      </w:r>
      <w:r w:rsidR="00FA67A5">
        <w:t>SAGE</w:t>
      </w:r>
      <w:r w:rsidR="00FA67A5">
        <w:t>表示不授予任何权限只是创建用户，</w:t>
      </w:r>
      <w:r w:rsidR="00B455E2">
        <w:rPr>
          <w:rFonts w:hint="eastAsia"/>
        </w:rPr>
        <w:t>A</w:t>
      </w:r>
      <w:r w:rsidR="00B455E2">
        <w:t xml:space="preserve">LL </w:t>
      </w:r>
      <w:r w:rsidR="00B77D5F">
        <w:rPr>
          <w:rFonts w:hint="eastAsia"/>
        </w:rPr>
        <w:t>PRIVILEGES</w:t>
      </w:r>
      <w:r w:rsidR="00B77D5F">
        <w:t xml:space="preserve"> </w:t>
      </w:r>
      <w:r w:rsidR="00B455E2">
        <w:t>表示授予所有权限。</w:t>
      </w:r>
    </w:p>
    <w:p w:rsidR="00B455E2" w:rsidRDefault="00AD7B87" w:rsidP="00902B28">
      <w:pPr>
        <w:ind w:firstLine="420"/>
      </w:pPr>
      <w:r>
        <w:rPr>
          <w:rFonts w:hint="eastAsia"/>
        </w:rPr>
        <w:t>数据库，表示要</w:t>
      </w:r>
      <w:r w:rsidR="00714202">
        <w:rPr>
          <w:rFonts w:hint="eastAsia"/>
        </w:rPr>
        <w:t>为指定数据库创建指定权限的用户，可以为</w:t>
      </w:r>
      <w:r w:rsidR="00714202">
        <w:rPr>
          <w:rFonts w:hint="eastAsia"/>
        </w:rPr>
        <w:t>*</w:t>
      </w:r>
      <w:r w:rsidR="00C752E7">
        <w:rPr>
          <w:rFonts w:hint="eastAsia"/>
        </w:rPr>
        <w:t>，表示所有数据库。</w:t>
      </w:r>
    </w:p>
    <w:p w:rsidR="00714202" w:rsidRDefault="00714202" w:rsidP="00902B28">
      <w:pPr>
        <w:ind w:firstLine="420"/>
      </w:pPr>
      <w:r>
        <w:rPr>
          <w:rFonts w:hint="eastAsia"/>
        </w:rPr>
        <w:t>表名，表示要为指定表创建指定权限的用户，可以为</w:t>
      </w:r>
      <w:r>
        <w:rPr>
          <w:rFonts w:hint="eastAsia"/>
        </w:rPr>
        <w:t>*</w:t>
      </w:r>
      <w:r>
        <w:rPr>
          <w:rFonts w:hint="eastAsia"/>
        </w:rPr>
        <w:t>，表示数据库的所有表。</w:t>
      </w:r>
    </w:p>
    <w:p w:rsidR="00475900" w:rsidRDefault="00475900" w:rsidP="00902B28">
      <w:pPr>
        <w:ind w:firstLine="420"/>
      </w:pPr>
      <w:r>
        <w:rPr>
          <w:rFonts w:hint="eastAsia"/>
        </w:rPr>
        <w:t>用户名，要授权或添加的用户。</w:t>
      </w:r>
    </w:p>
    <w:p w:rsidR="00475900" w:rsidRDefault="00475900" w:rsidP="00902B28">
      <w:pPr>
        <w:ind w:firstLine="420"/>
      </w:pPr>
      <w:r>
        <w:rPr>
          <w:rFonts w:hint="eastAsia"/>
        </w:rPr>
        <w:t>登录主机，可以为指定的</w:t>
      </w:r>
      <w:r>
        <w:rPr>
          <w:rFonts w:hint="eastAsia"/>
        </w:rPr>
        <w:t>IP</w:t>
      </w:r>
      <w:r>
        <w:rPr>
          <w:rFonts w:hint="eastAsia"/>
        </w:rPr>
        <w:t>地址，或者</w:t>
      </w:r>
      <w:r w:rsidR="002C5B23">
        <w:rPr>
          <w:rFonts w:hint="eastAsia"/>
        </w:rPr>
        <w:t>localhost</w:t>
      </w:r>
      <w:r w:rsidR="002C5B23">
        <w:rPr>
          <w:rFonts w:hint="eastAsia"/>
        </w:rPr>
        <w:t>或者</w:t>
      </w:r>
      <w:r w:rsidR="002C5B23">
        <w:rPr>
          <w:rFonts w:hint="eastAsia"/>
        </w:rPr>
        <w:t>%</w:t>
      </w:r>
      <w:r w:rsidR="002C5B23">
        <w:rPr>
          <w:rFonts w:hint="eastAsia"/>
        </w:rPr>
        <w:t>，要用引号引上。</w:t>
      </w:r>
    </w:p>
    <w:p w:rsidR="002C5B23" w:rsidRDefault="002C5B23" w:rsidP="00902B28">
      <w:pPr>
        <w:ind w:firstLine="420"/>
      </w:pPr>
      <w:r>
        <w:rPr>
          <w:rFonts w:hint="eastAsia"/>
        </w:rPr>
        <w:t>密码，登录密码。</w:t>
      </w:r>
    </w:p>
    <w:p w:rsidR="00902B28" w:rsidRDefault="002C5B23" w:rsidP="00902B28">
      <w:pPr>
        <w:ind w:firstLine="420"/>
      </w:pPr>
      <w:r>
        <w:rPr>
          <w:rFonts w:hint="eastAsia"/>
        </w:rPr>
        <w:t>实例：</w:t>
      </w:r>
    </w:p>
    <w:p w:rsidR="00902B28" w:rsidRDefault="00902B28" w:rsidP="00902B28">
      <w:pPr>
        <w:ind w:firstLine="420"/>
      </w:pPr>
      <w:r>
        <w:rPr>
          <w:rFonts w:hint="eastAsia"/>
        </w:rPr>
        <w:t xml:space="preserve">　　</w:t>
      </w:r>
      <w:r>
        <w:rPr>
          <w:rFonts w:hint="eastAsia"/>
        </w:rPr>
        <w:t>mysql&gt;grant select,delete,update,create,drop on *.* to test@"%" identified by "1234";</w:t>
      </w:r>
    </w:p>
    <w:p w:rsidR="0072363C" w:rsidRDefault="0072363C" w:rsidP="00BA0489">
      <w:pPr>
        <w:pStyle w:val="3"/>
      </w:pPr>
      <w:r>
        <w:rPr>
          <w:rFonts w:hint="eastAsia"/>
        </w:rPr>
        <w:t xml:space="preserve">2.3 </w:t>
      </w:r>
      <w:r w:rsidRPr="00F54968">
        <w:rPr>
          <w:rFonts w:hint="eastAsia"/>
          <w:highlight w:val="magenta"/>
        </w:rPr>
        <w:t>使用</w:t>
      </w:r>
      <w:r w:rsidRPr="00F54968">
        <w:rPr>
          <w:rFonts w:hint="eastAsia"/>
          <w:highlight w:val="magenta"/>
        </w:rPr>
        <w:t>create</w:t>
      </w:r>
      <w:r w:rsidR="00FC2376">
        <w:rPr>
          <w:rFonts w:hint="eastAsia"/>
          <w:highlight w:val="magenta"/>
        </w:rPr>
        <w:t>创建用户</w:t>
      </w:r>
    </w:p>
    <w:p w:rsidR="0072363C" w:rsidRDefault="0072363C" w:rsidP="001B6067">
      <w:pPr>
        <w:pStyle w:val="41"/>
        <w:ind w:firstLine="840"/>
      </w:pPr>
      <w:r w:rsidRPr="00BA1CC0">
        <w:rPr>
          <w:highlight w:val="cyan"/>
        </w:rPr>
        <w:t>CREATE USER 'username'@'host' IDENTIFIED BY 'password';</w:t>
      </w:r>
    </w:p>
    <w:p w:rsidR="004B5176" w:rsidRPr="0072363C" w:rsidRDefault="004B5176" w:rsidP="004B5176">
      <w:pPr>
        <w:ind w:firstLine="420"/>
      </w:pPr>
      <w:r>
        <w:rPr>
          <w:rFonts w:hint="eastAsia"/>
        </w:rPr>
        <w:t>如果希望指定的用户只能从某台指定的域</w:t>
      </w:r>
      <w:r>
        <w:rPr>
          <w:rFonts w:hint="eastAsia"/>
        </w:rPr>
        <w:t>(domain)</w:t>
      </w:r>
      <w:r>
        <w:rPr>
          <w:rFonts w:hint="eastAsia"/>
        </w:rPr>
        <w:t>或主机访问，可以在创建用户时指定</w:t>
      </w:r>
      <w:r>
        <w:rPr>
          <w:rFonts w:hint="eastAsia"/>
        </w:rPr>
        <w:t>host</w:t>
      </w:r>
      <w:r>
        <w:rPr>
          <w:rFonts w:hint="eastAsia"/>
        </w:rPr>
        <w:t>，</w:t>
      </w:r>
    </w:p>
    <w:p w:rsidR="00902B28" w:rsidRDefault="00BA0489" w:rsidP="00BA0489">
      <w:pPr>
        <w:pStyle w:val="3"/>
      </w:pPr>
      <w:r>
        <w:t>2.</w:t>
      </w:r>
      <w:r>
        <w:rPr>
          <w:rFonts w:hint="eastAsia"/>
        </w:rPr>
        <w:t>3</w:t>
      </w:r>
      <w:r w:rsidR="00902B28">
        <w:rPr>
          <w:rFonts w:hint="eastAsia"/>
        </w:rPr>
        <w:t xml:space="preserve"> </w:t>
      </w:r>
      <w:r w:rsidR="00902B28">
        <w:rPr>
          <w:rFonts w:hint="eastAsia"/>
        </w:rPr>
        <w:t>删除用户</w:t>
      </w:r>
    </w:p>
    <w:p w:rsidR="009F12B5" w:rsidRDefault="009F12B5" w:rsidP="009F12B5">
      <w:pPr>
        <w:ind w:firstLine="420"/>
      </w:pPr>
      <w:r w:rsidRPr="00C226F0">
        <w:rPr>
          <w:rFonts w:hint="eastAsia"/>
          <w:highlight w:val="magenta"/>
        </w:rPr>
        <w:t>第一种取消一个账户</w:t>
      </w:r>
    </w:p>
    <w:p w:rsidR="009F12B5" w:rsidRDefault="009F12B5" w:rsidP="008E48EC">
      <w:pPr>
        <w:pStyle w:val="41"/>
        <w:ind w:firstLine="840"/>
      </w:pPr>
      <w:r w:rsidRPr="003F381D">
        <w:rPr>
          <w:highlight w:val="cyan"/>
        </w:rPr>
        <w:t>Drop USER user</w:t>
      </w:r>
      <w:r w:rsidRPr="003F381D">
        <w:rPr>
          <w:rFonts w:hint="eastAsia"/>
          <w:highlight w:val="cyan"/>
        </w:rPr>
        <w:t>name</w:t>
      </w:r>
      <w:r w:rsidR="003F381D" w:rsidRPr="003F381D">
        <w:rPr>
          <w:rFonts w:hint="eastAsia"/>
          <w:highlight w:val="cyan"/>
        </w:rPr>
        <w:t>@</w:t>
      </w:r>
      <w:r w:rsidR="003F381D" w:rsidRPr="003F381D">
        <w:rPr>
          <w:rFonts w:hint="eastAsia"/>
          <w:highlight w:val="cyan"/>
        </w:rPr>
        <w:t>登陆主机</w:t>
      </w:r>
    </w:p>
    <w:p w:rsidR="009F12B5" w:rsidRDefault="008E48EC" w:rsidP="009F12B5">
      <w:pPr>
        <w:ind w:firstLine="420"/>
      </w:pPr>
      <w:r>
        <w:rPr>
          <w:rFonts w:hint="eastAsia"/>
        </w:rPr>
        <w:t>第二种</w:t>
      </w:r>
      <w:r w:rsidR="009F12B5">
        <w:rPr>
          <w:rFonts w:hint="eastAsia"/>
        </w:rPr>
        <w:t>取消授权用户</w:t>
      </w:r>
      <w:r w:rsidR="009F12B5">
        <w:rPr>
          <w:rFonts w:hint="eastAsia"/>
        </w:rPr>
        <w:t>:</w:t>
      </w:r>
    </w:p>
    <w:p w:rsidR="009F12B5" w:rsidRDefault="009F12B5" w:rsidP="008E48EC">
      <w:pPr>
        <w:pStyle w:val="41"/>
        <w:ind w:firstLine="840"/>
      </w:pPr>
      <w:r w:rsidRPr="00734B3D">
        <w:rPr>
          <w:rFonts w:hint="eastAsia"/>
          <w:highlight w:val="cyan"/>
        </w:rPr>
        <w:t>REVOKE privilege ON databasename.tablename FROM 'username'@'host';</w:t>
      </w:r>
    </w:p>
    <w:p w:rsidR="00D26DE5" w:rsidRDefault="00D26DE5" w:rsidP="00D26DE5">
      <w:pPr>
        <w:ind w:firstLine="420"/>
      </w:pPr>
      <w:r>
        <w:rPr>
          <w:rFonts w:hint="eastAsia"/>
        </w:rPr>
        <w:t>补充，查看授权</w:t>
      </w:r>
    </w:p>
    <w:p w:rsidR="009F12B5" w:rsidRDefault="00D26DE5" w:rsidP="000B7D53">
      <w:pPr>
        <w:pStyle w:val="41"/>
        <w:ind w:firstLine="840"/>
      </w:pPr>
      <w:r w:rsidRPr="00D26DE5">
        <w:rPr>
          <w:rFonts w:hint="eastAsia"/>
          <w:highlight w:val="cyan"/>
        </w:rPr>
        <w:t>SHOW GRANTS FOR 'username'@'host</w:t>
      </w:r>
      <w:r w:rsidR="009F12B5" w:rsidRPr="00D26DE5">
        <w:rPr>
          <w:rFonts w:hint="eastAsia"/>
          <w:highlight w:val="cyan"/>
        </w:rPr>
        <w:t>';</w:t>
      </w:r>
      <w:r w:rsidR="009F12B5">
        <w:rPr>
          <w:rFonts w:hint="eastAsia"/>
        </w:rPr>
        <w:t xml:space="preserve">     </w:t>
      </w:r>
    </w:p>
    <w:p w:rsidR="009F12B5" w:rsidRDefault="007F6F1E" w:rsidP="009F12B5">
      <w:pPr>
        <w:ind w:firstLine="420"/>
      </w:pPr>
      <w:r w:rsidRPr="00C226F0">
        <w:rPr>
          <w:rFonts w:hint="eastAsia"/>
          <w:highlight w:val="magenta"/>
        </w:rPr>
        <w:t>第三种</w:t>
      </w:r>
      <w:r w:rsidR="00C22855">
        <w:rPr>
          <w:rFonts w:hint="eastAsia"/>
          <w:highlight w:val="magenta"/>
        </w:rPr>
        <w:t>修改</w:t>
      </w:r>
      <w:r w:rsidR="009F12B5" w:rsidRPr="00C226F0">
        <w:rPr>
          <w:rFonts w:hint="eastAsia"/>
          <w:highlight w:val="magenta"/>
        </w:rPr>
        <w:t>用户</w:t>
      </w:r>
      <w:r w:rsidR="00C22855">
        <w:rPr>
          <w:rFonts w:hint="eastAsia"/>
          <w:highlight w:val="magenta"/>
        </w:rPr>
        <w:t>表</w:t>
      </w:r>
      <w:r w:rsidR="009F12B5" w:rsidRPr="00C226F0">
        <w:rPr>
          <w:rFonts w:hint="eastAsia"/>
          <w:highlight w:val="magenta"/>
        </w:rPr>
        <w:t>：</w:t>
      </w:r>
    </w:p>
    <w:p w:rsidR="009F12B5" w:rsidRDefault="009F12B5" w:rsidP="00104BED">
      <w:pPr>
        <w:pStyle w:val="41"/>
        <w:ind w:firstLine="840"/>
      </w:pPr>
      <w:r w:rsidRPr="00104BED">
        <w:rPr>
          <w:rFonts w:hint="eastAsia"/>
          <w:highlight w:val="cyan"/>
        </w:rPr>
        <w:t>Delete from user where user = "user_name" and host = "host_name" ;</w:t>
      </w:r>
    </w:p>
    <w:p w:rsidR="00F726C5" w:rsidRDefault="00F726C5" w:rsidP="00104BED">
      <w:pPr>
        <w:pStyle w:val="41"/>
        <w:ind w:firstLine="840"/>
      </w:pPr>
      <w:r w:rsidRPr="00F726C5">
        <w:rPr>
          <w:rFonts w:hint="eastAsia"/>
          <w:highlight w:val="cyan"/>
        </w:rPr>
        <w:t>flush privileges;</w:t>
      </w:r>
    </w:p>
    <w:p w:rsidR="00902B28" w:rsidRDefault="007F146F" w:rsidP="007F146F">
      <w:pPr>
        <w:pStyle w:val="3"/>
      </w:pPr>
      <w:r>
        <w:t>2.</w:t>
      </w:r>
      <w:r>
        <w:rPr>
          <w:rFonts w:hint="eastAsia"/>
        </w:rPr>
        <w:t xml:space="preserve">4 </w:t>
      </w:r>
      <w:r w:rsidR="00902B28">
        <w:rPr>
          <w:rFonts w:hint="eastAsia"/>
        </w:rPr>
        <w:t>修改指定用户密码</w:t>
      </w:r>
    </w:p>
    <w:p w:rsidR="005E60A2" w:rsidRDefault="00B92EFC" w:rsidP="00902B28">
      <w:pPr>
        <w:ind w:firstLine="420"/>
      </w:pPr>
      <w:r>
        <w:rPr>
          <w:rFonts w:hint="eastAsia"/>
          <w:highlight w:val="magenta"/>
        </w:rPr>
        <w:t>第一</w:t>
      </w:r>
      <w:r w:rsidR="00FB4D43" w:rsidRPr="00C226F0">
        <w:rPr>
          <w:rFonts w:hint="eastAsia"/>
          <w:highlight w:val="magenta"/>
        </w:rPr>
        <w:t>种</w:t>
      </w:r>
      <w:r w:rsidR="005E60A2" w:rsidRPr="00C226F0">
        <w:rPr>
          <w:rFonts w:hint="eastAsia"/>
          <w:highlight w:val="magenta"/>
        </w:rPr>
        <w:t>直接修改</w:t>
      </w:r>
      <w:r w:rsidR="005E60A2" w:rsidRPr="00C226F0">
        <w:rPr>
          <w:rFonts w:hint="eastAsia"/>
          <w:highlight w:val="magenta"/>
        </w:rPr>
        <w:t>user</w:t>
      </w:r>
      <w:r w:rsidR="005E60A2" w:rsidRPr="00C226F0">
        <w:rPr>
          <w:rFonts w:hint="eastAsia"/>
          <w:highlight w:val="magenta"/>
        </w:rPr>
        <w:t>表的用户口令：</w:t>
      </w:r>
    </w:p>
    <w:p w:rsidR="00902B28" w:rsidRPr="00FB4D43" w:rsidRDefault="00902B28" w:rsidP="00FB4D43">
      <w:pPr>
        <w:pStyle w:val="41"/>
        <w:ind w:firstLine="840"/>
        <w:rPr>
          <w:highlight w:val="cyan"/>
        </w:rPr>
      </w:pPr>
      <w:r w:rsidRPr="00FB4D43">
        <w:rPr>
          <w:rFonts w:hint="eastAsia"/>
          <w:highlight w:val="cyan"/>
        </w:rPr>
        <w:t>update mysql.user set password=password('</w:t>
      </w:r>
      <w:r w:rsidRPr="00FB4D43">
        <w:rPr>
          <w:rFonts w:hint="eastAsia"/>
          <w:highlight w:val="cyan"/>
        </w:rPr>
        <w:t>新密码</w:t>
      </w:r>
      <w:r w:rsidRPr="00FB4D43">
        <w:rPr>
          <w:rFonts w:hint="eastAsia"/>
          <w:highlight w:val="cyan"/>
        </w:rPr>
        <w:t>') where User="test" and Host="localhost";</w:t>
      </w:r>
    </w:p>
    <w:p w:rsidR="00902B28" w:rsidRDefault="00902B28" w:rsidP="00FB4D43">
      <w:pPr>
        <w:pStyle w:val="41"/>
        <w:ind w:firstLine="840"/>
      </w:pPr>
      <w:r w:rsidRPr="00FB4D43">
        <w:rPr>
          <w:rFonts w:hint="eastAsia"/>
          <w:highlight w:val="cyan"/>
        </w:rPr>
        <w:t>flush privileges;</w:t>
      </w:r>
    </w:p>
    <w:p w:rsidR="005E60A2" w:rsidRDefault="00B92EFC" w:rsidP="00902B28">
      <w:pPr>
        <w:ind w:firstLine="420"/>
      </w:pPr>
      <w:r>
        <w:rPr>
          <w:rFonts w:hint="eastAsia"/>
          <w:highlight w:val="magenta"/>
        </w:rPr>
        <w:t>第二</w:t>
      </w:r>
      <w:r w:rsidR="00FB4D43" w:rsidRPr="00C226F0">
        <w:rPr>
          <w:rFonts w:hint="eastAsia"/>
          <w:highlight w:val="magenta"/>
        </w:rPr>
        <w:t>种</w:t>
      </w:r>
      <w:r w:rsidR="005E60A2" w:rsidRPr="00C226F0">
        <w:rPr>
          <w:rFonts w:hint="eastAsia"/>
          <w:highlight w:val="magenta"/>
        </w:rPr>
        <w:t>使用</w:t>
      </w:r>
      <w:r w:rsidR="005E60A2" w:rsidRPr="00C226F0">
        <w:rPr>
          <w:rFonts w:hint="eastAsia"/>
          <w:highlight w:val="magenta"/>
        </w:rPr>
        <w:t>SET PASSWORD</w:t>
      </w:r>
      <w:r w:rsidR="005E60A2" w:rsidRPr="00C226F0">
        <w:rPr>
          <w:rFonts w:hint="eastAsia"/>
          <w:highlight w:val="magenta"/>
        </w:rPr>
        <w:t>语句修改密码</w:t>
      </w:r>
      <w:r w:rsidR="005E60A2" w:rsidRPr="005E60A2">
        <w:rPr>
          <w:rFonts w:hint="eastAsia"/>
        </w:rPr>
        <w:t>：语法：</w:t>
      </w:r>
    </w:p>
    <w:p w:rsidR="00B92EFC" w:rsidRDefault="005E60A2" w:rsidP="008E061A">
      <w:pPr>
        <w:pStyle w:val="41"/>
        <w:ind w:firstLine="840"/>
      </w:pPr>
      <w:r w:rsidRPr="008E061A">
        <w:rPr>
          <w:highlight w:val="cyan"/>
        </w:rPr>
        <w:t>SET PASSWORD FOR 'username'@'host' = PASSWORD('newpassword');</w:t>
      </w:r>
    </w:p>
    <w:p w:rsidR="005E60A2" w:rsidRDefault="005E60A2" w:rsidP="005E60A2">
      <w:pPr>
        <w:ind w:firstLine="420"/>
      </w:pPr>
      <w:r>
        <w:rPr>
          <w:rFonts w:hint="eastAsia"/>
        </w:rPr>
        <w:t>如果是当前登陆用户用</w:t>
      </w:r>
      <w:r>
        <w:rPr>
          <w:rFonts w:hint="eastAsia"/>
        </w:rPr>
        <w:t>SET PASSWORD = PASSWORD("newpassword");</w:t>
      </w:r>
    </w:p>
    <w:p w:rsidR="00B92EFC" w:rsidRDefault="00B92EFC" w:rsidP="00B92EFC">
      <w:pPr>
        <w:ind w:firstLine="420"/>
      </w:pPr>
      <w:r>
        <w:rPr>
          <w:rFonts w:hint="eastAsia"/>
        </w:rPr>
        <w:t>第三种使用</w:t>
      </w:r>
      <w:r>
        <w:rPr>
          <w:rFonts w:hint="eastAsia"/>
        </w:rPr>
        <w:t>mysql</w:t>
      </w:r>
      <w:r w:rsidRPr="005E60A2">
        <w:rPr>
          <w:rFonts w:hint="eastAsia"/>
        </w:rPr>
        <w:t>admin</w:t>
      </w:r>
      <w:r w:rsidRPr="005E60A2">
        <w:rPr>
          <w:rFonts w:hint="eastAsia"/>
        </w:rPr>
        <w:t>语法</w:t>
      </w:r>
      <w:r w:rsidR="00B7078A">
        <w:rPr>
          <w:rFonts w:hint="eastAsia"/>
        </w:rPr>
        <w:t>，只用于</w:t>
      </w:r>
      <w:r w:rsidR="00B7078A">
        <w:rPr>
          <w:rFonts w:hint="eastAsia"/>
        </w:rPr>
        <w:t>mysql</w:t>
      </w:r>
      <w:r w:rsidRPr="005E60A2">
        <w:rPr>
          <w:rFonts w:hint="eastAsia"/>
        </w:rPr>
        <w:t>：</w:t>
      </w:r>
    </w:p>
    <w:p w:rsidR="00B92EFC" w:rsidRDefault="00B92EFC" w:rsidP="00B92EFC">
      <w:pPr>
        <w:pStyle w:val="41"/>
        <w:ind w:firstLine="840"/>
      </w:pPr>
      <w:r w:rsidRPr="00FB4D43">
        <w:rPr>
          <w:rFonts w:hint="eastAsia"/>
          <w:highlight w:val="cyan"/>
        </w:rPr>
        <w:t>mysqladmin -u</w:t>
      </w:r>
      <w:r w:rsidRPr="00FB4D43">
        <w:rPr>
          <w:rFonts w:hint="eastAsia"/>
          <w:highlight w:val="cyan"/>
        </w:rPr>
        <w:t>用户名</w:t>
      </w:r>
      <w:r w:rsidRPr="00FB4D43">
        <w:rPr>
          <w:rFonts w:hint="eastAsia"/>
          <w:highlight w:val="cyan"/>
        </w:rPr>
        <w:t xml:space="preserve"> -p</w:t>
      </w:r>
      <w:r w:rsidRPr="00FB4D43">
        <w:rPr>
          <w:rFonts w:hint="eastAsia"/>
          <w:highlight w:val="cyan"/>
        </w:rPr>
        <w:t>旧密码</w:t>
      </w:r>
      <w:r w:rsidRPr="00FB4D43">
        <w:rPr>
          <w:rFonts w:hint="eastAsia"/>
          <w:highlight w:val="cyan"/>
        </w:rPr>
        <w:t xml:space="preserve"> password </w:t>
      </w:r>
      <w:r w:rsidRPr="00FB4D43">
        <w:rPr>
          <w:rFonts w:hint="eastAsia"/>
          <w:highlight w:val="cyan"/>
        </w:rPr>
        <w:t>新密码</w:t>
      </w:r>
    </w:p>
    <w:p w:rsidR="000109F9" w:rsidRDefault="00052DAE" w:rsidP="00EB1CC4">
      <w:pPr>
        <w:pStyle w:val="2"/>
      </w:pPr>
      <w:r>
        <w:t>3</w:t>
      </w:r>
      <w:r w:rsidR="001B500A">
        <w:rPr>
          <w:rFonts w:hint="eastAsia"/>
        </w:rPr>
        <w:t xml:space="preserve"> </w:t>
      </w:r>
      <w:r w:rsidR="000109F9">
        <w:rPr>
          <w:rFonts w:hint="eastAsia"/>
        </w:rPr>
        <w:t xml:space="preserve">/etc/my.cnf </w:t>
      </w:r>
      <w:r w:rsidR="000109F9">
        <w:rPr>
          <w:rFonts w:hint="eastAsia"/>
        </w:rPr>
        <w:t>文件配置</w:t>
      </w:r>
    </w:p>
    <w:p w:rsidR="000109F9" w:rsidRDefault="000109F9" w:rsidP="000109F9">
      <w:pPr>
        <w:ind w:firstLine="420"/>
      </w:pPr>
      <w:r>
        <w:rPr>
          <w:rFonts w:hint="eastAsia"/>
        </w:rPr>
        <w:t>一般情况下，你不需要修改该配置文件，该文件默认配置如下：</w:t>
      </w:r>
    </w:p>
    <w:p w:rsidR="000109F9" w:rsidRDefault="000109F9" w:rsidP="001B500A">
      <w:pPr>
        <w:pStyle w:val="41"/>
        <w:ind w:firstLine="840"/>
      </w:pPr>
      <w:r>
        <w:t>[mysqld]</w:t>
      </w:r>
    </w:p>
    <w:p w:rsidR="000109F9" w:rsidRDefault="000109F9" w:rsidP="001B500A">
      <w:pPr>
        <w:pStyle w:val="41"/>
        <w:ind w:firstLine="840"/>
      </w:pPr>
      <w:r>
        <w:t>datadir=/var/lib/mysql</w:t>
      </w:r>
    </w:p>
    <w:p w:rsidR="000109F9" w:rsidRDefault="000109F9" w:rsidP="001B500A">
      <w:pPr>
        <w:pStyle w:val="41"/>
        <w:ind w:firstLine="840"/>
      </w:pPr>
      <w:r>
        <w:lastRenderedPageBreak/>
        <w:t>socket=/var/lib/mysql/mysql.sock</w:t>
      </w:r>
    </w:p>
    <w:p w:rsidR="000109F9" w:rsidRDefault="000109F9" w:rsidP="001B500A">
      <w:pPr>
        <w:pStyle w:val="41"/>
        <w:ind w:firstLine="840"/>
      </w:pPr>
      <w:r>
        <w:t>[mysql.server]</w:t>
      </w:r>
    </w:p>
    <w:p w:rsidR="000109F9" w:rsidRDefault="000109F9" w:rsidP="001B500A">
      <w:pPr>
        <w:pStyle w:val="41"/>
        <w:ind w:firstLine="840"/>
      </w:pPr>
      <w:r>
        <w:t>user=mysql</w:t>
      </w:r>
    </w:p>
    <w:p w:rsidR="001B500A" w:rsidRDefault="001B500A" w:rsidP="001B500A">
      <w:pPr>
        <w:pStyle w:val="41"/>
        <w:ind w:firstLine="840"/>
      </w:pPr>
      <w:r>
        <w:t>basedir=/var/lib</w:t>
      </w:r>
    </w:p>
    <w:p w:rsidR="000109F9" w:rsidRDefault="000109F9" w:rsidP="001B500A">
      <w:pPr>
        <w:pStyle w:val="41"/>
        <w:ind w:firstLine="840"/>
      </w:pPr>
      <w:r>
        <w:t>[safe_mysqld]</w:t>
      </w:r>
    </w:p>
    <w:p w:rsidR="000109F9" w:rsidRDefault="000109F9" w:rsidP="001B500A">
      <w:pPr>
        <w:pStyle w:val="41"/>
        <w:ind w:firstLine="840"/>
      </w:pPr>
      <w:r>
        <w:t>err-log=/var/log/mysqld.log</w:t>
      </w:r>
    </w:p>
    <w:p w:rsidR="000109F9" w:rsidRDefault="000109F9" w:rsidP="001B500A">
      <w:pPr>
        <w:pStyle w:val="41"/>
        <w:ind w:firstLine="840"/>
      </w:pPr>
      <w:r>
        <w:t>pid-file=/var/run/mysqld/mysqld.pid</w:t>
      </w:r>
    </w:p>
    <w:p w:rsidR="000109F9" w:rsidRDefault="000109F9" w:rsidP="000109F9">
      <w:pPr>
        <w:ind w:firstLine="420"/>
      </w:pPr>
      <w:r>
        <w:rPr>
          <w:rFonts w:hint="eastAsia"/>
        </w:rPr>
        <w:t>在配置文件中，你可以指定不同的错误日志文件存放的目录，一般你不需要改动这些配置。</w:t>
      </w:r>
    </w:p>
    <w:p w:rsidR="000109F9" w:rsidRDefault="00052DAE" w:rsidP="001B500A">
      <w:pPr>
        <w:pStyle w:val="2"/>
      </w:pPr>
      <w:r>
        <w:rPr>
          <w:rFonts w:hint="eastAsia"/>
        </w:rPr>
        <w:t>4</w:t>
      </w:r>
      <w:r w:rsidR="001B500A">
        <w:rPr>
          <w:rFonts w:hint="eastAsia"/>
        </w:rPr>
        <w:t xml:space="preserve"> </w:t>
      </w:r>
      <w:r w:rsidR="000109F9">
        <w:rPr>
          <w:rFonts w:hint="eastAsia"/>
        </w:rPr>
        <w:t>管理</w:t>
      </w:r>
      <w:r w:rsidR="000109F9">
        <w:rPr>
          <w:rFonts w:hint="eastAsia"/>
        </w:rPr>
        <w:t>MySQL</w:t>
      </w:r>
      <w:r w:rsidR="000109F9">
        <w:rPr>
          <w:rFonts w:hint="eastAsia"/>
        </w:rPr>
        <w:t>的命令</w:t>
      </w:r>
    </w:p>
    <w:p w:rsidR="000109F9" w:rsidRDefault="000109F9" w:rsidP="000109F9">
      <w:pPr>
        <w:ind w:firstLine="420"/>
      </w:pPr>
      <w:r>
        <w:rPr>
          <w:rFonts w:hint="eastAsia"/>
        </w:rPr>
        <w:t>以下列出了使用</w:t>
      </w:r>
      <w:r>
        <w:rPr>
          <w:rFonts w:hint="eastAsia"/>
        </w:rPr>
        <w:t>Mysql</w:t>
      </w:r>
      <w:r>
        <w:rPr>
          <w:rFonts w:hint="eastAsia"/>
        </w:rPr>
        <w:t>数据库过程中常用的命令：</w:t>
      </w:r>
    </w:p>
    <w:p w:rsidR="000109F9" w:rsidRDefault="000109F9" w:rsidP="00672876">
      <w:pPr>
        <w:pStyle w:val="41"/>
        <w:ind w:firstLine="840"/>
      </w:pPr>
      <w:r w:rsidRPr="003A575F">
        <w:rPr>
          <w:rFonts w:hint="eastAsia"/>
          <w:highlight w:val="cyan"/>
        </w:rPr>
        <w:t xml:space="preserve">USE </w:t>
      </w:r>
      <w:r w:rsidRPr="003A575F">
        <w:rPr>
          <w:rFonts w:hint="eastAsia"/>
          <w:highlight w:val="cyan"/>
        </w:rPr>
        <w:t>数据库名</w:t>
      </w:r>
      <w:r w:rsidRPr="003A575F">
        <w:rPr>
          <w:rFonts w:hint="eastAsia"/>
          <w:highlight w:val="cyan"/>
        </w:rPr>
        <w:t xml:space="preserve"> :</w:t>
      </w:r>
    </w:p>
    <w:p w:rsidR="000109F9" w:rsidRDefault="000109F9" w:rsidP="000109F9">
      <w:pPr>
        <w:ind w:firstLine="420"/>
      </w:pPr>
      <w:r w:rsidRPr="007F6944">
        <w:rPr>
          <w:rFonts w:hint="eastAsia"/>
          <w:highlight w:val="yellow"/>
        </w:rPr>
        <w:t>选择要操作的</w:t>
      </w:r>
      <w:r w:rsidRPr="007F6944">
        <w:rPr>
          <w:rFonts w:hint="eastAsia"/>
          <w:highlight w:val="yellow"/>
        </w:rPr>
        <w:t>Mysql</w:t>
      </w:r>
      <w:r w:rsidRPr="007F6944">
        <w:rPr>
          <w:rFonts w:hint="eastAsia"/>
          <w:highlight w:val="yellow"/>
        </w:rPr>
        <w:t>数据库，</w:t>
      </w:r>
      <w:r>
        <w:rPr>
          <w:rFonts w:hint="eastAsia"/>
        </w:rPr>
        <w:t>使用该命令后所有</w:t>
      </w:r>
      <w:r>
        <w:rPr>
          <w:rFonts w:hint="eastAsia"/>
        </w:rPr>
        <w:t>Mysql</w:t>
      </w:r>
      <w:r>
        <w:rPr>
          <w:rFonts w:hint="eastAsia"/>
        </w:rPr>
        <w:t>命令都只针对该数据库。</w:t>
      </w:r>
    </w:p>
    <w:p w:rsidR="000109F9" w:rsidRDefault="003A575F" w:rsidP="00672876">
      <w:pPr>
        <w:pStyle w:val="41"/>
        <w:ind w:firstLine="840"/>
      </w:pPr>
      <w:r>
        <w:rPr>
          <w:highlight w:val="cyan"/>
        </w:rPr>
        <w:t>SHOW DATABASES</w:t>
      </w:r>
      <w:r>
        <w:rPr>
          <w:rFonts w:hint="eastAsia"/>
          <w:highlight w:val="cyan"/>
        </w:rPr>
        <w:t>；</w:t>
      </w:r>
    </w:p>
    <w:p w:rsidR="000109F9" w:rsidRDefault="000109F9" w:rsidP="000109F9">
      <w:pPr>
        <w:ind w:firstLine="420"/>
      </w:pPr>
      <w:r w:rsidRPr="007F6944">
        <w:rPr>
          <w:rFonts w:hint="eastAsia"/>
          <w:highlight w:val="yellow"/>
        </w:rPr>
        <w:t>列出</w:t>
      </w:r>
      <w:r w:rsidRPr="007F6944">
        <w:rPr>
          <w:rFonts w:hint="eastAsia"/>
          <w:highlight w:val="yellow"/>
        </w:rPr>
        <w:t xml:space="preserve"> MySQL </w:t>
      </w:r>
      <w:r w:rsidRPr="007F6944">
        <w:rPr>
          <w:rFonts w:hint="eastAsia"/>
          <w:highlight w:val="yellow"/>
        </w:rPr>
        <w:t>数据库管理系统的数据库列表</w:t>
      </w:r>
      <w:r>
        <w:rPr>
          <w:rFonts w:hint="eastAsia"/>
        </w:rPr>
        <w:t>。</w:t>
      </w:r>
    </w:p>
    <w:p w:rsidR="000109F9" w:rsidRDefault="000109F9" w:rsidP="003A575F">
      <w:pPr>
        <w:pStyle w:val="41"/>
        <w:ind w:firstLine="840"/>
      </w:pPr>
      <w:r w:rsidRPr="00DB6AD0">
        <w:rPr>
          <w:highlight w:val="cyan"/>
        </w:rPr>
        <w:t>SHOW TABLES:</w:t>
      </w:r>
    </w:p>
    <w:p w:rsidR="000109F9" w:rsidRDefault="000109F9" w:rsidP="000109F9">
      <w:pPr>
        <w:ind w:firstLine="420"/>
      </w:pPr>
      <w:r>
        <w:rPr>
          <w:rFonts w:hint="eastAsia"/>
        </w:rPr>
        <w:t>显</w:t>
      </w:r>
      <w:r w:rsidRPr="007F6944">
        <w:rPr>
          <w:rFonts w:hint="eastAsia"/>
          <w:highlight w:val="yellow"/>
        </w:rPr>
        <w:t>示指定数据库的所有表</w:t>
      </w:r>
      <w:r>
        <w:rPr>
          <w:rFonts w:hint="eastAsia"/>
        </w:rPr>
        <w:t>，使用该命令前需要使用</w:t>
      </w:r>
      <w:r>
        <w:rPr>
          <w:rFonts w:hint="eastAsia"/>
        </w:rPr>
        <w:t xml:space="preserve"> use </w:t>
      </w:r>
      <w:r>
        <w:rPr>
          <w:rFonts w:hint="eastAsia"/>
        </w:rPr>
        <w:t>命令来选择要操作的数据库。</w:t>
      </w:r>
    </w:p>
    <w:p w:rsidR="000109F9" w:rsidRDefault="000109F9" w:rsidP="00B12D72">
      <w:pPr>
        <w:pStyle w:val="41"/>
        <w:ind w:firstLine="840"/>
      </w:pPr>
      <w:r w:rsidRPr="00B12D72">
        <w:rPr>
          <w:rFonts w:hint="eastAsia"/>
          <w:highlight w:val="cyan"/>
        </w:rPr>
        <w:t xml:space="preserve">SHOW COLUMNS FROM </w:t>
      </w:r>
      <w:r w:rsidRPr="00B12D72">
        <w:rPr>
          <w:rFonts w:hint="eastAsia"/>
          <w:highlight w:val="cyan"/>
        </w:rPr>
        <w:t>数据表</w:t>
      </w:r>
      <w:r w:rsidR="0086160E">
        <w:rPr>
          <w:rFonts w:hint="eastAsia"/>
        </w:rPr>
        <w:t xml:space="preserve">  //</w:t>
      </w:r>
      <w:r w:rsidR="0086160E">
        <w:rPr>
          <w:rFonts w:hint="eastAsia"/>
          <w:highlight w:val="cyan"/>
        </w:rPr>
        <w:t>与</w:t>
      </w:r>
      <w:r w:rsidR="0086160E">
        <w:rPr>
          <w:rFonts w:hint="eastAsia"/>
          <w:highlight w:val="cyan"/>
        </w:rPr>
        <w:t xml:space="preserve">describe </w:t>
      </w:r>
      <w:r w:rsidR="0086160E">
        <w:rPr>
          <w:rFonts w:hint="eastAsia"/>
          <w:highlight w:val="cyan"/>
        </w:rPr>
        <w:t>数据表等效</w:t>
      </w:r>
      <w:r>
        <w:rPr>
          <w:rFonts w:hint="eastAsia"/>
        </w:rPr>
        <w:t>:</w:t>
      </w:r>
    </w:p>
    <w:p w:rsidR="000109F9" w:rsidRDefault="000109F9" w:rsidP="000109F9">
      <w:pPr>
        <w:ind w:firstLine="420"/>
      </w:pPr>
      <w:r w:rsidRPr="007F6944">
        <w:rPr>
          <w:rFonts w:hint="eastAsia"/>
          <w:highlight w:val="yellow"/>
        </w:rPr>
        <w:t>显示数据表的属性，属性类型，主键信息</w:t>
      </w:r>
      <w:r>
        <w:rPr>
          <w:rFonts w:hint="eastAsia"/>
        </w:rPr>
        <w:t xml:space="preserve"> </w:t>
      </w:r>
      <w:r>
        <w:rPr>
          <w:rFonts w:hint="eastAsia"/>
        </w:rPr>
        <w:t>，是否为</w:t>
      </w:r>
      <w:r>
        <w:rPr>
          <w:rFonts w:hint="eastAsia"/>
        </w:rPr>
        <w:t xml:space="preserve"> NULL</w:t>
      </w:r>
      <w:r>
        <w:rPr>
          <w:rFonts w:hint="eastAsia"/>
        </w:rPr>
        <w:t>，默认值等其他信息。</w:t>
      </w:r>
    </w:p>
    <w:p w:rsidR="000109F9" w:rsidRDefault="000109F9" w:rsidP="006E5D4B">
      <w:pPr>
        <w:pStyle w:val="41"/>
        <w:ind w:firstLine="840"/>
      </w:pPr>
      <w:r w:rsidRPr="006E5D4B">
        <w:rPr>
          <w:rFonts w:hint="eastAsia"/>
          <w:highlight w:val="cyan"/>
        </w:rPr>
        <w:t xml:space="preserve">SHOW INDEX FROM </w:t>
      </w:r>
      <w:r w:rsidRPr="006E5D4B">
        <w:rPr>
          <w:rFonts w:hint="eastAsia"/>
          <w:highlight w:val="cyan"/>
        </w:rPr>
        <w:t>数据表</w:t>
      </w:r>
      <w:r w:rsidRPr="006E5D4B">
        <w:rPr>
          <w:rFonts w:hint="eastAsia"/>
          <w:highlight w:val="cyan"/>
        </w:rPr>
        <w:t>:</w:t>
      </w:r>
    </w:p>
    <w:p w:rsidR="000109F9" w:rsidRDefault="000109F9" w:rsidP="00BA7A7A">
      <w:pPr>
        <w:ind w:firstLine="420"/>
      </w:pPr>
      <w:r>
        <w:rPr>
          <w:rFonts w:hint="eastAsia"/>
        </w:rPr>
        <w:t>显</w:t>
      </w:r>
      <w:r w:rsidRPr="007F6944">
        <w:rPr>
          <w:rFonts w:hint="eastAsia"/>
          <w:highlight w:val="yellow"/>
        </w:rPr>
        <w:t>示数据表的详细索引信息</w:t>
      </w:r>
      <w:r>
        <w:rPr>
          <w:rFonts w:hint="eastAsia"/>
        </w:rPr>
        <w:t>，包括</w:t>
      </w:r>
      <w:r>
        <w:rPr>
          <w:rFonts w:hint="eastAsia"/>
        </w:rPr>
        <w:t>PRIMARY KEY</w:t>
      </w:r>
      <w:r>
        <w:rPr>
          <w:rFonts w:hint="eastAsia"/>
        </w:rPr>
        <w:t>（主键）。</w:t>
      </w:r>
    </w:p>
    <w:p w:rsidR="000109F9" w:rsidRDefault="000109F9" w:rsidP="00BA7A7A">
      <w:pPr>
        <w:pStyle w:val="41"/>
        <w:ind w:firstLine="840"/>
      </w:pPr>
      <w:r w:rsidRPr="00BA7A7A">
        <w:rPr>
          <w:highlight w:val="cyan"/>
        </w:rPr>
        <w:t>SHOW TABLE STATUS LIKE [FROM db_name] [LIKE 'pattern'] \G:</w:t>
      </w:r>
      <w:r>
        <w:t xml:space="preserve"> </w:t>
      </w:r>
    </w:p>
    <w:p w:rsidR="008F1109" w:rsidRPr="008F1109" w:rsidRDefault="000109F9" w:rsidP="000109F9">
      <w:pPr>
        <w:ind w:firstLine="420"/>
        <w:rPr>
          <w:highlight w:val="yellow"/>
        </w:rPr>
      </w:pPr>
      <w:r w:rsidRPr="00BA7A7A">
        <w:rPr>
          <w:rFonts w:hint="eastAsia"/>
          <w:highlight w:val="yellow"/>
        </w:rPr>
        <w:t>该命令将输出</w:t>
      </w:r>
      <w:r w:rsidRPr="00BA7A7A">
        <w:rPr>
          <w:rFonts w:hint="eastAsia"/>
          <w:highlight w:val="yellow"/>
        </w:rPr>
        <w:t>Mysql</w:t>
      </w:r>
      <w:r w:rsidRPr="00BA7A7A">
        <w:rPr>
          <w:rFonts w:hint="eastAsia"/>
          <w:highlight w:val="yellow"/>
        </w:rPr>
        <w:t>数据库管理系统的性能及统计信息。</w:t>
      </w:r>
      <w:r w:rsidR="008F1109">
        <w:rPr>
          <w:rFonts w:hint="eastAsia"/>
          <w:highlight w:val="yellow"/>
        </w:rPr>
        <w:t>\G</w:t>
      </w:r>
      <w:r w:rsidR="008F1109">
        <w:rPr>
          <w:rFonts w:hint="eastAsia"/>
          <w:highlight w:val="yellow"/>
        </w:rPr>
        <w:t>表示按列打印。</w:t>
      </w:r>
    </w:p>
    <w:p w:rsidR="008F1109" w:rsidRDefault="008F1109" w:rsidP="003654F5">
      <w:pPr>
        <w:pStyle w:val="1"/>
        <w:sectPr w:rsidR="008F1109" w:rsidSect="006717F2">
          <w:pgSz w:w="11906" w:h="16838"/>
          <w:pgMar w:top="1440" w:right="1080" w:bottom="1440" w:left="1080" w:header="851" w:footer="992" w:gutter="0"/>
          <w:cols w:space="425"/>
          <w:docGrid w:type="lines" w:linePitch="312"/>
        </w:sectPr>
      </w:pPr>
    </w:p>
    <w:p w:rsidR="003654F5" w:rsidRDefault="003654F5" w:rsidP="003654F5">
      <w:pPr>
        <w:pStyle w:val="1"/>
      </w:pPr>
      <w:r>
        <w:rPr>
          <w:rFonts w:hint="eastAsia"/>
        </w:rPr>
        <w:lastRenderedPageBreak/>
        <w:t xml:space="preserve">MySQL </w:t>
      </w:r>
      <w:r>
        <w:rPr>
          <w:rFonts w:hint="eastAsia"/>
        </w:rPr>
        <w:t>连接</w:t>
      </w:r>
    </w:p>
    <w:p w:rsidR="003654F5" w:rsidRDefault="0003393A" w:rsidP="0057284F">
      <w:pPr>
        <w:pStyle w:val="2"/>
      </w:pPr>
      <w:r>
        <w:rPr>
          <w:rFonts w:hint="eastAsia"/>
        </w:rPr>
        <w:t xml:space="preserve">1 </w:t>
      </w:r>
      <w:r w:rsidR="003654F5">
        <w:rPr>
          <w:rFonts w:hint="eastAsia"/>
        </w:rPr>
        <w:t>使用</w:t>
      </w:r>
      <w:r w:rsidR="003654F5">
        <w:rPr>
          <w:rFonts w:hint="eastAsia"/>
        </w:rPr>
        <w:t>mysql</w:t>
      </w:r>
      <w:r w:rsidR="003654F5">
        <w:rPr>
          <w:rFonts w:hint="eastAsia"/>
        </w:rPr>
        <w:t>二进制方式连接</w:t>
      </w:r>
    </w:p>
    <w:p w:rsidR="003654F5" w:rsidRDefault="003654F5" w:rsidP="003654F5">
      <w:pPr>
        <w:ind w:firstLine="420"/>
      </w:pPr>
      <w:r>
        <w:rPr>
          <w:rFonts w:hint="eastAsia"/>
        </w:rPr>
        <w:t>您可以使用</w:t>
      </w:r>
      <w:r>
        <w:rPr>
          <w:rFonts w:hint="eastAsia"/>
        </w:rPr>
        <w:t>MySQL</w:t>
      </w:r>
      <w:r>
        <w:rPr>
          <w:rFonts w:hint="eastAsia"/>
        </w:rPr>
        <w:t>二进制方式进入到</w:t>
      </w:r>
      <w:r>
        <w:rPr>
          <w:rFonts w:hint="eastAsia"/>
        </w:rPr>
        <w:t>mysql</w:t>
      </w:r>
      <w:r>
        <w:rPr>
          <w:rFonts w:hint="eastAsia"/>
        </w:rPr>
        <w:t>命令提示符下来连接</w:t>
      </w:r>
      <w:r>
        <w:rPr>
          <w:rFonts w:hint="eastAsia"/>
        </w:rPr>
        <w:t>MySQL</w:t>
      </w:r>
      <w:r>
        <w:rPr>
          <w:rFonts w:hint="eastAsia"/>
        </w:rPr>
        <w:t>数据库。</w:t>
      </w:r>
    </w:p>
    <w:p w:rsidR="003654F5" w:rsidRDefault="003654F5" w:rsidP="003654F5">
      <w:pPr>
        <w:ind w:firstLine="420"/>
      </w:pPr>
      <w:r>
        <w:rPr>
          <w:rFonts w:hint="eastAsia"/>
        </w:rPr>
        <w:t>实例</w:t>
      </w:r>
    </w:p>
    <w:p w:rsidR="003654F5" w:rsidRDefault="003654F5" w:rsidP="003654F5">
      <w:pPr>
        <w:ind w:firstLine="420"/>
      </w:pPr>
      <w:r>
        <w:rPr>
          <w:rFonts w:hint="eastAsia"/>
        </w:rPr>
        <w:t>以下是从命令行中连接</w:t>
      </w:r>
      <w:r>
        <w:rPr>
          <w:rFonts w:hint="eastAsia"/>
        </w:rPr>
        <w:t>mysql</w:t>
      </w:r>
      <w:r>
        <w:rPr>
          <w:rFonts w:hint="eastAsia"/>
        </w:rPr>
        <w:t>服务器的简单实例：</w:t>
      </w:r>
    </w:p>
    <w:p w:rsidR="003654F5" w:rsidRDefault="003654F5" w:rsidP="00606B05">
      <w:pPr>
        <w:pStyle w:val="41"/>
        <w:ind w:firstLine="840"/>
      </w:pPr>
      <w:r>
        <w:t xml:space="preserve">[root@host]# mysql -u </w:t>
      </w:r>
      <w:r w:rsidR="00495704">
        <w:rPr>
          <w:rFonts w:hint="eastAsia"/>
        </w:rPr>
        <w:t>用户名</w:t>
      </w:r>
      <w:r>
        <w:t xml:space="preserve"> -p</w:t>
      </w:r>
    </w:p>
    <w:p w:rsidR="003654F5" w:rsidRDefault="003654F5" w:rsidP="00606B05">
      <w:pPr>
        <w:pStyle w:val="41"/>
        <w:ind w:firstLine="840"/>
      </w:pPr>
      <w:r>
        <w:t>Enter password:******</w:t>
      </w:r>
    </w:p>
    <w:p w:rsidR="003654F5" w:rsidRDefault="003654F5" w:rsidP="003654F5">
      <w:pPr>
        <w:ind w:firstLine="420"/>
      </w:pPr>
      <w:r>
        <w:rPr>
          <w:rFonts w:hint="eastAsia"/>
        </w:rPr>
        <w:t>在登录成功后会出现</w:t>
      </w:r>
      <w:r>
        <w:rPr>
          <w:rFonts w:hint="eastAsia"/>
        </w:rPr>
        <w:t xml:space="preserve"> mysql&gt; </w:t>
      </w:r>
      <w:r>
        <w:rPr>
          <w:rFonts w:hint="eastAsia"/>
        </w:rPr>
        <w:t>命令提示窗口，你可以在上面执行任何</w:t>
      </w:r>
      <w:r>
        <w:rPr>
          <w:rFonts w:hint="eastAsia"/>
        </w:rPr>
        <w:t xml:space="preserve"> SQL </w:t>
      </w:r>
      <w:r>
        <w:rPr>
          <w:rFonts w:hint="eastAsia"/>
        </w:rPr>
        <w:t>语句。</w:t>
      </w:r>
    </w:p>
    <w:p w:rsidR="003654F5" w:rsidRDefault="003654F5" w:rsidP="003654F5">
      <w:pPr>
        <w:ind w:firstLine="420"/>
      </w:pPr>
      <w:r>
        <w:rPr>
          <w:rFonts w:hint="eastAsia"/>
        </w:rPr>
        <w:t>以上命令执行后，登录成功输出结果如下</w:t>
      </w:r>
      <w:r>
        <w:rPr>
          <w:rFonts w:hint="eastAsia"/>
        </w:rPr>
        <w:t>:</w:t>
      </w:r>
    </w:p>
    <w:p w:rsidR="003654F5" w:rsidRDefault="003654F5" w:rsidP="003F2251">
      <w:pPr>
        <w:pStyle w:val="41"/>
        <w:ind w:firstLine="840"/>
      </w:pPr>
      <w:r>
        <w:t>Welcome to the MySQL monitor.  Commands end with ; or \g.</w:t>
      </w:r>
    </w:p>
    <w:p w:rsidR="003654F5" w:rsidRDefault="003654F5" w:rsidP="00F552A2">
      <w:pPr>
        <w:pStyle w:val="41"/>
        <w:ind w:firstLine="840"/>
      </w:pPr>
      <w:r>
        <w:t>Your MySQL connection id is 2</w:t>
      </w:r>
      <w:r w:rsidR="00F552A2">
        <w:t>854760 to server version: 5.0.9</w:t>
      </w:r>
    </w:p>
    <w:p w:rsidR="003654F5" w:rsidRDefault="003654F5" w:rsidP="00E374EF">
      <w:pPr>
        <w:pStyle w:val="41"/>
        <w:ind w:firstLine="840"/>
      </w:pPr>
      <w:r>
        <w:t>Type 'help;' or '\h' for help. Type '\c' to clear the buffer.</w:t>
      </w:r>
    </w:p>
    <w:p w:rsidR="003654F5" w:rsidRDefault="003654F5" w:rsidP="003654F5">
      <w:pPr>
        <w:ind w:firstLine="420"/>
      </w:pPr>
      <w:r>
        <w:rPr>
          <w:rFonts w:hint="eastAsia"/>
        </w:rPr>
        <w:t>在以上实例中，我们使用了</w:t>
      </w:r>
      <w:r>
        <w:rPr>
          <w:rFonts w:hint="eastAsia"/>
        </w:rPr>
        <w:t>root</w:t>
      </w:r>
      <w:r>
        <w:rPr>
          <w:rFonts w:hint="eastAsia"/>
        </w:rPr>
        <w:t>用户登录到</w:t>
      </w:r>
      <w:r>
        <w:rPr>
          <w:rFonts w:hint="eastAsia"/>
        </w:rPr>
        <w:t>mysql</w:t>
      </w:r>
      <w:r>
        <w:rPr>
          <w:rFonts w:hint="eastAsia"/>
        </w:rPr>
        <w:t>服务器，当然你也可以使用其他</w:t>
      </w:r>
      <w:r>
        <w:rPr>
          <w:rFonts w:hint="eastAsia"/>
        </w:rPr>
        <w:t>mysql</w:t>
      </w:r>
      <w:r>
        <w:rPr>
          <w:rFonts w:hint="eastAsia"/>
        </w:rPr>
        <w:t>用户登录。</w:t>
      </w:r>
    </w:p>
    <w:p w:rsidR="003654F5" w:rsidRDefault="003654F5" w:rsidP="003654F5">
      <w:pPr>
        <w:ind w:firstLine="420"/>
      </w:pPr>
      <w:r>
        <w:rPr>
          <w:rFonts w:hint="eastAsia"/>
        </w:rPr>
        <w:t>如果用户权限足够，任何用户都可以在</w:t>
      </w:r>
      <w:r>
        <w:rPr>
          <w:rFonts w:hint="eastAsia"/>
        </w:rPr>
        <w:t>mysql</w:t>
      </w:r>
      <w:r>
        <w:rPr>
          <w:rFonts w:hint="eastAsia"/>
        </w:rPr>
        <w:t>的命令提示窗口中进行</w:t>
      </w:r>
      <w:r>
        <w:rPr>
          <w:rFonts w:hint="eastAsia"/>
        </w:rPr>
        <w:t>SQL</w:t>
      </w:r>
      <w:r>
        <w:rPr>
          <w:rFonts w:hint="eastAsia"/>
        </w:rPr>
        <w:t>操作。</w:t>
      </w:r>
    </w:p>
    <w:p w:rsidR="003654F5" w:rsidRDefault="003654F5" w:rsidP="003654F5">
      <w:pPr>
        <w:ind w:firstLine="420"/>
      </w:pPr>
      <w:r>
        <w:rPr>
          <w:rFonts w:hint="eastAsia"/>
        </w:rPr>
        <w:t>退出</w:t>
      </w:r>
      <w:r>
        <w:rPr>
          <w:rFonts w:hint="eastAsia"/>
        </w:rPr>
        <w:t xml:space="preserve"> mysql&gt; </w:t>
      </w:r>
      <w:r>
        <w:rPr>
          <w:rFonts w:hint="eastAsia"/>
        </w:rPr>
        <w:t>命令提示窗口可以使用</w:t>
      </w:r>
      <w:r>
        <w:rPr>
          <w:rFonts w:hint="eastAsia"/>
        </w:rPr>
        <w:t xml:space="preserve"> exit </w:t>
      </w:r>
      <w:r>
        <w:rPr>
          <w:rFonts w:hint="eastAsia"/>
        </w:rPr>
        <w:t>命令，如下所示：</w:t>
      </w:r>
    </w:p>
    <w:p w:rsidR="003654F5" w:rsidRDefault="003654F5" w:rsidP="003969D3">
      <w:pPr>
        <w:pStyle w:val="41"/>
        <w:ind w:firstLine="840"/>
      </w:pPr>
      <w:r>
        <w:t>mysql&gt; exit</w:t>
      </w:r>
    </w:p>
    <w:p w:rsidR="006B18A6" w:rsidRDefault="003654F5" w:rsidP="003969D3">
      <w:pPr>
        <w:pStyle w:val="41"/>
        <w:ind w:firstLine="840"/>
      </w:pPr>
      <w:r>
        <w:t>Bye</w:t>
      </w:r>
    </w:p>
    <w:p w:rsidR="006B18A6" w:rsidRDefault="006B18A6" w:rsidP="006B18A6">
      <w:pPr>
        <w:pStyle w:val="2"/>
      </w:pPr>
      <w:r>
        <w:t xml:space="preserve">2 </w:t>
      </w:r>
      <w:r>
        <w:rPr>
          <w:rFonts w:hint="eastAsia"/>
        </w:rPr>
        <w:t>在</w:t>
      </w:r>
      <w:r>
        <w:rPr>
          <w:rFonts w:hint="eastAsia"/>
        </w:rPr>
        <w:t>C/C++</w:t>
      </w:r>
      <w:r>
        <w:rPr>
          <w:rFonts w:hint="eastAsia"/>
        </w:rPr>
        <w:t>中连接</w:t>
      </w:r>
      <w:r>
        <w:rPr>
          <w:rFonts w:hint="eastAsia"/>
        </w:rPr>
        <w:t>mysql</w:t>
      </w:r>
    </w:p>
    <w:p w:rsidR="006B18A6" w:rsidRDefault="006B18A6" w:rsidP="006B18A6">
      <w:pPr>
        <w:pStyle w:val="3"/>
      </w:pPr>
      <w:r>
        <w:rPr>
          <w:rFonts w:hint="eastAsia"/>
        </w:rPr>
        <w:t>2.1 C</w:t>
      </w:r>
      <w:r>
        <w:rPr>
          <w:rFonts w:hint="eastAsia"/>
        </w:rPr>
        <w:t>的连接方法</w:t>
      </w:r>
    </w:p>
    <w:p w:rsidR="00C2177A" w:rsidRDefault="006B18A6" w:rsidP="006B18A6">
      <w:pPr>
        <w:ind w:firstLine="420"/>
      </w:pPr>
      <w:r>
        <w:rPr>
          <w:rFonts w:hint="eastAsia"/>
        </w:rPr>
        <w:t>第一种</w:t>
      </w:r>
      <w:r>
        <w:rPr>
          <w:rFonts w:hint="eastAsia"/>
        </w:rPr>
        <w:t xml:space="preserve"> </w:t>
      </w:r>
      <w:r>
        <w:rPr>
          <w:rFonts w:hint="eastAsia"/>
        </w:rPr>
        <w:t>使用</w:t>
      </w:r>
      <w:r>
        <w:rPr>
          <w:rFonts w:hint="eastAsia"/>
        </w:rPr>
        <w:t>C API</w:t>
      </w:r>
      <w:r>
        <w:rPr>
          <w:rFonts w:hint="eastAsia"/>
        </w:rPr>
        <w:t>，要求本机安装了</w:t>
      </w:r>
      <w:r>
        <w:rPr>
          <w:rFonts w:hint="eastAsia"/>
        </w:rPr>
        <w:t>mysql-server</w:t>
      </w:r>
      <w:r>
        <w:t xml:space="preserve"> </w:t>
      </w:r>
      <w:r w:rsidR="00C2177A">
        <w:t xml:space="preserve">  </w:t>
      </w:r>
      <w:r>
        <w:rPr>
          <w:rFonts w:hint="eastAsia"/>
        </w:rPr>
        <w:t>mysql-client</w:t>
      </w:r>
      <w:r w:rsidR="00C2177A">
        <w:t xml:space="preserve">  </w:t>
      </w:r>
      <w:r>
        <w:t xml:space="preserve"> </w:t>
      </w:r>
      <w:r w:rsidR="00C2177A" w:rsidRPr="00020869">
        <w:t>libmysqlclient-dev</w:t>
      </w:r>
    </w:p>
    <w:p w:rsidR="00C2177A" w:rsidRDefault="00C2177A" w:rsidP="006B18A6">
      <w:pPr>
        <w:ind w:firstLine="420"/>
      </w:pPr>
      <w:r>
        <w:rPr>
          <w:rFonts w:hint="eastAsia"/>
        </w:rPr>
        <w:t>第二种</w:t>
      </w:r>
      <w:r>
        <w:rPr>
          <w:rFonts w:hint="eastAsia"/>
        </w:rPr>
        <w:t xml:space="preserve"> </w:t>
      </w:r>
      <w:r>
        <w:rPr>
          <w:rFonts w:hint="eastAsia"/>
        </w:rPr>
        <w:t>使用</w:t>
      </w:r>
      <w:r>
        <w:t xml:space="preserve">C </w:t>
      </w:r>
      <w:r>
        <w:rPr>
          <w:rFonts w:hint="eastAsia"/>
        </w:rPr>
        <w:t>connect</w:t>
      </w:r>
      <w:r>
        <w:t xml:space="preserve"> </w:t>
      </w:r>
      <w:r>
        <w:rPr>
          <w:rFonts w:hint="eastAsia"/>
        </w:rPr>
        <w:t>不需安装</w:t>
      </w:r>
      <w:r w:rsidR="008F1658">
        <w:rPr>
          <w:rFonts w:hint="eastAsia"/>
        </w:rPr>
        <w:t>mysql-server</w:t>
      </w:r>
      <w:bookmarkStart w:id="0" w:name="_GoBack"/>
      <w:bookmarkEnd w:id="0"/>
    </w:p>
    <w:p w:rsidR="008F1658" w:rsidRDefault="008F1658" w:rsidP="006B18A6">
      <w:pPr>
        <w:ind w:firstLine="420"/>
        <w:rPr>
          <w:rFonts w:hint="eastAsia"/>
        </w:rPr>
      </w:pPr>
    </w:p>
    <w:p w:rsidR="00B42EAE" w:rsidRDefault="00B42EAE" w:rsidP="006B18A6">
      <w:pPr>
        <w:ind w:firstLine="420"/>
      </w:pPr>
      <w:r>
        <w:br w:type="page"/>
      </w:r>
    </w:p>
    <w:p w:rsidR="00B42EAE" w:rsidRDefault="00B42EAE" w:rsidP="003969D3">
      <w:pPr>
        <w:pStyle w:val="41"/>
        <w:ind w:firstLine="840"/>
        <w:sectPr w:rsidR="00B42EAE" w:rsidSect="006717F2">
          <w:pgSz w:w="11906" w:h="16838"/>
          <w:pgMar w:top="1440" w:right="1080" w:bottom="1440" w:left="1080" w:header="851" w:footer="992" w:gutter="0"/>
          <w:cols w:space="425"/>
          <w:docGrid w:type="lines" w:linePitch="312"/>
        </w:sectPr>
      </w:pPr>
    </w:p>
    <w:p w:rsidR="008929F7" w:rsidRDefault="00B42EAE" w:rsidP="00B42EAE">
      <w:pPr>
        <w:pStyle w:val="1"/>
      </w:pPr>
      <w:r>
        <w:rPr>
          <w:rFonts w:hint="eastAsia"/>
        </w:rPr>
        <w:lastRenderedPageBreak/>
        <w:t xml:space="preserve">MYSQL </w:t>
      </w:r>
      <w:r>
        <w:rPr>
          <w:rFonts w:hint="eastAsia"/>
        </w:rPr>
        <w:t>默认数据库</w:t>
      </w:r>
    </w:p>
    <w:p w:rsidR="00B42EAE" w:rsidRDefault="00BA3488" w:rsidP="00BA3488">
      <w:pPr>
        <w:pStyle w:val="2"/>
      </w:pPr>
      <w:r>
        <w:t xml:space="preserve">1 </w:t>
      </w:r>
      <w:r w:rsidRPr="00BA3488">
        <w:t>information_schema</w:t>
      </w:r>
      <w:r>
        <w:rPr>
          <w:rFonts w:hint="eastAsia"/>
        </w:rPr>
        <w:t>数据库</w:t>
      </w:r>
    </w:p>
    <w:tbl>
      <w:tblPr>
        <w:tblStyle w:val="af7"/>
        <w:tblW w:w="0" w:type="auto"/>
        <w:tblLook w:val="04A0" w:firstRow="1" w:lastRow="0" w:firstColumn="1" w:lastColumn="0" w:noHBand="0" w:noVBand="1"/>
      </w:tblPr>
      <w:tblGrid>
        <w:gridCol w:w="4868"/>
        <w:gridCol w:w="4868"/>
      </w:tblGrid>
      <w:tr w:rsidR="00167962" w:rsidTr="00167962">
        <w:tc>
          <w:tcPr>
            <w:tcW w:w="4868" w:type="dxa"/>
          </w:tcPr>
          <w:p w:rsidR="00167962" w:rsidRDefault="00167962" w:rsidP="0015130B">
            <w:pPr>
              <w:pStyle w:val="01"/>
            </w:pPr>
            <w:r>
              <w:t>CHARACTER_SETS</w:t>
            </w:r>
          </w:p>
        </w:tc>
        <w:tc>
          <w:tcPr>
            <w:tcW w:w="4868" w:type="dxa"/>
          </w:tcPr>
          <w:p w:rsidR="00167962" w:rsidRPr="00094DDE" w:rsidRDefault="00094DDE" w:rsidP="0015130B">
            <w:pPr>
              <w:pStyle w:val="01"/>
            </w:pPr>
            <w:r>
              <w:t>INNODB_LOCKS</w:t>
            </w:r>
          </w:p>
        </w:tc>
      </w:tr>
      <w:tr w:rsidR="00167962" w:rsidTr="00167962">
        <w:tc>
          <w:tcPr>
            <w:tcW w:w="4868" w:type="dxa"/>
          </w:tcPr>
          <w:p w:rsidR="00167962" w:rsidRDefault="00167962" w:rsidP="0015130B">
            <w:pPr>
              <w:pStyle w:val="01"/>
            </w:pPr>
            <w:r>
              <w:t>COLLATIONS</w:t>
            </w:r>
          </w:p>
        </w:tc>
        <w:tc>
          <w:tcPr>
            <w:tcW w:w="4868" w:type="dxa"/>
          </w:tcPr>
          <w:p w:rsidR="00167962" w:rsidRDefault="00094DDE" w:rsidP="0015130B">
            <w:pPr>
              <w:pStyle w:val="01"/>
            </w:pPr>
            <w:r>
              <w:t xml:space="preserve">INNODB_TRX   </w:t>
            </w:r>
          </w:p>
        </w:tc>
      </w:tr>
      <w:tr w:rsidR="00167962" w:rsidTr="00167962">
        <w:tc>
          <w:tcPr>
            <w:tcW w:w="4868" w:type="dxa"/>
          </w:tcPr>
          <w:p w:rsidR="00167962" w:rsidRDefault="00167962" w:rsidP="0015130B">
            <w:pPr>
              <w:pStyle w:val="01"/>
            </w:pPr>
            <w:r>
              <w:t>COLLATION_CHARACTER_SET_APPLICABILITY</w:t>
            </w:r>
          </w:p>
        </w:tc>
        <w:tc>
          <w:tcPr>
            <w:tcW w:w="4868" w:type="dxa"/>
          </w:tcPr>
          <w:p w:rsidR="00167962" w:rsidRDefault="00094DDE" w:rsidP="0015130B">
            <w:pPr>
              <w:pStyle w:val="01"/>
            </w:pPr>
            <w:r>
              <w:t>INNODB_SYS_DATAFILES</w:t>
            </w:r>
          </w:p>
        </w:tc>
      </w:tr>
      <w:tr w:rsidR="00167962" w:rsidTr="00167962">
        <w:tc>
          <w:tcPr>
            <w:tcW w:w="4868" w:type="dxa"/>
          </w:tcPr>
          <w:p w:rsidR="00167962" w:rsidRDefault="00167962" w:rsidP="0015130B">
            <w:pPr>
              <w:pStyle w:val="01"/>
            </w:pPr>
            <w:r>
              <w:t>COLUMNS</w:t>
            </w:r>
          </w:p>
        </w:tc>
        <w:tc>
          <w:tcPr>
            <w:tcW w:w="4868" w:type="dxa"/>
          </w:tcPr>
          <w:p w:rsidR="00167962" w:rsidRDefault="00094DDE" w:rsidP="0015130B">
            <w:pPr>
              <w:pStyle w:val="01"/>
            </w:pPr>
            <w:r>
              <w:t xml:space="preserve">INNODB_FT_CONFIG  </w:t>
            </w:r>
          </w:p>
        </w:tc>
      </w:tr>
      <w:tr w:rsidR="00167962" w:rsidTr="00167962">
        <w:tc>
          <w:tcPr>
            <w:tcW w:w="4868" w:type="dxa"/>
          </w:tcPr>
          <w:p w:rsidR="00167962" w:rsidRDefault="00167962" w:rsidP="0015130B">
            <w:pPr>
              <w:pStyle w:val="01"/>
            </w:pPr>
            <w:r>
              <w:t>COLUMN_PRIVILEGES</w:t>
            </w:r>
          </w:p>
        </w:tc>
        <w:tc>
          <w:tcPr>
            <w:tcW w:w="4868" w:type="dxa"/>
          </w:tcPr>
          <w:p w:rsidR="00167962" w:rsidRDefault="00094DDE" w:rsidP="0015130B">
            <w:pPr>
              <w:pStyle w:val="01"/>
            </w:pPr>
            <w:r>
              <w:t>INNODB_SYS_VIRTUAL</w:t>
            </w:r>
          </w:p>
        </w:tc>
      </w:tr>
      <w:tr w:rsidR="00167962" w:rsidTr="00167962">
        <w:tc>
          <w:tcPr>
            <w:tcW w:w="4868" w:type="dxa"/>
          </w:tcPr>
          <w:p w:rsidR="00167962" w:rsidRDefault="00167962" w:rsidP="0015130B">
            <w:pPr>
              <w:pStyle w:val="01"/>
            </w:pPr>
            <w:r>
              <w:t>ENGINES</w:t>
            </w:r>
          </w:p>
        </w:tc>
        <w:tc>
          <w:tcPr>
            <w:tcW w:w="4868" w:type="dxa"/>
          </w:tcPr>
          <w:p w:rsidR="00167962" w:rsidRDefault="00094DDE" w:rsidP="0015130B">
            <w:pPr>
              <w:pStyle w:val="01"/>
            </w:pPr>
            <w:r>
              <w:t xml:space="preserve">INNODB_CMP  </w:t>
            </w:r>
          </w:p>
        </w:tc>
      </w:tr>
      <w:tr w:rsidR="00167962" w:rsidTr="00167962">
        <w:tc>
          <w:tcPr>
            <w:tcW w:w="4868" w:type="dxa"/>
          </w:tcPr>
          <w:p w:rsidR="00167962" w:rsidRDefault="00167962" w:rsidP="0015130B">
            <w:pPr>
              <w:pStyle w:val="01"/>
            </w:pPr>
            <w:r>
              <w:t>EVENTS</w:t>
            </w:r>
          </w:p>
        </w:tc>
        <w:tc>
          <w:tcPr>
            <w:tcW w:w="4868" w:type="dxa"/>
          </w:tcPr>
          <w:p w:rsidR="00167962" w:rsidRDefault="00094DDE" w:rsidP="0015130B">
            <w:pPr>
              <w:pStyle w:val="01"/>
            </w:pPr>
            <w:r>
              <w:t>INNODB_FT_BEING_DELETED</w:t>
            </w:r>
          </w:p>
        </w:tc>
      </w:tr>
      <w:tr w:rsidR="00167962" w:rsidTr="00167962">
        <w:tc>
          <w:tcPr>
            <w:tcW w:w="4868" w:type="dxa"/>
          </w:tcPr>
          <w:p w:rsidR="00167962" w:rsidRDefault="00167962" w:rsidP="0015130B">
            <w:pPr>
              <w:pStyle w:val="01"/>
            </w:pPr>
            <w:r>
              <w:t>FILES</w:t>
            </w:r>
          </w:p>
        </w:tc>
        <w:tc>
          <w:tcPr>
            <w:tcW w:w="4868" w:type="dxa"/>
          </w:tcPr>
          <w:p w:rsidR="00167962" w:rsidRDefault="00094DDE" w:rsidP="0015130B">
            <w:pPr>
              <w:pStyle w:val="01"/>
            </w:pPr>
            <w:r>
              <w:t>INNODB_CMP_RESET</w:t>
            </w:r>
          </w:p>
        </w:tc>
      </w:tr>
      <w:tr w:rsidR="00167962" w:rsidTr="00167962">
        <w:tc>
          <w:tcPr>
            <w:tcW w:w="4868" w:type="dxa"/>
          </w:tcPr>
          <w:p w:rsidR="00167962" w:rsidRDefault="00167962" w:rsidP="0015130B">
            <w:pPr>
              <w:pStyle w:val="01"/>
            </w:pPr>
            <w:r>
              <w:t>GLOBAL_STATUS</w:t>
            </w:r>
          </w:p>
        </w:tc>
        <w:tc>
          <w:tcPr>
            <w:tcW w:w="4868" w:type="dxa"/>
          </w:tcPr>
          <w:p w:rsidR="00167962" w:rsidRDefault="00094DDE" w:rsidP="0015130B">
            <w:pPr>
              <w:pStyle w:val="01"/>
            </w:pPr>
            <w:r>
              <w:t>INNODB_CMP_PER_INDEX</w:t>
            </w:r>
          </w:p>
        </w:tc>
      </w:tr>
      <w:tr w:rsidR="00167962" w:rsidTr="00167962">
        <w:tc>
          <w:tcPr>
            <w:tcW w:w="4868" w:type="dxa"/>
          </w:tcPr>
          <w:p w:rsidR="00167962" w:rsidRDefault="00167962" w:rsidP="0015130B">
            <w:pPr>
              <w:pStyle w:val="01"/>
            </w:pPr>
            <w:r>
              <w:t>GLOBAL_VARIABLES</w:t>
            </w:r>
          </w:p>
        </w:tc>
        <w:tc>
          <w:tcPr>
            <w:tcW w:w="4868" w:type="dxa"/>
          </w:tcPr>
          <w:p w:rsidR="00167962" w:rsidRDefault="00094DDE" w:rsidP="0015130B">
            <w:pPr>
              <w:pStyle w:val="01"/>
            </w:pPr>
            <w:r>
              <w:t>INNODB_CMPMEM_RESET</w:t>
            </w:r>
          </w:p>
        </w:tc>
      </w:tr>
      <w:tr w:rsidR="00167962" w:rsidTr="00167962">
        <w:tc>
          <w:tcPr>
            <w:tcW w:w="4868" w:type="dxa"/>
          </w:tcPr>
          <w:p w:rsidR="00167962" w:rsidRDefault="00167962" w:rsidP="0015130B">
            <w:pPr>
              <w:pStyle w:val="01"/>
            </w:pPr>
            <w:r>
              <w:t>KEY_COLUMN_USAGE</w:t>
            </w:r>
          </w:p>
        </w:tc>
        <w:tc>
          <w:tcPr>
            <w:tcW w:w="4868" w:type="dxa"/>
          </w:tcPr>
          <w:p w:rsidR="00167962" w:rsidRDefault="00094DDE" w:rsidP="0015130B">
            <w:pPr>
              <w:pStyle w:val="01"/>
            </w:pPr>
            <w:r>
              <w:t>INNODB_FT_DELETED</w:t>
            </w:r>
          </w:p>
        </w:tc>
      </w:tr>
      <w:tr w:rsidR="00167962" w:rsidTr="00167962">
        <w:tc>
          <w:tcPr>
            <w:tcW w:w="4868" w:type="dxa"/>
          </w:tcPr>
          <w:p w:rsidR="00167962" w:rsidRDefault="00167962" w:rsidP="0015130B">
            <w:pPr>
              <w:pStyle w:val="01"/>
            </w:pPr>
            <w:r>
              <w:t>OPTIMIZER_TRACE</w:t>
            </w:r>
          </w:p>
        </w:tc>
        <w:tc>
          <w:tcPr>
            <w:tcW w:w="4868" w:type="dxa"/>
          </w:tcPr>
          <w:p w:rsidR="00167962" w:rsidRDefault="00094DDE" w:rsidP="0015130B">
            <w:pPr>
              <w:pStyle w:val="01"/>
            </w:pPr>
            <w:r>
              <w:t>INNODB_BUFFER_PAGE_LRU</w:t>
            </w:r>
          </w:p>
        </w:tc>
      </w:tr>
      <w:tr w:rsidR="00167962" w:rsidTr="00167962">
        <w:tc>
          <w:tcPr>
            <w:tcW w:w="4868" w:type="dxa"/>
          </w:tcPr>
          <w:p w:rsidR="00167962" w:rsidRDefault="00167962" w:rsidP="0015130B">
            <w:pPr>
              <w:pStyle w:val="01"/>
            </w:pPr>
            <w:r>
              <w:t>PARAMETERS</w:t>
            </w:r>
          </w:p>
        </w:tc>
        <w:tc>
          <w:tcPr>
            <w:tcW w:w="4868" w:type="dxa"/>
          </w:tcPr>
          <w:p w:rsidR="00167962" w:rsidRDefault="00094DDE" w:rsidP="0015130B">
            <w:pPr>
              <w:pStyle w:val="01"/>
            </w:pPr>
            <w:r>
              <w:t xml:space="preserve">INNODB_LOCK_WAITS   </w:t>
            </w:r>
          </w:p>
        </w:tc>
      </w:tr>
      <w:tr w:rsidR="00167962" w:rsidTr="00167962">
        <w:tc>
          <w:tcPr>
            <w:tcW w:w="4868" w:type="dxa"/>
          </w:tcPr>
          <w:p w:rsidR="00167962" w:rsidRDefault="00167962" w:rsidP="0015130B">
            <w:pPr>
              <w:pStyle w:val="01"/>
            </w:pPr>
            <w:r>
              <w:t>PARTITIONS</w:t>
            </w:r>
          </w:p>
        </w:tc>
        <w:tc>
          <w:tcPr>
            <w:tcW w:w="4868" w:type="dxa"/>
          </w:tcPr>
          <w:p w:rsidR="00167962" w:rsidRDefault="004B3674" w:rsidP="0015130B">
            <w:pPr>
              <w:pStyle w:val="01"/>
            </w:pPr>
            <w:r>
              <w:t xml:space="preserve">INNODB_TEMP_TABLE_INFO                </w:t>
            </w:r>
          </w:p>
        </w:tc>
      </w:tr>
      <w:tr w:rsidR="00167962" w:rsidTr="00167962">
        <w:tc>
          <w:tcPr>
            <w:tcW w:w="4868" w:type="dxa"/>
          </w:tcPr>
          <w:p w:rsidR="00167962" w:rsidRDefault="00167962" w:rsidP="0015130B">
            <w:pPr>
              <w:pStyle w:val="01"/>
            </w:pPr>
            <w:r>
              <w:t>PLUGINS</w:t>
            </w:r>
          </w:p>
        </w:tc>
        <w:tc>
          <w:tcPr>
            <w:tcW w:w="4868" w:type="dxa"/>
          </w:tcPr>
          <w:p w:rsidR="00167962" w:rsidRDefault="004B3674" w:rsidP="0015130B">
            <w:pPr>
              <w:pStyle w:val="01"/>
            </w:pPr>
            <w:r>
              <w:t xml:space="preserve">INNODB_SYS_INDEXES                    </w:t>
            </w:r>
          </w:p>
        </w:tc>
      </w:tr>
      <w:tr w:rsidR="00167962" w:rsidTr="00167962">
        <w:tc>
          <w:tcPr>
            <w:tcW w:w="4868" w:type="dxa"/>
          </w:tcPr>
          <w:p w:rsidR="00167962" w:rsidRDefault="00167962" w:rsidP="0015130B">
            <w:pPr>
              <w:pStyle w:val="01"/>
            </w:pPr>
            <w:r>
              <w:t>PROCESSLIST</w:t>
            </w:r>
          </w:p>
        </w:tc>
        <w:tc>
          <w:tcPr>
            <w:tcW w:w="4868" w:type="dxa"/>
          </w:tcPr>
          <w:p w:rsidR="00167962" w:rsidRDefault="004B3674" w:rsidP="0015130B">
            <w:pPr>
              <w:pStyle w:val="01"/>
            </w:pPr>
            <w:r>
              <w:t xml:space="preserve">INNODB_SYS_TABLES                     </w:t>
            </w:r>
          </w:p>
        </w:tc>
      </w:tr>
      <w:tr w:rsidR="00167962" w:rsidTr="00167962">
        <w:tc>
          <w:tcPr>
            <w:tcW w:w="4868" w:type="dxa"/>
          </w:tcPr>
          <w:p w:rsidR="00167962" w:rsidRDefault="00167962" w:rsidP="0015130B">
            <w:pPr>
              <w:pStyle w:val="01"/>
            </w:pPr>
            <w:r>
              <w:t>PROFILING</w:t>
            </w:r>
          </w:p>
        </w:tc>
        <w:tc>
          <w:tcPr>
            <w:tcW w:w="4868" w:type="dxa"/>
          </w:tcPr>
          <w:p w:rsidR="00167962" w:rsidRDefault="004B3674" w:rsidP="0015130B">
            <w:pPr>
              <w:pStyle w:val="01"/>
            </w:pPr>
            <w:r>
              <w:t xml:space="preserve">INNODB_SYS_FIELDS                     </w:t>
            </w:r>
          </w:p>
        </w:tc>
      </w:tr>
      <w:tr w:rsidR="00167962" w:rsidTr="00167962">
        <w:tc>
          <w:tcPr>
            <w:tcW w:w="4868" w:type="dxa"/>
          </w:tcPr>
          <w:p w:rsidR="00167962" w:rsidRDefault="00094DDE" w:rsidP="0015130B">
            <w:pPr>
              <w:pStyle w:val="01"/>
            </w:pPr>
            <w:r>
              <w:t>REFERENTIAL_CONSTRAINTS</w:t>
            </w:r>
          </w:p>
        </w:tc>
        <w:tc>
          <w:tcPr>
            <w:tcW w:w="4868" w:type="dxa"/>
          </w:tcPr>
          <w:p w:rsidR="00167962" w:rsidRDefault="004B3674" w:rsidP="0015130B">
            <w:pPr>
              <w:pStyle w:val="01"/>
            </w:pPr>
            <w:r>
              <w:t xml:space="preserve">INNODB_CMP_PER_INDEX_RESET            </w:t>
            </w:r>
          </w:p>
        </w:tc>
      </w:tr>
      <w:tr w:rsidR="00167962" w:rsidTr="00167962">
        <w:tc>
          <w:tcPr>
            <w:tcW w:w="4868" w:type="dxa"/>
          </w:tcPr>
          <w:p w:rsidR="00167962" w:rsidRDefault="00094DDE" w:rsidP="0015130B">
            <w:pPr>
              <w:pStyle w:val="01"/>
            </w:pPr>
            <w:r>
              <w:t>ROUTINES</w:t>
            </w:r>
          </w:p>
        </w:tc>
        <w:tc>
          <w:tcPr>
            <w:tcW w:w="4868" w:type="dxa"/>
          </w:tcPr>
          <w:p w:rsidR="00167962" w:rsidRDefault="004B3674" w:rsidP="0015130B">
            <w:pPr>
              <w:pStyle w:val="01"/>
            </w:pPr>
            <w:r>
              <w:t xml:space="preserve">INNODB_BUFFER_PAGE                    </w:t>
            </w:r>
          </w:p>
        </w:tc>
      </w:tr>
      <w:tr w:rsidR="00167962" w:rsidTr="00167962">
        <w:tc>
          <w:tcPr>
            <w:tcW w:w="4868" w:type="dxa"/>
          </w:tcPr>
          <w:p w:rsidR="00167962" w:rsidRDefault="00094DDE" w:rsidP="0015130B">
            <w:pPr>
              <w:pStyle w:val="01"/>
            </w:pPr>
            <w:r>
              <w:t>SCHEMATA</w:t>
            </w:r>
          </w:p>
        </w:tc>
        <w:tc>
          <w:tcPr>
            <w:tcW w:w="4868" w:type="dxa"/>
          </w:tcPr>
          <w:p w:rsidR="00094DDE" w:rsidRDefault="004B3674" w:rsidP="0015130B">
            <w:pPr>
              <w:pStyle w:val="01"/>
            </w:pPr>
            <w:r>
              <w:t xml:space="preserve">INNODB_FT_DEFAULT_STOPWORD            </w:t>
            </w:r>
          </w:p>
        </w:tc>
      </w:tr>
      <w:tr w:rsidR="00094DDE" w:rsidTr="00167962">
        <w:tc>
          <w:tcPr>
            <w:tcW w:w="4868" w:type="dxa"/>
          </w:tcPr>
          <w:p w:rsidR="00094DDE" w:rsidRDefault="00094DDE" w:rsidP="0015130B">
            <w:pPr>
              <w:pStyle w:val="01"/>
            </w:pPr>
            <w:r>
              <w:t>SCHEMA_PRIVILEGES</w:t>
            </w:r>
          </w:p>
        </w:tc>
        <w:tc>
          <w:tcPr>
            <w:tcW w:w="4868" w:type="dxa"/>
          </w:tcPr>
          <w:p w:rsidR="00094DDE" w:rsidRDefault="004B3674" w:rsidP="0015130B">
            <w:pPr>
              <w:pStyle w:val="01"/>
            </w:pPr>
            <w:r>
              <w:t xml:space="preserve">INNODB_FT_INDEX_TABLE                 </w:t>
            </w:r>
          </w:p>
        </w:tc>
      </w:tr>
      <w:tr w:rsidR="00094DDE" w:rsidTr="00167962">
        <w:tc>
          <w:tcPr>
            <w:tcW w:w="4868" w:type="dxa"/>
          </w:tcPr>
          <w:p w:rsidR="00094DDE" w:rsidRDefault="00094DDE" w:rsidP="0015130B">
            <w:pPr>
              <w:pStyle w:val="01"/>
            </w:pPr>
            <w:r>
              <w:t>SESSION_STATUS</w:t>
            </w:r>
          </w:p>
        </w:tc>
        <w:tc>
          <w:tcPr>
            <w:tcW w:w="4868" w:type="dxa"/>
          </w:tcPr>
          <w:p w:rsidR="00094DDE" w:rsidRDefault="004B3674" w:rsidP="0015130B">
            <w:pPr>
              <w:pStyle w:val="01"/>
            </w:pPr>
            <w:r>
              <w:t xml:space="preserve">INNODB_FT_INDEX_CACHE                 </w:t>
            </w:r>
          </w:p>
        </w:tc>
      </w:tr>
      <w:tr w:rsidR="00094DDE" w:rsidTr="00167962">
        <w:tc>
          <w:tcPr>
            <w:tcW w:w="4868" w:type="dxa"/>
          </w:tcPr>
          <w:p w:rsidR="00094DDE" w:rsidRDefault="00094DDE" w:rsidP="0015130B">
            <w:pPr>
              <w:pStyle w:val="01"/>
            </w:pPr>
            <w:r>
              <w:t>SESSION_VARIABLES</w:t>
            </w:r>
          </w:p>
        </w:tc>
        <w:tc>
          <w:tcPr>
            <w:tcW w:w="4868" w:type="dxa"/>
          </w:tcPr>
          <w:p w:rsidR="00094DDE" w:rsidRDefault="004B3674" w:rsidP="0015130B">
            <w:pPr>
              <w:pStyle w:val="01"/>
            </w:pPr>
            <w:r>
              <w:t xml:space="preserve">INNODB_SYS_TABLESPACES                </w:t>
            </w:r>
          </w:p>
        </w:tc>
      </w:tr>
      <w:tr w:rsidR="00094DDE" w:rsidTr="00167962">
        <w:tc>
          <w:tcPr>
            <w:tcW w:w="4868" w:type="dxa"/>
          </w:tcPr>
          <w:p w:rsidR="00094DDE" w:rsidRDefault="00094DDE" w:rsidP="0015130B">
            <w:pPr>
              <w:pStyle w:val="01"/>
            </w:pPr>
            <w:r>
              <w:t>STATISTICS</w:t>
            </w:r>
          </w:p>
        </w:tc>
        <w:tc>
          <w:tcPr>
            <w:tcW w:w="4868" w:type="dxa"/>
          </w:tcPr>
          <w:p w:rsidR="00094DDE" w:rsidRDefault="004B3674" w:rsidP="0015130B">
            <w:pPr>
              <w:pStyle w:val="01"/>
            </w:pPr>
            <w:r>
              <w:t xml:space="preserve">INNODB_METRICS                        </w:t>
            </w:r>
          </w:p>
        </w:tc>
      </w:tr>
      <w:tr w:rsidR="00094DDE" w:rsidTr="00167962">
        <w:tc>
          <w:tcPr>
            <w:tcW w:w="4868" w:type="dxa"/>
          </w:tcPr>
          <w:p w:rsidR="00094DDE" w:rsidRDefault="00094DDE" w:rsidP="0015130B">
            <w:pPr>
              <w:pStyle w:val="01"/>
            </w:pPr>
            <w:r>
              <w:t>TABLES</w:t>
            </w:r>
          </w:p>
        </w:tc>
        <w:tc>
          <w:tcPr>
            <w:tcW w:w="4868" w:type="dxa"/>
          </w:tcPr>
          <w:p w:rsidR="00094DDE" w:rsidRDefault="004B3674" w:rsidP="0015130B">
            <w:pPr>
              <w:pStyle w:val="01"/>
            </w:pPr>
            <w:r>
              <w:t xml:space="preserve">INNODB_SYS_FOREIGN_COLS               </w:t>
            </w:r>
          </w:p>
        </w:tc>
      </w:tr>
      <w:tr w:rsidR="00094DDE" w:rsidTr="00167962">
        <w:tc>
          <w:tcPr>
            <w:tcW w:w="4868" w:type="dxa"/>
          </w:tcPr>
          <w:p w:rsidR="00094DDE" w:rsidRDefault="00094DDE" w:rsidP="0015130B">
            <w:pPr>
              <w:pStyle w:val="01"/>
            </w:pPr>
            <w:r>
              <w:t>TABLESPACES</w:t>
            </w:r>
          </w:p>
        </w:tc>
        <w:tc>
          <w:tcPr>
            <w:tcW w:w="4868" w:type="dxa"/>
          </w:tcPr>
          <w:p w:rsidR="00094DDE" w:rsidRDefault="004B3674" w:rsidP="0015130B">
            <w:pPr>
              <w:pStyle w:val="01"/>
            </w:pPr>
            <w:r>
              <w:t xml:space="preserve">INNODB_CMPMEM                         </w:t>
            </w:r>
          </w:p>
        </w:tc>
      </w:tr>
      <w:tr w:rsidR="00094DDE" w:rsidTr="00167962">
        <w:tc>
          <w:tcPr>
            <w:tcW w:w="4868" w:type="dxa"/>
          </w:tcPr>
          <w:p w:rsidR="00094DDE" w:rsidRDefault="00094DDE" w:rsidP="0015130B">
            <w:pPr>
              <w:pStyle w:val="01"/>
            </w:pPr>
            <w:r>
              <w:t>TABLE_CONSTRAINTS</w:t>
            </w:r>
          </w:p>
        </w:tc>
        <w:tc>
          <w:tcPr>
            <w:tcW w:w="4868" w:type="dxa"/>
          </w:tcPr>
          <w:p w:rsidR="00094DDE" w:rsidRDefault="004B3674" w:rsidP="0015130B">
            <w:pPr>
              <w:pStyle w:val="01"/>
            </w:pPr>
            <w:r>
              <w:t xml:space="preserve">INNODB_BUFFER_POOL_STATS              </w:t>
            </w:r>
          </w:p>
        </w:tc>
      </w:tr>
      <w:tr w:rsidR="00094DDE" w:rsidTr="00167962">
        <w:tc>
          <w:tcPr>
            <w:tcW w:w="4868" w:type="dxa"/>
          </w:tcPr>
          <w:p w:rsidR="00094DDE" w:rsidRDefault="00094DDE" w:rsidP="0015130B">
            <w:pPr>
              <w:pStyle w:val="01"/>
            </w:pPr>
            <w:r>
              <w:t>TABLE_PRIVILEGES</w:t>
            </w:r>
          </w:p>
        </w:tc>
        <w:tc>
          <w:tcPr>
            <w:tcW w:w="4868" w:type="dxa"/>
          </w:tcPr>
          <w:p w:rsidR="00094DDE" w:rsidRDefault="004B3674" w:rsidP="0015130B">
            <w:pPr>
              <w:pStyle w:val="01"/>
            </w:pPr>
            <w:r>
              <w:t xml:space="preserve">INNODB_SYS_COLUMNS </w:t>
            </w:r>
          </w:p>
        </w:tc>
      </w:tr>
      <w:tr w:rsidR="00094DDE" w:rsidTr="00167962">
        <w:tc>
          <w:tcPr>
            <w:tcW w:w="4868" w:type="dxa"/>
          </w:tcPr>
          <w:p w:rsidR="00094DDE" w:rsidRDefault="00094DDE" w:rsidP="0015130B">
            <w:pPr>
              <w:pStyle w:val="01"/>
            </w:pPr>
            <w:r>
              <w:t>TRIGGERS</w:t>
            </w:r>
          </w:p>
        </w:tc>
        <w:tc>
          <w:tcPr>
            <w:tcW w:w="4868" w:type="dxa"/>
          </w:tcPr>
          <w:p w:rsidR="00094DDE" w:rsidRDefault="004B3674" w:rsidP="0015130B">
            <w:pPr>
              <w:pStyle w:val="01"/>
            </w:pPr>
            <w:r>
              <w:t xml:space="preserve">INNODB_SYS_FOREIGN </w:t>
            </w:r>
          </w:p>
        </w:tc>
      </w:tr>
      <w:tr w:rsidR="00094DDE" w:rsidTr="00167962">
        <w:tc>
          <w:tcPr>
            <w:tcW w:w="4868" w:type="dxa"/>
          </w:tcPr>
          <w:p w:rsidR="00094DDE" w:rsidRDefault="00094DDE" w:rsidP="0015130B">
            <w:pPr>
              <w:pStyle w:val="01"/>
            </w:pPr>
            <w:r>
              <w:t>USER_PRIVILEGES</w:t>
            </w:r>
          </w:p>
        </w:tc>
        <w:tc>
          <w:tcPr>
            <w:tcW w:w="4868" w:type="dxa"/>
          </w:tcPr>
          <w:p w:rsidR="00094DDE" w:rsidRDefault="004B3674" w:rsidP="0015130B">
            <w:pPr>
              <w:pStyle w:val="01"/>
            </w:pPr>
            <w:r>
              <w:t>INNODB_SYS_TABLESTATS</w:t>
            </w:r>
          </w:p>
        </w:tc>
      </w:tr>
      <w:tr w:rsidR="00094DDE" w:rsidTr="00167962">
        <w:tc>
          <w:tcPr>
            <w:tcW w:w="4868" w:type="dxa"/>
          </w:tcPr>
          <w:p w:rsidR="00094DDE" w:rsidRDefault="00094DDE" w:rsidP="0015130B">
            <w:pPr>
              <w:pStyle w:val="01"/>
            </w:pPr>
            <w:r>
              <w:t>VIEWS</w:t>
            </w:r>
          </w:p>
        </w:tc>
        <w:tc>
          <w:tcPr>
            <w:tcW w:w="4868" w:type="dxa"/>
          </w:tcPr>
          <w:p w:rsidR="00094DDE" w:rsidRDefault="00094DDE" w:rsidP="0015130B">
            <w:pPr>
              <w:pStyle w:val="01"/>
            </w:pPr>
          </w:p>
        </w:tc>
      </w:tr>
    </w:tbl>
    <w:p w:rsidR="00BA3488" w:rsidRDefault="00BA3488" w:rsidP="00BA3488">
      <w:pPr>
        <w:ind w:firstLine="420"/>
      </w:pPr>
      <w:r>
        <w:rPr>
          <w:rFonts w:hint="eastAsia"/>
        </w:rPr>
        <w:t>SCHEMATA</w:t>
      </w:r>
      <w:r>
        <w:rPr>
          <w:rFonts w:hint="eastAsia"/>
        </w:rPr>
        <w:t>表：提供了当前</w:t>
      </w:r>
      <w:r>
        <w:rPr>
          <w:rFonts w:hint="eastAsia"/>
        </w:rPr>
        <w:t>mysql</w:t>
      </w:r>
      <w:r>
        <w:rPr>
          <w:rFonts w:hint="eastAsia"/>
        </w:rPr>
        <w:t>实例中所有数据库的信息。是</w:t>
      </w:r>
      <w:r>
        <w:rPr>
          <w:rFonts w:hint="eastAsia"/>
        </w:rPr>
        <w:t>show databases</w:t>
      </w:r>
      <w:r>
        <w:rPr>
          <w:rFonts w:hint="eastAsia"/>
        </w:rPr>
        <w:t>的结果取之此表。</w:t>
      </w:r>
    </w:p>
    <w:p w:rsidR="00BA3488" w:rsidRDefault="00BA3488" w:rsidP="00BA3488">
      <w:pPr>
        <w:ind w:firstLine="420"/>
      </w:pPr>
      <w:r>
        <w:rPr>
          <w:rFonts w:hint="eastAsia"/>
        </w:rPr>
        <w:t>TABLES</w:t>
      </w:r>
      <w:r>
        <w:rPr>
          <w:rFonts w:hint="eastAsia"/>
        </w:rPr>
        <w:t>表：提供了关于数据库中的表的信息（包括视图）。详细表述了某个表属于哪个</w:t>
      </w:r>
      <w:r>
        <w:rPr>
          <w:rFonts w:hint="eastAsia"/>
        </w:rPr>
        <w:t>schema</w:t>
      </w:r>
      <w:r>
        <w:rPr>
          <w:rFonts w:hint="eastAsia"/>
        </w:rPr>
        <w:t>，表类型，表引擎，创建时间等信息。是</w:t>
      </w:r>
      <w:r>
        <w:rPr>
          <w:rFonts w:hint="eastAsia"/>
        </w:rPr>
        <w:t>show tables from schemaname</w:t>
      </w:r>
      <w:r>
        <w:rPr>
          <w:rFonts w:hint="eastAsia"/>
        </w:rPr>
        <w:t>的结果取之此表。</w:t>
      </w:r>
    </w:p>
    <w:p w:rsidR="00BA3488" w:rsidRDefault="00BA3488" w:rsidP="00BA3488">
      <w:pPr>
        <w:ind w:firstLine="420"/>
      </w:pPr>
      <w:r>
        <w:rPr>
          <w:rFonts w:hint="eastAsia"/>
        </w:rPr>
        <w:t>COLUMNS</w:t>
      </w:r>
      <w:r>
        <w:rPr>
          <w:rFonts w:hint="eastAsia"/>
        </w:rPr>
        <w:t>表：提供了表中的列信息。详细表述了某张表的所有列以及每个列的信息。是</w:t>
      </w:r>
      <w:r>
        <w:rPr>
          <w:rFonts w:hint="eastAsia"/>
        </w:rPr>
        <w:t>show columns from schemaname.tablename</w:t>
      </w:r>
      <w:r>
        <w:rPr>
          <w:rFonts w:hint="eastAsia"/>
        </w:rPr>
        <w:t>的结果取之此表。</w:t>
      </w:r>
    </w:p>
    <w:p w:rsidR="00BA3488" w:rsidRDefault="00BA3488" w:rsidP="00BA3488">
      <w:pPr>
        <w:ind w:firstLine="420"/>
      </w:pPr>
      <w:r>
        <w:rPr>
          <w:rFonts w:hint="eastAsia"/>
        </w:rPr>
        <w:t>STATISTICS</w:t>
      </w:r>
      <w:r>
        <w:rPr>
          <w:rFonts w:hint="eastAsia"/>
        </w:rPr>
        <w:t>表：提供了关于表索引的信息。是</w:t>
      </w:r>
      <w:r>
        <w:rPr>
          <w:rFonts w:hint="eastAsia"/>
        </w:rPr>
        <w:t>show index from schemaname.tablename</w:t>
      </w:r>
      <w:r>
        <w:rPr>
          <w:rFonts w:hint="eastAsia"/>
        </w:rPr>
        <w:t>的结果取之此表。</w:t>
      </w:r>
    </w:p>
    <w:p w:rsidR="00BA3488" w:rsidRDefault="00BA3488" w:rsidP="00BA3488">
      <w:pPr>
        <w:ind w:firstLine="420"/>
      </w:pPr>
      <w:r>
        <w:rPr>
          <w:rFonts w:hint="eastAsia"/>
        </w:rPr>
        <w:t>USER_PRIVILEGES</w:t>
      </w:r>
      <w:r>
        <w:rPr>
          <w:rFonts w:hint="eastAsia"/>
        </w:rPr>
        <w:t>（用户权限）表：给出了关于全程权限的信息。该信息源自</w:t>
      </w:r>
      <w:r>
        <w:rPr>
          <w:rFonts w:hint="eastAsia"/>
        </w:rPr>
        <w:t>mysql.user</w:t>
      </w:r>
      <w:r>
        <w:rPr>
          <w:rFonts w:hint="eastAsia"/>
        </w:rPr>
        <w:t>授权表。是非标准表。</w:t>
      </w:r>
    </w:p>
    <w:p w:rsidR="00BA3488" w:rsidRDefault="00BA3488" w:rsidP="00BA3488">
      <w:pPr>
        <w:ind w:firstLine="420"/>
      </w:pPr>
      <w:r>
        <w:rPr>
          <w:rFonts w:hint="eastAsia"/>
        </w:rPr>
        <w:lastRenderedPageBreak/>
        <w:t>SCHEMA_PRIVILEGES</w:t>
      </w:r>
      <w:r>
        <w:rPr>
          <w:rFonts w:hint="eastAsia"/>
        </w:rPr>
        <w:t>（方案权限）表：给出了关于方案（数据库）权限的信息。该信息来自</w:t>
      </w:r>
      <w:r>
        <w:rPr>
          <w:rFonts w:hint="eastAsia"/>
        </w:rPr>
        <w:t>mysql.db</w:t>
      </w:r>
      <w:r>
        <w:rPr>
          <w:rFonts w:hint="eastAsia"/>
        </w:rPr>
        <w:t>授权表。是非标准表。</w:t>
      </w:r>
    </w:p>
    <w:p w:rsidR="00BA3488" w:rsidRDefault="00BA3488" w:rsidP="00BA3488">
      <w:pPr>
        <w:ind w:firstLine="420"/>
      </w:pPr>
      <w:r>
        <w:rPr>
          <w:rFonts w:hint="eastAsia"/>
        </w:rPr>
        <w:t>TABLE_PRIVILEGES</w:t>
      </w:r>
      <w:r>
        <w:rPr>
          <w:rFonts w:hint="eastAsia"/>
        </w:rPr>
        <w:t>（表权限）表：给出了关于表权限的信息。该信息源自</w:t>
      </w:r>
      <w:r>
        <w:rPr>
          <w:rFonts w:hint="eastAsia"/>
        </w:rPr>
        <w:t>mysql.tables_priv</w:t>
      </w:r>
      <w:r>
        <w:rPr>
          <w:rFonts w:hint="eastAsia"/>
        </w:rPr>
        <w:t>授权表。是非标准表。</w:t>
      </w:r>
    </w:p>
    <w:p w:rsidR="00BA3488" w:rsidRDefault="00BA3488" w:rsidP="00BA3488">
      <w:pPr>
        <w:ind w:firstLine="420"/>
      </w:pPr>
      <w:r>
        <w:rPr>
          <w:rFonts w:hint="eastAsia"/>
        </w:rPr>
        <w:t>COLUMN_PRIVILEGES</w:t>
      </w:r>
      <w:r>
        <w:rPr>
          <w:rFonts w:hint="eastAsia"/>
        </w:rPr>
        <w:t>（列权限）表：给出了关于列权限的信息。该信息源自</w:t>
      </w:r>
      <w:r>
        <w:rPr>
          <w:rFonts w:hint="eastAsia"/>
        </w:rPr>
        <w:t>mysql.columns_priv</w:t>
      </w:r>
      <w:r>
        <w:rPr>
          <w:rFonts w:hint="eastAsia"/>
        </w:rPr>
        <w:t>授权表。是非标准表。</w:t>
      </w:r>
    </w:p>
    <w:p w:rsidR="00BA3488" w:rsidRDefault="00BA3488" w:rsidP="00BA3488">
      <w:pPr>
        <w:ind w:firstLine="420"/>
      </w:pPr>
      <w:r>
        <w:rPr>
          <w:rFonts w:hint="eastAsia"/>
        </w:rPr>
        <w:t>CHARACTER_SETS</w:t>
      </w:r>
      <w:r>
        <w:rPr>
          <w:rFonts w:hint="eastAsia"/>
        </w:rPr>
        <w:t>（字符集）表：提供了</w:t>
      </w:r>
      <w:r>
        <w:rPr>
          <w:rFonts w:hint="eastAsia"/>
        </w:rPr>
        <w:t>mysql</w:t>
      </w:r>
      <w:r>
        <w:rPr>
          <w:rFonts w:hint="eastAsia"/>
        </w:rPr>
        <w:t>实例可用字符集的信息。是</w:t>
      </w:r>
      <w:r>
        <w:rPr>
          <w:rFonts w:hint="eastAsia"/>
        </w:rPr>
        <w:t>SHOW CHARACTER SET</w:t>
      </w:r>
      <w:r>
        <w:rPr>
          <w:rFonts w:hint="eastAsia"/>
        </w:rPr>
        <w:t>结果集取之此表。</w:t>
      </w:r>
    </w:p>
    <w:p w:rsidR="00BA3488" w:rsidRDefault="00BA3488" w:rsidP="00BA3488">
      <w:pPr>
        <w:ind w:firstLine="420"/>
      </w:pPr>
      <w:r>
        <w:rPr>
          <w:rFonts w:hint="eastAsia"/>
        </w:rPr>
        <w:t>COLLATIONS</w:t>
      </w:r>
      <w:r>
        <w:rPr>
          <w:rFonts w:hint="eastAsia"/>
        </w:rPr>
        <w:t>表：提供了关于各字符集的对照信息。</w:t>
      </w:r>
    </w:p>
    <w:p w:rsidR="00BA3488" w:rsidRDefault="00BA3488" w:rsidP="00BA3488">
      <w:pPr>
        <w:ind w:firstLine="420"/>
      </w:pPr>
      <w:r>
        <w:rPr>
          <w:rFonts w:hint="eastAsia"/>
        </w:rPr>
        <w:t>COLLATION_CHARACTER_SET_APPLICABILITY</w:t>
      </w:r>
      <w:r>
        <w:rPr>
          <w:rFonts w:hint="eastAsia"/>
        </w:rPr>
        <w:t>表：指明了可用于校对的字符集。这些列等效于</w:t>
      </w:r>
      <w:r>
        <w:rPr>
          <w:rFonts w:hint="eastAsia"/>
        </w:rPr>
        <w:t>SHOW COLLATION</w:t>
      </w:r>
      <w:r>
        <w:rPr>
          <w:rFonts w:hint="eastAsia"/>
        </w:rPr>
        <w:t>的前两个显示字段。</w:t>
      </w:r>
    </w:p>
    <w:p w:rsidR="00BA3488" w:rsidRDefault="00BA3488" w:rsidP="00BA3488">
      <w:pPr>
        <w:ind w:firstLine="420"/>
      </w:pPr>
      <w:r>
        <w:rPr>
          <w:rFonts w:hint="eastAsia"/>
        </w:rPr>
        <w:t>TABLE_CONSTRAINTS</w:t>
      </w:r>
      <w:r>
        <w:rPr>
          <w:rFonts w:hint="eastAsia"/>
        </w:rPr>
        <w:t>表：描述了存在约束的表。以及表的约束类型。</w:t>
      </w:r>
    </w:p>
    <w:p w:rsidR="00BA3488" w:rsidRDefault="00BA3488" w:rsidP="00BA3488">
      <w:pPr>
        <w:ind w:firstLine="420"/>
      </w:pPr>
      <w:r>
        <w:rPr>
          <w:rFonts w:hint="eastAsia"/>
        </w:rPr>
        <w:t>KEY_COLUMN_USAGE</w:t>
      </w:r>
      <w:r>
        <w:rPr>
          <w:rFonts w:hint="eastAsia"/>
        </w:rPr>
        <w:t>表：描述了具有约束的键列。</w:t>
      </w:r>
    </w:p>
    <w:p w:rsidR="00BA3488" w:rsidRDefault="00BA3488" w:rsidP="00BA3488">
      <w:pPr>
        <w:ind w:firstLine="420"/>
      </w:pPr>
      <w:r>
        <w:rPr>
          <w:rFonts w:hint="eastAsia"/>
        </w:rPr>
        <w:t>ROUTINES</w:t>
      </w:r>
      <w:r>
        <w:rPr>
          <w:rFonts w:hint="eastAsia"/>
        </w:rPr>
        <w:t>表：提供了关于存储子程序（存储程序和函数）的信息。此时，</w:t>
      </w:r>
      <w:r>
        <w:rPr>
          <w:rFonts w:hint="eastAsia"/>
        </w:rPr>
        <w:t>ROUTINES</w:t>
      </w:r>
      <w:r>
        <w:rPr>
          <w:rFonts w:hint="eastAsia"/>
        </w:rPr>
        <w:t>表不包含自定义函数（</w:t>
      </w:r>
      <w:r>
        <w:rPr>
          <w:rFonts w:hint="eastAsia"/>
        </w:rPr>
        <w:t>UDF</w:t>
      </w:r>
      <w:r>
        <w:rPr>
          <w:rFonts w:hint="eastAsia"/>
        </w:rPr>
        <w:t>）。名为“</w:t>
      </w:r>
      <w:r>
        <w:rPr>
          <w:rFonts w:hint="eastAsia"/>
        </w:rPr>
        <w:t>mysql.proc name</w:t>
      </w:r>
      <w:r>
        <w:rPr>
          <w:rFonts w:hint="eastAsia"/>
        </w:rPr>
        <w:t>”的列指明了对应于</w:t>
      </w:r>
      <w:r>
        <w:rPr>
          <w:rFonts w:hint="eastAsia"/>
        </w:rPr>
        <w:t>INFORMATION_SCHEMA.ROUTINES</w:t>
      </w:r>
      <w:r>
        <w:rPr>
          <w:rFonts w:hint="eastAsia"/>
        </w:rPr>
        <w:t>表的</w:t>
      </w:r>
      <w:r>
        <w:rPr>
          <w:rFonts w:hint="eastAsia"/>
        </w:rPr>
        <w:t>mysql.proc</w:t>
      </w:r>
      <w:r>
        <w:rPr>
          <w:rFonts w:hint="eastAsia"/>
        </w:rPr>
        <w:t>表列。</w:t>
      </w:r>
    </w:p>
    <w:p w:rsidR="00BA3488" w:rsidRDefault="00BA3488" w:rsidP="00BA3488">
      <w:pPr>
        <w:ind w:firstLine="420"/>
      </w:pPr>
      <w:r>
        <w:rPr>
          <w:rFonts w:hint="eastAsia"/>
        </w:rPr>
        <w:t>VIEWS</w:t>
      </w:r>
      <w:r>
        <w:rPr>
          <w:rFonts w:hint="eastAsia"/>
        </w:rPr>
        <w:t>表：给出了关于数据库中的视图的信息。需要有</w:t>
      </w:r>
      <w:r>
        <w:rPr>
          <w:rFonts w:hint="eastAsia"/>
        </w:rPr>
        <w:t>show views</w:t>
      </w:r>
      <w:r>
        <w:rPr>
          <w:rFonts w:hint="eastAsia"/>
        </w:rPr>
        <w:t>权限，否则无法查看视图信息。</w:t>
      </w:r>
    </w:p>
    <w:p w:rsidR="00BA3488" w:rsidRDefault="00BA3488" w:rsidP="00BA3488">
      <w:pPr>
        <w:ind w:firstLine="420"/>
      </w:pPr>
      <w:r>
        <w:rPr>
          <w:rFonts w:hint="eastAsia"/>
        </w:rPr>
        <w:t>TRIGGERS</w:t>
      </w:r>
      <w:r>
        <w:rPr>
          <w:rFonts w:hint="eastAsia"/>
        </w:rPr>
        <w:t>表：提供了关于触发程序的信息。必须有</w:t>
      </w:r>
      <w:r>
        <w:rPr>
          <w:rFonts w:hint="eastAsia"/>
        </w:rPr>
        <w:t>super</w:t>
      </w:r>
      <w:r>
        <w:rPr>
          <w:rFonts w:hint="eastAsia"/>
        </w:rPr>
        <w:t>权限才能查看该表</w:t>
      </w:r>
    </w:p>
    <w:p w:rsidR="00167962" w:rsidRDefault="00167962" w:rsidP="00167962">
      <w:pPr>
        <w:pStyle w:val="2"/>
      </w:pPr>
      <w:r>
        <w:rPr>
          <w:rFonts w:hint="eastAsia"/>
        </w:rPr>
        <w:t xml:space="preserve">2 </w:t>
      </w:r>
      <w:r>
        <w:t>mysql</w:t>
      </w:r>
    </w:p>
    <w:p w:rsidR="00167962" w:rsidRDefault="00167962" w:rsidP="00167962">
      <w:pPr>
        <w:ind w:firstLine="420"/>
      </w:pPr>
    </w:p>
    <w:p w:rsidR="00167962" w:rsidRDefault="00167962" w:rsidP="00167962">
      <w:pPr>
        <w:ind w:firstLine="420"/>
      </w:pPr>
      <w:r>
        <w:t>| columns_priv              |</w:t>
      </w:r>
    </w:p>
    <w:p w:rsidR="00167962" w:rsidRDefault="00167962" w:rsidP="00167962">
      <w:pPr>
        <w:ind w:firstLine="420"/>
      </w:pPr>
      <w:r>
        <w:t>| db                        |</w:t>
      </w:r>
    </w:p>
    <w:p w:rsidR="00167962" w:rsidRDefault="00167962" w:rsidP="00167962">
      <w:pPr>
        <w:ind w:firstLine="420"/>
      </w:pPr>
      <w:r>
        <w:t>| engine_cost               |</w:t>
      </w:r>
    </w:p>
    <w:p w:rsidR="00167962" w:rsidRDefault="00167962" w:rsidP="00167962">
      <w:pPr>
        <w:ind w:firstLine="420"/>
      </w:pPr>
      <w:r>
        <w:t>| event                     |</w:t>
      </w:r>
    </w:p>
    <w:p w:rsidR="00167962" w:rsidRDefault="00167962" w:rsidP="00167962">
      <w:pPr>
        <w:ind w:firstLine="420"/>
      </w:pPr>
      <w:r>
        <w:t>| func                      |</w:t>
      </w:r>
    </w:p>
    <w:p w:rsidR="00167962" w:rsidRDefault="00167962" w:rsidP="00167962">
      <w:pPr>
        <w:ind w:firstLine="420"/>
      </w:pPr>
      <w:r>
        <w:t>| general_log               |</w:t>
      </w:r>
    </w:p>
    <w:p w:rsidR="00167962" w:rsidRDefault="00167962" w:rsidP="00167962">
      <w:pPr>
        <w:ind w:firstLine="420"/>
      </w:pPr>
      <w:r>
        <w:t>| gtid_executed             |</w:t>
      </w:r>
    </w:p>
    <w:p w:rsidR="00167962" w:rsidRDefault="00167962" w:rsidP="00167962">
      <w:pPr>
        <w:ind w:firstLine="420"/>
      </w:pPr>
      <w:r>
        <w:t>| help_category             |</w:t>
      </w:r>
    </w:p>
    <w:p w:rsidR="00167962" w:rsidRDefault="00167962" w:rsidP="00167962">
      <w:pPr>
        <w:ind w:firstLine="420"/>
      </w:pPr>
      <w:r>
        <w:t>| help_keyword              |</w:t>
      </w:r>
    </w:p>
    <w:p w:rsidR="00167962" w:rsidRDefault="00167962" w:rsidP="00167962">
      <w:pPr>
        <w:ind w:firstLine="420"/>
      </w:pPr>
      <w:r>
        <w:t>| help_relation             |</w:t>
      </w:r>
    </w:p>
    <w:p w:rsidR="00167962" w:rsidRDefault="00167962" w:rsidP="00167962">
      <w:pPr>
        <w:ind w:firstLine="420"/>
      </w:pPr>
      <w:r>
        <w:t>| help_topic                |</w:t>
      </w:r>
    </w:p>
    <w:p w:rsidR="00167962" w:rsidRDefault="00167962" w:rsidP="00167962">
      <w:pPr>
        <w:ind w:firstLine="420"/>
      </w:pPr>
      <w:r>
        <w:t>| innodb_index_stats        |</w:t>
      </w:r>
    </w:p>
    <w:p w:rsidR="00167962" w:rsidRDefault="00167962" w:rsidP="00167962">
      <w:pPr>
        <w:ind w:firstLine="420"/>
      </w:pPr>
      <w:r>
        <w:t>| innodb_table_stats        |</w:t>
      </w:r>
    </w:p>
    <w:p w:rsidR="00167962" w:rsidRDefault="00167962" w:rsidP="00167962">
      <w:pPr>
        <w:ind w:firstLine="420"/>
      </w:pPr>
      <w:r>
        <w:t>| ndb_binlog_index          |</w:t>
      </w:r>
    </w:p>
    <w:p w:rsidR="00167962" w:rsidRDefault="00167962" w:rsidP="00167962">
      <w:pPr>
        <w:ind w:firstLine="420"/>
      </w:pPr>
      <w:r>
        <w:t>| plugin                    |</w:t>
      </w:r>
    </w:p>
    <w:p w:rsidR="00167962" w:rsidRDefault="00167962" w:rsidP="00167962">
      <w:pPr>
        <w:ind w:firstLine="420"/>
      </w:pPr>
      <w:r>
        <w:t>| proc                      |</w:t>
      </w:r>
    </w:p>
    <w:p w:rsidR="00167962" w:rsidRDefault="00167962" w:rsidP="00167962">
      <w:pPr>
        <w:ind w:firstLine="420"/>
      </w:pPr>
      <w:r>
        <w:t>| procs_priv                |</w:t>
      </w:r>
    </w:p>
    <w:p w:rsidR="00167962" w:rsidRDefault="00167962" w:rsidP="00167962">
      <w:pPr>
        <w:ind w:firstLine="420"/>
      </w:pPr>
      <w:r>
        <w:t>| proxies_priv              |</w:t>
      </w:r>
    </w:p>
    <w:p w:rsidR="00167962" w:rsidRDefault="00167962" w:rsidP="00167962">
      <w:pPr>
        <w:ind w:firstLine="420"/>
      </w:pPr>
      <w:r>
        <w:t>| server_cost               |</w:t>
      </w:r>
    </w:p>
    <w:p w:rsidR="00167962" w:rsidRDefault="00167962" w:rsidP="00167962">
      <w:pPr>
        <w:ind w:firstLine="420"/>
      </w:pPr>
      <w:r>
        <w:t>| servers                   |</w:t>
      </w:r>
    </w:p>
    <w:p w:rsidR="00167962" w:rsidRDefault="00167962" w:rsidP="00167962">
      <w:pPr>
        <w:ind w:firstLine="420"/>
      </w:pPr>
      <w:r>
        <w:t>| slave_master_info         |</w:t>
      </w:r>
    </w:p>
    <w:p w:rsidR="00167962" w:rsidRDefault="00167962" w:rsidP="00167962">
      <w:pPr>
        <w:ind w:firstLine="420"/>
      </w:pPr>
      <w:r>
        <w:t>| slave_relay_log_info      |</w:t>
      </w:r>
    </w:p>
    <w:p w:rsidR="00167962" w:rsidRDefault="00167962" w:rsidP="00167962">
      <w:pPr>
        <w:ind w:firstLine="420"/>
      </w:pPr>
      <w:r>
        <w:t>| slave_worker_info         |</w:t>
      </w:r>
    </w:p>
    <w:p w:rsidR="00167962" w:rsidRDefault="00167962" w:rsidP="00167962">
      <w:pPr>
        <w:ind w:firstLine="420"/>
      </w:pPr>
      <w:r>
        <w:lastRenderedPageBreak/>
        <w:t>| slow_log                  |</w:t>
      </w:r>
    </w:p>
    <w:p w:rsidR="00167962" w:rsidRDefault="00167962" w:rsidP="00167962">
      <w:pPr>
        <w:ind w:firstLine="420"/>
      </w:pPr>
      <w:r>
        <w:t>| tables_priv               |</w:t>
      </w:r>
    </w:p>
    <w:p w:rsidR="00167962" w:rsidRDefault="00167962" w:rsidP="00167962">
      <w:pPr>
        <w:ind w:firstLine="420"/>
      </w:pPr>
      <w:r>
        <w:t>| time_zone                 |</w:t>
      </w:r>
    </w:p>
    <w:p w:rsidR="00167962" w:rsidRDefault="00167962" w:rsidP="00167962">
      <w:pPr>
        <w:ind w:firstLine="420"/>
      </w:pPr>
      <w:r>
        <w:t>| time_zone_leap_second     |</w:t>
      </w:r>
    </w:p>
    <w:p w:rsidR="00167962" w:rsidRDefault="00167962" w:rsidP="00167962">
      <w:pPr>
        <w:ind w:firstLine="420"/>
      </w:pPr>
      <w:r>
        <w:t>| time_zone_name            |</w:t>
      </w:r>
    </w:p>
    <w:p w:rsidR="00167962" w:rsidRDefault="00167962" w:rsidP="00167962">
      <w:pPr>
        <w:ind w:firstLine="420"/>
      </w:pPr>
      <w:r>
        <w:t>| time_zone_transition      |</w:t>
      </w:r>
    </w:p>
    <w:p w:rsidR="00167962" w:rsidRDefault="00167962" w:rsidP="00167962">
      <w:pPr>
        <w:ind w:firstLine="420"/>
      </w:pPr>
      <w:r>
        <w:t>| time_zone_transition_type |</w:t>
      </w:r>
    </w:p>
    <w:p w:rsidR="00167962" w:rsidRDefault="00167962" w:rsidP="00167962">
      <w:pPr>
        <w:ind w:firstLine="420"/>
      </w:pPr>
      <w:r>
        <w:t>| user                      |</w:t>
      </w:r>
    </w:p>
    <w:p w:rsidR="00167962" w:rsidRDefault="000E393D" w:rsidP="000E393D">
      <w:pPr>
        <w:pStyle w:val="3"/>
      </w:pPr>
      <w:r>
        <w:rPr>
          <w:rFonts w:hint="eastAsia"/>
        </w:rPr>
        <w:t>3</w:t>
      </w:r>
      <w:r>
        <w:t xml:space="preserve"> </w:t>
      </w:r>
      <w:r w:rsidRPr="000E393D">
        <w:t>performance_schema</w:t>
      </w:r>
    </w:p>
    <w:p w:rsidR="00CF18B4" w:rsidRDefault="00CF18B4" w:rsidP="00CF18B4">
      <w:pPr>
        <w:ind w:firstLine="420"/>
      </w:pPr>
    </w:p>
    <w:p w:rsidR="00CF18B4" w:rsidRPr="00CF18B4" w:rsidRDefault="00CF18B4" w:rsidP="002B73E0">
      <w:pPr>
        <w:pStyle w:val="2"/>
        <w:sectPr w:rsidR="00CF18B4" w:rsidRPr="00CF18B4" w:rsidSect="006717F2">
          <w:pgSz w:w="11906" w:h="16838"/>
          <w:pgMar w:top="1440" w:right="1080" w:bottom="1440" w:left="1080" w:header="851" w:footer="992" w:gutter="0"/>
          <w:cols w:space="425"/>
          <w:docGrid w:type="lines" w:linePitch="312"/>
        </w:sectPr>
      </w:pPr>
      <w:r>
        <w:rPr>
          <w:rFonts w:hint="eastAsia"/>
        </w:rPr>
        <w:t>4</w:t>
      </w:r>
      <w:r>
        <w:t xml:space="preserve"> </w:t>
      </w:r>
      <w:r w:rsidR="002B73E0">
        <w:t>sys</w:t>
      </w:r>
    </w:p>
    <w:p w:rsidR="003654F5" w:rsidRDefault="003654F5" w:rsidP="003969D3">
      <w:pPr>
        <w:pStyle w:val="41"/>
        <w:ind w:firstLine="840"/>
      </w:pPr>
    </w:p>
    <w:p w:rsidR="0011415D" w:rsidRDefault="00CB4634" w:rsidP="00CB4634">
      <w:pPr>
        <w:pStyle w:val="1"/>
      </w:pPr>
      <w:bookmarkStart w:id="1" w:name="_Hlk486972527"/>
      <w:r w:rsidRPr="00CB4634">
        <w:rPr>
          <w:rFonts w:hint="eastAsia"/>
        </w:rPr>
        <w:t>SQL</w:t>
      </w:r>
      <w:r w:rsidR="00145290">
        <w:t xml:space="preserve"> DDL</w:t>
      </w:r>
      <w:r w:rsidRPr="00CB4634">
        <w:rPr>
          <w:rFonts w:hint="eastAsia"/>
        </w:rPr>
        <w:t xml:space="preserve"> </w:t>
      </w:r>
    </w:p>
    <w:bookmarkEnd w:id="1"/>
    <w:p w:rsidR="009D2C3E" w:rsidRDefault="009D2C3E" w:rsidP="00D04299">
      <w:pPr>
        <w:pStyle w:val="2"/>
      </w:pPr>
      <w:r>
        <w:rPr>
          <w:rFonts w:hint="eastAsia"/>
        </w:rPr>
        <w:t>1</w:t>
      </w:r>
      <w:r>
        <w:rPr>
          <w:rFonts w:hint="eastAsia"/>
        </w:rPr>
        <w:t>库</w:t>
      </w:r>
      <w:r w:rsidR="007558A8">
        <w:rPr>
          <w:rFonts w:hint="eastAsia"/>
        </w:rPr>
        <w:t>操作</w:t>
      </w:r>
    </w:p>
    <w:p w:rsidR="00D04299" w:rsidRPr="00D04299" w:rsidRDefault="00D04299" w:rsidP="00D04299">
      <w:pPr>
        <w:pStyle w:val="3"/>
      </w:pPr>
      <w:r>
        <w:rPr>
          <w:rFonts w:hint="eastAsia"/>
        </w:rPr>
        <w:t xml:space="preserve">1.1 </w:t>
      </w:r>
      <w:r>
        <w:rPr>
          <w:rFonts w:hint="eastAsia"/>
        </w:rPr>
        <w:t>创建数据库</w:t>
      </w:r>
    </w:p>
    <w:p w:rsidR="0009785F" w:rsidRDefault="0009785F" w:rsidP="0009785F">
      <w:pPr>
        <w:ind w:firstLine="420"/>
      </w:pPr>
      <w:r>
        <w:rPr>
          <w:rFonts w:hint="eastAsia"/>
        </w:rPr>
        <w:t>语法：</w:t>
      </w:r>
    </w:p>
    <w:p w:rsidR="0009785F" w:rsidRPr="0009785F" w:rsidRDefault="0009785F" w:rsidP="00983CD7">
      <w:pPr>
        <w:pStyle w:val="41"/>
        <w:ind w:firstLine="840"/>
      </w:pPr>
      <w:r w:rsidRPr="00D04299">
        <w:rPr>
          <w:highlight w:val="cyan"/>
        </w:rPr>
        <w:t>CREATE {DATABASE | SCHEMA} [IF NOT EXISTS] db_name</w:t>
      </w:r>
      <w:r w:rsidR="00B77370" w:rsidRPr="00D04299">
        <w:rPr>
          <w:highlight w:val="cyan"/>
        </w:rPr>
        <w:t xml:space="preserve"> [create_specification </w:t>
      </w:r>
      <w:r w:rsidRPr="00D04299">
        <w:rPr>
          <w:highlight w:val="cyan"/>
        </w:rPr>
        <w:t>,...]</w:t>
      </w:r>
    </w:p>
    <w:p w:rsidR="0009785F" w:rsidRPr="0009785F" w:rsidRDefault="00457724" w:rsidP="0009785F">
      <w:pPr>
        <w:ind w:firstLine="420"/>
      </w:pPr>
      <w:r>
        <w:rPr>
          <w:rFonts w:hint="eastAsia"/>
        </w:rPr>
        <w:t>参数</w:t>
      </w:r>
      <w:r w:rsidR="0009785F" w:rsidRPr="0009785F">
        <w:t>create_specification:</w:t>
      </w:r>
    </w:p>
    <w:p w:rsidR="0009785F" w:rsidRPr="0009785F" w:rsidRDefault="0009785F" w:rsidP="0009785F">
      <w:pPr>
        <w:ind w:firstLine="420"/>
      </w:pPr>
      <w:r w:rsidRPr="0009785F">
        <w:t xml:space="preserve">    [DEFAULT] CHARACTER SET charset_name</w:t>
      </w:r>
      <w:r w:rsidR="00B77370">
        <w:t xml:space="preserve"> </w:t>
      </w:r>
      <w:r w:rsidR="00B77370" w:rsidRPr="00B77370">
        <w:rPr>
          <w:rFonts w:hint="eastAsia"/>
        </w:rPr>
        <w:t>//</w:t>
      </w:r>
      <w:r w:rsidR="00B77370" w:rsidRPr="00B77370">
        <w:rPr>
          <w:rFonts w:hint="eastAsia"/>
        </w:rPr>
        <w:t>指定字符集</w:t>
      </w:r>
      <w:r w:rsidR="001A6105">
        <w:rPr>
          <w:rFonts w:hint="eastAsia"/>
        </w:rPr>
        <w:t>,</w:t>
      </w:r>
      <w:r w:rsidR="001A6105">
        <w:rPr>
          <w:rFonts w:hint="eastAsia"/>
        </w:rPr>
        <w:t>一般为</w:t>
      </w:r>
      <w:r w:rsidR="001A6105">
        <w:rPr>
          <w:rFonts w:hint="eastAsia"/>
        </w:rPr>
        <w:t>utf</w:t>
      </w:r>
      <w:r w:rsidR="001A6105">
        <w:t>8</w:t>
      </w:r>
      <w:r w:rsidR="00942EDD">
        <w:t>,</w:t>
      </w:r>
      <w:r w:rsidR="00942EDD">
        <w:rPr>
          <w:rFonts w:hint="eastAsia"/>
        </w:rPr>
        <w:t>用</w:t>
      </w:r>
      <w:r w:rsidR="00942EDD">
        <w:rPr>
          <w:rFonts w:hint="eastAsia"/>
        </w:rPr>
        <w:t>show</w:t>
      </w:r>
      <w:r w:rsidR="00942EDD">
        <w:t xml:space="preserve"> </w:t>
      </w:r>
      <w:r w:rsidR="00942EDD" w:rsidRPr="0009785F">
        <w:t>CHARACTER SET</w:t>
      </w:r>
      <w:r w:rsidR="00942EDD">
        <w:t xml:space="preserve"> </w:t>
      </w:r>
      <w:r w:rsidR="00942EDD">
        <w:rPr>
          <w:rFonts w:hint="eastAsia"/>
        </w:rPr>
        <w:t>查看；</w:t>
      </w:r>
    </w:p>
    <w:p w:rsidR="001D53CE" w:rsidRDefault="00B77370" w:rsidP="0009785F">
      <w:pPr>
        <w:ind w:firstLine="420"/>
      </w:pPr>
      <w:r>
        <w:t xml:space="preserve">    </w:t>
      </w:r>
      <w:r w:rsidR="0009785F" w:rsidRPr="0009785F">
        <w:t>[DEFAULT] COLLATE collation_name</w:t>
      </w:r>
      <w:r w:rsidRPr="00B77370">
        <w:rPr>
          <w:rFonts w:hint="eastAsia"/>
        </w:rPr>
        <w:t>//</w:t>
      </w:r>
      <w:r w:rsidRPr="00B77370">
        <w:rPr>
          <w:rFonts w:hint="eastAsia"/>
        </w:rPr>
        <w:t>指定数据库</w:t>
      </w:r>
      <w:r w:rsidR="00032632">
        <w:rPr>
          <w:rFonts w:hint="eastAsia"/>
        </w:rPr>
        <w:t>的</w:t>
      </w:r>
      <w:r w:rsidR="00FD5E6E">
        <w:rPr>
          <w:rFonts w:hint="eastAsia"/>
        </w:rPr>
        <w:t>校对集，用</w:t>
      </w:r>
      <w:r w:rsidR="00FD5E6E">
        <w:rPr>
          <w:rFonts w:ascii="Arial" w:hAnsi="Arial" w:cs="Arial"/>
          <w:color w:val="000000"/>
          <w:szCs w:val="21"/>
          <w:shd w:val="clear" w:color="auto" w:fill="FFFFFF"/>
        </w:rPr>
        <w:t>show collation</w:t>
      </w:r>
      <w:r w:rsidR="00FD5E6E">
        <w:rPr>
          <w:rFonts w:ascii="Arial" w:hAnsi="Arial" w:cs="Arial" w:hint="eastAsia"/>
          <w:color w:val="000000"/>
          <w:szCs w:val="21"/>
          <w:shd w:val="clear" w:color="auto" w:fill="FFFFFF"/>
        </w:rPr>
        <w:t>查看</w:t>
      </w:r>
      <w:r w:rsidR="005A362F">
        <w:rPr>
          <w:rFonts w:ascii="Arial" w:hAnsi="Arial" w:cs="Arial" w:hint="eastAsia"/>
          <w:color w:val="000000"/>
          <w:szCs w:val="21"/>
          <w:shd w:val="clear" w:color="auto" w:fill="FFFFFF"/>
        </w:rPr>
        <w:t>；</w:t>
      </w:r>
    </w:p>
    <w:p w:rsidR="00F5430D" w:rsidRDefault="00987964" w:rsidP="0009785F">
      <w:pPr>
        <w:ind w:firstLine="420"/>
      </w:pPr>
      <w:r>
        <w:rPr>
          <w:rFonts w:hint="eastAsia"/>
        </w:rPr>
        <w:t>参数</w:t>
      </w:r>
      <w:r w:rsidR="00E1355F">
        <w:t>SCHEMA</w:t>
      </w:r>
      <w:r w:rsidR="00E1355F">
        <w:rPr>
          <w:rFonts w:hint="eastAsia"/>
        </w:rPr>
        <w:t>是数据库中的命名空间，</w:t>
      </w:r>
      <w:r w:rsidR="00A304F1">
        <w:rPr>
          <w:rFonts w:hint="eastAsia"/>
        </w:rPr>
        <w:t>内部可以放表。</w:t>
      </w:r>
    </w:p>
    <w:p w:rsidR="00D04299" w:rsidRPr="00695D15" w:rsidRDefault="00D04299" w:rsidP="00D04299">
      <w:pPr>
        <w:ind w:firstLine="420"/>
      </w:pPr>
      <w:r w:rsidRPr="00695D15">
        <w:rPr>
          <w:rFonts w:hint="eastAsia"/>
        </w:rPr>
        <w:t>显示数据库语句：</w:t>
      </w:r>
    </w:p>
    <w:p w:rsidR="00D04299" w:rsidRPr="00695D15" w:rsidRDefault="00D04299" w:rsidP="00D04299">
      <w:pPr>
        <w:pStyle w:val="41"/>
        <w:ind w:firstLine="840"/>
      </w:pPr>
      <w:r w:rsidRPr="00695D15">
        <w:t>SHOW DATABASES</w:t>
      </w:r>
    </w:p>
    <w:p w:rsidR="00D04299" w:rsidRPr="00695D15" w:rsidRDefault="00D04299" w:rsidP="00D04299">
      <w:pPr>
        <w:ind w:firstLine="420"/>
      </w:pPr>
      <w:r w:rsidRPr="00695D15">
        <w:rPr>
          <w:rFonts w:hint="eastAsia"/>
        </w:rPr>
        <w:t>显示数据库创建</w:t>
      </w:r>
      <w:r>
        <w:rPr>
          <w:rFonts w:hint="eastAsia"/>
        </w:rPr>
        <w:t>时的</w:t>
      </w:r>
      <w:r w:rsidRPr="00695D15">
        <w:rPr>
          <w:rFonts w:hint="eastAsia"/>
        </w:rPr>
        <w:t>语句：</w:t>
      </w:r>
    </w:p>
    <w:p w:rsidR="00D04299" w:rsidRDefault="00D04299" w:rsidP="00D04299">
      <w:pPr>
        <w:pStyle w:val="41"/>
        <w:ind w:firstLine="840"/>
      </w:pPr>
      <w:r>
        <w:t>SHOW CREATE DATABASE db_nam</w:t>
      </w:r>
    </w:p>
    <w:p w:rsidR="00D04299" w:rsidRDefault="00691FC0" w:rsidP="00FA7411">
      <w:pPr>
        <w:ind w:firstLine="420"/>
      </w:pPr>
      <w:r>
        <w:rPr>
          <w:rFonts w:hint="eastAsia"/>
        </w:rPr>
        <w:t>针对</w:t>
      </w:r>
      <w:r>
        <w:rPr>
          <w:rFonts w:hint="eastAsia"/>
        </w:rPr>
        <w:t>mysql</w:t>
      </w:r>
      <w:r>
        <w:rPr>
          <w:rFonts w:hint="eastAsia"/>
        </w:rPr>
        <w:t>还可以使用</w:t>
      </w:r>
      <w:r w:rsidR="00D04299">
        <w:rPr>
          <w:rFonts w:hint="eastAsia"/>
        </w:rPr>
        <w:t>mysqladmin</w:t>
      </w:r>
      <w:r w:rsidR="00D04299">
        <w:rPr>
          <w:rFonts w:hint="eastAsia"/>
        </w:rPr>
        <w:t>工具</w:t>
      </w:r>
    </w:p>
    <w:p w:rsidR="00D04299" w:rsidRPr="00266C48" w:rsidRDefault="00FA7411" w:rsidP="00D04299">
      <w:pPr>
        <w:pStyle w:val="41"/>
        <w:ind w:firstLine="840"/>
        <w:rPr>
          <w:highlight w:val="cyan"/>
        </w:rPr>
      </w:pPr>
      <w:r w:rsidRPr="00266C48">
        <w:rPr>
          <w:highlight w:val="cyan"/>
        </w:rPr>
        <w:t xml:space="preserve"> </w:t>
      </w:r>
      <w:r w:rsidR="00D04299" w:rsidRPr="00266C48">
        <w:rPr>
          <w:highlight w:val="cyan"/>
        </w:rPr>
        <w:t>[root@host]# mysqladmin -u root -p create RUNOOB</w:t>
      </w:r>
    </w:p>
    <w:p w:rsidR="00D04299" w:rsidRDefault="00D04299" w:rsidP="00D04299">
      <w:pPr>
        <w:pStyle w:val="41"/>
        <w:ind w:firstLine="840"/>
      </w:pPr>
      <w:r w:rsidRPr="00266C48">
        <w:rPr>
          <w:highlight w:val="cyan"/>
        </w:rPr>
        <w:t>Enter password:******</w:t>
      </w:r>
    </w:p>
    <w:p w:rsidR="00D04299" w:rsidRDefault="00D04299" w:rsidP="00D04299">
      <w:pPr>
        <w:ind w:firstLine="420"/>
      </w:pPr>
      <w:r>
        <w:rPr>
          <w:rFonts w:hint="eastAsia"/>
        </w:rPr>
        <w:t>以上命令执行成功后会创建</w:t>
      </w:r>
      <w:r>
        <w:rPr>
          <w:rFonts w:hint="eastAsia"/>
        </w:rPr>
        <w:t xml:space="preserve"> MySQL </w:t>
      </w:r>
      <w:r>
        <w:rPr>
          <w:rFonts w:hint="eastAsia"/>
        </w:rPr>
        <w:t>数据库</w:t>
      </w:r>
      <w:r>
        <w:rPr>
          <w:rFonts w:hint="eastAsia"/>
        </w:rPr>
        <w:t xml:space="preserve"> RUNOOB</w:t>
      </w:r>
      <w:r>
        <w:rPr>
          <w:rFonts w:hint="eastAsia"/>
        </w:rPr>
        <w:t>。</w:t>
      </w:r>
    </w:p>
    <w:p w:rsidR="001A6105" w:rsidRDefault="000B1727" w:rsidP="000B1727">
      <w:pPr>
        <w:pStyle w:val="3"/>
      </w:pPr>
      <w:r>
        <w:rPr>
          <w:rFonts w:hint="eastAsia"/>
        </w:rPr>
        <w:t xml:space="preserve">1.2 </w:t>
      </w:r>
      <w:r w:rsidR="00BC4FC5" w:rsidRPr="00BC4FC5">
        <w:rPr>
          <w:rFonts w:hint="eastAsia"/>
        </w:rPr>
        <w:t>删除数据库</w:t>
      </w:r>
    </w:p>
    <w:p w:rsidR="00301BAD" w:rsidRDefault="00301BAD" w:rsidP="00512B4D">
      <w:pPr>
        <w:ind w:firstLine="420"/>
      </w:pPr>
      <w:r>
        <w:rPr>
          <w:rFonts w:hint="eastAsia"/>
        </w:rPr>
        <w:t>语法：</w:t>
      </w:r>
    </w:p>
    <w:p w:rsidR="00301BAD" w:rsidRDefault="00301BAD" w:rsidP="00512B4D">
      <w:pPr>
        <w:pStyle w:val="41"/>
        <w:ind w:firstLine="840"/>
      </w:pPr>
      <w:r w:rsidRPr="00301BAD">
        <w:rPr>
          <w:highlight w:val="cyan"/>
        </w:rPr>
        <w:t>DROP DATABASE  [IF EXISTS]  db_name</w:t>
      </w:r>
    </w:p>
    <w:p w:rsidR="00512B4D" w:rsidRDefault="00512B4D" w:rsidP="00512B4D">
      <w:pPr>
        <w:ind w:firstLine="420"/>
      </w:pPr>
      <w:r>
        <w:rPr>
          <w:rFonts w:hint="eastAsia"/>
        </w:rPr>
        <w:t>针对</w:t>
      </w:r>
      <w:r>
        <w:rPr>
          <w:rFonts w:hint="eastAsia"/>
        </w:rPr>
        <w:t>mysql</w:t>
      </w:r>
      <w:r>
        <w:rPr>
          <w:rFonts w:hint="eastAsia"/>
        </w:rPr>
        <w:t>使用</w:t>
      </w:r>
      <w:r>
        <w:rPr>
          <w:rFonts w:hint="eastAsia"/>
        </w:rPr>
        <w:t xml:space="preserve"> mysqladmin </w:t>
      </w:r>
      <w:r>
        <w:rPr>
          <w:rFonts w:hint="eastAsia"/>
        </w:rPr>
        <w:t>删除数据库</w:t>
      </w:r>
    </w:p>
    <w:p w:rsidR="00512B4D" w:rsidRDefault="00512B4D" w:rsidP="00512B4D">
      <w:pPr>
        <w:pStyle w:val="41"/>
        <w:ind w:firstLine="840"/>
      </w:pPr>
      <w:r>
        <w:rPr>
          <w:rFonts w:hint="eastAsia"/>
        </w:rPr>
        <w:t>以下实例删除数据库</w:t>
      </w:r>
      <w:r>
        <w:rPr>
          <w:rFonts w:hint="eastAsia"/>
        </w:rPr>
        <w:t>RUNOOB(</w:t>
      </w:r>
      <w:r>
        <w:rPr>
          <w:rFonts w:hint="eastAsia"/>
        </w:rPr>
        <w:t>该数据库在前一章节已创建</w:t>
      </w:r>
      <w:r>
        <w:rPr>
          <w:rFonts w:hint="eastAsia"/>
        </w:rPr>
        <w:t>)</w:t>
      </w:r>
      <w:r>
        <w:rPr>
          <w:rFonts w:hint="eastAsia"/>
        </w:rPr>
        <w:t>：</w:t>
      </w:r>
    </w:p>
    <w:p w:rsidR="00512B4D" w:rsidRPr="00061B47" w:rsidRDefault="00512B4D" w:rsidP="00512B4D">
      <w:pPr>
        <w:pStyle w:val="41"/>
        <w:ind w:firstLine="840"/>
        <w:rPr>
          <w:highlight w:val="cyan"/>
        </w:rPr>
      </w:pPr>
      <w:r w:rsidRPr="00061B47">
        <w:rPr>
          <w:highlight w:val="cyan"/>
        </w:rPr>
        <w:t>[root@host]# mysqladmin -u root -p drop RUNOOB</w:t>
      </w:r>
    </w:p>
    <w:p w:rsidR="00512B4D" w:rsidRDefault="00512B4D" w:rsidP="00512B4D">
      <w:pPr>
        <w:pStyle w:val="41"/>
        <w:ind w:firstLine="840"/>
      </w:pPr>
      <w:r w:rsidRPr="00061B47">
        <w:rPr>
          <w:highlight w:val="cyan"/>
        </w:rPr>
        <w:t>Enter password:******</w:t>
      </w:r>
    </w:p>
    <w:p w:rsidR="002629DB" w:rsidRDefault="007E6DA8" w:rsidP="00AC6B3D">
      <w:pPr>
        <w:pStyle w:val="3"/>
      </w:pPr>
      <w:r>
        <w:rPr>
          <w:rFonts w:hint="eastAsia"/>
        </w:rPr>
        <w:t xml:space="preserve">1.3 </w:t>
      </w:r>
      <w:r w:rsidR="002629DB" w:rsidRPr="002629DB">
        <w:rPr>
          <w:rFonts w:hint="eastAsia"/>
        </w:rPr>
        <w:t>修改数据库</w:t>
      </w:r>
    </w:p>
    <w:p w:rsidR="007E6DA8" w:rsidRPr="007E6DA8" w:rsidRDefault="007E6DA8" w:rsidP="00AC6B3D">
      <w:pPr>
        <w:pStyle w:val="41"/>
        <w:ind w:firstLine="840"/>
      </w:pPr>
      <w:r w:rsidRPr="00AC6B3D">
        <w:rPr>
          <w:highlight w:val="cyan"/>
        </w:rPr>
        <w:t xml:space="preserve">ALTER  DATABASE  [IF NOT EXISTS] </w:t>
      </w:r>
      <w:r w:rsidRPr="00AC6B3D">
        <w:rPr>
          <w:i/>
          <w:iCs/>
          <w:highlight w:val="cyan"/>
        </w:rPr>
        <w:t>db_name</w:t>
      </w:r>
      <w:r w:rsidRPr="00AC6B3D">
        <w:rPr>
          <w:highlight w:val="cyan"/>
        </w:rPr>
        <w:t>   </w:t>
      </w:r>
      <w:r w:rsidR="00AC6B3D" w:rsidRPr="00AC6B3D">
        <w:rPr>
          <w:highlight w:val="cyan"/>
        </w:rPr>
        <w:t xml:space="preserve"> </w:t>
      </w:r>
      <w:r w:rsidRPr="00AC6B3D">
        <w:rPr>
          <w:highlight w:val="cyan"/>
        </w:rPr>
        <w:t>[</w:t>
      </w:r>
      <w:r w:rsidRPr="00AC6B3D">
        <w:rPr>
          <w:i/>
          <w:iCs/>
          <w:highlight w:val="cyan"/>
        </w:rPr>
        <w:t>alter_specification</w:t>
      </w:r>
      <w:r w:rsidRPr="00AC6B3D">
        <w:rPr>
          <w:highlight w:val="cyan"/>
        </w:rPr>
        <w:t xml:space="preserve"> [, </w:t>
      </w:r>
      <w:r w:rsidRPr="00AC6B3D">
        <w:rPr>
          <w:i/>
          <w:iCs/>
          <w:highlight w:val="cyan"/>
        </w:rPr>
        <w:t>alter_specification</w:t>
      </w:r>
      <w:r w:rsidRPr="00AC6B3D">
        <w:rPr>
          <w:highlight w:val="cyan"/>
        </w:rPr>
        <w:t>] ...]</w:t>
      </w:r>
      <w:r w:rsidRPr="007E6DA8">
        <w:t xml:space="preserve"> </w:t>
      </w:r>
    </w:p>
    <w:p w:rsidR="007E6DA8" w:rsidRPr="00584AE4" w:rsidRDefault="007E6DA8" w:rsidP="007E6DA8">
      <w:pPr>
        <w:pStyle w:val="41"/>
        <w:ind w:firstLine="840"/>
      </w:pPr>
      <w:r w:rsidRPr="00584AE4">
        <w:rPr>
          <w:bCs/>
          <w:i/>
          <w:iCs/>
        </w:rPr>
        <w:t>alter_specification</w:t>
      </w:r>
      <w:r w:rsidRPr="00584AE4">
        <w:rPr>
          <w:bCs/>
        </w:rPr>
        <w:t>:   </w:t>
      </w:r>
      <w:r w:rsidRPr="00584AE4">
        <w:t xml:space="preserve"> </w:t>
      </w:r>
    </w:p>
    <w:p w:rsidR="007E6DA8" w:rsidRPr="00584AE4" w:rsidRDefault="007E6DA8" w:rsidP="007E6DA8">
      <w:pPr>
        <w:pStyle w:val="41"/>
        <w:ind w:firstLine="840"/>
      </w:pPr>
      <w:r w:rsidRPr="00584AE4">
        <w:rPr>
          <w:bCs/>
        </w:rPr>
        <w:t xml:space="preserve">    [DEFAULT] CHARACTER SET </w:t>
      </w:r>
      <w:r w:rsidRPr="00584AE4">
        <w:rPr>
          <w:bCs/>
          <w:i/>
          <w:iCs/>
        </w:rPr>
        <w:t>charset_name</w:t>
      </w:r>
      <w:r w:rsidRPr="00584AE4">
        <w:rPr>
          <w:bCs/>
        </w:rPr>
        <w:t xml:space="preserve">  </w:t>
      </w:r>
    </w:p>
    <w:p w:rsidR="007E6DA8" w:rsidRPr="00584AE4" w:rsidRDefault="007E6DA8" w:rsidP="007E6DA8">
      <w:pPr>
        <w:pStyle w:val="41"/>
        <w:ind w:firstLine="840"/>
      </w:pPr>
      <w:r w:rsidRPr="00584AE4">
        <w:rPr>
          <w:bCs/>
        </w:rPr>
        <w:t xml:space="preserve">  </w:t>
      </w:r>
      <w:r w:rsidR="009C7F17" w:rsidRPr="00584AE4">
        <w:rPr>
          <w:bCs/>
        </w:rPr>
        <w:t xml:space="preserve">  </w:t>
      </w:r>
      <w:r w:rsidRPr="00584AE4">
        <w:rPr>
          <w:bCs/>
        </w:rPr>
        <w:t xml:space="preserve">[DEFAULT] COLLATE </w:t>
      </w:r>
      <w:r w:rsidRPr="00584AE4">
        <w:rPr>
          <w:bCs/>
          <w:i/>
          <w:iCs/>
        </w:rPr>
        <w:t>collation_name</w:t>
      </w:r>
    </w:p>
    <w:p w:rsidR="00937916" w:rsidRDefault="00FB1605" w:rsidP="00FB1605">
      <w:pPr>
        <w:pStyle w:val="3"/>
      </w:pPr>
      <w:r>
        <w:rPr>
          <w:rFonts w:hint="eastAsia"/>
        </w:rPr>
        <w:t xml:space="preserve">1.4 </w:t>
      </w:r>
      <w:r>
        <w:rPr>
          <w:rFonts w:hint="eastAsia"/>
        </w:rPr>
        <w:t>备份数据库</w:t>
      </w:r>
    </w:p>
    <w:p w:rsidR="00FB1605" w:rsidRDefault="00F271D9" w:rsidP="00B710AF">
      <w:pPr>
        <w:pStyle w:val="41"/>
        <w:ind w:firstLine="840"/>
        <w:rPr>
          <w:highlight w:val="cyan"/>
        </w:rPr>
      </w:pPr>
      <w:r>
        <w:rPr>
          <w:highlight w:val="cyan"/>
        </w:rPr>
        <w:t>BACKUP DATABASE</w:t>
      </w:r>
      <w:r w:rsidR="00FB1605" w:rsidRPr="00B710AF">
        <w:rPr>
          <w:highlight w:val="cyan"/>
        </w:rPr>
        <w:t xml:space="preserve"> </w:t>
      </w:r>
      <w:r w:rsidR="000B55B8">
        <w:rPr>
          <w:highlight w:val="cyan"/>
        </w:rPr>
        <w:t>db_</w:t>
      </w:r>
      <w:r w:rsidR="000B55B8">
        <w:rPr>
          <w:rFonts w:hint="eastAsia"/>
          <w:highlight w:val="cyan"/>
        </w:rPr>
        <w:t>name</w:t>
      </w:r>
      <w:r w:rsidR="000B55B8">
        <w:rPr>
          <w:highlight w:val="cyan"/>
        </w:rPr>
        <w:t xml:space="preserve"> </w:t>
      </w:r>
      <w:r>
        <w:rPr>
          <w:highlight w:val="cyan"/>
        </w:rPr>
        <w:t>TO DISK</w:t>
      </w:r>
      <w:r w:rsidR="00FB1605" w:rsidRPr="00B710AF">
        <w:rPr>
          <w:highlight w:val="cyan"/>
        </w:rPr>
        <w:t>='D:/Test.bak'</w:t>
      </w:r>
    </w:p>
    <w:p w:rsidR="007D2C07" w:rsidRDefault="007D2C07" w:rsidP="00A6259B">
      <w:pPr>
        <w:ind w:firstLine="420"/>
      </w:pPr>
      <w:r>
        <w:rPr>
          <w:rFonts w:hint="eastAsia"/>
        </w:rPr>
        <w:t>针对</w:t>
      </w:r>
      <w:r>
        <w:rPr>
          <w:rFonts w:hint="eastAsia"/>
        </w:rPr>
        <w:t>mysql</w:t>
      </w:r>
      <w:r w:rsidR="00A6259B">
        <w:rPr>
          <w:rFonts w:hint="eastAsia"/>
        </w:rPr>
        <w:t>，</w:t>
      </w:r>
      <w:r>
        <w:rPr>
          <w:rFonts w:hint="eastAsia"/>
        </w:rPr>
        <w:t>数据库备份：</w:t>
      </w:r>
      <w:r>
        <w:rPr>
          <w:rFonts w:hint="eastAsia"/>
        </w:rPr>
        <w:t xml:space="preserve"> cmd</w:t>
      </w:r>
      <w:r>
        <w:rPr>
          <w:rFonts w:hint="eastAsia"/>
        </w:rPr>
        <w:t>命令下</w:t>
      </w:r>
    </w:p>
    <w:p w:rsidR="007D2C07" w:rsidRDefault="007D2C07" w:rsidP="007D2C07">
      <w:pPr>
        <w:pStyle w:val="41"/>
        <w:ind w:firstLine="840"/>
      </w:pPr>
      <w:r>
        <w:t>mysqldump -u root -p test&gt;test.sql</w:t>
      </w:r>
    </w:p>
    <w:p w:rsidR="00B710AF" w:rsidRDefault="00B710AF" w:rsidP="00B710AF">
      <w:pPr>
        <w:pStyle w:val="3"/>
      </w:pPr>
      <w:r>
        <w:rPr>
          <w:rFonts w:hint="eastAsia"/>
        </w:rPr>
        <w:t xml:space="preserve">1.5 </w:t>
      </w:r>
      <w:r>
        <w:rPr>
          <w:rFonts w:hint="eastAsia"/>
        </w:rPr>
        <w:t>还原数据库</w:t>
      </w:r>
    </w:p>
    <w:p w:rsidR="00FB1605" w:rsidRDefault="00F271D9" w:rsidP="00B710AF">
      <w:pPr>
        <w:pStyle w:val="41"/>
        <w:ind w:firstLine="840"/>
        <w:rPr>
          <w:highlight w:val="cyan"/>
        </w:rPr>
      </w:pPr>
      <w:r>
        <w:rPr>
          <w:highlight w:val="cyan"/>
        </w:rPr>
        <w:t>RESTO</w:t>
      </w:r>
      <w:r w:rsidR="004C51E1">
        <w:rPr>
          <w:highlight w:val="cyan"/>
        </w:rPr>
        <w:t>RE DATABASE</w:t>
      </w:r>
      <w:r w:rsidR="000B55B8">
        <w:rPr>
          <w:highlight w:val="cyan"/>
        </w:rPr>
        <w:t xml:space="preserve"> </w:t>
      </w:r>
      <w:r w:rsidR="000B55B8">
        <w:rPr>
          <w:rFonts w:hint="eastAsia"/>
          <w:highlight w:val="cyan"/>
        </w:rPr>
        <w:t>db</w:t>
      </w:r>
      <w:r w:rsidR="000B55B8">
        <w:rPr>
          <w:highlight w:val="cyan"/>
        </w:rPr>
        <w:t xml:space="preserve">_name </w:t>
      </w:r>
      <w:r w:rsidR="004C51E1">
        <w:rPr>
          <w:highlight w:val="cyan"/>
        </w:rPr>
        <w:t>FROM DISK</w:t>
      </w:r>
      <w:r w:rsidR="00FB1605" w:rsidRPr="00B710AF">
        <w:rPr>
          <w:highlight w:val="cyan"/>
        </w:rPr>
        <w:t>='D:/Test.bak'</w:t>
      </w:r>
    </w:p>
    <w:p w:rsidR="004D7558" w:rsidRDefault="00A6259B" w:rsidP="00A6259B">
      <w:pPr>
        <w:ind w:firstLine="420"/>
      </w:pPr>
      <w:r w:rsidRPr="00A6259B">
        <w:rPr>
          <w:rFonts w:hint="eastAsia"/>
        </w:rPr>
        <w:lastRenderedPageBreak/>
        <w:t>针对</w:t>
      </w:r>
      <w:r w:rsidRPr="00A6259B">
        <w:rPr>
          <w:rFonts w:hint="eastAsia"/>
        </w:rPr>
        <w:t>mysql</w:t>
      </w:r>
      <w:r w:rsidRPr="00A6259B">
        <w:rPr>
          <w:rFonts w:hint="eastAsia"/>
        </w:rPr>
        <w:t>，数据库恢复</w:t>
      </w:r>
      <w:r>
        <w:rPr>
          <w:rFonts w:hint="eastAsia"/>
        </w:rPr>
        <w:t>，</w:t>
      </w:r>
    </w:p>
    <w:p w:rsidR="00A6259B" w:rsidRDefault="00A6259B" w:rsidP="00A6259B">
      <w:pPr>
        <w:ind w:firstLine="420"/>
      </w:pPr>
      <w:r w:rsidRPr="00A6259B">
        <w:rPr>
          <w:rFonts w:hint="eastAsia"/>
        </w:rPr>
        <w:t>创建数据库并选择该数据库</w:t>
      </w:r>
      <w:r>
        <w:rPr>
          <w:rFonts w:hint="eastAsia"/>
        </w:rPr>
        <w:t>，</w:t>
      </w:r>
      <w:r w:rsidRPr="00A6259B">
        <w:rPr>
          <w:rFonts w:hint="eastAsia"/>
        </w:rPr>
        <w:t>在</w:t>
      </w:r>
      <w:r w:rsidRPr="00A6259B">
        <w:rPr>
          <w:rFonts w:hint="eastAsia"/>
        </w:rPr>
        <w:t>cmd</w:t>
      </w:r>
      <w:r w:rsidRPr="00A6259B">
        <w:rPr>
          <w:rFonts w:hint="eastAsia"/>
        </w:rPr>
        <w:t>命令下：</w:t>
      </w:r>
    </w:p>
    <w:p w:rsidR="00A6259B" w:rsidRPr="00A6259B" w:rsidRDefault="00A6259B" w:rsidP="00A6259B">
      <w:pPr>
        <w:pStyle w:val="41"/>
        <w:ind w:firstLine="840"/>
      </w:pPr>
      <w:r w:rsidRPr="00A6259B">
        <w:rPr>
          <w:rFonts w:hint="eastAsia"/>
        </w:rPr>
        <w:t>mysql -u root -p test&lt;test.sql</w:t>
      </w:r>
    </w:p>
    <w:p w:rsidR="00A6259B" w:rsidRDefault="004D7558" w:rsidP="00A6259B">
      <w:pPr>
        <w:ind w:firstLine="420"/>
      </w:pPr>
      <w:r>
        <w:rPr>
          <w:rFonts w:hint="eastAsia"/>
        </w:rPr>
        <w:t>或者，</w:t>
      </w:r>
      <w:r w:rsidR="00A6259B" w:rsidRPr="00A6259B">
        <w:rPr>
          <w:rFonts w:hint="eastAsia"/>
        </w:rPr>
        <w:t>在</w:t>
      </w:r>
      <w:r w:rsidR="00A6259B" w:rsidRPr="00A6259B">
        <w:rPr>
          <w:rFonts w:hint="eastAsia"/>
        </w:rPr>
        <w:t>mysql &gt;</w:t>
      </w:r>
      <w:r w:rsidR="00A6259B" w:rsidRPr="00A6259B">
        <w:rPr>
          <w:rFonts w:hint="eastAsia"/>
        </w:rPr>
        <w:t>命令行下执行</w:t>
      </w:r>
      <w:r w:rsidR="00A6259B" w:rsidRPr="00A6259B">
        <w:rPr>
          <w:rFonts w:hint="eastAsia"/>
        </w:rPr>
        <w:t xml:space="preserve">  </w:t>
      </w:r>
    </w:p>
    <w:p w:rsidR="00A6259B" w:rsidRPr="00A6259B" w:rsidRDefault="00A6259B" w:rsidP="00A6259B">
      <w:pPr>
        <w:pStyle w:val="41"/>
        <w:ind w:firstLine="840"/>
      </w:pPr>
      <w:r w:rsidRPr="00A6259B">
        <w:rPr>
          <w:rFonts w:hint="eastAsia"/>
        </w:rPr>
        <w:t xml:space="preserve">SOURCE </w:t>
      </w:r>
      <w:r w:rsidRPr="00A6259B">
        <w:rPr>
          <w:rFonts w:hint="eastAsia"/>
        </w:rPr>
        <w:t>数据库文件</w:t>
      </w:r>
    </w:p>
    <w:p w:rsidR="00B710AF" w:rsidRDefault="007558A8" w:rsidP="007558A8">
      <w:pPr>
        <w:pStyle w:val="2"/>
      </w:pPr>
      <w:r w:rsidRPr="007558A8">
        <w:rPr>
          <w:rFonts w:hint="eastAsia"/>
        </w:rPr>
        <w:t xml:space="preserve">2 </w:t>
      </w:r>
      <w:r w:rsidRPr="007558A8">
        <w:rPr>
          <w:rFonts w:hint="eastAsia"/>
        </w:rPr>
        <w:t>表操作</w:t>
      </w:r>
    </w:p>
    <w:p w:rsidR="00E876D2" w:rsidRDefault="0087280A" w:rsidP="00427D89">
      <w:pPr>
        <w:pStyle w:val="3"/>
      </w:pPr>
      <w:r>
        <w:t>2.</w:t>
      </w:r>
      <w:r>
        <w:rPr>
          <w:rFonts w:hint="eastAsia"/>
        </w:rPr>
        <w:t xml:space="preserve">1 </w:t>
      </w:r>
      <w:r>
        <w:rPr>
          <w:rFonts w:hint="eastAsia"/>
        </w:rPr>
        <w:t>创建表</w:t>
      </w:r>
    </w:p>
    <w:p w:rsidR="00427D89" w:rsidRPr="00427D89" w:rsidRDefault="00427D89" w:rsidP="00427D89">
      <w:pPr>
        <w:ind w:firstLine="420"/>
      </w:pPr>
      <w:r>
        <w:rPr>
          <w:rFonts w:hint="eastAsia"/>
        </w:rPr>
        <w:t>语法：</w:t>
      </w:r>
    </w:p>
    <w:p w:rsidR="00427D89" w:rsidRPr="00427D89" w:rsidRDefault="00427D89" w:rsidP="00EF431E">
      <w:pPr>
        <w:pStyle w:val="41"/>
        <w:ind w:firstLine="840"/>
      </w:pPr>
      <w:r w:rsidRPr="00F15BB8">
        <w:rPr>
          <w:highlight w:val="cyan"/>
        </w:rPr>
        <w:t xml:space="preserve">CREATE TABLE </w:t>
      </w:r>
      <w:r w:rsidR="00EF431E" w:rsidRPr="00F15BB8">
        <w:rPr>
          <w:highlight w:val="cyan"/>
        </w:rPr>
        <w:t xml:space="preserve">[IF NOT EXISTS] </w:t>
      </w:r>
      <w:r w:rsidRPr="00F15BB8">
        <w:rPr>
          <w:highlight w:val="cyan"/>
        </w:rPr>
        <w:t>table_name (field1</w:t>
      </w:r>
      <w:r w:rsidR="00EF431E" w:rsidRPr="00F15BB8">
        <w:rPr>
          <w:highlight w:val="cyan"/>
        </w:rPr>
        <w:t xml:space="preserve"> datatype</w:t>
      </w:r>
      <w:r w:rsidR="003070F0">
        <w:rPr>
          <w:highlight w:val="cyan"/>
        </w:rPr>
        <w:t xml:space="preserve"> [NOT NULL]</w:t>
      </w:r>
      <w:r w:rsidR="00533103">
        <w:rPr>
          <w:highlight w:val="cyan"/>
        </w:rPr>
        <w:t>[</w:t>
      </w:r>
      <w:r w:rsidR="00533103" w:rsidRPr="00533103">
        <w:rPr>
          <w:highlight w:val="cyan"/>
        </w:rPr>
        <w:t>AUTO_INCREMENT</w:t>
      </w:r>
      <w:r w:rsidR="00533103">
        <w:rPr>
          <w:highlight w:val="cyan"/>
        </w:rPr>
        <w:t>]</w:t>
      </w:r>
      <w:r w:rsidR="00AE744B" w:rsidRPr="00F15BB8">
        <w:rPr>
          <w:rFonts w:hint="eastAsia"/>
          <w:highlight w:val="cyan"/>
        </w:rPr>
        <w:t>,</w:t>
      </w:r>
      <w:r w:rsidR="00533103" w:rsidRPr="00533103">
        <w:rPr>
          <w:highlight w:val="cyan"/>
        </w:rPr>
        <w:t xml:space="preserve"> </w:t>
      </w:r>
      <w:r w:rsidR="00533103" w:rsidRPr="00F15BB8">
        <w:rPr>
          <w:highlight w:val="cyan"/>
        </w:rPr>
        <w:t>fi</w:t>
      </w:r>
      <w:r w:rsidR="00533103">
        <w:rPr>
          <w:highlight w:val="cyan"/>
        </w:rPr>
        <w:t>eld2</w:t>
      </w:r>
      <w:r w:rsidR="00533103" w:rsidRPr="00F15BB8">
        <w:rPr>
          <w:highlight w:val="cyan"/>
        </w:rPr>
        <w:t xml:space="preserve"> datatype</w:t>
      </w:r>
      <w:r w:rsidR="00C0248B">
        <w:rPr>
          <w:highlight w:val="cyan"/>
        </w:rPr>
        <w:t>,</w:t>
      </w:r>
      <w:r w:rsidR="00C0248B" w:rsidRPr="00C0248B">
        <w:t xml:space="preserve"> </w:t>
      </w:r>
      <w:r w:rsidR="00C0248B" w:rsidRPr="00C0248B">
        <w:rPr>
          <w:highlight w:val="cyan"/>
        </w:rPr>
        <w:t>PRIMARY KEY</w:t>
      </w:r>
      <w:r w:rsidR="00C0248B">
        <w:rPr>
          <w:highlight w:val="cyan"/>
        </w:rPr>
        <w:t>(filedn),</w:t>
      </w:r>
      <w:r w:rsidRPr="00F15BB8">
        <w:rPr>
          <w:highlight w:val="cyan"/>
        </w:rPr>
        <w:t>…</w:t>
      </w:r>
      <w:r w:rsidRPr="00F15BB8">
        <w:rPr>
          <w:rFonts w:hint="eastAsia"/>
          <w:highlight w:val="cyan"/>
        </w:rPr>
        <w:t>)</w:t>
      </w:r>
      <w:r w:rsidR="004C46C4" w:rsidRPr="00F15BB8">
        <w:rPr>
          <w:highlight w:val="cyan"/>
        </w:rPr>
        <w:t xml:space="preserve"> </w:t>
      </w:r>
      <w:r w:rsidRPr="00F15BB8">
        <w:rPr>
          <w:rFonts w:hint="eastAsia"/>
          <w:highlight w:val="cyan"/>
        </w:rPr>
        <w:t xml:space="preserve">[character set </w:t>
      </w:r>
      <w:r w:rsidRPr="00F15BB8">
        <w:rPr>
          <w:rFonts w:hint="eastAsia"/>
          <w:highlight w:val="cyan"/>
        </w:rPr>
        <w:t>字符集</w:t>
      </w:r>
      <w:r w:rsidRPr="00F15BB8">
        <w:rPr>
          <w:rFonts w:hint="eastAsia"/>
          <w:highlight w:val="cyan"/>
        </w:rPr>
        <w:t xml:space="preserve"> collate </w:t>
      </w:r>
      <w:r w:rsidRPr="00F15BB8">
        <w:rPr>
          <w:rFonts w:hint="eastAsia"/>
          <w:highlight w:val="cyan"/>
        </w:rPr>
        <w:t>校对规则</w:t>
      </w:r>
      <w:r w:rsidRPr="00F15BB8">
        <w:rPr>
          <w:rFonts w:hint="eastAsia"/>
          <w:highlight w:val="cyan"/>
        </w:rPr>
        <w:t>]</w:t>
      </w:r>
      <w:r w:rsidR="00EF431E" w:rsidRPr="00F15BB8">
        <w:rPr>
          <w:highlight w:val="cyan"/>
        </w:rPr>
        <w:t>;</w:t>
      </w:r>
    </w:p>
    <w:p w:rsidR="0087280A" w:rsidRDefault="00427D89" w:rsidP="00427D89">
      <w:pPr>
        <w:ind w:firstLine="420"/>
      </w:pPr>
      <w:r w:rsidRPr="00427D89">
        <w:rPr>
          <w:rFonts w:hint="eastAsia"/>
        </w:rPr>
        <w:t>field</w:t>
      </w:r>
      <w:r w:rsidRPr="00427D89">
        <w:rPr>
          <w:rFonts w:hint="eastAsia"/>
        </w:rPr>
        <w:t xml:space="preserve">：指定列名　</w:t>
      </w:r>
      <w:r w:rsidRPr="00427D89">
        <w:rPr>
          <w:rFonts w:hint="eastAsia"/>
        </w:rPr>
        <w:t>datatype</w:t>
      </w:r>
      <w:r w:rsidRPr="00427D89">
        <w:rPr>
          <w:rFonts w:hint="eastAsia"/>
        </w:rPr>
        <w:t>：指定列</w:t>
      </w:r>
      <w:r w:rsidR="00EA6500">
        <w:rPr>
          <w:rFonts w:hint="eastAsia"/>
        </w:rPr>
        <w:t>的数据</w:t>
      </w:r>
      <w:r w:rsidRPr="00427D89">
        <w:rPr>
          <w:rFonts w:hint="eastAsia"/>
        </w:rPr>
        <w:t>类型</w:t>
      </w:r>
    </w:p>
    <w:p w:rsidR="00574946" w:rsidRDefault="00574946" w:rsidP="00427D89">
      <w:pPr>
        <w:ind w:firstLine="420"/>
      </w:pPr>
      <w:r w:rsidRPr="00574946">
        <w:rPr>
          <w:rFonts w:hint="eastAsia"/>
        </w:rPr>
        <w:t>注意：创建表前，要先使用</w:t>
      </w:r>
      <w:r w:rsidRPr="00574946">
        <w:rPr>
          <w:rFonts w:hint="eastAsia"/>
        </w:rPr>
        <w:t>use db</w:t>
      </w:r>
      <w:r w:rsidRPr="00574946">
        <w:rPr>
          <w:rFonts w:hint="eastAsia"/>
        </w:rPr>
        <w:t>语句使用库</w:t>
      </w:r>
    </w:p>
    <w:p w:rsidR="00694479" w:rsidRDefault="00AF22E2" w:rsidP="00427D89">
      <w:pPr>
        <w:ind w:firstLine="420"/>
      </w:pPr>
      <w:r w:rsidRPr="00AF22E2">
        <w:rPr>
          <w:rFonts w:hint="eastAsia"/>
        </w:rPr>
        <w:t>注</w:t>
      </w:r>
      <w:r>
        <w:rPr>
          <w:rFonts w:hint="eastAsia"/>
        </w:rPr>
        <w:t>意：创建表时，要根据需保存的数据创建相应</w:t>
      </w:r>
      <w:r w:rsidRPr="00AF22E2">
        <w:rPr>
          <w:rFonts w:hint="eastAsia"/>
        </w:rPr>
        <w:t>列，并根据数据的类型定义</w:t>
      </w:r>
      <w:r w:rsidR="00694479">
        <w:rPr>
          <w:rFonts w:hint="eastAsia"/>
        </w:rPr>
        <w:t>0.</w:t>
      </w:r>
    </w:p>
    <w:p w:rsidR="005659A3" w:rsidRDefault="00AF22E2" w:rsidP="00427D89">
      <w:pPr>
        <w:ind w:firstLine="420"/>
      </w:pPr>
      <w:r w:rsidRPr="00AF22E2">
        <w:rPr>
          <w:rFonts w:hint="eastAsia"/>
        </w:rPr>
        <w:t>相应的列类型。</w:t>
      </w:r>
      <w:r>
        <w:rPr>
          <w:rFonts w:hint="eastAsia"/>
        </w:rPr>
        <w:t>至少有一列。</w:t>
      </w:r>
    </w:p>
    <w:p w:rsidR="005659A3" w:rsidRDefault="005659A3" w:rsidP="00A97B78">
      <w:pPr>
        <w:pStyle w:val="3"/>
      </w:pPr>
      <w:r>
        <w:t xml:space="preserve">2.2 </w:t>
      </w:r>
      <w:r>
        <w:rPr>
          <w:rFonts w:hint="eastAsia"/>
        </w:rPr>
        <w:t>数据类型</w:t>
      </w:r>
    </w:p>
    <w:tbl>
      <w:tblPr>
        <w:tblStyle w:val="af7"/>
        <w:tblW w:w="5000" w:type="pct"/>
        <w:tblLook w:val="0600" w:firstRow="0" w:lastRow="0" w:firstColumn="0" w:lastColumn="0" w:noHBand="1" w:noVBand="1"/>
      </w:tblPr>
      <w:tblGrid>
        <w:gridCol w:w="987"/>
        <w:gridCol w:w="3682"/>
        <w:gridCol w:w="5067"/>
      </w:tblGrid>
      <w:tr w:rsidR="005659A3" w:rsidRPr="005659A3" w:rsidTr="007A5295">
        <w:trPr>
          <w:trHeight w:val="189"/>
        </w:trPr>
        <w:tc>
          <w:tcPr>
            <w:tcW w:w="507" w:type="pct"/>
            <w:vAlign w:val="center"/>
            <w:hideMark/>
          </w:tcPr>
          <w:p w:rsidR="005659A3" w:rsidRPr="005659A3" w:rsidRDefault="005659A3" w:rsidP="00EA5AD3">
            <w:pPr>
              <w:pStyle w:val="a9"/>
              <w:rPr>
                <w:rFonts w:hAnsi="Arial"/>
                <w:kern w:val="0"/>
                <w:sz w:val="36"/>
                <w:szCs w:val="36"/>
              </w:rPr>
            </w:pPr>
            <w:r w:rsidRPr="005659A3">
              <w:rPr>
                <w:rFonts w:hint="eastAsia"/>
              </w:rPr>
              <w:t>分类</w:t>
            </w:r>
          </w:p>
        </w:tc>
        <w:tc>
          <w:tcPr>
            <w:tcW w:w="1891" w:type="pct"/>
            <w:vAlign w:val="center"/>
            <w:hideMark/>
          </w:tcPr>
          <w:p w:rsidR="005659A3" w:rsidRPr="005659A3" w:rsidRDefault="005659A3" w:rsidP="00EA5AD3">
            <w:pPr>
              <w:pStyle w:val="a9"/>
              <w:rPr>
                <w:rFonts w:hAnsi="Arial"/>
                <w:kern w:val="0"/>
                <w:sz w:val="36"/>
                <w:szCs w:val="36"/>
              </w:rPr>
            </w:pPr>
            <w:r w:rsidRPr="005659A3">
              <w:rPr>
                <w:rFonts w:hint="eastAsia"/>
              </w:rPr>
              <w:t>数据类型</w:t>
            </w:r>
          </w:p>
        </w:tc>
        <w:tc>
          <w:tcPr>
            <w:tcW w:w="2601" w:type="pct"/>
            <w:vAlign w:val="center"/>
            <w:hideMark/>
          </w:tcPr>
          <w:p w:rsidR="005659A3" w:rsidRPr="005659A3" w:rsidRDefault="005659A3" w:rsidP="00EA5AD3">
            <w:pPr>
              <w:pStyle w:val="a9"/>
              <w:rPr>
                <w:rFonts w:hAnsi="Arial"/>
                <w:kern w:val="0"/>
                <w:sz w:val="36"/>
                <w:szCs w:val="36"/>
              </w:rPr>
            </w:pPr>
            <w:r w:rsidRPr="005659A3">
              <w:rPr>
                <w:rFonts w:hint="eastAsia"/>
              </w:rPr>
              <w:t>说明</w:t>
            </w:r>
          </w:p>
        </w:tc>
      </w:tr>
      <w:tr w:rsidR="005659A3" w:rsidRPr="005659A3" w:rsidTr="007A5295">
        <w:trPr>
          <w:trHeight w:val="2479"/>
        </w:trPr>
        <w:tc>
          <w:tcPr>
            <w:tcW w:w="507" w:type="pct"/>
            <w:vAlign w:val="center"/>
            <w:hideMark/>
          </w:tcPr>
          <w:p w:rsidR="005659A3" w:rsidRPr="005659A3" w:rsidRDefault="005659A3" w:rsidP="005659A3">
            <w:pPr>
              <w:pStyle w:val="01"/>
              <w:rPr>
                <w:rFonts w:hAnsi="Arial"/>
                <w:kern w:val="0"/>
                <w:sz w:val="36"/>
                <w:szCs w:val="36"/>
              </w:rPr>
            </w:pPr>
            <w:r w:rsidRPr="005659A3">
              <w:rPr>
                <w:rFonts w:hint="eastAsia"/>
              </w:rPr>
              <w:t>数值类型</w:t>
            </w:r>
          </w:p>
        </w:tc>
        <w:tc>
          <w:tcPr>
            <w:tcW w:w="1891" w:type="pct"/>
            <w:vAlign w:val="center"/>
            <w:hideMark/>
          </w:tcPr>
          <w:p w:rsidR="005659A3" w:rsidRPr="005659A3" w:rsidRDefault="005659A3" w:rsidP="005659A3">
            <w:pPr>
              <w:pStyle w:val="01"/>
              <w:rPr>
                <w:rFonts w:hAnsi="Arial"/>
                <w:kern w:val="0"/>
                <w:sz w:val="36"/>
                <w:szCs w:val="36"/>
              </w:rPr>
            </w:pPr>
            <w:r w:rsidRPr="005659A3">
              <w:rPr>
                <w:rFonts w:hAnsi="Arial"/>
              </w:rPr>
              <w:t>BIT(M)</w:t>
            </w:r>
          </w:p>
          <w:p w:rsidR="005659A3" w:rsidRPr="005659A3" w:rsidRDefault="005659A3" w:rsidP="005659A3">
            <w:pPr>
              <w:pStyle w:val="01"/>
              <w:rPr>
                <w:rFonts w:hAnsi="Arial"/>
                <w:kern w:val="0"/>
                <w:sz w:val="36"/>
                <w:szCs w:val="36"/>
              </w:rPr>
            </w:pPr>
            <w:r w:rsidRPr="005659A3">
              <w:rPr>
                <w:rFonts w:hAnsi="Arial"/>
              </w:rPr>
              <w:t>BOOL</w:t>
            </w:r>
            <w:r w:rsidRPr="005659A3">
              <w:rPr>
                <w:rFonts w:hAnsi="Arial"/>
              </w:rPr>
              <w:t>，</w:t>
            </w:r>
            <w:r w:rsidRPr="005659A3">
              <w:rPr>
                <w:rFonts w:hAnsi="Arial"/>
              </w:rPr>
              <w:t xml:space="preserve">BOOLEAN </w:t>
            </w:r>
          </w:p>
          <w:p w:rsidR="005659A3" w:rsidRPr="005659A3" w:rsidRDefault="005659A3" w:rsidP="005659A3">
            <w:pPr>
              <w:pStyle w:val="01"/>
              <w:rPr>
                <w:rFonts w:hAnsi="Arial"/>
                <w:kern w:val="0"/>
                <w:sz w:val="36"/>
                <w:szCs w:val="36"/>
              </w:rPr>
            </w:pPr>
            <w:r w:rsidRPr="005659A3">
              <w:rPr>
                <w:rFonts w:hAnsi="Arial"/>
              </w:rPr>
              <w:t xml:space="preserve">TINYINT [UNSIGNED] [ZEROFILL] </w:t>
            </w:r>
          </w:p>
          <w:p w:rsidR="005659A3" w:rsidRPr="005659A3" w:rsidRDefault="005659A3" w:rsidP="005659A3">
            <w:pPr>
              <w:pStyle w:val="01"/>
              <w:rPr>
                <w:rFonts w:hAnsi="Arial"/>
                <w:kern w:val="0"/>
                <w:sz w:val="36"/>
                <w:szCs w:val="36"/>
              </w:rPr>
            </w:pPr>
            <w:r w:rsidRPr="005659A3">
              <w:rPr>
                <w:rFonts w:hAnsi="Arial"/>
              </w:rPr>
              <w:t xml:space="preserve">SMALLINT [UNSIGNED] [ZEROFILL] </w:t>
            </w:r>
          </w:p>
          <w:p w:rsidR="005659A3" w:rsidRPr="005659A3" w:rsidRDefault="005659A3" w:rsidP="005659A3">
            <w:pPr>
              <w:pStyle w:val="01"/>
              <w:rPr>
                <w:rFonts w:hAnsi="Arial"/>
                <w:kern w:val="0"/>
                <w:sz w:val="36"/>
                <w:szCs w:val="36"/>
              </w:rPr>
            </w:pPr>
            <w:r w:rsidRPr="005659A3">
              <w:rPr>
                <w:rFonts w:hAnsi="Arial"/>
              </w:rPr>
              <w:t xml:space="preserve">INT [UNSIGNED] [ZEROFILL] </w:t>
            </w:r>
          </w:p>
          <w:p w:rsidR="005659A3" w:rsidRPr="005659A3" w:rsidRDefault="005659A3" w:rsidP="005659A3">
            <w:pPr>
              <w:pStyle w:val="01"/>
              <w:rPr>
                <w:rFonts w:hAnsi="Arial"/>
                <w:kern w:val="0"/>
                <w:sz w:val="36"/>
                <w:szCs w:val="36"/>
              </w:rPr>
            </w:pPr>
            <w:r w:rsidRPr="005659A3">
              <w:rPr>
                <w:rFonts w:hAnsi="Arial"/>
              </w:rPr>
              <w:t xml:space="preserve">BIGINT [UNSIGNED] [ZEROFILL] </w:t>
            </w:r>
          </w:p>
          <w:p w:rsidR="005659A3" w:rsidRPr="005659A3" w:rsidRDefault="005659A3" w:rsidP="005659A3">
            <w:pPr>
              <w:pStyle w:val="01"/>
              <w:rPr>
                <w:rFonts w:hAnsi="Arial"/>
                <w:kern w:val="0"/>
                <w:sz w:val="36"/>
                <w:szCs w:val="36"/>
              </w:rPr>
            </w:pPr>
            <w:r w:rsidRPr="005659A3">
              <w:rPr>
                <w:rFonts w:hAnsi="Arial"/>
              </w:rPr>
              <w:t>FLOAT[(</w:t>
            </w:r>
            <w:r w:rsidRPr="005659A3">
              <w:rPr>
                <w:rFonts w:hAnsi="Arial"/>
                <w:i/>
                <w:iCs/>
              </w:rPr>
              <w:t>M</w:t>
            </w:r>
            <w:r w:rsidRPr="005659A3">
              <w:rPr>
                <w:rFonts w:hAnsi="Arial"/>
              </w:rPr>
              <w:t>,</w:t>
            </w:r>
            <w:r w:rsidRPr="005659A3">
              <w:rPr>
                <w:rFonts w:hAnsi="Arial"/>
                <w:i/>
                <w:iCs/>
              </w:rPr>
              <w:t>D</w:t>
            </w:r>
            <w:r w:rsidRPr="005659A3">
              <w:rPr>
                <w:rFonts w:hAnsi="Arial"/>
              </w:rPr>
              <w:t xml:space="preserve">)] [UNSIGNED] [ZEROFILL] </w:t>
            </w:r>
          </w:p>
          <w:p w:rsidR="005659A3" w:rsidRPr="005659A3" w:rsidRDefault="005659A3" w:rsidP="005659A3">
            <w:pPr>
              <w:pStyle w:val="01"/>
              <w:rPr>
                <w:rFonts w:hAnsi="Arial"/>
                <w:kern w:val="0"/>
                <w:sz w:val="36"/>
                <w:szCs w:val="36"/>
              </w:rPr>
            </w:pPr>
            <w:r w:rsidRPr="005659A3">
              <w:rPr>
                <w:rFonts w:hAnsi="Arial"/>
              </w:rPr>
              <w:t>DOUBLE[(</w:t>
            </w:r>
            <w:r w:rsidRPr="005659A3">
              <w:rPr>
                <w:rFonts w:hAnsi="Arial"/>
                <w:i/>
                <w:iCs/>
              </w:rPr>
              <w:t>M</w:t>
            </w:r>
            <w:r w:rsidRPr="005659A3">
              <w:rPr>
                <w:rFonts w:hAnsi="Arial"/>
              </w:rPr>
              <w:t>,</w:t>
            </w:r>
            <w:r w:rsidRPr="005659A3">
              <w:rPr>
                <w:rFonts w:hAnsi="Arial"/>
                <w:i/>
                <w:iCs/>
              </w:rPr>
              <w:t>D</w:t>
            </w:r>
            <w:r w:rsidRPr="005659A3">
              <w:rPr>
                <w:rFonts w:hAnsi="Arial"/>
              </w:rPr>
              <w:t xml:space="preserve">)] [UNSIGNED] [ZEROFILL] </w:t>
            </w:r>
          </w:p>
        </w:tc>
        <w:tc>
          <w:tcPr>
            <w:tcW w:w="2601" w:type="pct"/>
            <w:vAlign w:val="center"/>
            <w:hideMark/>
          </w:tcPr>
          <w:p w:rsidR="005659A3" w:rsidRPr="005659A3" w:rsidRDefault="005659A3" w:rsidP="005659A3">
            <w:pPr>
              <w:pStyle w:val="01"/>
              <w:rPr>
                <w:rFonts w:hAnsi="Arial"/>
                <w:kern w:val="0"/>
                <w:sz w:val="36"/>
                <w:szCs w:val="36"/>
              </w:rPr>
            </w:pPr>
            <w:r w:rsidRPr="005659A3">
              <w:rPr>
                <w:rFonts w:hint="eastAsia"/>
              </w:rPr>
              <w:t>位类型。</w:t>
            </w:r>
            <w:r w:rsidRPr="005659A3">
              <w:rPr>
                <w:rFonts w:hint="eastAsia"/>
              </w:rPr>
              <w:t>M</w:t>
            </w:r>
            <w:r w:rsidRPr="005659A3">
              <w:rPr>
                <w:rFonts w:hint="eastAsia"/>
              </w:rPr>
              <w:t>指定位数，默认值</w:t>
            </w:r>
            <w:r w:rsidRPr="005659A3">
              <w:rPr>
                <w:rFonts w:hint="eastAsia"/>
              </w:rPr>
              <w:t>1</w:t>
            </w:r>
            <w:r w:rsidRPr="005659A3">
              <w:rPr>
                <w:rFonts w:hint="eastAsia"/>
              </w:rPr>
              <w:t>，范围</w:t>
            </w:r>
            <w:r w:rsidRPr="005659A3">
              <w:rPr>
                <w:rFonts w:hint="eastAsia"/>
              </w:rPr>
              <w:t>1-64</w:t>
            </w:r>
          </w:p>
          <w:p w:rsidR="005659A3" w:rsidRPr="005659A3" w:rsidRDefault="005659A3" w:rsidP="005659A3">
            <w:pPr>
              <w:pStyle w:val="01"/>
              <w:rPr>
                <w:rFonts w:hAnsi="Arial"/>
                <w:kern w:val="0"/>
                <w:sz w:val="36"/>
                <w:szCs w:val="36"/>
              </w:rPr>
            </w:pPr>
            <w:r w:rsidRPr="005659A3">
              <w:rPr>
                <w:rFonts w:hint="eastAsia"/>
              </w:rPr>
              <w:t>使用</w:t>
            </w:r>
            <w:r w:rsidRPr="005659A3">
              <w:rPr>
                <w:rFonts w:hint="eastAsia"/>
              </w:rPr>
              <w:t>0</w:t>
            </w:r>
            <w:r w:rsidRPr="005659A3">
              <w:rPr>
                <w:rFonts w:hint="eastAsia"/>
              </w:rPr>
              <w:t>或</w:t>
            </w:r>
            <w:r w:rsidRPr="005659A3">
              <w:rPr>
                <w:rFonts w:hint="eastAsia"/>
              </w:rPr>
              <w:t>1</w:t>
            </w:r>
            <w:r w:rsidRPr="005659A3">
              <w:rPr>
                <w:rFonts w:hint="eastAsia"/>
              </w:rPr>
              <w:t>表示假或真</w:t>
            </w:r>
          </w:p>
          <w:p w:rsidR="005659A3" w:rsidRPr="005659A3" w:rsidRDefault="005659A3" w:rsidP="005659A3">
            <w:pPr>
              <w:pStyle w:val="01"/>
              <w:rPr>
                <w:rFonts w:hAnsi="Arial"/>
                <w:kern w:val="0"/>
                <w:sz w:val="36"/>
                <w:szCs w:val="36"/>
              </w:rPr>
            </w:pPr>
            <w:r w:rsidRPr="005659A3">
              <w:rPr>
                <w:rFonts w:hint="eastAsia"/>
              </w:rPr>
              <w:t>带符号的范围是</w:t>
            </w:r>
            <w:r w:rsidRPr="005659A3">
              <w:rPr>
                <w:rFonts w:hint="eastAsia"/>
              </w:rPr>
              <w:t>-128</w:t>
            </w:r>
            <w:r w:rsidRPr="005659A3">
              <w:rPr>
                <w:rFonts w:hint="eastAsia"/>
              </w:rPr>
              <w:t>到</w:t>
            </w:r>
            <w:r w:rsidRPr="005659A3">
              <w:rPr>
                <w:rFonts w:hint="eastAsia"/>
              </w:rPr>
              <w:t>127</w:t>
            </w:r>
            <w:r w:rsidRPr="005659A3">
              <w:rPr>
                <w:rFonts w:hint="eastAsia"/>
              </w:rPr>
              <w:t>。无符号</w:t>
            </w:r>
            <w:r w:rsidRPr="005659A3">
              <w:rPr>
                <w:rFonts w:hint="eastAsia"/>
              </w:rPr>
              <w:t>0</w:t>
            </w:r>
            <w:r w:rsidRPr="005659A3">
              <w:rPr>
                <w:rFonts w:hint="eastAsia"/>
              </w:rPr>
              <w:t>到</w:t>
            </w:r>
            <w:r w:rsidRPr="005659A3">
              <w:rPr>
                <w:rFonts w:hint="eastAsia"/>
              </w:rPr>
              <w:t>255</w:t>
            </w:r>
            <w:r w:rsidRPr="005659A3">
              <w:rPr>
                <w:rFonts w:hint="eastAsia"/>
              </w:rPr>
              <w:t>。</w:t>
            </w:r>
          </w:p>
          <w:p w:rsidR="005659A3" w:rsidRPr="005659A3" w:rsidRDefault="005659A3" w:rsidP="005659A3">
            <w:pPr>
              <w:pStyle w:val="01"/>
              <w:rPr>
                <w:rFonts w:hAnsi="Arial"/>
                <w:kern w:val="0"/>
                <w:sz w:val="36"/>
                <w:szCs w:val="36"/>
              </w:rPr>
            </w:pPr>
            <w:r w:rsidRPr="005659A3">
              <w:rPr>
                <w:rFonts w:hAnsi="Arial"/>
              </w:rPr>
              <w:t>2</w:t>
            </w:r>
            <w:r w:rsidRPr="005659A3">
              <w:rPr>
                <w:rFonts w:hAnsi="Arial"/>
              </w:rPr>
              <w:t>的</w:t>
            </w:r>
            <w:r w:rsidRPr="005659A3">
              <w:rPr>
                <w:rFonts w:hAnsi="Arial"/>
              </w:rPr>
              <w:t>16</w:t>
            </w:r>
            <w:r w:rsidRPr="005659A3">
              <w:rPr>
                <w:rFonts w:hAnsi="Arial"/>
              </w:rPr>
              <w:t>次方</w:t>
            </w:r>
          </w:p>
          <w:p w:rsidR="005659A3" w:rsidRPr="005659A3" w:rsidRDefault="005659A3" w:rsidP="005659A3">
            <w:pPr>
              <w:pStyle w:val="01"/>
              <w:rPr>
                <w:rFonts w:hAnsi="Arial"/>
                <w:kern w:val="0"/>
                <w:sz w:val="36"/>
                <w:szCs w:val="36"/>
              </w:rPr>
            </w:pPr>
            <w:r w:rsidRPr="005659A3">
              <w:rPr>
                <w:rFonts w:hAnsi="Arial"/>
              </w:rPr>
              <w:t>2</w:t>
            </w:r>
            <w:r w:rsidRPr="005659A3">
              <w:rPr>
                <w:rFonts w:hAnsi="Arial"/>
              </w:rPr>
              <w:t>的</w:t>
            </w:r>
            <w:r w:rsidRPr="005659A3">
              <w:rPr>
                <w:rFonts w:hAnsi="Arial"/>
              </w:rPr>
              <w:t>32</w:t>
            </w:r>
            <w:r w:rsidRPr="005659A3">
              <w:rPr>
                <w:rFonts w:hAnsi="Arial"/>
              </w:rPr>
              <w:t>次方</w:t>
            </w:r>
          </w:p>
          <w:p w:rsidR="005659A3" w:rsidRPr="005659A3" w:rsidRDefault="005659A3" w:rsidP="005659A3">
            <w:pPr>
              <w:pStyle w:val="01"/>
              <w:rPr>
                <w:rFonts w:hAnsi="Arial"/>
                <w:kern w:val="0"/>
                <w:sz w:val="36"/>
                <w:szCs w:val="36"/>
              </w:rPr>
            </w:pPr>
            <w:r w:rsidRPr="005659A3">
              <w:rPr>
                <w:rFonts w:hAnsi="Arial"/>
              </w:rPr>
              <w:t>2</w:t>
            </w:r>
            <w:r w:rsidRPr="005659A3">
              <w:rPr>
                <w:rFonts w:hAnsi="Arial"/>
              </w:rPr>
              <w:t>的</w:t>
            </w:r>
            <w:r w:rsidRPr="005659A3">
              <w:rPr>
                <w:rFonts w:hAnsi="Arial"/>
              </w:rPr>
              <w:t>64</w:t>
            </w:r>
            <w:r w:rsidRPr="005659A3">
              <w:rPr>
                <w:rFonts w:hAnsi="Arial"/>
              </w:rPr>
              <w:t>次方</w:t>
            </w:r>
          </w:p>
          <w:p w:rsidR="005659A3" w:rsidRPr="005659A3" w:rsidRDefault="005659A3" w:rsidP="005659A3">
            <w:pPr>
              <w:pStyle w:val="01"/>
              <w:rPr>
                <w:rFonts w:hAnsi="Arial"/>
                <w:kern w:val="0"/>
                <w:sz w:val="36"/>
                <w:szCs w:val="36"/>
              </w:rPr>
            </w:pPr>
            <w:r w:rsidRPr="005659A3">
              <w:rPr>
                <w:rFonts w:hAnsi="Arial"/>
              </w:rPr>
              <w:t>M</w:t>
            </w:r>
            <w:r w:rsidRPr="005659A3">
              <w:rPr>
                <w:rFonts w:hAnsi="Arial"/>
              </w:rPr>
              <w:t>指定显示长度，</w:t>
            </w:r>
            <w:r w:rsidRPr="005659A3">
              <w:rPr>
                <w:rFonts w:hAnsi="Arial"/>
              </w:rPr>
              <w:t>d</w:t>
            </w:r>
            <w:r w:rsidRPr="005659A3">
              <w:rPr>
                <w:rFonts w:hAnsi="Arial"/>
              </w:rPr>
              <w:t>指定小数位数</w:t>
            </w:r>
            <w:r w:rsidRPr="005659A3">
              <w:rPr>
                <w:rFonts w:hAnsi="Arial"/>
              </w:rPr>
              <w:t xml:space="preserve"> </w:t>
            </w:r>
            <w:r w:rsidRPr="005659A3">
              <w:rPr>
                <w:rFonts w:hAnsi="Arial"/>
              </w:rPr>
              <w:t>（</w:t>
            </w:r>
            <w:r w:rsidRPr="005659A3">
              <w:rPr>
                <w:rFonts w:hAnsi="Arial"/>
              </w:rPr>
              <w:t>5, 2</w:t>
            </w:r>
            <w:r w:rsidRPr="005659A3">
              <w:rPr>
                <w:rFonts w:hAnsi="Arial"/>
              </w:rPr>
              <w:t>）</w:t>
            </w:r>
          </w:p>
          <w:p w:rsidR="005659A3" w:rsidRPr="005659A3" w:rsidRDefault="005659A3" w:rsidP="005659A3">
            <w:pPr>
              <w:pStyle w:val="01"/>
              <w:rPr>
                <w:rFonts w:hAnsi="Arial"/>
                <w:kern w:val="0"/>
                <w:sz w:val="36"/>
                <w:szCs w:val="36"/>
              </w:rPr>
            </w:pPr>
            <w:r w:rsidRPr="005659A3">
              <w:rPr>
                <w:rFonts w:hint="eastAsia"/>
              </w:rPr>
              <w:t>表示比</w:t>
            </w:r>
            <w:r w:rsidRPr="005659A3">
              <w:rPr>
                <w:rFonts w:hint="eastAsia"/>
              </w:rPr>
              <w:t>float</w:t>
            </w:r>
            <w:r w:rsidRPr="005659A3">
              <w:rPr>
                <w:rFonts w:hint="eastAsia"/>
              </w:rPr>
              <w:t>精度更大的小数</w:t>
            </w:r>
          </w:p>
        </w:tc>
      </w:tr>
      <w:tr w:rsidR="005659A3" w:rsidRPr="005659A3" w:rsidTr="007A5295">
        <w:trPr>
          <w:trHeight w:val="1179"/>
        </w:trPr>
        <w:tc>
          <w:tcPr>
            <w:tcW w:w="0" w:type="auto"/>
            <w:vAlign w:val="center"/>
            <w:hideMark/>
          </w:tcPr>
          <w:p w:rsidR="005659A3" w:rsidRPr="005659A3" w:rsidRDefault="005659A3" w:rsidP="005659A3">
            <w:pPr>
              <w:pStyle w:val="01"/>
              <w:rPr>
                <w:rFonts w:hAnsi="Arial"/>
                <w:kern w:val="0"/>
                <w:sz w:val="36"/>
                <w:szCs w:val="36"/>
              </w:rPr>
            </w:pPr>
            <w:r w:rsidRPr="005659A3">
              <w:rPr>
                <w:rFonts w:hint="eastAsia"/>
              </w:rPr>
              <w:t>文本、二进制类型</w:t>
            </w:r>
          </w:p>
        </w:tc>
        <w:tc>
          <w:tcPr>
            <w:tcW w:w="1891" w:type="pct"/>
            <w:vAlign w:val="center"/>
            <w:hideMark/>
          </w:tcPr>
          <w:p w:rsidR="005659A3" w:rsidRPr="005659A3" w:rsidRDefault="005659A3" w:rsidP="005659A3">
            <w:pPr>
              <w:pStyle w:val="01"/>
              <w:rPr>
                <w:rFonts w:hAnsi="Arial"/>
                <w:kern w:val="0"/>
                <w:sz w:val="36"/>
                <w:szCs w:val="36"/>
              </w:rPr>
            </w:pPr>
            <w:r w:rsidRPr="005659A3">
              <w:rPr>
                <w:rFonts w:hAnsi="Arial"/>
              </w:rPr>
              <w:t>CHAR(size)</w:t>
            </w:r>
          </w:p>
          <w:p w:rsidR="005659A3" w:rsidRPr="005659A3" w:rsidRDefault="005659A3" w:rsidP="005659A3">
            <w:pPr>
              <w:pStyle w:val="01"/>
              <w:rPr>
                <w:rFonts w:hAnsi="Arial"/>
                <w:kern w:val="0"/>
                <w:sz w:val="36"/>
                <w:szCs w:val="36"/>
              </w:rPr>
            </w:pPr>
            <w:r w:rsidRPr="005659A3">
              <w:rPr>
                <w:rFonts w:hAnsi="Arial"/>
              </w:rPr>
              <w:t xml:space="preserve">VARCHAR(size)   </w:t>
            </w:r>
          </w:p>
          <w:p w:rsidR="005659A3" w:rsidRPr="005659A3" w:rsidRDefault="005659A3" w:rsidP="005659A3">
            <w:pPr>
              <w:pStyle w:val="01"/>
              <w:rPr>
                <w:rFonts w:hAnsi="Arial"/>
                <w:kern w:val="0"/>
                <w:sz w:val="36"/>
                <w:szCs w:val="36"/>
              </w:rPr>
            </w:pPr>
            <w:r w:rsidRPr="005659A3">
              <w:rPr>
                <w:rFonts w:hAnsi="Arial"/>
              </w:rPr>
              <w:t>BLOB   LONGBLOB</w:t>
            </w:r>
          </w:p>
          <w:p w:rsidR="005659A3" w:rsidRPr="005659A3" w:rsidRDefault="005659A3" w:rsidP="005659A3">
            <w:pPr>
              <w:pStyle w:val="01"/>
              <w:rPr>
                <w:rFonts w:hAnsi="Arial"/>
                <w:kern w:val="0"/>
                <w:sz w:val="36"/>
                <w:szCs w:val="36"/>
              </w:rPr>
            </w:pPr>
            <w:r w:rsidRPr="005659A3">
              <w:rPr>
                <w:rFonts w:hAnsi="Arial"/>
              </w:rPr>
              <w:t>TEXT(clob)    LONGTEXT(longclob)</w:t>
            </w:r>
          </w:p>
        </w:tc>
        <w:tc>
          <w:tcPr>
            <w:tcW w:w="2601" w:type="pct"/>
            <w:vAlign w:val="center"/>
            <w:hideMark/>
          </w:tcPr>
          <w:p w:rsidR="005659A3" w:rsidRPr="005659A3" w:rsidRDefault="005659A3" w:rsidP="005659A3">
            <w:pPr>
              <w:pStyle w:val="01"/>
              <w:rPr>
                <w:rFonts w:hAnsi="Arial"/>
                <w:kern w:val="0"/>
                <w:sz w:val="36"/>
                <w:szCs w:val="36"/>
              </w:rPr>
            </w:pPr>
            <w:r w:rsidRPr="005659A3">
              <w:rPr>
                <w:rFonts w:hint="eastAsia"/>
              </w:rPr>
              <w:t>固定长度字符串（</w:t>
            </w:r>
            <w:r w:rsidRPr="005659A3">
              <w:rPr>
                <w:rFonts w:hint="eastAsia"/>
              </w:rPr>
              <w:t>size</w:t>
            </w:r>
            <w:r w:rsidRPr="005659A3">
              <w:rPr>
                <w:rFonts w:hint="eastAsia"/>
              </w:rPr>
              <w:t>表示</w:t>
            </w:r>
            <w:r w:rsidRPr="005659A3">
              <w:rPr>
                <w:rFonts w:hint="eastAsia"/>
              </w:rPr>
              <w:t xml:space="preserve"> </w:t>
            </w:r>
            <w:r w:rsidRPr="005659A3">
              <w:rPr>
                <w:rFonts w:hint="eastAsia"/>
              </w:rPr>
              <w:t>有多少个字符）</w:t>
            </w:r>
          </w:p>
          <w:p w:rsidR="005659A3" w:rsidRPr="005659A3" w:rsidRDefault="005659A3" w:rsidP="005659A3">
            <w:pPr>
              <w:pStyle w:val="01"/>
              <w:rPr>
                <w:rFonts w:hAnsi="Arial"/>
                <w:kern w:val="0"/>
                <w:sz w:val="36"/>
                <w:szCs w:val="36"/>
              </w:rPr>
            </w:pPr>
            <w:r w:rsidRPr="005659A3">
              <w:rPr>
                <w:rFonts w:hint="eastAsia"/>
              </w:rPr>
              <w:t>可变长度字符串</w:t>
            </w:r>
            <w:r w:rsidR="00A60CBF">
              <w:rPr>
                <w:rFonts w:hint="eastAsia"/>
              </w:rPr>
              <w:t>，</w:t>
            </w:r>
            <w:r w:rsidRPr="005659A3">
              <w:rPr>
                <w:rFonts w:hint="eastAsia"/>
              </w:rPr>
              <w:t>varchar</w:t>
            </w:r>
            <w:r w:rsidRPr="005659A3">
              <w:rPr>
                <w:rFonts w:hint="eastAsia"/>
              </w:rPr>
              <w:t>（</w:t>
            </w:r>
            <w:r w:rsidR="00A60CBF">
              <w:t>5</w:t>
            </w:r>
            <w:r w:rsidRPr="005659A3">
              <w:rPr>
                <w:rFonts w:hint="eastAsia"/>
              </w:rPr>
              <w:t>）表示最大可以存放的长度是</w:t>
            </w:r>
            <w:r w:rsidRPr="005659A3">
              <w:rPr>
                <w:rFonts w:hint="eastAsia"/>
              </w:rPr>
              <w:t>5</w:t>
            </w:r>
          </w:p>
          <w:p w:rsidR="005659A3" w:rsidRPr="005659A3" w:rsidRDefault="005659A3" w:rsidP="005659A3">
            <w:pPr>
              <w:pStyle w:val="01"/>
              <w:rPr>
                <w:rFonts w:hAnsi="Arial"/>
                <w:kern w:val="0"/>
                <w:sz w:val="36"/>
                <w:szCs w:val="36"/>
              </w:rPr>
            </w:pPr>
            <w:r w:rsidRPr="005659A3">
              <w:rPr>
                <w:rFonts w:hint="eastAsia"/>
              </w:rPr>
              <w:t>二进制数据</w:t>
            </w:r>
          </w:p>
          <w:p w:rsidR="005659A3" w:rsidRPr="005659A3" w:rsidRDefault="005659A3" w:rsidP="005659A3">
            <w:pPr>
              <w:pStyle w:val="01"/>
              <w:rPr>
                <w:rFonts w:hAnsi="Arial"/>
                <w:kern w:val="0"/>
                <w:sz w:val="36"/>
                <w:szCs w:val="36"/>
              </w:rPr>
            </w:pPr>
            <w:r w:rsidRPr="005659A3">
              <w:rPr>
                <w:rFonts w:hint="eastAsia"/>
              </w:rPr>
              <w:t>大文本</w:t>
            </w:r>
          </w:p>
        </w:tc>
      </w:tr>
      <w:tr w:rsidR="005659A3" w:rsidRPr="005659A3" w:rsidTr="007A5295">
        <w:trPr>
          <w:trHeight w:val="1008"/>
        </w:trPr>
        <w:tc>
          <w:tcPr>
            <w:tcW w:w="507" w:type="pct"/>
            <w:vAlign w:val="center"/>
            <w:hideMark/>
          </w:tcPr>
          <w:p w:rsidR="005659A3" w:rsidRPr="005659A3" w:rsidRDefault="005659A3" w:rsidP="005659A3">
            <w:pPr>
              <w:pStyle w:val="01"/>
              <w:rPr>
                <w:rFonts w:hAnsi="Arial"/>
                <w:kern w:val="0"/>
                <w:sz w:val="36"/>
                <w:szCs w:val="36"/>
              </w:rPr>
            </w:pPr>
            <w:r w:rsidRPr="005659A3">
              <w:rPr>
                <w:rFonts w:hint="eastAsia"/>
              </w:rPr>
              <w:t>时间日期</w:t>
            </w:r>
          </w:p>
        </w:tc>
        <w:tc>
          <w:tcPr>
            <w:tcW w:w="1891" w:type="pct"/>
            <w:vAlign w:val="center"/>
            <w:hideMark/>
          </w:tcPr>
          <w:p w:rsidR="007A5295" w:rsidRDefault="007A5295" w:rsidP="005659A3">
            <w:pPr>
              <w:pStyle w:val="01"/>
              <w:rPr>
                <w:rFonts w:hAnsi="Arial"/>
              </w:rPr>
            </w:pPr>
            <w:r>
              <w:rPr>
                <w:rFonts w:hAnsi="Arial"/>
              </w:rPr>
              <w:t>DATE</w:t>
            </w:r>
          </w:p>
          <w:p w:rsidR="007A5295" w:rsidRDefault="007A5295" w:rsidP="005659A3">
            <w:pPr>
              <w:pStyle w:val="01"/>
              <w:rPr>
                <w:rFonts w:hAnsi="Arial"/>
              </w:rPr>
            </w:pPr>
            <w:r>
              <w:rPr>
                <w:rFonts w:hAnsi="Arial"/>
              </w:rPr>
              <w:t>DATETIME</w:t>
            </w:r>
          </w:p>
          <w:p w:rsidR="005659A3" w:rsidRPr="005659A3" w:rsidRDefault="005659A3" w:rsidP="005659A3">
            <w:pPr>
              <w:pStyle w:val="01"/>
              <w:rPr>
                <w:rFonts w:hAnsi="Arial"/>
                <w:kern w:val="0"/>
                <w:sz w:val="36"/>
                <w:szCs w:val="36"/>
              </w:rPr>
            </w:pPr>
            <w:r w:rsidRPr="005659A3">
              <w:rPr>
                <w:rFonts w:hAnsi="Arial"/>
              </w:rPr>
              <w:t>TimeStamp</w:t>
            </w:r>
          </w:p>
        </w:tc>
        <w:tc>
          <w:tcPr>
            <w:tcW w:w="2601" w:type="pct"/>
            <w:vAlign w:val="center"/>
            <w:hideMark/>
          </w:tcPr>
          <w:p w:rsidR="007A5295" w:rsidRDefault="005659A3" w:rsidP="005659A3">
            <w:pPr>
              <w:pStyle w:val="01"/>
            </w:pPr>
            <w:r w:rsidRPr="005659A3">
              <w:rPr>
                <w:rFonts w:hint="eastAsia"/>
              </w:rPr>
              <w:t>日期类型</w:t>
            </w:r>
            <w:r w:rsidRPr="005659A3">
              <w:rPr>
                <w:rFonts w:hint="eastAsia"/>
              </w:rPr>
              <w:t xml:space="preserve">(YYYY-MM-DD)  </w:t>
            </w:r>
          </w:p>
          <w:p w:rsidR="007A5295" w:rsidRDefault="005659A3" w:rsidP="005659A3">
            <w:pPr>
              <w:pStyle w:val="01"/>
            </w:pPr>
            <w:r w:rsidRPr="005659A3">
              <w:rPr>
                <w:rFonts w:hint="eastAsia"/>
              </w:rPr>
              <w:t>YYYY-MM-DD HH:MM:SS)</w:t>
            </w:r>
            <w:r w:rsidRPr="005659A3">
              <w:rPr>
                <w:rFonts w:hint="eastAsia"/>
              </w:rPr>
              <w:t>，</w:t>
            </w:r>
          </w:p>
          <w:p w:rsidR="005659A3" w:rsidRPr="005659A3" w:rsidRDefault="005659A3" w:rsidP="005659A3">
            <w:pPr>
              <w:pStyle w:val="01"/>
              <w:rPr>
                <w:rFonts w:hAnsi="Arial"/>
                <w:kern w:val="0"/>
                <w:sz w:val="36"/>
                <w:szCs w:val="36"/>
              </w:rPr>
            </w:pPr>
            <w:r w:rsidRPr="005659A3">
              <w:rPr>
                <w:rFonts w:hint="eastAsia"/>
              </w:rPr>
              <w:t>TimeStamp</w:t>
            </w:r>
            <w:r w:rsidRPr="005659A3">
              <w:rPr>
                <w:rFonts w:hint="eastAsia"/>
              </w:rPr>
              <w:t>表示时间戳，它可用于自动记录</w:t>
            </w:r>
            <w:r w:rsidR="007A5295">
              <w:rPr>
                <w:rFonts w:hint="eastAsia"/>
              </w:rPr>
              <w:t>操作</w:t>
            </w:r>
            <w:r w:rsidRPr="005659A3">
              <w:rPr>
                <w:rFonts w:hint="eastAsia"/>
              </w:rPr>
              <w:t>时间</w:t>
            </w:r>
          </w:p>
        </w:tc>
      </w:tr>
    </w:tbl>
    <w:p w:rsidR="005659A3" w:rsidRDefault="00EB2E07" w:rsidP="00EB2E07">
      <w:pPr>
        <w:ind w:firstLine="420"/>
      </w:pPr>
      <w:r>
        <w:rPr>
          <w:rFonts w:hint="eastAsia"/>
        </w:rPr>
        <w:t>注意：</w:t>
      </w:r>
      <w:r w:rsidR="00886FAD" w:rsidRPr="00EB2E07">
        <w:t>VARCHAR</w:t>
      </w:r>
      <w:r w:rsidR="00886FAD" w:rsidRPr="00EB2E07">
        <w:t>、</w:t>
      </w:r>
      <w:r w:rsidR="00886FAD" w:rsidRPr="00EB2E07">
        <w:t>BLOB</w:t>
      </w:r>
      <w:r w:rsidR="00886FAD" w:rsidRPr="00EB2E07">
        <w:t>和</w:t>
      </w:r>
      <w:r w:rsidR="00886FAD" w:rsidRPr="00EB2E07">
        <w:t>TEXT</w:t>
      </w:r>
      <w:r w:rsidR="00886FAD" w:rsidRPr="00EB2E07">
        <w:t>类是变长类型。每个类型的存储需求取决于列值的实际长度。</w:t>
      </w:r>
      <w:r w:rsidR="00FF1B65">
        <w:rPr>
          <w:rFonts w:hint="eastAsia"/>
        </w:rPr>
        <w:t>size</w:t>
      </w:r>
      <w:r w:rsidR="00FF1B65">
        <w:rPr>
          <w:rFonts w:hint="eastAsia"/>
        </w:rPr>
        <w:t>不可省略。</w:t>
      </w:r>
      <w:r w:rsidR="00886FAD" w:rsidRPr="00EB2E07">
        <w:t xml:space="preserve"> </w:t>
      </w:r>
    </w:p>
    <w:p w:rsidR="005659A3" w:rsidRDefault="00EB2E07" w:rsidP="00A97B78">
      <w:pPr>
        <w:pStyle w:val="3"/>
      </w:pPr>
      <w:r>
        <w:rPr>
          <w:rFonts w:hint="eastAsia"/>
        </w:rPr>
        <w:t xml:space="preserve">2.3 </w:t>
      </w:r>
      <w:r w:rsidR="00A0699D">
        <w:rPr>
          <w:rFonts w:hint="eastAsia"/>
        </w:rPr>
        <w:t>修改表</w:t>
      </w:r>
    </w:p>
    <w:p w:rsidR="00730415" w:rsidRDefault="00730415" w:rsidP="00E12BE3">
      <w:pPr>
        <w:pStyle w:val="4"/>
      </w:pPr>
      <w:r>
        <w:rPr>
          <w:rFonts w:hint="eastAsia"/>
        </w:rPr>
        <w:t xml:space="preserve">2.3.1 </w:t>
      </w:r>
      <w:r>
        <w:rPr>
          <w:rFonts w:hint="eastAsia"/>
        </w:rPr>
        <w:t>添加列</w:t>
      </w:r>
    </w:p>
    <w:p w:rsidR="00730415" w:rsidRPr="003F3386" w:rsidRDefault="00730415" w:rsidP="006E59EC">
      <w:pPr>
        <w:ind w:firstLine="420"/>
      </w:pPr>
      <w:r w:rsidRPr="003F3386">
        <w:rPr>
          <w:bCs/>
          <w:highlight w:val="cyan"/>
        </w:rPr>
        <w:t xml:space="preserve">ALTER TABLE </w:t>
      </w:r>
      <w:r w:rsidRPr="003F3386">
        <w:rPr>
          <w:bCs/>
          <w:i/>
          <w:iCs/>
          <w:highlight w:val="cyan"/>
        </w:rPr>
        <w:t>table_name</w:t>
      </w:r>
      <w:r w:rsidR="008A0D36" w:rsidRPr="003F3386">
        <w:rPr>
          <w:highlight w:val="cyan"/>
        </w:rPr>
        <w:t xml:space="preserve"> </w:t>
      </w:r>
      <w:r w:rsidRPr="003F3386">
        <w:rPr>
          <w:bCs/>
          <w:highlight w:val="cyan"/>
        </w:rPr>
        <w:t>ADD</w:t>
      </w:r>
      <w:r w:rsidR="008A0D36" w:rsidRPr="003F3386">
        <w:rPr>
          <w:bCs/>
          <w:highlight w:val="cyan"/>
        </w:rPr>
        <w:t xml:space="preserve"> </w:t>
      </w:r>
      <w:r w:rsidRPr="003F3386">
        <w:rPr>
          <w:bCs/>
          <w:highlight w:val="cyan"/>
        </w:rPr>
        <w:t>(</w:t>
      </w:r>
      <w:r w:rsidRPr="003F3386">
        <w:rPr>
          <w:bCs/>
          <w:i/>
          <w:iCs/>
          <w:highlight w:val="cyan"/>
        </w:rPr>
        <w:t>column</w:t>
      </w:r>
      <w:r w:rsidR="00B5664F" w:rsidRPr="003F3386">
        <w:rPr>
          <w:bCs/>
          <w:i/>
          <w:iCs/>
          <w:highlight w:val="cyan"/>
        </w:rPr>
        <w:t>n</w:t>
      </w:r>
      <w:r w:rsidRPr="003F3386">
        <w:rPr>
          <w:bCs/>
          <w:i/>
          <w:iCs/>
          <w:highlight w:val="cyan"/>
        </w:rPr>
        <w:t xml:space="preserve"> datatype </w:t>
      </w:r>
      <w:r w:rsidRPr="003F3386">
        <w:rPr>
          <w:bCs/>
          <w:highlight w:val="cyan"/>
        </w:rPr>
        <w:t xml:space="preserve">[DEFAULT </w:t>
      </w:r>
      <w:r w:rsidRPr="003F3386">
        <w:rPr>
          <w:bCs/>
          <w:i/>
          <w:iCs/>
          <w:highlight w:val="cyan"/>
        </w:rPr>
        <w:t>expr</w:t>
      </w:r>
      <w:r w:rsidRPr="003F3386">
        <w:rPr>
          <w:bCs/>
          <w:highlight w:val="cyan"/>
        </w:rPr>
        <w:t xml:space="preserve">] [, </w:t>
      </w:r>
      <w:r w:rsidRPr="003F3386">
        <w:rPr>
          <w:bCs/>
          <w:i/>
          <w:iCs/>
          <w:highlight w:val="cyan"/>
        </w:rPr>
        <w:t>column datatype</w:t>
      </w:r>
      <w:r w:rsidRPr="003F3386">
        <w:rPr>
          <w:bCs/>
          <w:highlight w:val="cyan"/>
        </w:rPr>
        <w:t>]...);</w:t>
      </w:r>
    </w:p>
    <w:p w:rsidR="006E59EC" w:rsidRPr="006E59EC" w:rsidRDefault="006E59EC" w:rsidP="006E59EC">
      <w:pPr>
        <w:pStyle w:val="4"/>
      </w:pPr>
      <w:r>
        <w:t xml:space="preserve">2.3.2 </w:t>
      </w:r>
      <w:r>
        <w:rPr>
          <w:rFonts w:hint="eastAsia"/>
        </w:rPr>
        <w:t>修改列</w:t>
      </w:r>
    </w:p>
    <w:p w:rsidR="00730415" w:rsidRPr="003F3386" w:rsidRDefault="00730415" w:rsidP="006E59EC">
      <w:pPr>
        <w:ind w:firstLine="420"/>
      </w:pPr>
      <w:r w:rsidRPr="003F3386">
        <w:rPr>
          <w:bCs/>
          <w:highlight w:val="cyan"/>
        </w:rPr>
        <w:t>ALTER TABLE</w:t>
      </w:r>
      <w:r w:rsidR="00AD1A75" w:rsidRPr="003F3386">
        <w:rPr>
          <w:bCs/>
          <w:highlight w:val="cyan"/>
        </w:rPr>
        <w:t xml:space="preserve"> </w:t>
      </w:r>
      <w:r w:rsidRPr="003F3386">
        <w:rPr>
          <w:bCs/>
          <w:i/>
          <w:iCs/>
          <w:highlight w:val="cyan"/>
        </w:rPr>
        <w:t>table_name</w:t>
      </w:r>
      <w:r w:rsidR="006E59EC" w:rsidRPr="003F3386">
        <w:rPr>
          <w:highlight w:val="cyan"/>
        </w:rPr>
        <w:t xml:space="preserve"> </w:t>
      </w:r>
      <w:r w:rsidRPr="003F3386">
        <w:rPr>
          <w:bCs/>
          <w:highlight w:val="cyan"/>
        </w:rPr>
        <w:t>CHANGE</w:t>
      </w:r>
      <w:r w:rsidR="006E59EC" w:rsidRPr="003F3386">
        <w:rPr>
          <w:bCs/>
          <w:highlight w:val="cyan"/>
        </w:rPr>
        <w:t xml:space="preserve"> </w:t>
      </w:r>
      <w:r w:rsidR="00AD1A75" w:rsidRPr="003F3386">
        <w:rPr>
          <w:bCs/>
          <w:i/>
          <w:iCs/>
          <w:highlight w:val="cyan"/>
        </w:rPr>
        <w:t xml:space="preserve">columnold columnnew </w:t>
      </w:r>
      <w:r w:rsidRPr="003F3386">
        <w:rPr>
          <w:bCs/>
          <w:i/>
          <w:iCs/>
          <w:highlight w:val="cyan"/>
        </w:rPr>
        <w:t xml:space="preserve">datatype </w:t>
      </w:r>
      <w:r w:rsidRPr="003F3386">
        <w:rPr>
          <w:bCs/>
          <w:highlight w:val="cyan"/>
        </w:rPr>
        <w:t xml:space="preserve">[DEFAULT </w:t>
      </w:r>
      <w:r w:rsidRPr="003F3386">
        <w:rPr>
          <w:bCs/>
          <w:i/>
          <w:iCs/>
          <w:highlight w:val="cyan"/>
        </w:rPr>
        <w:t>expr</w:t>
      </w:r>
      <w:r w:rsidRPr="003F3386">
        <w:rPr>
          <w:bCs/>
          <w:highlight w:val="cyan"/>
        </w:rPr>
        <w:t xml:space="preserve">] [, </w:t>
      </w:r>
      <w:r w:rsidRPr="003F3386">
        <w:rPr>
          <w:bCs/>
          <w:i/>
          <w:iCs/>
          <w:highlight w:val="cyan"/>
        </w:rPr>
        <w:t>column datatype</w:t>
      </w:r>
      <w:r w:rsidRPr="003F3386">
        <w:rPr>
          <w:bCs/>
          <w:highlight w:val="cyan"/>
        </w:rPr>
        <w:t>]...;</w:t>
      </w:r>
    </w:p>
    <w:p w:rsidR="008A0D36" w:rsidRDefault="008A0D36" w:rsidP="00E12BE3">
      <w:pPr>
        <w:pStyle w:val="4"/>
      </w:pPr>
      <w:r>
        <w:lastRenderedPageBreak/>
        <w:t xml:space="preserve">2.3.3 </w:t>
      </w:r>
      <w:r>
        <w:rPr>
          <w:rFonts w:hint="eastAsia"/>
        </w:rPr>
        <w:t>删除列</w:t>
      </w:r>
    </w:p>
    <w:p w:rsidR="00730415" w:rsidRPr="003F3386" w:rsidRDefault="00730415" w:rsidP="00730415">
      <w:pPr>
        <w:ind w:firstLine="420"/>
      </w:pPr>
      <w:r w:rsidRPr="003F3386">
        <w:rPr>
          <w:bCs/>
          <w:highlight w:val="cyan"/>
        </w:rPr>
        <w:t>ALTER TABLE</w:t>
      </w:r>
      <w:r w:rsidR="00A2143E">
        <w:rPr>
          <w:bCs/>
          <w:highlight w:val="cyan"/>
        </w:rPr>
        <w:t xml:space="preserve"> </w:t>
      </w:r>
      <w:r w:rsidRPr="003F3386">
        <w:rPr>
          <w:bCs/>
          <w:i/>
          <w:iCs/>
          <w:highlight w:val="cyan"/>
        </w:rPr>
        <w:t>table_name</w:t>
      </w:r>
      <w:r w:rsidR="00AD1A75" w:rsidRPr="003F3386">
        <w:rPr>
          <w:highlight w:val="cyan"/>
        </w:rPr>
        <w:t xml:space="preserve"> </w:t>
      </w:r>
      <w:r w:rsidRPr="003F3386">
        <w:rPr>
          <w:bCs/>
          <w:highlight w:val="cyan"/>
        </w:rPr>
        <w:t>DROP</w:t>
      </w:r>
      <w:r w:rsidR="00AD1A75" w:rsidRPr="003F3386">
        <w:rPr>
          <w:bCs/>
          <w:highlight w:val="cyan"/>
        </w:rPr>
        <w:t xml:space="preserve"> </w:t>
      </w:r>
      <w:r w:rsidRPr="003F3386">
        <w:rPr>
          <w:bCs/>
          <w:highlight w:val="cyan"/>
        </w:rPr>
        <w:t xml:space="preserve"> (</w:t>
      </w:r>
      <w:r w:rsidRPr="003F3386">
        <w:rPr>
          <w:bCs/>
          <w:i/>
          <w:iCs/>
          <w:highlight w:val="cyan"/>
        </w:rPr>
        <w:t>column</w:t>
      </w:r>
      <w:r w:rsidRPr="003F3386">
        <w:rPr>
          <w:bCs/>
          <w:highlight w:val="cyan"/>
        </w:rPr>
        <w:t>);</w:t>
      </w:r>
    </w:p>
    <w:p w:rsidR="00A70F67" w:rsidRDefault="00A70F67" w:rsidP="00A70F67">
      <w:pPr>
        <w:pStyle w:val="4"/>
      </w:pPr>
      <w:r>
        <w:rPr>
          <w:rFonts w:hint="eastAsia"/>
        </w:rPr>
        <w:t>2.3.4</w:t>
      </w:r>
      <w:r>
        <w:t xml:space="preserve"> </w:t>
      </w:r>
      <w:r>
        <w:rPr>
          <w:rFonts w:hint="eastAsia"/>
        </w:rPr>
        <w:t>其他修改</w:t>
      </w:r>
    </w:p>
    <w:p w:rsidR="00A70F67" w:rsidRDefault="00730415" w:rsidP="00730415">
      <w:pPr>
        <w:ind w:firstLine="420"/>
      </w:pPr>
      <w:r w:rsidRPr="00730415">
        <w:rPr>
          <w:rFonts w:hint="eastAsia"/>
        </w:rPr>
        <w:t>修改表的名称：</w:t>
      </w:r>
    </w:p>
    <w:p w:rsidR="00730415" w:rsidRPr="00730415" w:rsidRDefault="00730415" w:rsidP="00A70F67">
      <w:pPr>
        <w:pStyle w:val="41"/>
        <w:ind w:firstLine="840"/>
      </w:pPr>
      <w:r w:rsidRPr="00730415">
        <w:t xml:space="preserve">Rename table </w:t>
      </w:r>
      <w:r w:rsidRPr="00730415">
        <w:t>表名</w:t>
      </w:r>
      <w:r w:rsidRPr="00730415">
        <w:t xml:space="preserve"> to </w:t>
      </w:r>
      <w:r w:rsidRPr="00730415">
        <w:t>新表名</w:t>
      </w:r>
    </w:p>
    <w:p w:rsidR="00A70F67" w:rsidRDefault="00730415" w:rsidP="00730415">
      <w:pPr>
        <w:ind w:firstLine="420"/>
      </w:pPr>
      <w:r w:rsidRPr="00730415">
        <w:rPr>
          <w:rFonts w:hint="eastAsia"/>
        </w:rPr>
        <w:t>修改表的字符集：</w:t>
      </w:r>
    </w:p>
    <w:p w:rsidR="00730415" w:rsidRPr="00730415" w:rsidRDefault="005657CA" w:rsidP="00A70F67">
      <w:pPr>
        <w:pStyle w:val="41"/>
        <w:ind w:firstLine="840"/>
      </w:pPr>
      <w:r>
        <w:t>ALTER</w:t>
      </w:r>
      <w:r>
        <w:rPr>
          <w:rFonts w:hint="eastAsia"/>
        </w:rPr>
        <w:t xml:space="preserve"> TABLE</w:t>
      </w:r>
      <w:r w:rsidR="00730415" w:rsidRPr="00730415">
        <w:rPr>
          <w:rFonts w:hint="eastAsia"/>
        </w:rPr>
        <w:t xml:space="preserve"> </w:t>
      </w:r>
      <w:r>
        <w:t>tablename</w:t>
      </w:r>
      <w:r>
        <w:rPr>
          <w:rFonts w:hint="eastAsia"/>
        </w:rPr>
        <w:t xml:space="preserve"> CHARACTER SET</w:t>
      </w:r>
      <w:r w:rsidR="00730415" w:rsidRPr="00730415">
        <w:rPr>
          <w:rFonts w:hint="eastAsia"/>
        </w:rPr>
        <w:t xml:space="preserve"> utf8;</w:t>
      </w:r>
    </w:p>
    <w:p w:rsidR="00D67F5A" w:rsidRDefault="00D67F5A" w:rsidP="00A97B78">
      <w:pPr>
        <w:pStyle w:val="3"/>
      </w:pPr>
      <w:r>
        <w:rPr>
          <w:rFonts w:hint="eastAsia"/>
        </w:rPr>
        <w:t>2.4</w:t>
      </w:r>
      <w:r w:rsidR="000F5373">
        <w:t xml:space="preserve"> </w:t>
      </w:r>
      <w:r w:rsidR="000F5373">
        <w:rPr>
          <w:rFonts w:hint="eastAsia"/>
        </w:rPr>
        <w:t>删除表</w:t>
      </w:r>
    </w:p>
    <w:p w:rsidR="00D67F5A" w:rsidRDefault="00D67F5A" w:rsidP="00D67F5A">
      <w:pPr>
        <w:pStyle w:val="4"/>
      </w:pPr>
      <w:r>
        <w:t>2.5</w:t>
      </w:r>
      <w:r w:rsidR="000F5373">
        <w:t xml:space="preserve"> </w:t>
      </w:r>
      <w:r w:rsidR="000F5373">
        <w:rPr>
          <w:rFonts w:hint="eastAsia"/>
        </w:rPr>
        <w:t>其他表操作</w:t>
      </w:r>
    </w:p>
    <w:p w:rsidR="000F5373" w:rsidRPr="0039747B" w:rsidRDefault="000F5373" w:rsidP="000F5373">
      <w:pPr>
        <w:ind w:firstLine="420"/>
      </w:pPr>
      <w:r w:rsidRPr="0039747B">
        <w:rPr>
          <w:rFonts w:hint="eastAsia"/>
        </w:rPr>
        <w:t>显</w:t>
      </w:r>
      <w:r w:rsidRPr="0039747B">
        <w:rPr>
          <w:rFonts w:hint="eastAsia"/>
          <w:highlight w:val="yellow"/>
        </w:rPr>
        <w:t>示指定数据库的所有表</w:t>
      </w:r>
      <w:r w:rsidRPr="0039747B">
        <w:rPr>
          <w:rFonts w:hint="eastAsia"/>
        </w:rPr>
        <w:t>，使用该命令前需要使用</w:t>
      </w:r>
      <w:r w:rsidRPr="0039747B">
        <w:rPr>
          <w:rFonts w:hint="eastAsia"/>
        </w:rPr>
        <w:t xml:space="preserve"> use </w:t>
      </w:r>
      <w:r w:rsidRPr="0039747B">
        <w:rPr>
          <w:rFonts w:hint="eastAsia"/>
        </w:rPr>
        <w:t>命令来选择要操作的数据库。</w:t>
      </w:r>
    </w:p>
    <w:p w:rsidR="0039747B" w:rsidRDefault="000F5373" w:rsidP="0039747B">
      <w:pPr>
        <w:widowControl/>
        <w:ind w:firstLineChars="400" w:firstLine="840"/>
        <w:jc w:val="left"/>
      </w:pPr>
      <w:r>
        <w:rPr>
          <w:highlight w:val="cyan"/>
        </w:rPr>
        <w:t>SHOW TABLES</w:t>
      </w:r>
      <w:r>
        <w:t>;</w:t>
      </w:r>
    </w:p>
    <w:p w:rsidR="000F5373" w:rsidRPr="0039747B" w:rsidRDefault="000F5373" w:rsidP="000F5373">
      <w:pPr>
        <w:ind w:firstLine="420"/>
      </w:pPr>
      <w:r w:rsidRPr="0039747B">
        <w:rPr>
          <w:rFonts w:hint="eastAsia"/>
          <w:highlight w:val="yellow"/>
        </w:rPr>
        <w:t>显示数据表的属性，属性类型，主键信息</w:t>
      </w:r>
      <w:r w:rsidRPr="0039747B">
        <w:rPr>
          <w:rFonts w:hint="eastAsia"/>
        </w:rPr>
        <w:t xml:space="preserve"> </w:t>
      </w:r>
      <w:r w:rsidRPr="0039747B">
        <w:rPr>
          <w:rFonts w:hint="eastAsia"/>
        </w:rPr>
        <w:t>，是否为</w:t>
      </w:r>
      <w:r w:rsidRPr="0039747B">
        <w:rPr>
          <w:rFonts w:hint="eastAsia"/>
        </w:rPr>
        <w:t xml:space="preserve"> NULL</w:t>
      </w:r>
      <w:r w:rsidRPr="0039747B">
        <w:rPr>
          <w:rFonts w:hint="eastAsia"/>
        </w:rPr>
        <w:t>，默认值等其他信息。</w:t>
      </w:r>
    </w:p>
    <w:p w:rsidR="0039747B" w:rsidRPr="0039747B" w:rsidRDefault="0039747B" w:rsidP="0039747B">
      <w:pPr>
        <w:widowControl/>
        <w:ind w:firstLineChars="400" w:firstLine="840"/>
        <w:jc w:val="left"/>
      </w:pPr>
      <w:r w:rsidRPr="0039747B">
        <w:rPr>
          <w:rFonts w:hint="eastAsia"/>
          <w:highlight w:val="cyan"/>
        </w:rPr>
        <w:t xml:space="preserve">SHOW COLUMNS FROM </w:t>
      </w:r>
      <w:r w:rsidRPr="0039747B">
        <w:rPr>
          <w:rFonts w:hint="eastAsia"/>
          <w:highlight w:val="cyan"/>
        </w:rPr>
        <w:t>数据表</w:t>
      </w:r>
      <w:r w:rsidRPr="0039747B">
        <w:rPr>
          <w:rFonts w:hint="eastAsia"/>
        </w:rPr>
        <w:t xml:space="preserve">  //</w:t>
      </w:r>
      <w:r w:rsidRPr="0039747B">
        <w:rPr>
          <w:rFonts w:hint="eastAsia"/>
          <w:highlight w:val="cyan"/>
        </w:rPr>
        <w:t>与</w:t>
      </w:r>
      <w:r w:rsidRPr="0039747B">
        <w:rPr>
          <w:rFonts w:hint="eastAsia"/>
          <w:highlight w:val="cyan"/>
        </w:rPr>
        <w:t xml:space="preserve">describe </w:t>
      </w:r>
      <w:r w:rsidRPr="0039747B">
        <w:rPr>
          <w:rFonts w:hint="eastAsia"/>
          <w:highlight w:val="cyan"/>
        </w:rPr>
        <w:t>数据表等效</w:t>
      </w:r>
      <w:r w:rsidRPr="0039747B">
        <w:rPr>
          <w:rFonts w:hint="eastAsia"/>
        </w:rPr>
        <w:t>:</w:t>
      </w:r>
    </w:p>
    <w:p w:rsidR="0039747B" w:rsidRPr="0039747B" w:rsidRDefault="000F5373" w:rsidP="000F5373">
      <w:pPr>
        <w:ind w:firstLine="420"/>
      </w:pPr>
      <w:r w:rsidRPr="0039747B">
        <w:rPr>
          <w:rFonts w:hint="eastAsia"/>
        </w:rPr>
        <w:t>显</w:t>
      </w:r>
      <w:r w:rsidRPr="0039747B">
        <w:rPr>
          <w:rFonts w:hint="eastAsia"/>
          <w:highlight w:val="yellow"/>
        </w:rPr>
        <w:t>示数据表的详细索引信息</w:t>
      </w:r>
      <w:r w:rsidRPr="0039747B">
        <w:rPr>
          <w:rFonts w:hint="eastAsia"/>
        </w:rPr>
        <w:t>，包括</w:t>
      </w:r>
      <w:r w:rsidRPr="0039747B">
        <w:rPr>
          <w:rFonts w:hint="eastAsia"/>
        </w:rPr>
        <w:t>PRIMARY KEY</w:t>
      </w:r>
      <w:r w:rsidRPr="0039747B">
        <w:rPr>
          <w:rFonts w:hint="eastAsia"/>
        </w:rPr>
        <w:t>（主键）。</w:t>
      </w:r>
    </w:p>
    <w:p w:rsidR="0039747B" w:rsidRPr="0039747B" w:rsidRDefault="0039747B" w:rsidP="0039747B">
      <w:pPr>
        <w:widowControl/>
        <w:ind w:firstLineChars="400" w:firstLine="840"/>
        <w:jc w:val="left"/>
      </w:pPr>
      <w:r w:rsidRPr="0039747B">
        <w:rPr>
          <w:rFonts w:hint="eastAsia"/>
          <w:highlight w:val="cyan"/>
        </w:rPr>
        <w:t xml:space="preserve">SHOW INDEX FROM </w:t>
      </w:r>
      <w:r w:rsidRPr="0039747B">
        <w:rPr>
          <w:rFonts w:hint="eastAsia"/>
          <w:highlight w:val="cyan"/>
        </w:rPr>
        <w:t>数据表</w:t>
      </w:r>
      <w:r w:rsidR="000F5373">
        <w:rPr>
          <w:rFonts w:hint="eastAsia"/>
          <w:highlight w:val="cyan"/>
        </w:rPr>
        <w:t>;</w:t>
      </w:r>
    </w:p>
    <w:p w:rsidR="000F5373" w:rsidRPr="0039747B" w:rsidRDefault="000F5373" w:rsidP="000F5373">
      <w:pPr>
        <w:ind w:firstLine="420"/>
      </w:pPr>
      <w:r w:rsidRPr="0039747B">
        <w:rPr>
          <w:rFonts w:hint="eastAsia"/>
          <w:highlight w:val="yellow"/>
        </w:rPr>
        <w:t>该命令将输出</w:t>
      </w:r>
      <w:r w:rsidRPr="0039747B">
        <w:rPr>
          <w:rFonts w:hint="eastAsia"/>
          <w:highlight w:val="yellow"/>
        </w:rPr>
        <w:t>Mysql</w:t>
      </w:r>
      <w:r w:rsidRPr="0039747B">
        <w:rPr>
          <w:rFonts w:hint="eastAsia"/>
          <w:highlight w:val="yellow"/>
        </w:rPr>
        <w:t>数据库管理系统的性能及统计信息。</w:t>
      </w:r>
    </w:p>
    <w:p w:rsidR="0039747B" w:rsidRPr="0039747B" w:rsidRDefault="0039747B" w:rsidP="0039747B">
      <w:pPr>
        <w:widowControl/>
        <w:ind w:firstLineChars="400" w:firstLine="840"/>
        <w:jc w:val="left"/>
      </w:pPr>
      <w:r w:rsidRPr="0039747B">
        <w:rPr>
          <w:highlight w:val="cyan"/>
        </w:rPr>
        <w:t>SHOW TABLE STATUS LIKE [FROM db_name] [LIKE 'pattern'] \G:</w:t>
      </w:r>
      <w:r w:rsidRPr="0039747B">
        <w:t xml:space="preserve"> </w:t>
      </w:r>
    </w:p>
    <w:p w:rsidR="001B6B78" w:rsidRDefault="001B6B78" w:rsidP="00A0699D">
      <w:pPr>
        <w:ind w:firstLine="420"/>
        <w:sectPr w:rsidR="001B6B78" w:rsidSect="006717F2">
          <w:pgSz w:w="11906" w:h="16838"/>
          <w:pgMar w:top="1440" w:right="1080" w:bottom="1440" w:left="1080" w:header="851" w:footer="992" w:gutter="0"/>
          <w:cols w:space="425"/>
          <w:docGrid w:type="lines" w:linePitch="312"/>
        </w:sectPr>
      </w:pPr>
    </w:p>
    <w:p w:rsidR="001B6B78" w:rsidRDefault="001B6B78" w:rsidP="001B6B78">
      <w:pPr>
        <w:pStyle w:val="1"/>
      </w:pPr>
      <w:r w:rsidRPr="00CB4634">
        <w:rPr>
          <w:rFonts w:hint="eastAsia"/>
        </w:rPr>
        <w:lastRenderedPageBreak/>
        <w:t>SQL</w:t>
      </w:r>
      <w:r>
        <w:t xml:space="preserve"> DML</w:t>
      </w:r>
      <w:r w:rsidRPr="00CB4634">
        <w:rPr>
          <w:rFonts w:hint="eastAsia"/>
        </w:rPr>
        <w:t xml:space="preserve"> </w:t>
      </w:r>
    </w:p>
    <w:p w:rsidR="00A0699D" w:rsidRDefault="00BB57FD" w:rsidP="00BB57FD">
      <w:pPr>
        <w:pStyle w:val="2"/>
      </w:pPr>
      <w:r>
        <w:rPr>
          <w:rFonts w:hint="eastAsia"/>
        </w:rPr>
        <w:t xml:space="preserve">1 </w:t>
      </w:r>
      <w:r>
        <w:rPr>
          <w:rFonts w:hint="eastAsia"/>
        </w:rPr>
        <w:t>插入记录</w:t>
      </w:r>
    </w:p>
    <w:p w:rsidR="003F3386" w:rsidRDefault="003F3386" w:rsidP="003F3386">
      <w:pPr>
        <w:ind w:firstLine="420"/>
      </w:pPr>
      <w:r>
        <w:rPr>
          <w:rFonts w:hint="eastAsia"/>
        </w:rPr>
        <w:t>语法：</w:t>
      </w:r>
    </w:p>
    <w:p w:rsidR="00BB57FD" w:rsidRDefault="003F3386" w:rsidP="003F3386">
      <w:pPr>
        <w:pStyle w:val="41"/>
        <w:ind w:firstLine="840"/>
      </w:pPr>
      <w:r w:rsidRPr="003F3386">
        <w:rPr>
          <w:highlight w:val="cyan"/>
        </w:rPr>
        <w:t>INSERT INTO table</w:t>
      </w:r>
      <w:r w:rsidRPr="003F3386">
        <w:rPr>
          <w:rFonts w:hint="eastAsia"/>
          <w:highlight w:val="cyan"/>
        </w:rPr>
        <w:t>name</w:t>
      </w:r>
      <w:r w:rsidRPr="003F3386">
        <w:rPr>
          <w:highlight w:val="cyan"/>
        </w:rPr>
        <w:t xml:space="preserve"> [(column [, column...])] VALUES (value [, value...]);</w:t>
      </w:r>
    </w:p>
    <w:p w:rsidR="007D45FE" w:rsidRDefault="007D45FE" w:rsidP="00591A0A">
      <w:pPr>
        <w:ind w:firstLine="420"/>
      </w:pPr>
      <w:r>
        <w:rPr>
          <w:rFonts w:hint="eastAsia"/>
        </w:rPr>
        <w:t>注意：</w:t>
      </w:r>
    </w:p>
    <w:p w:rsidR="00591A0A" w:rsidRPr="00591A0A" w:rsidRDefault="007D45FE" w:rsidP="00591A0A">
      <w:pPr>
        <w:ind w:firstLine="420"/>
      </w:pPr>
      <w:r>
        <w:rPr>
          <w:rFonts w:hint="eastAsia"/>
        </w:rPr>
        <w:t>（</w:t>
      </w:r>
      <w:r>
        <w:rPr>
          <w:rFonts w:hint="eastAsia"/>
        </w:rPr>
        <w:t>1</w:t>
      </w:r>
      <w:r>
        <w:rPr>
          <w:rFonts w:hint="eastAsia"/>
        </w:rPr>
        <w:t>）</w:t>
      </w:r>
      <w:r w:rsidR="00591A0A" w:rsidRPr="00591A0A">
        <w:rPr>
          <w:rFonts w:hint="eastAsia"/>
        </w:rPr>
        <w:t>插入的数据应与字段的数据类型相同。</w:t>
      </w:r>
    </w:p>
    <w:p w:rsidR="00591A0A" w:rsidRPr="00591A0A" w:rsidRDefault="007D45FE" w:rsidP="00591A0A">
      <w:pPr>
        <w:ind w:firstLine="420"/>
      </w:pPr>
      <w:r>
        <w:rPr>
          <w:rFonts w:hint="eastAsia"/>
        </w:rPr>
        <w:t>（</w:t>
      </w:r>
      <w:r>
        <w:rPr>
          <w:rFonts w:hint="eastAsia"/>
        </w:rPr>
        <w:t>2</w:t>
      </w:r>
      <w:r>
        <w:rPr>
          <w:rFonts w:hint="eastAsia"/>
        </w:rPr>
        <w:t>）</w:t>
      </w:r>
      <w:r w:rsidR="00591A0A" w:rsidRPr="00591A0A">
        <w:rPr>
          <w:rFonts w:hint="eastAsia"/>
        </w:rPr>
        <w:t>数据的大小应在列的规定范围内，例如：不能将一个长度为</w:t>
      </w:r>
      <w:r w:rsidR="00591A0A" w:rsidRPr="00591A0A">
        <w:rPr>
          <w:rFonts w:hint="eastAsia"/>
        </w:rPr>
        <w:t>80</w:t>
      </w:r>
      <w:r w:rsidR="00591A0A" w:rsidRPr="00591A0A">
        <w:rPr>
          <w:rFonts w:hint="eastAsia"/>
        </w:rPr>
        <w:t>的字符串加入到长度为</w:t>
      </w:r>
      <w:r w:rsidR="00591A0A" w:rsidRPr="00591A0A">
        <w:rPr>
          <w:rFonts w:hint="eastAsia"/>
        </w:rPr>
        <w:t>40</w:t>
      </w:r>
      <w:r w:rsidR="00591A0A" w:rsidRPr="00591A0A">
        <w:rPr>
          <w:rFonts w:hint="eastAsia"/>
        </w:rPr>
        <w:t>的列中。</w:t>
      </w:r>
    </w:p>
    <w:p w:rsidR="00591A0A" w:rsidRPr="00591A0A" w:rsidRDefault="007D45FE" w:rsidP="00591A0A">
      <w:pPr>
        <w:ind w:firstLine="420"/>
      </w:pPr>
      <w:r>
        <w:rPr>
          <w:rFonts w:hint="eastAsia"/>
        </w:rPr>
        <w:t>（</w:t>
      </w:r>
      <w:r>
        <w:rPr>
          <w:rFonts w:hint="eastAsia"/>
        </w:rPr>
        <w:t>3</w:t>
      </w:r>
      <w:r>
        <w:rPr>
          <w:rFonts w:hint="eastAsia"/>
        </w:rPr>
        <w:t>）</w:t>
      </w:r>
      <w:r w:rsidR="00591A0A" w:rsidRPr="00591A0A">
        <w:rPr>
          <w:rFonts w:hint="eastAsia"/>
        </w:rPr>
        <w:t>在</w:t>
      </w:r>
      <w:r w:rsidR="00591A0A" w:rsidRPr="00591A0A">
        <w:rPr>
          <w:rFonts w:hint="eastAsia"/>
        </w:rPr>
        <w:t>values</w:t>
      </w:r>
      <w:r w:rsidR="00591A0A" w:rsidRPr="00591A0A">
        <w:rPr>
          <w:rFonts w:hint="eastAsia"/>
        </w:rPr>
        <w:t>中列出的数据</w:t>
      </w:r>
      <w:r w:rsidR="00591A0A" w:rsidRPr="00591A0A">
        <w:rPr>
          <w:rFonts w:hint="eastAsia"/>
        </w:rPr>
        <w:t xml:space="preserve"> </w:t>
      </w:r>
      <w:r w:rsidR="00591A0A" w:rsidRPr="00591A0A">
        <w:rPr>
          <w:rFonts w:hint="eastAsia"/>
        </w:rPr>
        <w:t>。</w:t>
      </w:r>
    </w:p>
    <w:p w:rsidR="00591A0A" w:rsidRPr="00591A0A" w:rsidRDefault="007D45FE" w:rsidP="00591A0A">
      <w:pPr>
        <w:ind w:firstLine="420"/>
      </w:pPr>
      <w:r>
        <w:rPr>
          <w:rFonts w:hint="eastAsia"/>
        </w:rPr>
        <w:t>（</w:t>
      </w:r>
      <w:r>
        <w:rPr>
          <w:rFonts w:hint="eastAsia"/>
        </w:rPr>
        <w:t>4</w:t>
      </w:r>
      <w:r>
        <w:rPr>
          <w:rFonts w:hint="eastAsia"/>
        </w:rPr>
        <w:t>）</w:t>
      </w:r>
      <w:r w:rsidR="00591A0A" w:rsidRPr="007D45FE">
        <w:rPr>
          <w:rFonts w:hint="eastAsia"/>
          <w:color w:val="FF0000"/>
        </w:rPr>
        <w:t>字符和日期型数据应包含在单引号中。</w:t>
      </w:r>
    </w:p>
    <w:p w:rsidR="003F3386" w:rsidRDefault="007D45FE" w:rsidP="00591A0A">
      <w:pPr>
        <w:ind w:firstLine="420"/>
      </w:pPr>
      <w:r>
        <w:rPr>
          <w:rFonts w:hint="eastAsia"/>
        </w:rPr>
        <w:t>（</w:t>
      </w:r>
      <w:r>
        <w:rPr>
          <w:rFonts w:hint="eastAsia"/>
        </w:rPr>
        <w:t>5</w:t>
      </w:r>
      <w:r>
        <w:rPr>
          <w:rFonts w:hint="eastAsia"/>
        </w:rPr>
        <w:t>）</w:t>
      </w:r>
      <w:r w:rsidR="00591A0A" w:rsidRPr="00591A0A">
        <w:rPr>
          <w:rFonts w:hint="eastAsia"/>
        </w:rPr>
        <w:t>插入空值，不指定或</w:t>
      </w:r>
      <w:r w:rsidR="00591A0A" w:rsidRPr="00591A0A">
        <w:rPr>
          <w:rFonts w:hint="eastAsia"/>
        </w:rPr>
        <w:t>insert into table value(null)</w:t>
      </w:r>
    </w:p>
    <w:p w:rsidR="00B65319" w:rsidRDefault="00B65319" w:rsidP="009939E0">
      <w:pPr>
        <w:ind w:firstLine="420"/>
      </w:pPr>
      <w:r>
        <w:rPr>
          <w:rFonts w:hint="eastAsia"/>
        </w:rPr>
        <w:t>注意：中文乱码</w:t>
      </w:r>
    </w:p>
    <w:p w:rsidR="009939E0" w:rsidRPr="009939E0" w:rsidRDefault="009939E0" w:rsidP="009939E0">
      <w:pPr>
        <w:ind w:firstLine="420"/>
      </w:pPr>
      <w:r w:rsidRPr="009939E0">
        <w:rPr>
          <w:rFonts w:hint="eastAsia"/>
        </w:rPr>
        <w:t>mysql</w:t>
      </w:r>
      <w:r w:rsidRPr="009939E0">
        <w:rPr>
          <w:rFonts w:hint="eastAsia"/>
        </w:rPr>
        <w:t>有六处使用了字符集，分别为：</w:t>
      </w:r>
      <w:r w:rsidRPr="009939E0">
        <w:rPr>
          <w:rFonts w:hint="eastAsia"/>
        </w:rPr>
        <w:t xml:space="preserve">client </w:t>
      </w:r>
      <w:r w:rsidRPr="009939E0">
        <w:rPr>
          <w:rFonts w:hint="eastAsia"/>
        </w:rPr>
        <w:t>、</w:t>
      </w:r>
      <w:r w:rsidRPr="009939E0">
        <w:rPr>
          <w:rFonts w:hint="eastAsia"/>
        </w:rPr>
        <w:t>connection</w:t>
      </w:r>
      <w:r w:rsidRPr="009939E0">
        <w:rPr>
          <w:rFonts w:hint="eastAsia"/>
        </w:rPr>
        <w:t>、</w:t>
      </w:r>
      <w:r w:rsidRPr="009939E0">
        <w:rPr>
          <w:rFonts w:hint="eastAsia"/>
        </w:rPr>
        <w:t>database</w:t>
      </w:r>
      <w:r w:rsidRPr="009939E0">
        <w:rPr>
          <w:rFonts w:hint="eastAsia"/>
        </w:rPr>
        <w:t>、</w:t>
      </w:r>
      <w:r w:rsidRPr="009939E0">
        <w:rPr>
          <w:rFonts w:hint="eastAsia"/>
        </w:rPr>
        <w:t>results</w:t>
      </w:r>
      <w:r w:rsidRPr="009939E0">
        <w:rPr>
          <w:rFonts w:hint="eastAsia"/>
        </w:rPr>
        <w:t>、</w:t>
      </w:r>
      <w:r w:rsidRPr="009939E0">
        <w:rPr>
          <w:rFonts w:hint="eastAsia"/>
        </w:rPr>
        <w:t xml:space="preserve">server </w:t>
      </w:r>
      <w:r w:rsidRPr="009939E0">
        <w:rPr>
          <w:rFonts w:hint="eastAsia"/>
        </w:rPr>
        <w:t>、</w:t>
      </w:r>
      <w:r w:rsidRPr="009939E0">
        <w:rPr>
          <w:rFonts w:hint="eastAsia"/>
        </w:rPr>
        <w:t>system</w:t>
      </w:r>
      <w:r w:rsidRPr="009939E0">
        <w:rPr>
          <w:rFonts w:hint="eastAsia"/>
        </w:rPr>
        <w:t>。</w:t>
      </w:r>
    </w:p>
    <w:p w:rsidR="009939E0" w:rsidRPr="009939E0" w:rsidRDefault="009939E0" w:rsidP="009939E0">
      <w:pPr>
        <w:ind w:firstLine="420"/>
      </w:pPr>
      <w:r w:rsidRPr="009939E0">
        <w:rPr>
          <w:rFonts w:hint="eastAsia"/>
        </w:rPr>
        <w:t>client</w:t>
      </w:r>
      <w:r w:rsidRPr="009939E0">
        <w:rPr>
          <w:rFonts w:hint="eastAsia"/>
        </w:rPr>
        <w:t>是客户端使用的字符集。</w:t>
      </w:r>
      <w:r w:rsidRPr="009939E0">
        <w:rPr>
          <w:rFonts w:hint="eastAsia"/>
        </w:rPr>
        <w:t xml:space="preserve"> </w:t>
      </w:r>
    </w:p>
    <w:p w:rsidR="009939E0" w:rsidRPr="009939E0" w:rsidRDefault="009939E0" w:rsidP="009939E0">
      <w:pPr>
        <w:ind w:firstLine="420"/>
      </w:pPr>
      <w:r w:rsidRPr="009939E0">
        <w:rPr>
          <w:rFonts w:hint="eastAsia"/>
        </w:rPr>
        <w:t>connection</w:t>
      </w:r>
      <w:r w:rsidRPr="009939E0">
        <w:rPr>
          <w:rFonts w:hint="eastAsia"/>
        </w:rPr>
        <w:t>是连接数据库的字符集设置类型，如果程序没有指明连接数据库使用的字符集类型就按照服务器端默认的字符集设置。</w:t>
      </w:r>
      <w:r w:rsidRPr="009939E0">
        <w:rPr>
          <w:rFonts w:hint="eastAsia"/>
        </w:rPr>
        <w:t xml:space="preserve">       </w:t>
      </w:r>
    </w:p>
    <w:p w:rsidR="009939E0" w:rsidRPr="009939E0" w:rsidRDefault="009939E0" w:rsidP="009939E0">
      <w:pPr>
        <w:ind w:firstLine="420"/>
      </w:pPr>
      <w:r w:rsidRPr="009939E0">
        <w:rPr>
          <w:rFonts w:hint="eastAsia"/>
        </w:rPr>
        <w:t>database</w:t>
      </w:r>
      <w:r w:rsidRPr="009939E0">
        <w:rPr>
          <w:rFonts w:hint="eastAsia"/>
        </w:rPr>
        <w:t>是数据库服务器中某个库使用的字符集设定，如果建库时没有指明，将使用服务器安装时指定的字符集设置。</w:t>
      </w:r>
      <w:r w:rsidRPr="009939E0">
        <w:rPr>
          <w:rFonts w:hint="eastAsia"/>
        </w:rPr>
        <w:t xml:space="preserve">    </w:t>
      </w:r>
    </w:p>
    <w:p w:rsidR="009939E0" w:rsidRPr="009939E0" w:rsidRDefault="009939E0" w:rsidP="009939E0">
      <w:pPr>
        <w:ind w:firstLine="420"/>
      </w:pPr>
      <w:r w:rsidRPr="009939E0">
        <w:rPr>
          <w:rFonts w:hint="eastAsia"/>
        </w:rPr>
        <w:t>results</w:t>
      </w:r>
      <w:r w:rsidRPr="009939E0">
        <w:rPr>
          <w:rFonts w:hint="eastAsia"/>
        </w:rPr>
        <w:t>是数据库给客户端返回时使用的字符集设定，如果没有指明，使用服务器默认的字符集。</w:t>
      </w:r>
      <w:r w:rsidRPr="009939E0">
        <w:rPr>
          <w:rFonts w:hint="eastAsia"/>
        </w:rPr>
        <w:t xml:space="preserve">       </w:t>
      </w:r>
    </w:p>
    <w:p w:rsidR="009939E0" w:rsidRPr="009939E0" w:rsidRDefault="009939E0" w:rsidP="009939E0">
      <w:pPr>
        <w:ind w:firstLine="420"/>
      </w:pPr>
      <w:r w:rsidRPr="009939E0">
        <w:rPr>
          <w:rFonts w:hint="eastAsia"/>
        </w:rPr>
        <w:t>server</w:t>
      </w:r>
      <w:r w:rsidRPr="009939E0">
        <w:rPr>
          <w:rFonts w:hint="eastAsia"/>
        </w:rPr>
        <w:t>是服务器安装时指定的默认字符集设定。</w:t>
      </w:r>
      <w:r w:rsidRPr="009939E0">
        <w:rPr>
          <w:rFonts w:hint="eastAsia"/>
        </w:rPr>
        <w:t xml:space="preserve">       </w:t>
      </w:r>
    </w:p>
    <w:p w:rsidR="009939E0" w:rsidRDefault="009939E0" w:rsidP="009939E0">
      <w:pPr>
        <w:ind w:firstLine="420"/>
      </w:pPr>
      <w:r w:rsidRPr="009939E0">
        <w:rPr>
          <w:rFonts w:hint="eastAsia"/>
        </w:rPr>
        <w:t>system</w:t>
      </w:r>
      <w:r w:rsidRPr="009939E0">
        <w:rPr>
          <w:rFonts w:hint="eastAsia"/>
        </w:rPr>
        <w:t>是数据库系统使用的字符集设定。</w:t>
      </w:r>
    </w:p>
    <w:p w:rsidR="005D142B" w:rsidRDefault="005D142B" w:rsidP="00B65319">
      <w:pPr>
        <w:ind w:firstLine="420"/>
      </w:pPr>
      <w:r>
        <w:rPr>
          <w:rFonts w:hint="eastAsia"/>
        </w:rPr>
        <w:t>获取以上六处字符集信息：</w:t>
      </w:r>
    </w:p>
    <w:p w:rsidR="00B65319" w:rsidRPr="00B65319" w:rsidRDefault="00B65319" w:rsidP="005D142B">
      <w:pPr>
        <w:pStyle w:val="41"/>
        <w:ind w:firstLine="840"/>
      </w:pPr>
      <w:r w:rsidRPr="005D142B">
        <w:rPr>
          <w:highlight w:val="cyan"/>
        </w:rPr>
        <w:t>show variables like 'character%';</w:t>
      </w:r>
    </w:p>
    <w:p w:rsidR="00B65319" w:rsidRPr="00B65319" w:rsidRDefault="00B65319" w:rsidP="00B65319">
      <w:pPr>
        <w:ind w:firstLine="420"/>
      </w:pPr>
      <w:r w:rsidRPr="00B65319">
        <w:rPr>
          <w:rFonts w:hint="eastAsia"/>
        </w:rPr>
        <w:t>修改客户端工具所用的编码</w:t>
      </w:r>
    </w:p>
    <w:p w:rsidR="00B65319" w:rsidRPr="00B65319" w:rsidRDefault="00B65319" w:rsidP="005D142B">
      <w:pPr>
        <w:pStyle w:val="41"/>
        <w:ind w:firstLine="840"/>
      </w:pPr>
      <w:r w:rsidRPr="005D142B">
        <w:rPr>
          <w:highlight w:val="cyan"/>
        </w:rPr>
        <w:t>set character_set_client=gbk;</w:t>
      </w:r>
    </w:p>
    <w:p w:rsidR="00B65319" w:rsidRPr="00B65319" w:rsidRDefault="00B65319" w:rsidP="00B65319">
      <w:pPr>
        <w:ind w:firstLine="420"/>
      </w:pPr>
      <w:r w:rsidRPr="00B65319">
        <w:rPr>
          <w:rFonts w:hint="eastAsia"/>
        </w:rPr>
        <w:t>客户端显示结果的编码</w:t>
      </w:r>
    </w:p>
    <w:p w:rsidR="00B65319" w:rsidRDefault="00B65319" w:rsidP="005D142B">
      <w:pPr>
        <w:pStyle w:val="41"/>
        <w:ind w:firstLine="840"/>
      </w:pPr>
      <w:r w:rsidRPr="005D142B">
        <w:rPr>
          <w:highlight w:val="cyan"/>
        </w:rPr>
        <w:t>set character_set_results=gbk;</w:t>
      </w:r>
    </w:p>
    <w:p w:rsidR="00886FAD" w:rsidRDefault="00886FAD" w:rsidP="00886FAD">
      <w:pPr>
        <w:pStyle w:val="2"/>
      </w:pPr>
      <w:r w:rsidRPr="00886FAD">
        <w:t xml:space="preserve">2. </w:t>
      </w:r>
      <w:r w:rsidRPr="00886FAD">
        <w:rPr>
          <w:rFonts w:hint="eastAsia"/>
        </w:rPr>
        <w:t>更新记录</w:t>
      </w:r>
    </w:p>
    <w:p w:rsidR="00886FAD" w:rsidRDefault="00F72E8B" w:rsidP="00886FAD">
      <w:pPr>
        <w:ind w:firstLine="420"/>
      </w:pPr>
      <w:r>
        <w:rPr>
          <w:rFonts w:hint="eastAsia"/>
        </w:rPr>
        <w:t>语法</w:t>
      </w:r>
      <w:r>
        <w:rPr>
          <w:rFonts w:hint="eastAsia"/>
        </w:rPr>
        <w:t>:</w:t>
      </w:r>
    </w:p>
    <w:p w:rsidR="00F72E8B" w:rsidRDefault="00F72E8B" w:rsidP="00362BEF">
      <w:pPr>
        <w:pStyle w:val="41"/>
        <w:ind w:firstLine="840"/>
      </w:pPr>
      <w:r w:rsidRPr="00362BEF">
        <w:rPr>
          <w:highlight w:val="cyan"/>
        </w:rPr>
        <w:t>UPDATE t</w:t>
      </w:r>
      <w:r w:rsidRPr="00362BEF">
        <w:rPr>
          <w:rFonts w:hint="eastAsia"/>
          <w:highlight w:val="cyan"/>
        </w:rPr>
        <w:t>able</w:t>
      </w:r>
      <w:r w:rsidRPr="00362BEF">
        <w:rPr>
          <w:highlight w:val="cyan"/>
        </w:rPr>
        <w:t>_name  SET col_name1=expr1 [, col_name2=expr2 ...]  [WHERE where_definition]</w:t>
      </w:r>
      <w:r w:rsidRPr="00F72E8B">
        <w:t> </w:t>
      </w:r>
    </w:p>
    <w:p w:rsidR="00F72E8B" w:rsidRDefault="00F72E8B" w:rsidP="00F72E8B">
      <w:pPr>
        <w:ind w:firstLine="420"/>
      </w:pPr>
      <w:r>
        <w:rPr>
          <w:rFonts w:hint="eastAsia"/>
        </w:rPr>
        <w:t>注意：</w:t>
      </w:r>
    </w:p>
    <w:p w:rsidR="00F72E8B" w:rsidRPr="00F72E8B" w:rsidRDefault="00F72E8B" w:rsidP="00F72E8B">
      <w:pPr>
        <w:ind w:firstLine="420"/>
      </w:pPr>
      <w:r>
        <w:rPr>
          <w:rFonts w:hint="eastAsia"/>
        </w:rPr>
        <w:t>（</w:t>
      </w:r>
      <w:r>
        <w:rPr>
          <w:rFonts w:hint="eastAsia"/>
        </w:rPr>
        <w:t>1</w:t>
      </w:r>
      <w:r>
        <w:rPr>
          <w:rFonts w:hint="eastAsia"/>
        </w:rPr>
        <w:t>）</w:t>
      </w:r>
      <w:r w:rsidRPr="00F72E8B">
        <w:rPr>
          <w:rFonts w:hint="eastAsia"/>
        </w:rPr>
        <w:t>UPDATE</w:t>
      </w:r>
      <w:r w:rsidRPr="00F72E8B">
        <w:rPr>
          <w:rFonts w:hint="eastAsia"/>
        </w:rPr>
        <w:t>语法可以用新值更新原有表行中的各列。</w:t>
      </w:r>
    </w:p>
    <w:p w:rsidR="00F72E8B" w:rsidRPr="00F72E8B" w:rsidRDefault="00F72E8B" w:rsidP="00F72E8B">
      <w:pPr>
        <w:ind w:firstLine="420"/>
      </w:pPr>
      <w:r>
        <w:rPr>
          <w:rFonts w:hint="eastAsia"/>
        </w:rPr>
        <w:t>（</w:t>
      </w:r>
      <w:r>
        <w:rPr>
          <w:rFonts w:hint="eastAsia"/>
        </w:rPr>
        <w:t>2</w:t>
      </w:r>
      <w:r>
        <w:rPr>
          <w:rFonts w:hint="eastAsia"/>
        </w:rPr>
        <w:t>）</w:t>
      </w:r>
      <w:r w:rsidRPr="00F72E8B">
        <w:rPr>
          <w:rFonts w:hint="eastAsia"/>
        </w:rPr>
        <w:t>SET</w:t>
      </w:r>
      <w:r w:rsidRPr="00F72E8B">
        <w:rPr>
          <w:rFonts w:hint="eastAsia"/>
        </w:rPr>
        <w:t>子句指示要修改哪些列和要给予哪些值。</w:t>
      </w:r>
    </w:p>
    <w:p w:rsidR="00F72E8B" w:rsidRPr="00886FAD" w:rsidRDefault="00F72E8B" w:rsidP="00F72E8B">
      <w:pPr>
        <w:ind w:firstLine="420"/>
      </w:pPr>
      <w:r>
        <w:rPr>
          <w:rFonts w:hint="eastAsia"/>
        </w:rPr>
        <w:t>（</w:t>
      </w:r>
      <w:r>
        <w:rPr>
          <w:rFonts w:hint="eastAsia"/>
        </w:rPr>
        <w:t>3</w:t>
      </w:r>
      <w:r>
        <w:rPr>
          <w:rFonts w:hint="eastAsia"/>
        </w:rPr>
        <w:t>）</w:t>
      </w:r>
      <w:r w:rsidRPr="00F72E8B">
        <w:rPr>
          <w:rFonts w:hint="eastAsia"/>
        </w:rPr>
        <w:t>WHERE</w:t>
      </w:r>
      <w:r w:rsidRPr="00F72E8B">
        <w:rPr>
          <w:rFonts w:hint="eastAsia"/>
        </w:rPr>
        <w:t>子句指定应更新哪些行。如没有</w:t>
      </w:r>
      <w:r w:rsidRPr="00F72E8B">
        <w:rPr>
          <w:rFonts w:hint="eastAsia"/>
        </w:rPr>
        <w:t>WHERE</w:t>
      </w:r>
      <w:r w:rsidRPr="00F72E8B">
        <w:rPr>
          <w:rFonts w:hint="eastAsia"/>
        </w:rPr>
        <w:t>子句，则更新所有的行。</w:t>
      </w:r>
    </w:p>
    <w:p w:rsidR="00886FAD" w:rsidRDefault="00886FAD" w:rsidP="00886FAD">
      <w:pPr>
        <w:pStyle w:val="2"/>
      </w:pPr>
      <w:r>
        <w:rPr>
          <w:rFonts w:hint="eastAsia"/>
        </w:rPr>
        <w:t xml:space="preserve">3. </w:t>
      </w:r>
      <w:r>
        <w:rPr>
          <w:rFonts w:hint="eastAsia"/>
        </w:rPr>
        <w:t>删除记录</w:t>
      </w:r>
    </w:p>
    <w:p w:rsidR="00362BEF" w:rsidRDefault="00362BEF" w:rsidP="00362BEF">
      <w:pPr>
        <w:ind w:firstLine="420"/>
      </w:pPr>
      <w:r>
        <w:rPr>
          <w:rFonts w:hint="eastAsia"/>
        </w:rPr>
        <w:t>语法</w:t>
      </w:r>
      <w:r>
        <w:rPr>
          <w:rFonts w:hint="eastAsia"/>
        </w:rPr>
        <w:t>:</w:t>
      </w:r>
    </w:p>
    <w:p w:rsidR="00362BEF" w:rsidRDefault="00362BEF" w:rsidP="00362BEF">
      <w:pPr>
        <w:pStyle w:val="41"/>
        <w:ind w:firstLine="840"/>
      </w:pPr>
      <w:r w:rsidRPr="00362BEF">
        <w:rPr>
          <w:highlight w:val="cyan"/>
        </w:rPr>
        <w:t xml:space="preserve">delete from  table_name  [WHERE </w:t>
      </w:r>
      <w:bookmarkStart w:id="2" w:name="_Hlk486974085"/>
      <w:r w:rsidRPr="00362BEF">
        <w:rPr>
          <w:highlight w:val="cyan"/>
        </w:rPr>
        <w:t>where_definition</w:t>
      </w:r>
      <w:bookmarkEnd w:id="2"/>
      <w:r w:rsidRPr="00362BEF">
        <w:rPr>
          <w:highlight w:val="cyan"/>
        </w:rPr>
        <w:t>] ;</w:t>
      </w:r>
    </w:p>
    <w:p w:rsidR="00362BEF" w:rsidRDefault="00362BEF" w:rsidP="00362BEF">
      <w:pPr>
        <w:ind w:firstLine="420"/>
      </w:pPr>
      <w:r>
        <w:rPr>
          <w:rFonts w:hint="eastAsia"/>
        </w:rPr>
        <w:t>注意：</w:t>
      </w:r>
    </w:p>
    <w:p w:rsidR="00566299" w:rsidRPr="00566299" w:rsidRDefault="00612523" w:rsidP="00566299">
      <w:pPr>
        <w:ind w:firstLine="420"/>
      </w:pPr>
      <w:r>
        <w:rPr>
          <w:rFonts w:hint="eastAsia"/>
        </w:rPr>
        <w:t>（</w:t>
      </w:r>
      <w:r>
        <w:rPr>
          <w:rFonts w:hint="eastAsia"/>
        </w:rPr>
        <w:t>1</w:t>
      </w:r>
      <w:r>
        <w:rPr>
          <w:rFonts w:hint="eastAsia"/>
        </w:rPr>
        <w:t>）</w:t>
      </w:r>
      <w:r w:rsidR="00566299" w:rsidRPr="00566299">
        <w:rPr>
          <w:rFonts w:hint="eastAsia"/>
        </w:rPr>
        <w:t>如果不使用</w:t>
      </w:r>
      <w:r w:rsidR="00566299" w:rsidRPr="00566299">
        <w:rPr>
          <w:rFonts w:hint="eastAsia"/>
        </w:rPr>
        <w:t>where</w:t>
      </w:r>
      <w:r w:rsidR="00566299" w:rsidRPr="00566299">
        <w:rPr>
          <w:rFonts w:hint="eastAsia"/>
        </w:rPr>
        <w:t>子句，将删除表中所有数据。</w:t>
      </w:r>
    </w:p>
    <w:p w:rsidR="00566299" w:rsidRPr="00566299" w:rsidRDefault="00612523" w:rsidP="00566299">
      <w:pPr>
        <w:ind w:firstLine="420"/>
      </w:pPr>
      <w:r>
        <w:rPr>
          <w:rFonts w:hint="eastAsia"/>
        </w:rPr>
        <w:t>（</w:t>
      </w:r>
      <w:r>
        <w:rPr>
          <w:rFonts w:hint="eastAsia"/>
        </w:rPr>
        <w:t>2</w:t>
      </w:r>
      <w:r>
        <w:rPr>
          <w:rFonts w:hint="eastAsia"/>
        </w:rPr>
        <w:t>）</w:t>
      </w:r>
      <w:r w:rsidR="00566299" w:rsidRPr="00566299">
        <w:rPr>
          <w:rFonts w:hint="eastAsia"/>
        </w:rPr>
        <w:t>Delete</w:t>
      </w:r>
      <w:r w:rsidR="00566299" w:rsidRPr="00566299">
        <w:rPr>
          <w:rFonts w:hint="eastAsia"/>
        </w:rPr>
        <w:t>语句不能删除某一列的值（可使用</w:t>
      </w:r>
      <w:r w:rsidR="00566299" w:rsidRPr="00566299">
        <w:rPr>
          <w:rFonts w:hint="eastAsia"/>
        </w:rPr>
        <w:t>update</w:t>
      </w:r>
      <w:r w:rsidR="00566299" w:rsidRPr="00566299">
        <w:rPr>
          <w:rFonts w:hint="eastAsia"/>
        </w:rPr>
        <w:t>）</w:t>
      </w:r>
    </w:p>
    <w:p w:rsidR="00566299" w:rsidRPr="00566299" w:rsidRDefault="00612523" w:rsidP="00566299">
      <w:pPr>
        <w:ind w:firstLine="420"/>
      </w:pPr>
      <w:r>
        <w:rPr>
          <w:rFonts w:hint="eastAsia"/>
        </w:rPr>
        <w:t>（</w:t>
      </w:r>
      <w:r>
        <w:rPr>
          <w:rFonts w:hint="eastAsia"/>
        </w:rPr>
        <w:t>3</w:t>
      </w:r>
      <w:r>
        <w:rPr>
          <w:rFonts w:hint="eastAsia"/>
        </w:rPr>
        <w:t>）</w:t>
      </w:r>
      <w:r w:rsidR="00566299" w:rsidRPr="00566299">
        <w:rPr>
          <w:rFonts w:hint="eastAsia"/>
        </w:rPr>
        <w:t>使用</w:t>
      </w:r>
      <w:r w:rsidR="00566299" w:rsidRPr="00566299">
        <w:rPr>
          <w:rFonts w:hint="eastAsia"/>
        </w:rPr>
        <w:t>delete</w:t>
      </w:r>
      <w:r w:rsidR="00566299" w:rsidRPr="00566299">
        <w:rPr>
          <w:rFonts w:hint="eastAsia"/>
        </w:rPr>
        <w:t>语句仅删除记录，不删除表本身。如要删除表，使用</w:t>
      </w:r>
      <w:r w:rsidR="00566299" w:rsidRPr="00566299">
        <w:rPr>
          <w:rFonts w:hint="eastAsia"/>
        </w:rPr>
        <w:t>drop table</w:t>
      </w:r>
      <w:r w:rsidR="00566299" w:rsidRPr="00566299">
        <w:rPr>
          <w:rFonts w:hint="eastAsia"/>
        </w:rPr>
        <w:t>语句。</w:t>
      </w:r>
    </w:p>
    <w:p w:rsidR="00362BEF" w:rsidRDefault="00612523" w:rsidP="00566299">
      <w:pPr>
        <w:ind w:firstLine="420"/>
      </w:pPr>
      <w:r>
        <w:rPr>
          <w:rFonts w:hint="eastAsia"/>
        </w:rPr>
        <w:lastRenderedPageBreak/>
        <w:t>（</w:t>
      </w:r>
      <w:r>
        <w:rPr>
          <w:rFonts w:hint="eastAsia"/>
        </w:rPr>
        <w:t>4</w:t>
      </w:r>
      <w:r>
        <w:rPr>
          <w:rFonts w:hint="eastAsia"/>
        </w:rPr>
        <w:t>）</w:t>
      </w:r>
      <w:r w:rsidR="00566299" w:rsidRPr="00566299">
        <w:rPr>
          <w:rFonts w:hint="eastAsia"/>
        </w:rPr>
        <w:t>同</w:t>
      </w:r>
      <w:r w:rsidR="00566299" w:rsidRPr="00566299">
        <w:rPr>
          <w:rFonts w:hint="eastAsia"/>
        </w:rPr>
        <w:t>insert</w:t>
      </w:r>
      <w:r w:rsidR="00566299" w:rsidRPr="00566299">
        <w:rPr>
          <w:rFonts w:hint="eastAsia"/>
        </w:rPr>
        <w:t>和</w:t>
      </w:r>
      <w:r w:rsidR="00566299" w:rsidRPr="00566299">
        <w:rPr>
          <w:rFonts w:hint="eastAsia"/>
        </w:rPr>
        <w:t>update</w:t>
      </w:r>
      <w:r w:rsidR="00566299" w:rsidRPr="00566299">
        <w:rPr>
          <w:rFonts w:hint="eastAsia"/>
        </w:rPr>
        <w:t>一样，从一个表中删除记录将引起其它表的参照完整性问题，在修改数据库数据时，头脑中应该始终不要忘记这个潜在的问题。</w:t>
      </w:r>
    </w:p>
    <w:p w:rsidR="00D035E6" w:rsidRDefault="00612523" w:rsidP="00566299">
      <w:pPr>
        <w:ind w:firstLine="420"/>
        <w:sectPr w:rsidR="00D035E6" w:rsidSect="006717F2">
          <w:pgSz w:w="11906" w:h="16838"/>
          <w:pgMar w:top="1440" w:right="1080" w:bottom="1440" w:left="1080" w:header="851" w:footer="992" w:gutter="0"/>
          <w:cols w:space="425"/>
          <w:docGrid w:type="lines" w:linePitch="312"/>
        </w:sectPr>
      </w:pPr>
      <w:r>
        <w:rPr>
          <w:rFonts w:hint="eastAsia"/>
        </w:rPr>
        <w:t>（</w:t>
      </w:r>
      <w:r>
        <w:rPr>
          <w:rFonts w:hint="eastAsia"/>
        </w:rPr>
        <w:t>5</w:t>
      </w:r>
      <w:r>
        <w:rPr>
          <w:rFonts w:hint="eastAsia"/>
        </w:rPr>
        <w:t>）</w:t>
      </w:r>
      <w:r w:rsidRPr="00612523">
        <w:rPr>
          <w:rFonts w:hint="eastAsia"/>
        </w:rPr>
        <w:t>删除表中数据也可使用</w:t>
      </w:r>
      <w:r w:rsidRPr="00612523">
        <w:rPr>
          <w:rFonts w:hint="eastAsia"/>
        </w:rPr>
        <w:t xml:space="preserve">TRUNCATE TABLE </w:t>
      </w:r>
      <w:r w:rsidRPr="00612523">
        <w:rPr>
          <w:rFonts w:hint="eastAsia"/>
        </w:rPr>
        <w:t>语句，它和</w:t>
      </w:r>
      <w:r w:rsidRPr="00612523">
        <w:rPr>
          <w:rFonts w:hint="eastAsia"/>
        </w:rPr>
        <w:t>delete</w:t>
      </w:r>
      <w:r w:rsidRPr="00612523">
        <w:rPr>
          <w:rFonts w:hint="eastAsia"/>
        </w:rPr>
        <w:t>有所不同</w:t>
      </w:r>
    </w:p>
    <w:p w:rsidR="00612523" w:rsidRDefault="00BE465D" w:rsidP="00BE465D">
      <w:pPr>
        <w:pStyle w:val="1"/>
      </w:pPr>
      <w:r>
        <w:rPr>
          <w:rFonts w:hint="eastAsia"/>
        </w:rPr>
        <w:lastRenderedPageBreak/>
        <w:t>SQL DQL</w:t>
      </w:r>
    </w:p>
    <w:p w:rsidR="00BE465D" w:rsidRDefault="00BE465D" w:rsidP="00CE065C">
      <w:pPr>
        <w:pStyle w:val="2"/>
      </w:pPr>
      <w:r>
        <w:rPr>
          <w:rFonts w:hint="eastAsia"/>
        </w:rPr>
        <w:t xml:space="preserve">1 </w:t>
      </w:r>
      <w:r>
        <w:rPr>
          <w:rFonts w:hint="eastAsia"/>
        </w:rPr>
        <w:t>基本</w:t>
      </w:r>
      <w:r>
        <w:rPr>
          <w:rFonts w:hint="eastAsia"/>
        </w:rPr>
        <w:t>select</w:t>
      </w:r>
      <w:r>
        <w:rPr>
          <w:rFonts w:hint="eastAsia"/>
        </w:rPr>
        <w:t>语句</w:t>
      </w:r>
    </w:p>
    <w:p w:rsidR="00BE465D" w:rsidRDefault="00BE465D" w:rsidP="00BE465D">
      <w:pPr>
        <w:ind w:firstLine="420"/>
      </w:pPr>
      <w:r>
        <w:rPr>
          <w:rFonts w:hint="eastAsia"/>
        </w:rPr>
        <w:t>语法：</w:t>
      </w:r>
    </w:p>
    <w:p w:rsidR="00BE465D" w:rsidRDefault="00596DC7" w:rsidP="00BE5595">
      <w:pPr>
        <w:pStyle w:val="41"/>
        <w:ind w:firstLine="840"/>
      </w:pPr>
      <w:r>
        <w:rPr>
          <w:highlight w:val="cyan"/>
        </w:rPr>
        <w:t xml:space="preserve">SELECT [DISTINCT] </w:t>
      </w:r>
      <w:r w:rsidR="00BE465D" w:rsidRPr="00596DC7">
        <w:rPr>
          <w:highlight w:val="cyan"/>
        </w:rPr>
        <w:t>[* ] |{column1, column2,..} FR</w:t>
      </w:r>
      <w:r w:rsidR="00BE465D" w:rsidRPr="00BE5595">
        <w:rPr>
          <w:highlight w:val="cyan"/>
        </w:rPr>
        <w:t>OM</w:t>
      </w:r>
      <w:r w:rsidRPr="00BE5595">
        <w:rPr>
          <w:highlight w:val="cyan"/>
        </w:rPr>
        <w:t xml:space="preserve"> </w:t>
      </w:r>
      <w:r w:rsidR="00BE465D" w:rsidRPr="00BE5595">
        <w:rPr>
          <w:highlight w:val="cyan"/>
        </w:rPr>
        <w:t>table [</w:t>
      </w:r>
      <w:r w:rsidR="00BE5595" w:rsidRPr="00BE5595">
        <w:rPr>
          <w:highlight w:val="cyan"/>
        </w:rPr>
        <w:t>WHERE where_definition</w:t>
      </w:r>
      <w:r w:rsidR="00BE465D" w:rsidRPr="00BE5595">
        <w:rPr>
          <w:highlight w:val="cyan"/>
        </w:rPr>
        <w:t>]</w:t>
      </w:r>
      <w:r w:rsidR="00BE465D" w:rsidRPr="00596DC7">
        <w:rPr>
          <w:highlight w:val="cyan"/>
        </w:rPr>
        <w:t>;</w:t>
      </w:r>
    </w:p>
    <w:p w:rsidR="00BE5595" w:rsidRPr="00BE5595" w:rsidRDefault="00BE5595" w:rsidP="00BE5595">
      <w:pPr>
        <w:ind w:firstLine="420"/>
      </w:pPr>
      <w:r w:rsidRPr="00BE5595">
        <w:rPr>
          <w:rFonts w:hint="eastAsia"/>
        </w:rPr>
        <w:t xml:space="preserve">Select </w:t>
      </w:r>
      <w:r w:rsidRPr="00BE5595">
        <w:rPr>
          <w:rFonts w:hint="eastAsia"/>
        </w:rPr>
        <w:t>指定查询哪些列的数据。</w:t>
      </w:r>
    </w:p>
    <w:p w:rsidR="00BE5595" w:rsidRPr="00BE5595" w:rsidRDefault="00BE5595" w:rsidP="00BE5595">
      <w:pPr>
        <w:ind w:firstLine="420"/>
      </w:pPr>
      <w:r w:rsidRPr="00BE5595">
        <w:rPr>
          <w:rFonts w:hint="eastAsia"/>
        </w:rPr>
        <w:t>column</w:t>
      </w:r>
      <w:r w:rsidRPr="00BE5595">
        <w:rPr>
          <w:rFonts w:hint="eastAsia"/>
        </w:rPr>
        <w:t>指定列名。</w:t>
      </w:r>
    </w:p>
    <w:p w:rsidR="00BE5595" w:rsidRPr="00BE5595" w:rsidRDefault="00BE5595" w:rsidP="00BE5595">
      <w:pPr>
        <w:ind w:firstLine="420"/>
      </w:pPr>
      <w:r w:rsidRPr="00BE5595">
        <w:rPr>
          <w:rFonts w:hint="eastAsia"/>
        </w:rPr>
        <w:t>*</w:t>
      </w:r>
      <w:r w:rsidRPr="00BE5595">
        <w:rPr>
          <w:rFonts w:hint="eastAsia"/>
        </w:rPr>
        <w:t>号代表查询所有列。</w:t>
      </w:r>
    </w:p>
    <w:p w:rsidR="00BE5595" w:rsidRPr="00BE5595" w:rsidRDefault="00BE5595" w:rsidP="00BE5595">
      <w:pPr>
        <w:ind w:firstLine="420"/>
      </w:pPr>
      <w:r w:rsidRPr="00BE5595">
        <w:rPr>
          <w:rFonts w:hint="eastAsia"/>
        </w:rPr>
        <w:t>From</w:t>
      </w:r>
      <w:r w:rsidRPr="00BE5595">
        <w:rPr>
          <w:rFonts w:hint="eastAsia"/>
        </w:rPr>
        <w:t>指定查询哪张表。</w:t>
      </w:r>
    </w:p>
    <w:p w:rsidR="00BE5595" w:rsidRDefault="00BE5595" w:rsidP="00BE5595">
      <w:pPr>
        <w:ind w:firstLine="420"/>
      </w:pPr>
      <w:r w:rsidRPr="00BE5595">
        <w:rPr>
          <w:rFonts w:hint="eastAsia"/>
        </w:rPr>
        <w:t>DISTINCT</w:t>
      </w:r>
      <w:r w:rsidRPr="00BE5595">
        <w:rPr>
          <w:rFonts w:hint="eastAsia"/>
        </w:rPr>
        <w:t>可选，指显示结果时，是否剔除重复数据</w:t>
      </w:r>
    </w:p>
    <w:p w:rsidR="001419C6" w:rsidRDefault="001419C6" w:rsidP="00BE5595">
      <w:pPr>
        <w:ind w:firstLine="420"/>
      </w:pPr>
      <w:r>
        <w:t xml:space="preserve">WHERE </w:t>
      </w:r>
      <w:r>
        <w:rPr>
          <w:rFonts w:hint="eastAsia"/>
        </w:rPr>
        <w:t>指定查询哪些行，如果没有则查询所有行。</w:t>
      </w:r>
    </w:p>
    <w:p w:rsidR="00CE065C" w:rsidRDefault="00CE065C" w:rsidP="00585674">
      <w:pPr>
        <w:pStyle w:val="2"/>
      </w:pPr>
      <w:r>
        <w:rPr>
          <w:rFonts w:hint="eastAsia"/>
        </w:rPr>
        <w:t>2</w:t>
      </w:r>
      <w:r>
        <w:t xml:space="preserve"> </w:t>
      </w:r>
      <w:r w:rsidR="00585674">
        <w:rPr>
          <w:rFonts w:hint="eastAsia"/>
        </w:rPr>
        <w:t>select</w:t>
      </w:r>
      <w:r w:rsidR="00585674">
        <w:t xml:space="preserve"> </w:t>
      </w:r>
      <w:r w:rsidR="00585674">
        <w:t>对查询结果处理</w:t>
      </w:r>
    </w:p>
    <w:p w:rsidR="00D75798" w:rsidRDefault="00D75798" w:rsidP="008F0E4C">
      <w:pPr>
        <w:ind w:firstLine="420"/>
      </w:pPr>
      <w:r>
        <w:rPr>
          <w:rFonts w:hint="eastAsia"/>
        </w:rPr>
        <w:t>语法：</w:t>
      </w:r>
    </w:p>
    <w:p w:rsidR="008F0E4C" w:rsidRDefault="008F0E4C" w:rsidP="00D75798">
      <w:pPr>
        <w:pStyle w:val="41"/>
        <w:ind w:firstLine="840"/>
      </w:pPr>
      <w:r w:rsidRPr="00D75798">
        <w:rPr>
          <w:rFonts w:hint="eastAsia"/>
          <w:highlight w:val="cyan"/>
        </w:rPr>
        <w:t>SELECT *|{column1</w:t>
      </w:r>
      <w:r w:rsidR="00BB6A7D">
        <w:rPr>
          <w:rFonts w:hint="eastAsia"/>
          <w:highlight w:val="cyan"/>
        </w:rPr>
        <w:t>|</w:t>
      </w:r>
      <w:r w:rsidR="00262925" w:rsidRPr="007B4D1A">
        <w:rPr>
          <w:rFonts w:hint="eastAsia"/>
          <w:color w:val="FF0000"/>
          <w:highlight w:val="cyan"/>
        </w:rPr>
        <w:t>expression</w:t>
      </w:r>
      <w:r w:rsidR="00BB6A7D">
        <w:rPr>
          <w:rFonts w:hint="eastAsia"/>
          <w:highlight w:val="cyan"/>
        </w:rPr>
        <w:t>，</w:t>
      </w:r>
      <w:r w:rsidRPr="00D75798">
        <w:rPr>
          <w:rFonts w:hint="eastAsia"/>
          <w:highlight w:val="cyan"/>
        </w:rPr>
        <w:t>..}</w:t>
      </w:r>
      <w:r w:rsidR="00D75798" w:rsidRPr="00D75798">
        <w:rPr>
          <w:highlight w:val="cyan"/>
        </w:rPr>
        <w:t xml:space="preserve"> </w:t>
      </w:r>
      <w:r w:rsidRPr="00D75798">
        <w:rPr>
          <w:highlight w:val="cyan"/>
        </w:rPr>
        <w:t>FROM</w:t>
      </w:r>
      <w:r w:rsidR="00D75798" w:rsidRPr="00D75798">
        <w:rPr>
          <w:highlight w:val="cyan"/>
        </w:rPr>
        <w:t xml:space="preserve"> </w:t>
      </w:r>
      <w:r w:rsidR="00BB6A7D">
        <w:rPr>
          <w:rFonts w:hint="eastAsia"/>
          <w:highlight w:val="cyan"/>
        </w:rPr>
        <w:t>表名</w:t>
      </w:r>
      <w:r w:rsidR="00AE5601" w:rsidRPr="00BE5595">
        <w:rPr>
          <w:highlight w:val="cyan"/>
        </w:rPr>
        <w:t xml:space="preserve"> [WHERE where_definition]</w:t>
      </w:r>
      <w:r w:rsidRPr="00D75798">
        <w:rPr>
          <w:highlight w:val="cyan"/>
        </w:rPr>
        <w:t>;</w:t>
      </w:r>
    </w:p>
    <w:p w:rsidR="00D75798" w:rsidRDefault="00D75798" w:rsidP="00D75798">
      <w:pPr>
        <w:pStyle w:val="2"/>
      </w:pPr>
      <w:r w:rsidRPr="00D75798">
        <w:rPr>
          <w:rFonts w:hint="eastAsia"/>
        </w:rPr>
        <w:t>3. select</w:t>
      </w:r>
      <w:r w:rsidRPr="00D75798">
        <w:rPr>
          <w:rFonts w:hint="eastAsia"/>
        </w:rPr>
        <w:t>将查询结果另存为一个表</w:t>
      </w:r>
    </w:p>
    <w:p w:rsidR="00D75798" w:rsidRDefault="00D75798" w:rsidP="00D75798">
      <w:pPr>
        <w:ind w:firstLine="420"/>
      </w:pPr>
      <w:r>
        <w:rPr>
          <w:rFonts w:hint="eastAsia"/>
        </w:rPr>
        <w:t>语法：</w:t>
      </w:r>
    </w:p>
    <w:p w:rsidR="00D75798" w:rsidRDefault="00D75798" w:rsidP="00D75798">
      <w:pPr>
        <w:pStyle w:val="41"/>
        <w:ind w:firstLine="840"/>
      </w:pPr>
      <w:r w:rsidRPr="00D75798">
        <w:rPr>
          <w:rFonts w:hint="eastAsia"/>
          <w:highlight w:val="cyan"/>
        </w:rPr>
        <w:t xml:space="preserve">SELECT </w:t>
      </w:r>
      <w:r w:rsidR="00262925" w:rsidRPr="00D75798">
        <w:rPr>
          <w:rFonts w:hint="eastAsia"/>
          <w:highlight w:val="cyan"/>
        </w:rPr>
        <w:t>*|{column1</w:t>
      </w:r>
      <w:r w:rsidR="00262925">
        <w:rPr>
          <w:rFonts w:hint="eastAsia"/>
          <w:highlight w:val="cyan"/>
        </w:rPr>
        <w:t>|expression</w:t>
      </w:r>
      <w:r w:rsidR="00262925">
        <w:rPr>
          <w:rFonts w:hint="eastAsia"/>
          <w:highlight w:val="cyan"/>
        </w:rPr>
        <w:t>，</w:t>
      </w:r>
      <w:r w:rsidR="00262925" w:rsidRPr="00D75798">
        <w:rPr>
          <w:rFonts w:hint="eastAsia"/>
          <w:highlight w:val="cyan"/>
        </w:rPr>
        <w:t>..}</w:t>
      </w:r>
      <w:r w:rsidRPr="00D75798">
        <w:rPr>
          <w:rFonts w:hint="eastAsia"/>
          <w:highlight w:val="cyan"/>
        </w:rPr>
        <w:t xml:space="preserve"> </w:t>
      </w:r>
      <w:r w:rsidRPr="007B4D1A">
        <w:rPr>
          <w:rFonts w:hint="eastAsia"/>
          <w:color w:val="FF0000"/>
          <w:highlight w:val="cyan"/>
        </w:rPr>
        <w:t>as</w:t>
      </w:r>
      <w:r w:rsidRPr="00D75798">
        <w:rPr>
          <w:rFonts w:hint="eastAsia"/>
          <w:highlight w:val="cyan"/>
        </w:rPr>
        <w:t xml:space="preserve"> </w:t>
      </w:r>
      <w:r w:rsidRPr="00D75798">
        <w:rPr>
          <w:rFonts w:hint="eastAsia"/>
          <w:highlight w:val="cyan"/>
        </w:rPr>
        <w:t>别名</w:t>
      </w:r>
      <w:r w:rsidRPr="00D75798">
        <w:rPr>
          <w:rFonts w:hint="eastAsia"/>
          <w:highlight w:val="cyan"/>
        </w:rPr>
        <w:t xml:space="preserve"> from </w:t>
      </w:r>
      <w:r w:rsidRPr="00D75798">
        <w:rPr>
          <w:rFonts w:hint="eastAsia"/>
          <w:highlight w:val="cyan"/>
        </w:rPr>
        <w:t>表名</w:t>
      </w:r>
      <w:r w:rsidR="00BB6A7D">
        <w:rPr>
          <w:rFonts w:hint="eastAsia"/>
          <w:highlight w:val="cyan"/>
        </w:rPr>
        <w:t xml:space="preserve"> </w:t>
      </w:r>
      <w:r w:rsidR="00BB6A7D" w:rsidRPr="00BE5595">
        <w:rPr>
          <w:highlight w:val="cyan"/>
        </w:rPr>
        <w:t>[WHERE where_definition]</w:t>
      </w:r>
      <w:r w:rsidRPr="00D75798">
        <w:rPr>
          <w:rFonts w:hint="eastAsia"/>
          <w:highlight w:val="cyan"/>
        </w:rPr>
        <w:t>;</w:t>
      </w:r>
    </w:p>
    <w:p w:rsidR="0065764D" w:rsidRDefault="0065764D" w:rsidP="00360863">
      <w:pPr>
        <w:pStyle w:val="2"/>
      </w:pPr>
      <w:r>
        <w:rPr>
          <w:rFonts w:hint="eastAsia"/>
        </w:rPr>
        <w:t xml:space="preserve">4. </w:t>
      </w:r>
      <w:r w:rsidR="007B4D1A">
        <w:rPr>
          <w:rFonts w:hint="eastAsia"/>
        </w:rPr>
        <w:t>select</w:t>
      </w:r>
      <w:r w:rsidR="007B4D1A">
        <w:t xml:space="preserve"> </w:t>
      </w:r>
      <w:r w:rsidR="007B4D1A">
        <w:rPr>
          <w:rFonts w:hint="eastAsia"/>
        </w:rPr>
        <w:t>将查询结果排序</w:t>
      </w:r>
    </w:p>
    <w:p w:rsidR="007B4D1A" w:rsidRDefault="007B4D1A" w:rsidP="007B4D1A">
      <w:pPr>
        <w:ind w:firstLine="420"/>
      </w:pPr>
      <w:r>
        <w:rPr>
          <w:rFonts w:hint="eastAsia"/>
        </w:rPr>
        <w:t>语法：</w:t>
      </w:r>
    </w:p>
    <w:p w:rsidR="007B4D1A" w:rsidRDefault="007B4D1A" w:rsidP="007B4D1A">
      <w:pPr>
        <w:pStyle w:val="41"/>
        <w:ind w:firstLine="840"/>
      </w:pPr>
      <w:r w:rsidRPr="007B4D1A">
        <w:rPr>
          <w:highlight w:val="cyan"/>
        </w:rPr>
        <w:t xml:space="preserve">SELECT </w:t>
      </w:r>
      <w:r w:rsidR="007E2053">
        <w:rPr>
          <w:rFonts w:hint="eastAsia"/>
          <w:highlight w:val="cyan"/>
        </w:rPr>
        <w:t>*|{</w:t>
      </w:r>
      <w:r w:rsidRPr="007B4D1A">
        <w:rPr>
          <w:highlight w:val="cyan"/>
        </w:rPr>
        <w:t>column1, column2. column3..</w:t>
      </w:r>
      <w:r w:rsidR="007E2053">
        <w:rPr>
          <w:rFonts w:hint="eastAsia"/>
          <w:highlight w:val="cyan"/>
        </w:rPr>
        <w:t>}</w:t>
      </w:r>
      <w:r w:rsidRPr="007B4D1A">
        <w:rPr>
          <w:highlight w:val="cyan"/>
        </w:rPr>
        <w:t xml:space="preserve"> FROM </w:t>
      </w:r>
      <w:r w:rsidR="00253408">
        <w:rPr>
          <w:rFonts w:hint="eastAsia"/>
          <w:highlight w:val="cyan"/>
        </w:rPr>
        <w:t>表名</w:t>
      </w:r>
      <w:r w:rsidRPr="007B4D1A">
        <w:rPr>
          <w:highlight w:val="cyan"/>
        </w:rPr>
        <w:t>order by column asc|desc</w:t>
      </w:r>
    </w:p>
    <w:p w:rsidR="00FD1BE9" w:rsidRDefault="00FD1BE9" w:rsidP="007B4D1A">
      <w:pPr>
        <w:ind w:firstLine="420"/>
      </w:pPr>
      <w:r>
        <w:rPr>
          <w:rFonts w:hint="eastAsia"/>
        </w:rPr>
        <w:t>注意：</w:t>
      </w:r>
    </w:p>
    <w:p w:rsidR="007B4D1A" w:rsidRPr="007B4D1A" w:rsidRDefault="00B75A43" w:rsidP="007B4D1A">
      <w:pPr>
        <w:ind w:firstLine="420"/>
      </w:pPr>
      <w:r>
        <w:rPr>
          <w:rFonts w:hint="eastAsia"/>
        </w:rPr>
        <w:t>（</w:t>
      </w:r>
      <w:r>
        <w:rPr>
          <w:rFonts w:hint="eastAsia"/>
        </w:rPr>
        <w:t>1</w:t>
      </w:r>
      <w:r>
        <w:rPr>
          <w:rFonts w:hint="eastAsia"/>
        </w:rPr>
        <w:t>）</w:t>
      </w:r>
      <w:r w:rsidR="007B4D1A" w:rsidRPr="007B4D1A">
        <w:rPr>
          <w:rFonts w:hint="eastAsia"/>
        </w:rPr>
        <w:t xml:space="preserve">Order by </w:t>
      </w:r>
      <w:r w:rsidR="007B4D1A" w:rsidRPr="007B4D1A">
        <w:rPr>
          <w:rFonts w:hint="eastAsia"/>
        </w:rPr>
        <w:t>指定排序的列，排序的列即可是表中的列名，也可以是</w:t>
      </w:r>
      <w:r w:rsidR="007B4D1A" w:rsidRPr="007B4D1A">
        <w:rPr>
          <w:rFonts w:hint="eastAsia"/>
        </w:rPr>
        <w:t xml:space="preserve">select </w:t>
      </w:r>
      <w:r w:rsidR="007B4D1A" w:rsidRPr="007B4D1A">
        <w:rPr>
          <w:rFonts w:hint="eastAsia"/>
        </w:rPr>
        <w:t>语句后指定的列名。</w:t>
      </w:r>
    </w:p>
    <w:p w:rsidR="007B4D1A" w:rsidRPr="007B4D1A" w:rsidRDefault="00B75A43" w:rsidP="007B4D1A">
      <w:pPr>
        <w:ind w:firstLine="420"/>
      </w:pPr>
      <w:r>
        <w:rPr>
          <w:rFonts w:hint="eastAsia"/>
        </w:rPr>
        <w:t>（</w:t>
      </w:r>
      <w:r>
        <w:rPr>
          <w:rFonts w:hint="eastAsia"/>
        </w:rPr>
        <w:t>2</w:t>
      </w:r>
      <w:r>
        <w:rPr>
          <w:rFonts w:hint="eastAsia"/>
        </w:rPr>
        <w:t>）</w:t>
      </w:r>
      <w:r w:rsidR="007B4D1A" w:rsidRPr="007B4D1A">
        <w:rPr>
          <w:rFonts w:hint="eastAsia"/>
        </w:rPr>
        <w:t xml:space="preserve">Asc </w:t>
      </w:r>
      <w:r w:rsidR="007B4D1A" w:rsidRPr="007B4D1A">
        <w:rPr>
          <w:rFonts w:hint="eastAsia"/>
        </w:rPr>
        <w:t>升序、</w:t>
      </w:r>
      <w:r w:rsidR="007B4D1A" w:rsidRPr="007B4D1A">
        <w:rPr>
          <w:rFonts w:hint="eastAsia"/>
        </w:rPr>
        <w:t xml:space="preserve">Desc </w:t>
      </w:r>
      <w:r w:rsidR="007B4D1A" w:rsidRPr="007B4D1A">
        <w:rPr>
          <w:rFonts w:hint="eastAsia"/>
        </w:rPr>
        <w:t>降序</w:t>
      </w:r>
    </w:p>
    <w:p w:rsidR="007B4D1A" w:rsidRPr="007B4D1A" w:rsidRDefault="00B75A43" w:rsidP="007B4D1A">
      <w:pPr>
        <w:ind w:firstLine="420"/>
      </w:pPr>
      <w:r>
        <w:rPr>
          <w:rFonts w:hint="eastAsia"/>
        </w:rPr>
        <w:t>（</w:t>
      </w:r>
      <w:r>
        <w:rPr>
          <w:rFonts w:hint="eastAsia"/>
        </w:rPr>
        <w:t>3</w:t>
      </w:r>
      <w:r>
        <w:rPr>
          <w:rFonts w:hint="eastAsia"/>
        </w:rPr>
        <w:t>）</w:t>
      </w:r>
      <w:r w:rsidR="007B4D1A" w:rsidRPr="007B4D1A">
        <w:rPr>
          <w:rFonts w:hint="eastAsia"/>
        </w:rPr>
        <w:t xml:space="preserve">ORDER BY </w:t>
      </w:r>
      <w:r w:rsidR="007B4D1A" w:rsidRPr="007B4D1A">
        <w:rPr>
          <w:rFonts w:hint="eastAsia"/>
        </w:rPr>
        <w:t>子句应位于</w:t>
      </w:r>
      <w:r w:rsidR="007B4D1A" w:rsidRPr="007B4D1A">
        <w:rPr>
          <w:rFonts w:hint="eastAsia"/>
        </w:rPr>
        <w:t>SELECT</w:t>
      </w:r>
      <w:r w:rsidR="007B4D1A" w:rsidRPr="007B4D1A">
        <w:rPr>
          <w:rFonts w:hint="eastAsia"/>
        </w:rPr>
        <w:t>语句的结尾。</w:t>
      </w:r>
    </w:p>
    <w:p w:rsidR="00765D30" w:rsidRDefault="0065764D" w:rsidP="00360863">
      <w:pPr>
        <w:pStyle w:val="2"/>
      </w:pPr>
      <w:r>
        <w:t>5</w:t>
      </w:r>
      <w:r w:rsidR="00765D30">
        <w:t>.</w:t>
      </w:r>
      <w:r w:rsidR="00765D30">
        <w:rPr>
          <w:rFonts w:hint="eastAsia"/>
        </w:rPr>
        <w:t>where</w:t>
      </w:r>
      <w:r w:rsidR="00765D30">
        <w:t xml:space="preserve"> </w:t>
      </w:r>
      <w:r w:rsidR="00360863">
        <w:rPr>
          <w:rFonts w:hint="eastAsia"/>
        </w:rPr>
        <w:t>定义过滤条件</w:t>
      </w:r>
    </w:p>
    <w:tbl>
      <w:tblPr>
        <w:tblStyle w:val="af7"/>
        <w:tblW w:w="5000" w:type="pct"/>
        <w:tblLook w:val="0600" w:firstRow="0" w:lastRow="0" w:firstColumn="0" w:lastColumn="0" w:noHBand="1" w:noVBand="1"/>
      </w:tblPr>
      <w:tblGrid>
        <w:gridCol w:w="1130"/>
        <w:gridCol w:w="2126"/>
        <w:gridCol w:w="6480"/>
      </w:tblGrid>
      <w:tr w:rsidR="00360863" w:rsidRPr="00360863" w:rsidTr="00CF0364">
        <w:trPr>
          <w:trHeight w:val="357"/>
        </w:trPr>
        <w:tc>
          <w:tcPr>
            <w:tcW w:w="580" w:type="pct"/>
            <w:vMerge w:val="restart"/>
            <w:vAlign w:val="center"/>
            <w:hideMark/>
          </w:tcPr>
          <w:p w:rsidR="00360863" w:rsidRPr="00360863" w:rsidRDefault="00360863" w:rsidP="00360863">
            <w:pPr>
              <w:pStyle w:val="05"/>
              <w:rPr>
                <w:rFonts w:hAnsi="Arial"/>
                <w:kern w:val="0"/>
                <w:sz w:val="36"/>
                <w:szCs w:val="36"/>
              </w:rPr>
            </w:pPr>
            <w:r w:rsidRPr="00360863">
              <w:rPr>
                <w:rFonts w:hint="eastAsia"/>
              </w:rPr>
              <w:t>比较运算符</w:t>
            </w:r>
          </w:p>
        </w:tc>
        <w:tc>
          <w:tcPr>
            <w:tcW w:w="1092" w:type="pct"/>
            <w:vAlign w:val="center"/>
            <w:hideMark/>
          </w:tcPr>
          <w:p w:rsidR="00360863" w:rsidRPr="00360863" w:rsidRDefault="00CF0364" w:rsidP="00360863">
            <w:pPr>
              <w:pStyle w:val="05"/>
              <w:rPr>
                <w:rFonts w:hAnsi="Arial"/>
                <w:kern w:val="0"/>
                <w:sz w:val="36"/>
                <w:szCs w:val="36"/>
              </w:rPr>
            </w:pPr>
            <w:r>
              <w:rPr>
                <w:rFonts w:hAnsi="Arial"/>
              </w:rPr>
              <w:t xml:space="preserve">&gt;  &lt;  &lt;=  &gt;=  =  </w:t>
            </w:r>
            <w:r w:rsidR="00360863" w:rsidRPr="00360863">
              <w:rPr>
                <w:rFonts w:hAnsi="Arial"/>
              </w:rPr>
              <w:t xml:space="preserve"> &lt;&gt;</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大于、小于、大于</w:t>
            </w:r>
            <w:r w:rsidRPr="00360863">
              <w:rPr>
                <w:rFonts w:hint="eastAsia"/>
              </w:rPr>
              <w:t>(</w:t>
            </w:r>
            <w:r w:rsidRPr="00360863">
              <w:rPr>
                <w:rFonts w:hint="eastAsia"/>
              </w:rPr>
              <w:t>小于</w:t>
            </w:r>
            <w:r w:rsidRPr="00360863">
              <w:rPr>
                <w:rFonts w:hint="eastAsia"/>
              </w:rPr>
              <w:t>)</w:t>
            </w:r>
            <w:r w:rsidRPr="00360863">
              <w:rPr>
                <w:rFonts w:hint="eastAsia"/>
              </w:rPr>
              <w:t>等于、不等于</w:t>
            </w:r>
          </w:p>
        </w:tc>
      </w:tr>
      <w:tr w:rsidR="00360863" w:rsidRPr="00360863" w:rsidTr="00CF0364">
        <w:trPr>
          <w:trHeight w:val="135"/>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b/>
                <w:bCs/>
                <w:color w:val="FF0000"/>
              </w:rPr>
              <w:t>BETWEEN  ...AND...</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显示在某一区间的值</w:t>
            </w:r>
            <w:r w:rsidRPr="00360863">
              <w:rPr>
                <w:rFonts w:hint="eastAsia"/>
              </w:rPr>
              <w:t>(</w:t>
            </w:r>
            <w:r w:rsidRPr="00360863">
              <w:rPr>
                <w:rFonts w:hint="eastAsia"/>
              </w:rPr>
              <w:t>含头含尾</w:t>
            </w:r>
            <w:r w:rsidRPr="00360863">
              <w:rPr>
                <w:rFonts w:hint="eastAsia"/>
              </w:rPr>
              <w:t>)</w:t>
            </w:r>
          </w:p>
        </w:tc>
      </w:tr>
      <w:tr w:rsidR="00360863" w:rsidRPr="00360863" w:rsidTr="00CF0364">
        <w:trPr>
          <w:trHeight w:val="225"/>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b/>
                <w:bCs/>
                <w:color w:val="FF0000"/>
              </w:rPr>
              <w:t>IN(set)</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显示在</w:t>
            </w:r>
            <w:r w:rsidRPr="00360863">
              <w:rPr>
                <w:rFonts w:hint="eastAsia"/>
              </w:rPr>
              <w:t>in</w:t>
            </w:r>
            <w:r w:rsidRPr="00360863">
              <w:rPr>
                <w:rFonts w:hint="eastAsia"/>
              </w:rPr>
              <w:t>列表中的值，例：</w:t>
            </w:r>
            <w:r w:rsidRPr="00360863">
              <w:rPr>
                <w:rFonts w:hint="eastAsia"/>
              </w:rPr>
              <w:t>in(100,200)</w:t>
            </w:r>
          </w:p>
        </w:tc>
      </w:tr>
      <w:tr w:rsidR="00360863" w:rsidRPr="00360863" w:rsidTr="00CF0364">
        <w:trPr>
          <w:trHeight w:val="329"/>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b/>
                <w:bCs/>
                <w:color w:val="FF0000"/>
              </w:rPr>
              <w:t xml:space="preserve">LIKE </w:t>
            </w:r>
            <w:r w:rsidRPr="00360863">
              <w:rPr>
                <w:rFonts w:hAnsi="Arial"/>
                <w:b/>
                <w:bCs/>
                <w:color w:val="FF0000"/>
              </w:rPr>
              <w:t>‘</w:t>
            </w:r>
            <w:r w:rsidRPr="00360863">
              <w:rPr>
                <w:rFonts w:hAnsi="Arial"/>
                <w:b/>
                <w:bCs/>
                <w:color w:val="FF0000"/>
              </w:rPr>
              <w:t>张</w:t>
            </w:r>
            <w:r w:rsidRPr="00360863">
              <w:rPr>
                <w:rFonts w:hAnsi="Arial"/>
                <w:b/>
                <w:bCs/>
                <w:color w:val="FF0000"/>
              </w:rPr>
              <w:t>pattern</w:t>
            </w:r>
            <w:r w:rsidRPr="00360863">
              <w:rPr>
                <w:rFonts w:hAnsi="Arial"/>
                <w:b/>
                <w:bCs/>
                <w:color w:val="FF0000"/>
              </w:rPr>
              <w:t>’</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模糊查询</w:t>
            </w:r>
            <w:r w:rsidR="0001477E">
              <w:rPr>
                <w:rFonts w:hint="eastAsia"/>
              </w:rPr>
              <w:t>，</w:t>
            </w:r>
            <w:r w:rsidR="0001477E" w:rsidRPr="0001477E">
              <w:rPr>
                <w:rFonts w:hint="eastAsia"/>
              </w:rPr>
              <w:t>Like</w:t>
            </w:r>
            <w:r w:rsidR="0001477E" w:rsidRPr="0001477E">
              <w:rPr>
                <w:rFonts w:hint="eastAsia"/>
              </w:rPr>
              <w:t>语句中，</w:t>
            </w:r>
            <w:r w:rsidR="0001477E" w:rsidRPr="0001477E">
              <w:rPr>
                <w:rFonts w:hint="eastAsia"/>
              </w:rPr>
              <w:t xml:space="preserve">% </w:t>
            </w:r>
            <w:r w:rsidR="0001477E" w:rsidRPr="0001477E">
              <w:rPr>
                <w:rFonts w:hint="eastAsia"/>
              </w:rPr>
              <w:t>代表零个或多个任意字符，</w:t>
            </w:r>
            <w:r w:rsidR="0001477E" w:rsidRPr="0001477E">
              <w:rPr>
                <w:rFonts w:hint="eastAsia"/>
              </w:rPr>
              <w:t xml:space="preserve">_ </w:t>
            </w:r>
            <w:r w:rsidR="00CF0364">
              <w:rPr>
                <w:rFonts w:hint="eastAsia"/>
              </w:rPr>
              <w:t>代表一个字符</w:t>
            </w:r>
            <w:r w:rsidR="0001477E" w:rsidRPr="0001477E">
              <w:rPr>
                <w:rFonts w:hint="eastAsia"/>
              </w:rPr>
              <w:t>;</w:t>
            </w:r>
          </w:p>
        </w:tc>
      </w:tr>
      <w:tr w:rsidR="00360863" w:rsidRPr="00360863" w:rsidTr="00CF0364">
        <w:trPr>
          <w:trHeight w:val="277"/>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b/>
                <w:bCs/>
                <w:color w:val="FF0000"/>
              </w:rPr>
              <w:t>IS NULL</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判断是否为空</w:t>
            </w:r>
          </w:p>
        </w:tc>
      </w:tr>
      <w:tr w:rsidR="00360863" w:rsidRPr="00360863" w:rsidTr="00CF0364">
        <w:trPr>
          <w:trHeight w:val="239"/>
        </w:trPr>
        <w:tc>
          <w:tcPr>
            <w:tcW w:w="580" w:type="pct"/>
            <w:vMerge w:val="restart"/>
            <w:vAlign w:val="center"/>
            <w:hideMark/>
          </w:tcPr>
          <w:p w:rsidR="00360863" w:rsidRPr="00360863" w:rsidRDefault="00360863" w:rsidP="00360863">
            <w:pPr>
              <w:pStyle w:val="05"/>
              <w:rPr>
                <w:rFonts w:hAnsi="Arial"/>
                <w:kern w:val="0"/>
                <w:sz w:val="36"/>
                <w:szCs w:val="36"/>
              </w:rPr>
            </w:pPr>
            <w:r w:rsidRPr="00360863">
              <w:rPr>
                <w:rFonts w:hint="eastAsia"/>
              </w:rPr>
              <w:t>逻辑运算符</w:t>
            </w: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rPr>
              <w:t>and</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多个条件同时成立</w:t>
            </w:r>
          </w:p>
        </w:tc>
      </w:tr>
      <w:tr w:rsidR="00360863" w:rsidRPr="00360863" w:rsidTr="00CF0364">
        <w:trPr>
          <w:trHeight w:val="201"/>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rPr>
              <w:t>or</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多个条件任一成立</w:t>
            </w:r>
          </w:p>
        </w:tc>
      </w:tr>
      <w:tr w:rsidR="00360863" w:rsidRPr="00360863" w:rsidTr="00CF0364">
        <w:trPr>
          <w:trHeight w:val="163"/>
        </w:trPr>
        <w:tc>
          <w:tcPr>
            <w:tcW w:w="580" w:type="pct"/>
            <w:vMerge/>
            <w:vAlign w:val="center"/>
            <w:hideMark/>
          </w:tcPr>
          <w:p w:rsidR="00360863" w:rsidRPr="00360863" w:rsidRDefault="00360863" w:rsidP="00360863">
            <w:pPr>
              <w:pStyle w:val="05"/>
              <w:rPr>
                <w:rFonts w:hAnsi="Arial"/>
                <w:kern w:val="0"/>
                <w:sz w:val="36"/>
                <w:szCs w:val="36"/>
              </w:rPr>
            </w:pPr>
          </w:p>
        </w:tc>
        <w:tc>
          <w:tcPr>
            <w:tcW w:w="1092" w:type="pct"/>
            <w:vAlign w:val="center"/>
            <w:hideMark/>
          </w:tcPr>
          <w:p w:rsidR="00360863" w:rsidRPr="00360863" w:rsidRDefault="00360863" w:rsidP="00360863">
            <w:pPr>
              <w:pStyle w:val="05"/>
              <w:rPr>
                <w:rFonts w:hAnsi="Arial"/>
                <w:kern w:val="0"/>
                <w:sz w:val="36"/>
                <w:szCs w:val="36"/>
              </w:rPr>
            </w:pPr>
            <w:r w:rsidRPr="00360863">
              <w:rPr>
                <w:rFonts w:hAnsi="Arial"/>
              </w:rPr>
              <w:t>not</w:t>
            </w:r>
          </w:p>
        </w:tc>
        <w:tc>
          <w:tcPr>
            <w:tcW w:w="3328" w:type="pct"/>
            <w:vAlign w:val="center"/>
            <w:hideMark/>
          </w:tcPr>
          <w:p w:rsidR="00360863" w:rsidRPr="00360863" w:rsidRDefault="00360863" w:rsidP="00360863">
            <w:pPr>
              <w:pStyle w:val="05"/>
              <w:rPr>
                <w:rFonts w:hAnsi="Arial"/>
                <w:kern w:val="0"/>
                <w:sz w:val="36"/>
                <w:szCs w:val="36"/>
              </w:rPr>
            </w:pPr>
            <w:r w:rsidRPr="00360863">
              <w:rPr>
                <w:rFonts w:hint="eastAsia"/>
              </w:rPr>
              <w:t>不成立，例：</w:t>
            </w:r>
            <w:r w:rsidRPr="00360863">
              <w:rPr>
                <w:rFonts w:hint="eastAsia"/>
              </w:rPr>
              <w:t>where not(salary&gt;100);</w:t>
            </w:r>
          </w:p>
        </w:tc>
      </w:tr>
    </w:tbl>
    <w:p w:rsidR="00640F9F" w:rsidRDefault="00CF0364" w:rsidP="00CF0364">
      <w:pPr>
        <w:ind w:firstLine="420"/>
      </w:pPr>
      <w:r>
        <w:rPr>
          <w:rFonts w:hint="eastAsia"/>
        </w:rPr>
        <w:t>注意：</w:t>
      </w:r>
      <w:r>
        <w:rPr>
          <w:rFonts w:hint="eastAsia"/>
        </w:rPr>
        <w:t>NULL</w:t>
      </w:r>
      <w:r>
        <w:rPr>
          <w:rFonts w:hint="eastAsia"/>
        </w:rPr>
        <w:t>需要占用空间。</w:t>
      </w:r>
    </w:p>
    <w:p w:rsidR="005C2D42" w:rsidRDefault="00640F9F" w:rsidP="005C2D42">
      <w:pPr>
        <w:pStyle w:val="2"/>
      </w:pPr>
      <w:r>
        <w:rPr>
          <w:rFonts w:hint="eastAsia"/>
        </w:rPr>
        <w:t xml:space="preserve">6 </w:t>
      </w:r>
      <w:r w:rsidR="005C2D42">
        <w:rPr>
          <w:rFonts w:hint="eastAsia"/>
        </w:rPr>
        <w:t>查询分类</w:t>
      </w:r>
    </w:p>
    <w:p w:rsidR="005C2D42" w:rsidRDefault="00F4441D" w:rsidP="00032A0D">
      <w:pPr>
        <w:ind w:firstLine="420"/>
      </w:pPr>
      <w:r>
        <w:br w:type="page"/>
      </w:r>
      <w:r w:rsidR="005C2D42">
        <w:rPr>
          <w:rFonts w:hint="eastAsia"/>
        </w:rPr>
        <w:lastRenderedPageBreak/>
        <w:t>（</w:t>
      </w:r>
      <w:r w:rsidR="005C2D42">
        <w:rPr>
          <w:rFonts w:hint="eastAsia"/>
        </w:rPr>
        <w:t>1</w:t>
      </w:r>
      <w:r w:rsidR="005C2D42">
        <w:rPr>
          <w:rFonts w:hint="eastAsia"/>
        </w:rPr>
        <w:t>）</w:t>
      </w:r>
      <w:r w:rsidR="005C2D42" w:rsidRPr="005C2D42">
        <w:rPr>
          <w:rFonts w:hint="eastAsia"/>
        </w:rPr>
        <w:t>连接查询：</w:t>
      </w:r>
      <w:r w:rsidR="005C2D42">
        <w:rPr>
          <w:rFonts w:hint="eastAsia"/>
        </w:rPr>
        <w:t>（</w:t>
      </w:r>
      <w:r w:rsidR="005C2D42">
        <w:rPr>
          <w:rFonts w:hint="eastAsia"/>
        </w:rPr>
        <w:t>2</w:t>
      </w:r>
      <w:r w:rsidR="005C2D42">
        <w:rPr>
          <w:rFonts w:hint="eastAsia"/>
        </w:rPr>
        <w:t>）</w:t>
      </w:r>
      <w:r w:rsidR="00274A63">
        <w:rPr>
          <w:rFonts w:hint="eastAsia"/>
        </w:rPr>
        <w:t>嵌套</w:t>
      </w:r>
      <w:r w:rsidR="005C2D42" w:rsidRPr="005C2D42">
        <w:rPr>
          <w:rFonts w:hint="eastAsia"/>
        </w:rPr>
        <w:t>查询</w:t>
      </w:r>
      <w:r w:rsidR="005C2D42">
        <w:rPr>
          <w:rFonts w:hint="eastAsia"/>
        </w:rPr>
        <w:t>（</w:t>
      </w:r>
      <w:r w:rsidR="005C2D42">
        <w:rPr>
          <w:rFonts w:hint="eastAsia"/>
        </w:rPr>
        <w:t>3</w:t>
      </w:r>
      <w:r w:rsidR="005C2D42">
        <w:rPr>
          <w:rFonts w:hint="eastAsia"/>
        </w:rPr>
        <w:t>）</w:t>
      </w:r>
      <w:r w:rsidR="005C2D42" w:rsidRPr="005C2D42">
        <w:rPr>
          <w:rFonts w:hint="eastAsia"/>
        </w:rPr>
        <w:t>联合查询</w:t>
      </w:r>
      <w:r w:rsidR="005C2D42">
        <w:rPr>
          <w:rFonts w:hint="eastAsia"/>
        </w:rPr>
        <w:t>（</w:t>
      </w:r>
      <w:r w:rsidR="005C2D42">
        <w:rPr>
          <w:rFonts w:hint="eastAsia"/>
        </w:rPr>
        <w:t>4</w:t>
      </w:r>
      <w:r w:rsidR="005C2D42">
        <w:rPr>
          <w:rFonts w:hint="eastAsia"/>
        </w:rPr>
        <w:t>）</w:t>
      </w:r>
      <w:r w:rsidR="005C2D42" w:rsidRPr="005C2D42">
        <w:rPr>
          <w:rFonts w:hint="eastAsia"/>
        </w:rPr>
        <w:t>报表查询</w:t>
      </w:r>
    </w:p>
    <w:p w:rsidR="00CB6DF2" w:rsidRDefault="00A67ED1" w:rsidP="007F19BA">
      <w:pPr>
        <w:pStyle w:val="3"/>
      </w:pPr>
      <w:r>
        <w:rPr>
          <w:rFonts w:hint="eastAsia"/>
        </w:rPr>
        <w:t xml:space="preserve">6.1 </w:t>
      </w:r>
      <w:r>
        <w:rPr>
          <w:rFonts w:hint="eastAsia"/>
        </w:rPr>
        <w:t>连接查询</w:t>
      </w:r>
    </w:p>
    <w:p w:rsidR="00A67ED1" w:rsidRPr="00A67ED1" w:rsidRDefault="00A67ED1" w:rsidP="00A67ED1">
      <w:pPr>
        <w:ind w:firstLine="420"/>
      </w:pPr>
      <w:r w:rsidRPr="00A67ED1">
        <w:rPr>
          <w:rFonts w:hint="eastAsia"/>
        </w:rPr>
        <w:t>连接查询的</w:t>
      </w:r>
      <w:r w:rsidRPr="00A67ED1">
        <w:rPr>
          <w:rFonts w:hint="eastAsia"/>
        </w:rPr>
        <w:t>from</w:t>
      </w:r>
      <w:r w:rsidRPr="00A67ED1">
        <w:rPr>
          <w:rFonts w:hint="eastAsia"/>
        </w:rPr>
        <w:t>子句的连接语法格式为：</w:t>
      </w:r>
    </w:p>
    <w:p w:rsidR="00A67ED1" w:rsidRPr="00A67ED1" w:rsidRDefault="00A67ED1" w:rsidP="00A67ED1">
      <w:pPr>
        <w:pStyle w:val="41"/>
        <w:ind w:firstLine="840"/>
      </w:pPr>
      <w:r w:rsidRPr="00A67ED1">
        <w:rPr>
          <w:highlight w:val="cyan"/>
        </w:rPr>
        <w:t>Select * from TABLE1 join_type TABLE2  [on (join_condition)] [where (query_condition)]</w:t>
      </w:r>
    </w:p>
    <w:p w:rsidR="00F00C55" w:rsidRDefault="00F00C55" w:rsidP="00A67ED1">
      <w:pPr>
        <w:ind w:firstLine="420"/>
      </w:pPr>
      <w:r>
        <w:rPr>
          <w:rFonts w:hint="eastAsia"/>
        </w:rPr>
        <w:t>参数说明：</w:t>
      </w:r>
    </w:p>
    <w:p w:rsidR="008C144B" w:rsidRDefault="00A67ED1" w:rsidP="00A67ED1">
      <w:pPr>
        <w:ind w:firstLine="420"/>
      </w:pPr>
      <w:r w:rsidRPr="00A67ED1">
        <w:rPr>
          <w:rFonts w:hint="eastAsia"/>
        </w:rPr>
        <w:t>TABLE1</w:t>
      </w:r>
      <w:r w:rsidRPr="00A67ED1">
        <w:rPr>
          <w:rFonts w:hint="eastAsia"/>
        </w:rPr>
        <w:t>和</w:t>
      </w:r>
      <w:r w:rsidRPr="00A67ED1">
        <w:rPr>
          <w:rFonts w:hint="eastAsia"/>
        </w:rPr>
        <w:t>TABLE2</w:t>
      </w:r>
      <w:r w:rsidRPr="00A67ED1">
        <w:rPr>
          <w:rFonts w:hint="eastAsia"/>
        </w:rPr>
        <w:t>表示参与连接操作的表，</w:t>
      </w:r>
      <w:r w:rsidRPr="00A67ED1">
        <w:rPr>
          <w:rFonts w:hint="eastAsia"/>
        </w:rPr>
        <w:t>TABLE1</w:t>
      </w:r>
      <w:r w:rsidRPr="00A67ED1">
        <w:rPr>
          <w:rFonts w:hint="eastAsia"/>
        </w:rPr>
        <w:t>为左表，</w:t>
      </w:r>
      <w:r w:rsidRPr="00A67ED1">
        <w:rPr>
          <w:rFonts w:hint="eastAsia"/>
        </w:rPr>
        <w:t>TABLE2</w:t>
      </w:r>
      <w:r w:rsidRPr="00A67ED1">
        <w:rPr>
          <w:rFonts w:hint="eastAsia"/>
        </w:rPr>
        <w:t>为右表。</w:t>
      </w:r>
    </w:p>
    <w:p w:rsidR="008C144B" w:rsidRDefault="00A67ED1" w:rsidP="00A67ED1">
      <w:pPr>
        <w:ind w:firstLine="420"/>
      </w:pPr>
      <w:r w:rsidRPr="00A67ED1">
        <w:rPr>
          <w:rFonts w:hint="eastAsia"/>
        </w:rPr>
        <w:t>on</w:t>
      </w:r>
      <w:r w:rsidRPr="00A67ED1">
        <w:rPr>
          <w:rFonts w:hint="eastAsia"/>
        </w:rPr>
        <w:t>子句设定连接条件，</w:t>
      </w:r>
    </w:p>
    <w:p w:rsidR="008C144B" w:rsidRDefault="00A67ED1" w:rsidP="00A67ED1">
      <w:pPr>
        <w:ind w:firstLine="420"/>
      </w:pPr>
      <w:r w:rsidRPr="00A67ED1">
        <w:rPr>
          <w:rFonts w:hint="eastAsia"/>
        </w:rPr>
        <w:t>where</w:t>
      </w:r>
      <w:r w:rsidRPr="00A67ED1">
        <w:rPr>
          <w:rFonts w:hint="eastAsia"/>
        </w:rPr>
        <w:t>子句设定查询条件，</w:t>
      </w:r>
    </w:p>
    <w:p w:rsidR="00A67ED1" w:rsidRDefault="00A67ED1" w:rsidP="00A67ED1">
      <w:pPr>
        <w:ind w:firstLine="420"/>
      </w:pPr>
      <w:r w:rsidRPr="00A67ED1">
        <w:rPr>
          <w:rFonts w:hint="eastAsia"/>
        </w:rPr>
        <w:t>join_type</w:t>
      </w:r>
      <w:r w:rsidRPr="00A67ED1">
        <w:rPr>
          <w:rFonts w:hint="eastAsia"/>
        </w:rPr>
        <w:t>表示连接类型</w:t>
      </w:r>
      <w:r>
        <w:rPr>
          <w:rFonts w:hint="eastAsia"/>
        </w:rPr>
        <w:t>。</w:t>
      </w:r>
      <w:r w:rsidR="008C144B" w:rsidRPr="005C2D42">
        <w:rPr>
          <w:rFonts w:hint="eastAsia"/>
        </w:rPr>
        <w:t>cross join</w:t>
      </w:r>
      <w:r w:rsidR="008C144B">
        <w:rPr>
          <w:rFonts w:hint="eastAsia"/>
        </w:rPr>
        <w:t>、</w:t>
      </w:r>
      <w:r w:rsidR="008C144B" w:rsidRPr="005C2D42">
        <w:rPr>
          <w:rFonts w:hint="eastAsia"/>
        </w:rPr>
        <w:t>inner join</w:t>
      </w:r>
      <w:r w:rsidR="008C144B">
        <w:rPr>
          <w:rFonts w:hint="eastAsia"/>
        </w:rPr>
        <w:t>、</w:t>
      </w:r>
      <w:r w:rsidR="008C144B" w:rsidRPr="005C2D42">
        <w:rPr>
          <w:rFonts w:hint="eastAsia"/>
        </w:rPr>
        <w:t>left out join</w:t>
      </w:r>
      <w:r w:rsidR="008C144B">
        <w:rPr>
          <w:rFonts w:hint="eastAsia"/>
        </w:rPr>
        <w:t>、</w:t>
      </w:r>
      <w:r w:rsidR="008C144B" w:rsidRPr="005C2D42">
        <w:rPr>
          <w:rFonts w:hint="eastAsia"/>
        </w:rPr>
        <w:t>right outer join</w:t>
      </w:r>
      <w:r w:rsidR="008C144B">
        <w:rPr>
          <w:rFonts w:hint="eastAsia"/>
        </w:rPr>
        <w:t>。</w:t>
      </w:r>
    </w:p>
    <w:p w:rsidR="007F19BA" w:rsidRPr="007F19BA" w:rsidRDefault="007F19BA" w:rsidP="007F19BA">
      <w:pPr>
        <w:pStyle w:val="4"/>
      </w:pPr>
      <w:r>
        <w:t xml:space="preserve">6.1.1 </w:t>
      </w:r>
      <w:r w:rsidRPr="007F19BA">
        <w:rPr>
          <w:rFonts w:hint="eastAsia"/>
        </w:rPr>
        <w:t>交叉连接查询</w:t>
      </w:r>
      <w:r w:rsidRPr="007F19BA">
        <w:rPr>
          <w:rFonts w:hint="eastAsia"/>
        </w:rPr>
        <w:t>CUSTOMER</w:t>
      </w:r>
      <w:r w:rsidRPr="007F19BA">
        <w:rPr>
          <w:rFonts w:hint="eastAsia"/>
        </w:rPr>
        <w:t>表和</w:t>
      </w:r>
      <w:r w:rsidRPr="007F19BA">
        <w:rPr>
          <w:rFonts w:hint="eastAsia"/>
        </w:rPr>
        <w:t>ORDERS</w:t>
      </w:r>
      <w:r w:rsidRPr="007F19BA">
        <w:rPr>
          <w:rFonts w:hint="eastAsia"/>
        </w:rPr>
        <w:t>表</w:t>
      </w:r>
    </w:p>
    <w:p w:rsidR="00032A0D" w:rsidRDefault="00032A0D" w:rsidP="00032A0D">
      <w:pPr>
        <w:ind w:firstLine="420"/>
      </w:pPr>
      <w:r>
        <w:rPr>
          <w:rFonts w:hint="eastAsia"/>
        </w:rPr>
        <w:t>交叉连接（</w:t>
      </w:r>
      <w:r>
        <w:rPr>
          <w:rFonts w:hint="eastAsia"/>
        </w:rPr>
        <w:t>cross join</w:t>
      </w:r>
      <w:r>
        <w:rPr>
          <w:rFonts w:hint="eastAsia"/>
        </w:rPr>
        <w:t>）</w:t>
      </w:r>
      <w:r>
        <w:rPr>
          <w:rFonts w:hint="eastAsia"/>
        </w:rPr>
        <w:t>:</w:t>
      </w:r>
      <w:r>
        <w:rPr>
          <w:rFonts w:hint="eastAsia"/>
        </w:rPr>
        <w:t>不带</w:t>
      </w:r>
      <w:r>
        <w:rPr>
          <w:rFonts w:hint="eastAsia"/>
        </w:rPr>
        <w:t>on</w:t>
      </w:r>
      <w:r>
        <w:rPr>
          <w:rFonts w:hint="eastAsia"/>
        </w:rPr>
        <w:t>子句，返回连接表中所有数据行的笛卡儿积。</w:t>
      </w:r>
    </w:p>
    <w:p w:rsidR="007F19BA" w:rsidRPr="007F19BA" w:rsidRDefault="007F19BA" w:rsidP="00032A0D">
      <w:pPr>
        <w:pStyle w:val="41"/>
        <w:ind w:firstLine="840"/>
      </w:pPr>
      <w:r w:rsidRPr="007F19BA">
        <w:t>SELECT * FROM customer CROSS JOIN orders;</w:t>
      </w:r>
    </w:p>
    <w:p w:rsidR="007F19BA" w:rsidRDefault="007F19BA" w:rsidP="00032A0D">
      <w:pPr>
        <w:pStyle w:val="41"/>
        <w:ind w:firstLine="840"/>
      </w:pPr>
      <w:r w:rsidRPr="007F19BA">
        <w:t>SELECT * FROM customer,orders;</w:t>
      </w:r>
    </w:p>
    <w:p w:rsidR="00A67ED1" w:rsidRDefault="007F19BA" w:rsidP="00032A0D">
      <w:pPr>
        <w:pStyle w:val="4"/>
      </w:pPr>
      <w:r>
        <w:rPr>
          <w:rFonts w:hint="eastAsia"/>
        </w:rPr>
        <w:t xml:space="preserve">6.1.2 </w:t>
      </w:r>
      <w:r>
        <w:rPr>
          <w:rFonts w:hint="eastAsia"/>
        </w:rPr>
        <w:t>内连接查询</w:t>
      </w:r>
    </w:p>
    <w:p w:rsidR="00032A0D" w:rsidRDefault="00032A0D" w:rsidP="00032A0D">
      <w:pPr>
        <w:ind w:firstLine="420"/>
      </w:pPr>
      <w:r>
        <w:rPr>
          <w:rFonts w:hint="eastAsia"/>
        </w:rPr>
        <w:t>内连接（</w:t>
      </w:r>
      <w:r>
        <w:rPr>
          <w:rFonts w:hint="eastAsia"/>
        </w:rPr>
        <w:t>inner join</w:t>
      </w:r>
      <w:r>
        <w:rPr>
          <w:rFonts w:hint="eastAsia"/>
        </w:rPr>
        <w:t>）：返回连接表中符合连接条件及查询条件的数据行。分为</w:t>
      </w:r>
    </w:p>
    <w:p w:rsidR="007F19BA" w:rsidRPr="007F19BA" w:rsidRDefault="007F19BA" w:rsidP="007F19BA">
      <w:pPr>
        <w:ind w:firstLine="420"/>
      </w:pPr>
      <w:r w:rsidRPr="007F19BA">
        <w:rPr>
          <w:rFonts w:hint="eastAsia"/>
        </w:rPr>
        <w:t>显式内连接：使用</w:t>
      </w:r>
      <w:r w:rsidRPr="007F19BA">
        <w:rPr>
          <w:rFonts w:hint="eastAsia"/>
        </w:rPr>
        <w:t>inner join</w:t>
      </w:r>
      <w:r w:rsidRPr="007F19BA">
        <w:rPr>
          <w:rFonts w:hint="eastAsia"/>
        </w:rPr>
        <w:t>关键字，在</w:t>
      </w:r>
      <w:r w:rsidRPr="007F19BA">
        <w:rPr>
          <w:rFonts w:hint="eastAsia"/>
        </w:rPr>
        <w:t>on</w:t>
      </w:r>
      <w:r w:rsidRPr="007F19BA">
        <w:rPr>
          <w:rFonts w:hint="eastAsia"/>
        </w:rPr>
        <w:t>子句中设定连接条件</w:t>
      </w:r>
    </w:p>
    <w:p w:rsidR="007F19BA" w:rsidRPr="007F19BA" w:rsidRDefault="000247CB" w:rsidP="00FC344F">
      <w:pPr>
        <w:pStyle w:val="41"/>
        <w:ind w:firstLine="840"/>
      </w:pPr>
      <w:r>
        <w:t xml:space="preserve">SELECT * FROM customer </w:t>
      </w:r>
      <w:r>
        <w:rPr>
          <w:rFonts w:hint="eastAsia"/>
        </w:rPr>
        <w:t>as</w:t>
      </w:r>
      <w:r>
        <w:t xml:space="preserve">  c INNER JOIN orders </w:t>
      </w:r>
      <w:r>
        <w:rPr>
          <w:rFonts w:hint="eastAsia"/>
        </w:rPr>
        <w:t>as</w:t>
      </w:r>
      <w:r>
        <w:t xml:space="preserve"> </w:t>
      </w:r>
      <w:r w:rsidR="007F19BA" w:rsidRPr="007F19BA">
        <w:t xml:space="preserve">o ON c.id=o.customer_id; </w:t>
      </w:r>
    </w:p>
    <w:p w:rsidR="007F19BA" w:rsidRPr="007F19BA" w:rsidRDefault="007F19BA" w:rsidP="007F19BA">
      <w:pPr>
        <w:ind w:firstLine="420"/>
      </w:pPr>
      <w:r w:rsidRPr="007F19BA">
        <w:rPr>
          <w:rFonts w:hint="eastAsia"/>
        </w:rPr>
        <w:t>隐式内连接：不包含</w:t>
      </w:r>
      <w:r w:rsidRPr="007F19BA">
        <w:rPr>
          <w:rFonts w:hint="eastAsia"/>
        </w:rPr>
        <w:t>inner join</w:t>
      </w:r>
      <w:r w:rsidRPr="007F19BA">
        <w:rPr>
          <w:rFonts w:hint="eastAsia"/>
        </w:rPr>
        <w:t>关键字和</w:t>
      </w:r>
      <w:r w:rsidRPr="007F19BA">
        <w:rPr>
          <w:rFonts w:hint="eastAsia"/>
        </w:rPr>
        <w:t>on</w:t>
      </w:r>
      <w:r w:rsidRPr="007F19BA">
        <w:rPr>
          <w:rFonts w:hint="eastAsia"/>
        </w:rPr>
        <w:t>关键字，在</w:t>
      </w:r>
      <w:r w:rsidRPr="007F19BA">
        <w:rPr>
          <w:rFonts w:hint="eastAsia"/>
        </w:rPr>
        <w:t>where</w:t>
      </w:r>
      <w:r w:rsidRPr="007F19BA">
        <w:rPr>
          <w:rFonts w:hint="eastAsia"/>
        </w:rPr>
        <w:t>子句中设定连接条件</w:t>
      </w:r>
    </w:p>
    <w:p w:rsidR="00A67ED1" w:rsidRDefault="007F19BA" w:rsidP="004016A2">
      <w:pPr>
        <w:pStyle w:val="41"/>
        <w:ind w:firstLine="840"/>
      </w:pPr>
      <w:r w:rsidRPr="007F19BA">
        <w:t>SELECT * FROM customer c,orders o WHERE c.id=o.customer_id;</w:t>
      </w:r>
    </w:p>
    <w:p w:rsidR="000A1E23" w:rsidRDefault="008D1E97" w:rsidP="000A1E23">
      <w:pPr>
        <w:ind w:firstLine="420"/>
      </w:pPr>
      <w:r w:rsidRPr="008D1E97">
        <w:rPr>
          <w:rFonts w:hint="eastAsia"/>
        </w:rPr>
        <w:t>内连接查询操作列出与连接条件匹配的数据行，它使用比较运算符比较被连接列的列值。内连接分三种：</w:t>
      </w:r>
    </w:p>
    <w:p w:rsidR="000A1E23" w:rsidRDefault="008D1E97" w:rsidP="000A1E23">
      <w:pPr>
        <w:ind w:firstLine="420"/>
      </w:pPr>
      <w:r>
        <w:rPr>
          <w:rFonts w:hint="eastAsia"/>
        </w:rPr>
        <w:t>（</w:t>
      </w:r>
      <w:r>
        <w:rPr>
          <w:rFonts w:hint="eastAsia"/>
        </w:rPr>
        <w:t>1</w:t>
      </w:r>
      <w:r>
        <w:rPr>
          <w:rFonts w:hint="eastAsia"/>
        </w:rPr>
        <w:t>）</w:t>
      </w:r>
      <w:r w:rsidRPr="008D1E97">
        <w:rPr>
          <w:rFonts w:hint="eastAsia"/>
        </w:rPr>
        <w:t>等值连接：在连接条件中使用等于号</w:t>
      </w:r>
      <w:r w:rsidRPr="008D1E97">
        <w:rPr>
          <w:rFonts w:hint="eastAsia"/>
        </w:rPr>
        <w:t>(=)</w:t>
      </w:r>
      <w:r w:rsidRPr="008D1E97">
        <w:rPr>
          <w:rFonts w:hint="eastAsia"/>
        </w:rPr>
        <w:t>运算符比较被连接列的列值，其查询结果中列出被连接表中的所有列，包括其中的重复列。例，下面使用等值连接列出</w:t>
      </w:r>
      <w:r w:rsidRPr="008D1E97">
        <w:rPr>
          <w:rFonts w:hint="eastAsia"/>
        </w:rPr>
        <w:t>authors</w:t>
      </w:r>
      <w:r w:rsidRPr="008D1E97">
        <w:rPr>
          <w:rFonts w:hint="eastAsia"/>
        </w:rPr>
        <w:t>和</w:t>
      </w:r>
      <w:r w:rsidRPr="008D1E97">
        <w:rPr>
          <w:rFonts w:hint="eastAsia"/>
        </w:rPr>
        <w:t>publishers</w:t>
      </w:r>
      <w:r w:rsidRPr="008D1E97">
        <w:rPr>
          <w:rFonts w:hint="eastAsia"/>
        </w:rPr>
        <w:t>表中位于同一城市的作者和出版社：</w:t>
      </w:r>
      <w:r w:rsidRPr="008D1E97">
        <w:rPr>
          <w:rFonts w:hint="eastAsia"/>
        </w:rPr>
        <w:t xml:space="preserve"> </w:t>
      </w:r>
    </w:p>
    <w:p w:rsidR="000A1E23" w:rsidRDefault="008D1E97" w:rsidP="008D1E97">
      <w:pPr>
        <w:ind w:firstLine="420"/>
      </w:pPr>
      <w:r w:rsidRPr="008D1E97">
        <w:rPr>
          <w:rFonts w:hint="eastAsia"/>
        </w:rPr>
        <w:t xml:space="preserve">SELECT * FROM authors AS a INNER JOIN publishers AS p ON a.city=p.city </w:t>
      </w:r>
    </w:p>
    <w:p w:rsidR="000A1E23" w:rsidRDefault="000A1E23" w:rsidP="000A1E23">
      <w:pPr>
        <w:ind w:firstLine="420"/>
      </w:pPr>
      <w:r>
        <w:rPr>
          <w:rFonts w:hint="eastAsia"/>
        </w:rPr>
        <w:t>（</w:t>
      </w:r>
      <w:r>
        <w:rPr>
          <w:rFonts w:hint="eastAsia"/>
        </w:rPr>
        <w:t>2</w:t>
      </w:r>
      <w:r>
        <w:rPr>
          <w:rFonts w:hint="eastAsia"/>
        </w:rPr>
        <w:t>）</w:t>
      </w:r>
      <w:r w:rsidR="008D1E97" w:rsidRPr="008D1E97">
        <w:rPr>
          <w:rFonts w:hint="eastAsia"/>
        </w:rPr>
        <w:t>不等连接：</w:t>
      </w:r>
      <w:r w:rsidR="008D1E97" w:rsidRPr="008D1E97">
        <w:rPr>
          <w:rFonts w:hint="eastAsia"/>
        </w:rPr>
        <w:t xml:space="preserve"> </w:t>
      </w:r>
      <w:r w:rsidR="008D1E97" w:rsidRPr="008D1E97">
        <w:rPr>
          <w:rFonts w:hint="eastAsia"/>
        </w:rPr>
        <w:t>在连接条件使用除等于运算符以外的其它比较运算符比较被连接的列的列值。这些运算符包括</w:t>
      </w:r>
      <w:r w:rsidR="008D1E97" w:rsidRPr="008D1E97">
        <w:rPr>
          <w:rFonts w:hint="eastAsia"/>
        </w:rPr>
        <w:t>&gt;</w:t>
      </w:r>
      <w:r w:rsidR="008D1E97" w:rsidRPr="008D1E97">
        <w:rPr>
          <w:rFonts w:hint="eastAsia"/>
        </w:rPr>
        <w:t>、</w:t>
      </w:r>
      <w:r w:rsidR="008D1E97" w:rsidRPr="008D1E97">
        <w:rPr>
          <w:rFonts w:hint="eastAsia"/>
        </w:rPr>
        <w:t>&gt;=</w:t>
      </w:r>
      <w:r w:rsidR="008D1E97" w:rsidRPr="008D1E97">
        <w:rPr>
          <w:rFonts w:hint="eastAsia"/>
        </w:rPr>
        <w:t>、</w:t>
      </w:r>
      <w:r w:rsidR="008D1E97" w:rsidRPr="008D1E97">
        <w:rPr>
          <w:rFonts w:hint="eastAsia"/>
        </w:rPr>
        <w:t>&lt;=</w:t>
      </w:r>
      <w:r w:rsidR="008D1E97" w:rsidRPr="008D1E97">
        <w:rPr>
          <w:rFonts w:hint="eastAsia"/>
        </w:rPr>
        <w:t>、</w:t>
      </w:r>
      <w:r w:rsidR="008D1E97" w:rsidRPr="008D1E97">
        <w:rPr>
          <w:rFonts w:hint="eastAsia"/>
        </w:rPr>
        <w:t>&lt;</w:t>
      </w:r>
      <w:r w:rsidR="008D1E97" w:rsidRPr="008D1E97">
        <w:rPr>
          <w:rFonts w:hint="eastAsia"/>
        </w:rPr>
        <w:t>、</w:t>
      </w:r>
      <w:r w:rsidR="008D1E97" w:rsidRPr="008D1E97">
        <w:rPr>
          <w:rFonts w:hint="eastAsia"/>
        </w:rPr>
        <w:t>!&gt;</w:t>
      </w:r>
      <w:r w:rsidR="008D1E97" w:rsidRPr="008D1E97">
        <w:rPr>
          <w:rFonts w:hint="eastAsia"/>
        </w:rPr>
        <w:t>、</w:t>
      </w:r>
      <w:r w:rsidR="008D1E97" w:rsidRPr="008D1E97">
        <w:rPr>
          <w:rFonts w:hint="eastAsia"/>
        </w:rPr>
        <w:t>!&lt;</w:t>
      </w:r>
      <w:r w:rsidR="008D1E97" w:rsidRPr="008D1E97">
        <w:rPr>
          <w:rFonts w:hint="eastAsia"/>
        </w:rPr>
        <w:t>和</w:t>
      </w:r>
      <w:r w:rsidR="008D1E97" w:rsidRPr="008D1E97">
        <w:rPr>
          <w:rFonts w:hint="eastAsia"/>
        </w:rPr>
        <w:t>&lt;&gt;</w:t>
      </w:r>
      <w:r w:rsidR="008D1E97" w:rsidRPr="008D1E97">
        <w:rPr>
          <w:rFonts w:hint="eastAsia"/>
        </w:rPr>
        <w:t>。</w:t>
      </w:r>
      <w:r w:rsidR="008D1E97" w:rsidRPr="008D1E97">
        <w:rPr>
          <w:rFonts w:hint="eastAsia"/>
        </w:rPr>
        <w:t xml:space="preserve"> </w:t>
      </w:r>
    </w:p>
    <w:p w:rsidR="008D1E97" w:rsidRDefault="000A1E23" w:rsidP="000A1E23">
      <w:pPr>
        <w:ind w:firstLine="420"/>
      </w:pPr>
      <w:r>
        <w:rPr>
          <w:rFonts w:hint="eastAsia"/>
        </w:rPr>
        <w:t>（</w:t>
      </w:r>
      <w:r>
        <w:rPr>
          <w:rFonts w:hint="eastAsia"/>
        </w:rPr>
        <w:t>3</w:t>
      </w:r>
      <w:r>
        <w:rPr>
          <w:rFonts w:hint="eastAsia"/>
        </w:rPr>
        <w:t>）</w:t>
      </w:r>
      <w:r w:rsidR="008D1E97" w:rsidRPr="008D1E97">
        <w:rPr>
          <w:rFonts w:hint="eastAsia"/>
        </w:rPr>
        <w:t>自然连接：在连接条件中使用等于</w:t>
      </w:r>
      <w:r w:rsidR="008D1E97" w:rsidRPr="008D1E97">
        <w:rPr>
          <w:rFonts w:hint="eastAsia"/>
        </w:rPr>
        <w:t>(=)</w:t>
      </w:r>
      <w:r w:rsidR="008D1E97" w:rsidRPr="008D1E97">
        <w:rPr>
          <w:rFonts w:hint="eastAsia"/>
        </w:rPr>
        <w:t>运算符比较被连接列的列值，但它使用选择列表指出查询结果集合中所包括的列，并删除连接表中的重复列。</w:t>
      </w:r>
    </w:p>
    <w:p w:rsidR="00A3711D" w:rsidRDefault="00A3711D" w:rsidP="00A3711D">
      <w:pPr>
        <w:pStyle w:val="4"/>
      </w:pPr>
      <w:r>
        <w:rPr>
          <w:rFonts w:hint="eastAsia"/>
        </w:rPr>
        <w:t xml:space="preserve">6.1.3 </w:t>
      </w:r>
      <w:r w:rsidRPr="00A3711D">
        <w:rPr>
          <w:rFonts w:hint="eastAsia"/>
        </w:rPr>
        <w:t>左外连接查询</w:t>
      </w:r>
    </w:p>
    <w:p w:rsidR="00A3711D" w:rsidRPr="00A3711D" w:rsidRDefault="00A3711D" w:rsidP="00A3711D">
      <w:pPr>
        <w:ind w:firstLine="420"/>
      </w:pPr>
      <w:r w:rsidRPr="00A3711D">
        <w:rPr>
          <w:rFonts w:hint="eastAsia"/>
        </w:rPr>
        <w:t>使用</w:t>
      </w:r>
      <w:r w:rsidRPr="00A3711D">
        <w:rPr>
          <w:rFonts w:hint="eastAsia"/>
        </w:rPr>
        <w:t>left outer join</w:t>
      </w:r>
      <w:r w:rsidRPr="00A3711D">
        <w:rPr>
          <w:rFonts w:hint="eastAsia"/>
        </w:rPr>
        <w:t>关键字，在</w:t>
      </w:r>
      <w:r w:rsidRPr="00A3711D">
        <w:rPr>
          <w:rFonts w:hint="eastAsia"/>
        </w:rPr>
        <w:t>on</w:t>
      </w:r>
      <w:r w:rsidRPr="00A3711D">
        <w:rPr>
          <w:rFonts w:hint="eastAsia"/>
        </w:rPr>
        <w:t>子句中设定连接条件</w:t>
      </w:r>
    </w:p>
    <w:p w:rsidR="00A3711D" w:rsidRPr="00A3711D" w:rsidRDefault="00A3711D" w:rsidP="00A330A8">
      <w:pPr>
        <w:pStyle w:val="41"/>
        <w:ind w:firstLine="840"/>
      </w:pPr>
      <w:r w:rsidRPr="00A3711D">
        <w:t xml:space="preserve">SELECT * FROM customer c LEFT OUTER JOIN orders o ON c.id=o.customer_id; </w:t>
      </w:r>
    </w:p>
    <w:p w:rsidR="00A3711D" w:rsidRPr="00A3711D" w:rsidRDefault="00A3711D" w:rsidP="00A3711D">
      <w:pPr>
        <w:ind w:firstLine="420"/>
      </w:pPr>
      <w:r w:rsidRPr="00A3711D">
        <w:rPr>
          <w:rFonts w:hint="eastAsia"/>
        </w:rPr>
        <w:t>不仅包含符合</w:t>
      </w:r>
      <w:r w:rsidRPr="00A3711D">
        <w:rPr>
          <w:rFonts w:hint="eastAsia"/>
        </w:rPr>
        <w:t>c.id=o.customer_id</w:t>
      </w:r>
      <w:r w:rsidRPr="00A3711D">
        <w:rPr>
          <w:rFonts w:hint="eastAsia"/>
        </w:rPr>
        <w:t>连接条件的数据行，还包含左表中的其他数据行</w:t>
      </w:r>
    </w:p>
    <w:p w:rsidR="00A3711D" w:rsidRPr="00A3711D" w:rsidRDefault="00A3711D" w:rsidP="00A3711D">
      <w:pPr>
        <w:ind w:firstLine="420"/>
      </w:pPr>
      <w:r w:rsidRPr="00A3711D">
        <w:rPr>
          <w:rFonts w:hint="eastAsia"/>
        </w:rPr>
        <w:t>带查询条件的左外连接查询，在</w:t>
      </w:r>
      <w:r w:rsidRPr="00A3711D">
        <w:rPr>
          <w:rFonts w:hint="eastAsia"/>
        </w:rPr>
        <w:t>where</w:t>
      </w:r>
      <w:r w:rsidRPr="00A3711D">
        <w:rPr>
          <w:rFonts w:hint="eastAsia"/>
        </w:rPr>
        <w:t>子句中设定查询条件</w:t>
      </w:r>
    </w:p>
    <w:p w:rsidR="00A3711D" w:rsidRDefault="00A3711D" w:rsidP="00A330A8">
      <w:pPr>
        <w:ind w:firstLine="420"/>
      </w:pPr>
      <w:r w:rsidRPr="00A3711D">
        <w:t>SELECT * FROM customer c LEFT OUTER JOIN orders o ON c.id=o.customer_id WHERE o.price&gt;250;</w:t>
      </w:r>
    </w:p>
    <w:p w:rsidR="00A3711D" w:rsidRDefault="00A3711D" w:rsidP="00A3711D">
      <w:pPr>
        <w:pStyle w:val="4"/>
      </w:pPr>
      <w:r>
        <w:rPr>
          <w:rFonts w:hint="eastAsia"/>
        </w:rPr>
        <w:t xml:space="preserve">6.1.4 </w:t>
      </w:r>
      <w:r>
        <w:rPr>
          <w:rFonts w:hint="eastAsia"/>
        </w:rPr>
        <w:t>右</w:t>
      </w:r>
      <w:r w:rsidRPr="00A3711D">
        <w:rPr>
          <w:rFonts w:hint="eastAsia"/>
        </w:rPr>
        <w:t>外连接查询</w:t>
      </w:r>
    </w:p>
    <w:p w:rsidR="00A3711D" w:rsidRPr="00A3711D" w:rsidRDefault="00A3711D" w:rsidP="00A3711D">
      <w:pPr>
        <w:ind w:firstLine="420"/>
      </w:pPr>
      <w:r w:rsidRPr="00A3711D">
        <w:rPr>
          <w:rFonts w:hint="eastAsia"/>
        </w:rPr>
        <w:t>使用</w:t>
      </w:r>
      <w:r w:rsidRPr="00A3711D">
        <w:rPr>
          <w:rFonts w:hint="eastAsia"/>
        </w:rPr>
        <w:t>right outer join</w:t>
      </w:r>
      <w:r w:rsidRPr="00A3711D">
        <w:rPr>
          <w:rFonts w:hint="eastAsia"/>
        </w:rPr>
        <w:t>关键字，在</w:t>
      </w:r>
      <w:r w:rsidRPr="00A3711D">
        <w:rPr>
          <w:rFonts w:hint="eastAsia"/>
        </w:rPr>
        <w:t>on</w:t>
      </w:r>
      <w:r w:rsidRPr="00A3711D">
        <w:rPr>
          <w:rFonts w:hint="eastAsia"/>
        </w:rPr>
        <w:t>子句中设定连接条件</w:t>
      </w:r>
    </w:p>
    <w:p w:rsidR="00A3711D" w:rsidRPr="00A3711D" w:rsidRDefault="00A3711D" w:rsidP="00A330A8">
      <w:pPr>
        <w:pStyle w:val="41"/>
        <w:ind w:firstLine="840"/>
      </w:pPr>
      <w:r w:rsidRPr="00A3711D">
        <w:t xml:space="preserve">SELECT * FROM customer c RIGHT OUTER JOIN orders o ON c.id=o.customer_id; </w:t>
      </w:r>
    </w:p>
    <w:p w:rsidR="00A3711D" w:rsidRPr="00A3711D" w:rsidRDefault="00A3711D" w:rsidP="00A3711D">
      <w:pPr>
        <w:ind w:firstLine="420"/>
      </w:pPr>
      <w:r w:rsidRPr="00A3711D">
        <w:rPr>
          <w:rFonts w:hint="eastAsia"/>
        </w:rPr>
        <w:t>不仅包含符合</w:t>
      </w:r>
      <w:r w:rsidRPr="00A3711D">
        <w:rPr>
          <w:rFonts w:hint="eastAsia"/>
        </w:rPr>
        <w:t>c.id=o.customer_id</w:t>
      </w:r>
      <w:r w:rsidRPr="00A3711D">
        <w:rPr>
          <w:rFonts w:hint="eastAsia"/>
        </w:rPr>
        <w:t>连接条件的数据行，还包含</w:t>
      </w:r>
      <w:r w:rsidRPr="00A3711D">
        <w:rPr>
          <w:rFonts w:hint="eastAsia"/>
        </w:rPr>
        <w:t>orders</w:t>
      </w:r>
      <w:r w:rsidRPr="00A3711D">
        <w:rPr>
          <w:rFonts w:hint="eastAsia"/>
        </w:rPr>
        <w:t>右表中的其他数据行</w:t>
      </w:r>
    </w:p>
    <w:p w:rsidR="00A3711D" w:rsidRPr="00A3711D" w:rsidRDefault="00A3711D" w:rsidP="00A3711D">
      <w:pPr>
        <w:ind w:firstLine="420"/>
      </w:pPr>
      <w:r w:rsidRPr="00A3711D">
        <w:rPr>
          <w:rFonts w:hint="eastAsia"/>
        </w:rPr>
        <w:lastRenderedPageBreak/>
        <w:t>带查询条件的右外连接查询，在</w:t>
      </w:r>
      <w:r w:rsidRPr="00A3711D">
        <w:rPr>
          <w:rFonts w:hint="eastAsia"/>
        </w:rPr>
        <w:t>where</w:t>
      </w:r>
      <w:r w:rsidRPr="00A3711D">
        <w:rPr>
          <w:rFonts w:hint="eastAsia"/>
        </w:rPr>
        <w:t>子句中设定查询条件</w:t>
      </w:r>
    </w:p>
    <w:p w:rsidR="00A3711D" w:rsidRPr="00A3711D" w:rsidRDefault="00A3711D" w:rsidP="00A3711D">
      <w:pPr>
        <w:ind w:firstLine="420"/>
      </w:pPr>
      <w:r w:rsidRPr="00A3711D">
        <w:t>SELECT * FROM customer c RIGHT OUTER JOIN orders o ON c.id=o.customer_id WHERE o.price&gt;250;</w:t>
      </w:r>
    </w:p>
    <w:p w:rsidR="00A330A8" w:rsidRPr="00A330A8" w:rsidRDefault="00A330A8" w:rsidP="00A330A8">
      <w:pPr>
        <w:pStyle w:val="3"/>
      </w:pPr>
      <w:r>
        <w:rPr>
          <w:rFonts w:hint="eastAsia"/>
        </w:rPr>
        <w:t xml:space="preserve">6.2 </w:t>
      </w:r>
      <w:r w:rsidR="00274A63">
        <w:rPr>
          <w:rFonts w:hint="eastAsia"/>
        </w:rPr>
        <w:t>嵌套</w:t>
      </w:r>
      <w:r w:rsidRPr="00A330A8">
        <w:rPr>
          <w:rFonts w:hint="eastAsia"/>
        </w:rPr>
        <w:t>查询</w:t>
      </w:r>
    </w:p>
    <w:p w:rsidR="00A330A8" w:rsidRPr="00A330A8" w:rsidRDefault="00A330A8" w:rsidP="00A330A8">
      <w:pPr>
        <w:ind w:firstLine="420"/>
      </w:pPr>
      <w:r w:rsidRPr="00A330A8">
        <w:rPr>
          <w:rFonts w:hint="eastAsia"/>
        </w:rPr>
        <w:t>嵌套查询，是</w:t>
      </w:r>
      <w:r w:rsidRPr="00941AF1">
        <w:rPr>
          <w:rFonts w:hint="eastAsia"/>
          <w:color w:val="FF0000"/>
        </w:rPr>
        <w:t>指在</w:t>
      </w:r>
      <w:r w:rsidRPr="00941AF1">
        <w:rPr>
          <w:rFonts w:hint="eastAsia"/>
          <w:color w:val="FF0000"/>
        </w:rPr>
        <w:t>where</w:t>
      </w:r>
      <w:r w:rsidRPr="00941AF1">
        <w:rPr>
          <w:rFonts w:hint="eastAsia"/>
          <w:color w:val="FF0000"/>
        </w:rPr>
        <w:t>子句或</w:t>
      </w:r>
      <w:r w:rsidRPr="00941AF1">
        <w:rPr>
          <w:rFonts w:hint="eastAsia"/>
          <w:color w:val="FF0000"/>
        </w:rPr>
        <w:t>from</w:t>
      </w:r>
      <w:r w:rsidRPr="00941AF1">
        <w:rPr>
          <w:rFonts w:hint="eastAsia"/>
          <w:color w:val="FF0000"/>
        </w:rPr>
        <w:t>子句中又嵌入</w:t>
      </w:r>
      <w:r w:rsidRPr="00941AF1">
        <w:rPr>
          <w:rFonts w:hint="eastAsia"/>
          <w:color w:val="FF0000"/>
        </w:rPr>
        <w:t>select</w:t>
      </w:r>
      <w:r w:rsidRPr="00941AF1">
        <w:rPr>
          <w:rFonts w:hint="eastAsia"/>
          <w:color w:val="FF0000"/>
        </w:rPr>
        <w:t>查询语句</w:t>
      </w:r>
      <w:r w:rsidRPr="00A330A8">
        <w:rPr>
          <w:rFonts w:hint="eastAsia"/>
        </w:rPr>
        <w:t>（一般写在</w:t>
      </w:r>
      <w:r w:rsidRPr="00A330A8">
        <w:rPr>
          <w:rFonts w:hint="eastAsia"/>
        </w:rPr>
        <w:t>where</w:t>
      </w:r>
      <w:r w:rsidRPr="00A330A8">
        <w:rPr>
          <w:rFonts w:hint="eastAsia"/>
        </w:rPr>
        <w:t>字句）</w:t>
      </w:r>
    </w:p>
    <w:p w:rsidR="00941AF1" w:rsidRDefault="00A330A8" w:rsidP="00A330A8">
      <w:pPr>
        <w:ind w:firstLine="420"/>
      </w:pPr>
      <w:r w:rsidRPr="00A330A8">
        <w:rPr>
          <w:rFonts w:hint="eastAsia"/>
        </w:rPr>
        <w:t>查询“郭靖”的所有订单信息</w:t>
      </w:r>
    </w:p>
    <w:p w:rsidR="00A3711D" w:rsidRDefault="00A330A8" w:rsidP="00941AF1">
      <w:pPr>
        <w:pStyle w:val="41"/>
        <w:ind w:firstLine="840"/>
      </w:pPr>
      <w:r w:rsidRPr="00A330A8">
        <w:rPr>
          <w:rFonts w:hint="eastAsia"/>
        </w:rPr>
        <w:t>SELECT * FROM orders WHERE customer_id=(SELECT i</w:t>
      </w:r>
      <w:r w:rsidR="00941AF1">
        <w:rPr>
          <w:rFonts w:hint="eastAsia"/>
        </w:rPr>
        <w:t>d FROM customer WHERE name LIKE</w:t>
      </w:r>
      <w:r w:rsidRPr="00A330A8">
        <w:rPr>
          <w:rFonts w:hint="eastAsia"/>
        </w:rPr>
        <w:t>‘</w:t>
      </w:r>
      <w:r w:rsidRPr="00A330A8">
        <w:rPr>
          <w:rFonts w:hint="eastAsia"/>
        </w:rPr>
        <w:t>%</w:t>
      </w:r>
      <w:r w:rsidRPr="00A330A8">
        <w:rPr>
          <w:rFonts w:hint="eastAsia"/>
        </w:rPr>
        <w:t>郭靖</w:t>
      </w:r>
      <w:r w:rsidRPr="00A330A8">
        <w:rPr>
          <w:rFonts w:hint="eastAsia"/>
        </w:rPr>
        <w:t>%');</w:t>
      </w:r>
    </w:p>
    <w:p w:rsidR="007C50DE" w:rsidRDefault="007C50DE" w:rsidP="007C50DE">
      <w:pPr>
        <w:pStyle w:val="3"/>
      </w:pPr>
      <w:r>
        <w:t xml:space="preserve">6.3 </w:t>
      </w:r>
      <w:r w:rsidRPr="007C50DE">
        <w:rPr>
          <w:rFonts w:hint="eastAsia"/>
        </w:rPr>
        <w:t>联合查询</w:t>
      </w:r>
    </w:p>
    <w:p w:rsidR="007C50DE" w:rsidRPr="007C50DE" w:rsidRDefault="007C50DE" w:rsidP="007C50DE">
      <w:pPr>
        <w:ind w:firstLine="420"/>
      </w:pPr>
      <w:r w:rsidRPr="007C50DE">
        <w:rPr>
          <w:rFonts w:hint="eastAsia"/>
        </w:rPr>
        <w:t>联合查询能够</w:t>
      </w:r>
      <w:r w:rsidRPr="007C50DE">
        <w:rPr>
          <w:rFonts w:hint="eastAsia"/>
          <w:color w:val="FF0000"/>
        </w:rPr>
        <w:t>合并两条查询语句的查询结果，去掉其中的重复数据行</w:t>
      </w:r>
      <w:r w:rsidRPr="007C50DE">
        <w:rPr>
          <w:rFonts w:hint="eastAsia"/>
        </w:rPr>
        <w:t>，然后返回没有重复数据行的查询结果。联合查询使用</w:t>
      </w:r>
      <w:r w:rsidRPr="007C50DE">
        <w:rPr>
          <w:rFonts w:hint="eastAsia"/>
        </w:rPr>
        <w:t>union</w:t>
      </w:r>
      <w:r w:rsidRPr="007C50DE">
        <w:rPr>
          <w:rFonts w:hint="eastAsia"/>
        </w:rPr>
        <w:t>关键字</w:t>
      </w:r>
    </w:p>
    <w:p w:rsidR="007C50DE" w:rsidRDefault="007C50DE" w:rsidP="007C50DE">
      <w:pPr>
        <w:ind w:firstLine="420"/>
      </w:pPr>
      <w:r w:rsidRPr="007C50DE">
        <w:t xml:space="preserve">SELECT * FROM orders WHERE price&gt;100 </w:t>
      </w:r>
      <w:r w:rsidRPr="007C50DE">
        <w:rPr>
          <w:color w:val="FF0000"/>
        </w:rPr>
        <w:t>UNION</w:t>
      </w:r>
      <w:r w:rsidRPr="007C50DE">
        <w:t xml:space="preserve"> SELECT * FROM orders WHERE customer_id=1;</w:t>
      </w:r>
    </w:p>
    <w:p w:rsidR="00777A64" w:rsidRDefault="00777A64" w:rsidP="00777A64">
      <w:pPr>
        <w:ind w:firstLine="420"/>
      </w:pPr>
      <w:r w:rsidRPr="00777A64">
        <w:rPr>
          <w:rFonts w:hint="eastAsia"/>
        </w:rPr>
        <w:t>注意：联合查询的各</w:t>
      </w:r>
      <w:r w:rsidRPr="00274A63">
        <w:rPr>
          <w:rFonts w:hint="eastAsia"/>
          <w:color w:val="FF0000"/>
        </w:rPr>
        <w:t>子查询使用的表结构应该相同，同时两个子查询返回的列也应相同</w:t>
      </w:r>
      <w:r w:rsidRPr="00777A64">
        <w:rPr>
          <w:rFonts w:hint="eastAsia"/>
        </w:rPr>
        <w:t>。</w:t>
      </w:r>
    </w:p>
    <w:p w:rsidR="008D43A5" w:rsidRDefault="008D43A5" w:rsidP="008D43A5">
      <w:pPr>
        <w:pStyle w:val="3"/>
      </w:pPr>
      <w:r>
        <w:rPr>
          <w:rFonts w:hint="eastAsia"/>
        </w:rPr>
        <w:t xml:space="preserve">6.4 </w:t>
      </w:r>
      <w:r w:rsidRPr="008D43A5">
        <w:rPr>
          <w:rFonts w:hint="eastAsia"/>
        </w:rPr>
        <w:t>报表查询</w:t>
      </w:r>
    </w:p>
    <w:p w:rsidR="008D43A5" w:rsidRPr="008D43A5" w:rsidRDefault="008D43A5" w:rsidP="008D43A5">
      <w:pPr>
        <w:ind w:firstLine="420"/>
      </w:pPr>
      <w:r w:rsidRPr="008D43A5">
        <w:rPr>
          <w:rFonts w:hint="eastAsia"/>
        </w:rPr>
        <w:t>报表查询对数据行进行分组统计，其语法格式为：</w:t>
      </w:r>
    </w:p>
    <w:p w:rsidR="008D43A5" w:rsidRPr="008D43A5" w:rsidRDefault="008D43A5" w:rsidP="008D43A5">
      <w:pPr>
        <w:pStyle w:val="41"/>
        <w:ind w:firstLine="840"/>
      </w:pPr>
      <w:r w:rsidRPr="008D43A5">
        <w:t xml:space="preserve"> select …  from … [where…] [ group by … [having… ]] [ order by … ]</w:t>
      </w:r>
    </w:p>
    <w:p w:rsidR="008D43A5" w:rsidRPr="008D43A5" w:rsidRDefault="008D43A5" w:rsidP="008D43A5">
      <w:pPr>
        <w:ind w:firstLine="420"/>
      </w:pPr>
      <w:r w:rsidRPr="008D43A5">
        <w:rPr>
          <w:rFonts w:hint="eastAsia"/>
        </w:rPr>
        <w:t>其中</w:t>
      </w:r>
      <w:r w:rsidRPr="008D43A5">
        <w:rPr>
          <w:rFonts w:hint="eastAsia"/>
        </w:rPr>
        <w:t xml:space="preserve">group by </w:t>
      </w:r>
      <w:r w:rsidRPr="008D43A5">
        <w:rPr>
          <w:rFonts w:hint="eastAsia"/>
        </w:rPr>
        <w:t>子句指定按照哪些字段分组，</w:t>
      </w:r>
      <w:r w:rsidRPr="008D43A5">
        <w:rPr>
          <w:rFonts w:hint="eastAsia"/>
        </w:rPr>
        <w:t>having</w:t>
      </w:r>
      <w:r w:rsidRPr="008D43A5">
        <w:rPr>
          <w:rFonts w:hint="eastAsia"/>
        </w:rPr>
        <w:t>子句设定分组查询条件。</w:t>
      </w:r>
    </w:p>
    <w:p w:rsidR="008D43A5" w:rsidRDefault="008D43A5" w:rsidP="008D43A5">
      <w:pPr>
        <w:ind w:firstLine="420"/>
      </w:pPr>
      <w:r w:rsidRPr="008D43A5">
        <w:rPr>
          <w:rFonts w:hint="eastAsia"/>
        </w:rPr>
        <w:t>在报表查询中可以使用</w:t>
      </w:r>
      <w:r w:rsidRPr="008D43A5">
        <w:rPr>
          <w:rFonts w:hint="eastAsia"/>
        </w:rPr>
        <w:t>SQL</w:t>
      </w:r>
      <w:r w:rsidRPr="008D43A5">
        <w:rPr>
          <w:rFonts w:hint="eastAsia"/>
        </w:rPr>
        <w:t>函数。</w:t>
      </w:r>
    </w:p>
    <w:p w:rsidR="00BC7B9F" w:rsidRDefault="00BC7B9F" w:rsidP="008D43A5">
      <w:pPr>
        <w:ind w:firstLine="420"/>
      </w:pPr>
      <w:r w:rsidRPr="00BC7B9F">
        <w:rPr>
          <w:rFonts w:hint="eastAsia"/>
        </w:rPr>
        <w:t>前几行</w:t>
      </w:r>
      <w:r w:rsidRPr="00BC7B9F">
        <w:rPr>
          <w:rFonts w:hint="eastAsia"/>
        </w:rPr>
        <w:t xml:space="preserve">   select * from pats limit 0,3;</w:t>
      </w:r>
      <w:r w:rsidRPr="00BC7B9F">
        <w:rPr>
          <w:rFonts w:hint="eastAsia"/>
        </w:rPr>
        <w:t>前三行</w:t>
      </w:r>
    </w:p>
    <w:p w:rsidR="00BC7B9F" w:rsidRDefault="0028068E" w:rsidP="0028068E">
      <w:pPr>
        <w:pStyle w:val="4"/>
      </w:pPr>
      <w:r>
        <w:rPr>
          <w:rFonts w:hint="eastAsia"/>
        </w:rPr>
        <w:t xml:space="preserve">6.4.1 </w:t>
      </w:r>
      <w:r w:rsidRPr="0028068E">
        <w:rPr>
          <w:rFonts w:hint="eastAsia"/>
        </w:rPr>
        <w:t>使用</w:t>
      </w:r>
      <w:r w:rsidRPr="0028068E">
        <w:rPr>
          <w:rFonts w:hint="eastAsia"/>
        </w:rPr>
        <w:t>group by</w:t>
      </w:r>
      <w:r w:rsidRPr="0028068E">
        <w:rPr>
          <w:rFonts w:hint="eastAsia"/>
        </w:rPr>
        <w:t>对列进行分组</w:t>
      </w:r>
    </w:p>
    <w:p w:rsidR="0028068E" w:rsidRDefault="0028068E" w:rsidP="00017BC5">
      <w:pPr>
        <w:pStyle w:val="41"/>
        <w:ind w:firstLine="840"/>
      </w:pPr>
      <w:r w:rsidRPr="00017BC5">
        <w:rPr>
          <w:highlight w:val="cyan"/>
        </w:rPr>
        <w:t>SELECT column1, column2. column3.. FROM table group by column</w:t>
      </w:r>
    </w:p>
    <w:p w:rsidR="0028068E" w:rsidRDefault="0028068E" w:rsidP="0028068E">
      <w:pPr>
        <w:pStyle w:val="4"/>
      </w:pPr>
      <w:r>
        <w:t xml:space="preserve">6.4.2 </w:t>
      </w:r>
      <w:r w:rsidRPr="0028068E">
        <w:rPr>
          <w:rFonts w:hint="eastAsia"/>
        </w:rPr>
        <w:t>使用</w:t>
      </w:r>
      <w:r w:rsidRPr="0028068E">
        <w:rPr>
          <w:rFonts w:hint="eastAsia"/>
        </w:rPr>
        <w:t xml:space="preserve">having </w:t>
      </w:r>
      <w:r w:rsidRPr="0028068E">
        <w:rPr>
          <w:rFonts w:hint="eastAsia"/>
        </w:rPr>
        <w:t>子句过滤</w:t>
      </w:r>
    </w:p>
    <w:p w:rsidR="0028068E" w:rsidRDefault="00017BC5" w:rsidP="00017BC5">
      <w:pPr>
        <w:pStyle w:val="41"/>
        <w:ind w:firstLine="840"/>
      </w:pPr>
      <w:r w:rsidRPr="00017BC5">
        <w:rPr>
          <w:highlight w:val="cyan"/>
        </w:rPr>
        <w:t>SELECT column1, column2. column3.. FROM table  group by column having</w:t>
      </w:r>
    </w:p>
    <w:p w:rsidR="00017BC5" w:rsidRPr="0028068E" w:rsidRDefault="00017BC5" w:rsidP="00017BC5">
      <w:pPr>
        <w:ind w:firstLine="420"/>
      </w:pPr>
      <w:r w:rsidRPr="00017BC5">
        <w:rPr>
          <w:rFonts w:hint="eastAsia"/>
        </w:rPr>
        <w:t>Having</w:t>
      </w:r>
      <w:r w:rsidRPr="00017BC5">
        <w:rPr>
          <w:rFonts w:hint="eastAsia"/>
        </w:rPr>
        <w:t>和</w:t>
      </w:r>
      <w:r w:rsidRPr="00017BC5">
        <w:rPr>
          <w:rFonts w:hint="eastAsia"/>
        </w:rPr>
        <w:t>where</w:t>
      </w:r>
      <w:r>
        <w:rPr>
          <w:rFonts w:hint="eastAsia"/>
        </w:rPr>
        <w:t>均可实现过滤，但</w:t>
      </w:r>
      <w:r w:rsidRPr="00017BC5">
        <w:rPr>
          <w:rFonts w:hint="eastAsia"/>
        </w:rPr>
        <w:t>having</w:t>
      </w:r>
      <w:r w:rsidRPr="00017BC5">
        <w:rPr>
          <w:rFonts w:hint="eastAsia"/>
        </w:rPr>
        <w:t>可以使用合计函数</w:t>
      </w:r>
      <w:r w:rsidRPr="00017BC5">
        <w:rPr>
          <w:rFonts w:hint="eastAsia"/>
        </w:rPr>
        <w:t>,having</w:t>
      </w:r>
      <w:r w:rsidRPr="00017BC5">
        <w:rPr>
          <w:rFonts w:hint="eastAsia"/>
        </w:rPr>
        <w:t>常跟在</w:t>
      </w:r>
      <w:r w:rsidRPr="00017BC5">
        <w:rPr>
          <w:rFonts w:hint="eastAsia"/>
        </w:rPr>
        <w:t>group by</w:t>
      </w:r>
      <w:r w:rsidRPr="00017BC5">
        <w:rPr>
          <w:rFonts w:hint="eastAsia"/>
        </w:rPr>
        <w:t>后，它作用于组。</w:t>
      </w:r>
    </w:p>
    <w:p w:rsidR="00BC7B9F" w:rsidRDefault="00BC7B9F" w:rsidP="00BC7B9F">
      <w:pPr>
        <w:pStyle w:val="2"/>
      </w:pPr>
      <w:r>
        <w:t xml:space="preserve">7  </w:t>
      </w:r>
      <w:r w:rsidRPr="00BC7B9F">
        <w:rPr>
          <w:rFonts w:hint="eastAsia"/>
        </w:rPr>
        <w:t>常用统计函数</w:t>
      </w:r>
    </w:p>
    <w:p w:rsidR="00BC7B9F" w:rsidRDefault="00BC7B9F" w:rsidP="00BC7B9F">
      <w:pPr>
        <w:pStyle w:val="3"/>
      </w:pPr>
      <w:r>
        <w:rPr>
          <w:rFonts w:hint="eastAsia"/>
        </w:rPr>
        <w:t xml:space="preserve">7.1 </w:t>
      </w:r>
      <w:r w:rsidRPr="00BC7B9F">
        <w:rPr>
          <w:rFonts w:hint="eastAsia"/>
        </w:rPr>
        <w:t>count</w:t>
      </w:r>
    </w:p>
    <w:p w:rsidR="00BC7B9F" w:rsidRDefault="00BC7B9F" w:rsidP="00BC7B9F">
      <w:pPr>
        <w:ind w:firstLine="420"/>
      </w:pPr>
      <w:r w:rsidRPr="00BC7B9F">
        <w:rPr>
          <w:rFonts w:hint="eastAsia"/>
        </w:rPr>
        <w:t>Count(</w:t>
      </w:r>
      <w:r w:rsidRPr="00BC7B9F">
        <w:rPr>
          <w:rFonts w:hint="eastAsia"/>
        </w:rPr>
        <w:t>列名</w:t>
      </w:r>
      <w:r w:rsidRPr="00BC7B9F">
        <w:rPr>
          <w:rFonts w:hint="eastAsia"/>
        </w:rPr>
        <w:t>)</w:t>
      </w:r>
      <w:r w:rsidRPr="00BC7B9F">
        <w:rPr>
          <w:rFonts w:hint="eastAsia"/>
        </w:rPr>
        <w:t>返回某一列，行的总数（有多少条记录）</w:t>
      </w:r>
    </w:p>
    <w:p w:rsidR="0097207E" w:rsidRDefault="00BC7B9F" w:rsidP="001126F4">
      <w:pPr>
        <w:pStyle w:val="41"/>
        <w:ind w:firstLine="840"/>
      </w:pPr>
      <w:r w:rsidRPr="001126F4">
        <w:rPr>
          <w:rFonts w:hint="eastAsia"/>
          <w:highlight w:val="cyan"/>
        </w:rPr>
        <w:t>Select count(*)</w:t>
      </w:r>
      <w:r w:rsidR="001126F4" w:rsidRPr="001126F4">
        <w:rPr>
          <w:highlight w:val="cyan"/>
        </w:rPr>
        <w:t xml:space="preserve"> </w:t>
      </w:r>
      <w:r w:rsidRPr="001126F4">
        <w:rPr>
          <w:rFonts w:hint="eastAsia"/>
          <w:highlight w:val="cyan"/>
        </w:rPr>
        <w:t>|</w:t>
      </w:r>
      <w:r w:rsidR="001126F4" w:rsidRPr="001126F4">
        <w:rPr>
          <w:highlight w:val="cyan"/>
        </w:rPr>
        <w:t xml:space="preserve"> </w:t>
      </w:r>
      <w:r w:rsidRPr="001126F4">
        <w:rPr>
          <w:rFonts w:hint="eastAsia"/>
          <w:highlight w:val="cyan"/>
        </w:rPr>
        <w:t>count(</w:t>
      </w:r>
      <w:r w:rsidRPr="001126F4">
        <w:rPr>
          <w:rFonts w:hint="eastAsia"/>
          <w:highlight w:val="cyan"/>
        </w:rPr>
        <w:t>列名</w:t>
      </w:r>
      <w:r w:rsidRPr="001126F4">
        <w:rPr>
          <w:rFonts w:hint="eastAsia"/>
          <w:highlight w:val="cyan"/>
        </w:rPr>
        <w:t>) from tablename</w:t>
      </w:r>
      <w:r w:rsidRPr="001126F4">
        <w:rPr>
          <w:highlight w:val="cyan"/>
        </w:rPr>
        <w:t xml:space="preserve">  [WHERE where_definition]</w:t>
      </w:r>
      <w:r w:rsidRPr="00BC7B9F">
        <w:t>  </w:t>
      </w:r>
    </w:p>
    <w:p w:rsidR="001126F4" w:rsidRDefault="0097207E" w:rsidP="0097207E">
      <w:pPr>
        <w:pStyle w:val="3"/>
      </w:pPr>
      <w:r>
        <w:t xml:space="preserve">7.2 </w:t>
      </w:r>
      <w:r w:rsidR="001126F4" w:rsidRPr="001126F4">
        <w:rPr>
          <w:rFonts w:hint="eastAsia"/>
        </w:rPr>
        <w:t>SUM</w:t>
      </w:r>
    </w:p>
    <w:p w:rsidR="001126F4" w:rsidRDefault="001126F4" w:rsidP="0097207E">
      <w:pPr>
        <w:ind w:firstLine="420"/>
      </w:pPr>
      <w:r w:rsidRPr="001126F4">
        <w:rPr>
          <w:rFonts w:hint="eastAsia"/>
        </w:rPr>
        <w:t>Sum</w:t>
      </w:r>
      <w:r w:rsidRPr="001126F4">
        <w:rPr>
          <w:rFonts w:hint="eastAsia"/>
        </w:rPr>
        <w:t>函数返回满足</w:t>
      </w:r>
      <w:r w:rsidRPr="001126F4">
        <w:rPr>
          <w:rFonts w:hint="eastAsia"/>
        </w:rPr>
        <w:t>where</w:t>
      </w:r>
      <w:r w:rsidRPr="001126F4">
        <w:rPr>
          <w:rFonts w:hint="eastAsia"/>
        </w:rPr>
        <w:t>条件的行的和</w:t>
      </w:r>
    </w:p>
    <w:p w:rsidR="00967BE1" w:rsidRDefault="00967BE1" w:rsidP="00967BE1">
      <w:pPr>
        <w:pStyle w:val="41"/>
        <w:ind w:firstLine="840"/>
      </w:pPr>
      <w:r w:rsidRPr="0097207E">
        <w:rPr>
          <w:rFonts w:hint="eastAsia"/>
          <w:highlight w:val="cyan"/>
        </w:rPr>
        <w:t>Select sum(</w:t>
      </w:r>
      <w:r w:rsidRPr="0097207E">
        <w:rPr>
          <w:rFonts w:hint="eastAsia"/>
          <w:highlight w:val="cyan"/>
        </w:rPr>
        <w:t>列名</w:t>
      </w:r>
      <w:r w:rsidRPr="0097207E">
        <w:rPr>
          <w:rFonts w:hint="eastAsia"/>
          <w:highlight w:val="cyan"/>
        </w:rPr>
        <w:t>)</w:t>
      </w:r>
      <w:r w:rsidRPr="0097207E">
        <w:rPr>
          <w:rFonts w:hint="eastAsia"/>
          <w:highlight w:val="cyan"/>
        </w:rPr>
        <w:t>｛</w:t>
      </w:r>
      <w:r w:rsidRPr="0097207E">
        <w:rPr>
          <w:rFonts w:hint="eastAsia"/>
          <w:highlight w:val="cyan"/>
        </w:rPr>
        <w:t>,sum(</w:t>
      </w:r>
      <w:r w:rsidRPr="0097207E">
        <w:rPr>
          <w:rFonts w:hint="eastAsia"/>
          <w:highlight w:val="cyan"/>
        </w:rPr>
        <w:t>列名</w:t>
      </w:r>
      <w:r w:rsidRPr="0097207E">
        <w:rPr>
          <w:rFonts w:hint="eastAsia"/>
          <w:highlight w:val="cyan"/>
        </w:rPr>
        <w:t>)</w:t>
      </w:r>
      <w:r w:rsidRPr="0097207E">
        <w:rPr>
          <w:rFonts w:hint="eastAsia"/>
          <w:highlight w:val="cyan"/>
        </w:rPr>
        <w:t>…｝</w:t>
      </w:r>
      <w:r w:rsidRPr="0097207E">
        <w:rPr>
          <w:rFonts w:hint="eastAsia"/>
          <w:highlight w:val="cyan"/>
        </w:rPr>
        <w:t xml:space="preserve"> from tablename</w:t>
      </w:r>
      <w:r w:rsidRPr="0097207E">
        <w:rPr>
          <w:highlight w:val="cyan"/>
        </w:rPr>
        <w:t xml:space="preserve">  [WHERE where_definition]</w:t>
      </w:r>
      <w:r w:rsidRPr="00967BE1">
        <w:t> </w:t>
      </w:r>
    </w:p>
    <w:p w:rsidR="00967BE1" w:rsidRPr="00967BE1" w:rsidRDefault="00967BE1" w:rsidP="0097207E">
      <w:pPr>
        <w:ind w:firstLine="420"/>
      </w:pPr>
      <w:r w:rsidRPr="00967BE1">
        <w:t> </w:t>
      </w:r>
      <w:r w:rsidRPr="00967BE1">
        <w:rPr>
          <w:rFonts w:hint="eastAsia"/>
        </w:rPr>
        <w:t>注意：</w:t>
      </w:r>
      <w:r w:rsidRPr="00967BE1">
        <w:rPr>
          <w:rFonts w:hint="eastAsia"/>
        </w:rPr>
        <w:t>sum</w:t>
      </w:r>
      <w:r w:rsidRPr="00967BE1">
        <w:rPr>
          <w:rFonts w:hint="eastAsia"/>
        </w:rPr>
        <w:t>仅对数值起作用，否则会报错。</w:t>
      </w:r>
    </w:p>
    <w:p w:rsidR="00967BE1" w:rsidRDefault="00967BE1" w:rsidP="0097207E">
      <w:pPr>
        <w:ind w:firstLine="420"/>
      </w:pPr>
      <w:r w:rsidRPr="00967BE1">
        <w:rPr>
          <w:rFonts w:hint="eastAsia"/>
        </w:rPr>
        <w:t>注意：对多列求和，“，”号不能少。</w:t>
      </w:r>
    </w:p>
    <w:p w:rsidR="0097207E" w:rsidRDefault="0097207E" w:rsidP="0097207E">
      <w:pPr>
        <w:pStyle w:val="3"/>
      </w:pPr>
      <w:r>
        <w:t xml:space="preserve">7.3 </w:t>
      </w:r>
      <w:r w:rsidR="00967BE1" w:rsidRPr="00967BE1">
        <w:rPr>
          <w:rFonts w:hint="eastAsia"/>
        </w:rPr>
        <w:t>AVG</w:t>
      </w:r>
    </w:p>
    <w:p w:rsidR="00967BE1" w:rsidRDefault="0097207E" w:rsidP="0097207E">
      <w:pPr>
        <w:ind w:firstLine="420"/>
      </w:pPr>
      <w:r w:rsidRPr="00967BE1">
        <w:rPr>
          <w:rFonts w:hint="eastAsia"/>
        </w:rPr>
        <w:t>AVG</w:t>
      </w:r>
      <w:r w:rsidR="00967BE1" w:rsidRPr="00967BE1">
        <w:rPr>
          <w:rFonts w:hint="eastAsia"/>
        </w:rPr>
        <w:t>函数返回满足</w:t>
      </w:r>
      <w:r w:rsidR="00967BE1" w:rsidRPr="00967BE1">
        <w:rPr>
          <w:rFonts w:hint="eastAsia"/>
        </w:rPr>
        <w:t>where</w:t>
      </w:r>
      <w:r w:rsidR="00967BE1" w:rsidRPr="00967BE1">
        <w:rPr>
          <w:rFonts w:hint="eastAsia"/>
        </w:rPr>
        <w:t>条件的一列的平均值</w:t>
      </w:r>
    </w:p>
    <w:p w:rsidR="00967BE1" w:rsidRDefault="00967BE1" w:rsidP="0097207E">
      <w:pPr>
        <w:pStyle w:val="41"/>
        <w:ind w:firstLine="840"/>
      </w:pPr>
      <w:r w:rsidRPr="0097207E">
        <w:rPr>
          <w:rFonts w:hint="eastAsia"/>
          <w:highlight w:val="cyan"/>
        </w:rPr>
        <w:t>Select sum(</w:t>
      </w:r>
      <w:r w:rsidRPr="0097207E">
        <w:rPr>
          <w:rFonts w:hint="eastAsia"/>
          <w:highlight w:val="cyan"/>
        </w:rPr>
        <w:t>列名</w:t>
      </w:r>
      <w:r w:rsidRPr="0097207E">
        <w:rPr>
          <w:rFonts w:hint="eastAsia"/>
          <w:highlight w:val="cyan"/>
        </w:rPr>
        <w:t>)</w:t>
      </w:r>
      <w:r w:rsidRPr="0097207E">
        <w:rPr>
          <w:rFonts w:hint="eastAsia"/>
          <w:highlight w:val="cyan"/>
        </w:rPr>
        <w:t>｛</w:t>
      </w:r>
      <w:r w:rsidRPr="0097207E">
        <w:rPr>
          <w:rFonts w:hint="eastAsia"/>
          <w:highlight w:val="cyan"/>
        </w:rPr>
        <w:t>,sum(</w:t>
      </w:r>
      <w:r w:rsidRPr="0097207E">
        <w:rPr>
          <w:rFonts w:hint="eastAsia"/>
          <w:highlight w:val="cyan"/>
        </w:rPr>
        <w:t>列名</w:t>
      </w:r>
      <w:r w:rsidRPr="0097207E">
        <w:rPr>
          <w:rFonts w:hint="eastAsia"/>
          <w:highlight w:val="cyan"/>
        </w:rPr>
        <w:t>)</w:t>
      </w:r>
      <w:r w:rsidRPr="0097207E">
        <w:rPr>
          <w:rFonts w:hint="eastAsia"/>
          <w:highlight w:val="cyan"/>
        </w:rPr>
        <w:t>…｝</w:t>
      </w:r>
      <w:r w:rsidRPr="0097207E">
        <w:rPr>
          <w:rFonts w:hint="eastAsia"/>
          <w:highlight w:val="cyan"/>
        </w:rPr>
        <w:t xml:space="preserve"> from tablename</w:t>
      </w:r>
      <w:r w:rsidR="0097207E" w:rsidRPr="0097207E">
        <w:rPr>
          <w:highlight w:val="cyan"/>
        </w:rPr>
        <w:t xml:space="preserve"> </w:t>
      </w:r>
      <w:r w:rsidRPr="0097207E">
        <w:rPr>
          <w:highlight w:val="cyan"/>
        </w:rPr>
        <w:t>[WHERE where_definition]</w:t>
      </w:r>
      <w:r w:rsidRPr="00967BE1">
        <w:t>  </w:t>
      </w:r>
    </w:p>
    <w:p w:rsidR="0097207E" w:rsidRDefault="0097207E" w:rsidP="00910E82">
      <w:pPr>
        <w:pStyle w:val="3"/>
      </w:pPr>
      <w:r>
        <w:lastRenderedPageBreak/>
        <w:t xml:space="preserve">7.4 </w:t>
      </w:r>
      <w:r w:rsidR="00967BE1" w:rsidRPr="00967BE1">
        <w:rPr>
          <w:rFonts w:hint="eastAsia"/>
        </w:rPr>
        <w:t>Max/min</w:t>
      </w:r>
    </w:p>
    <w:p w:rsidR="00967BE1" w:rsidRDefault="0097207E" w:rsidP="0097207E">
      <w:pPr>
        <w:ind w:firstLine="420"/>
      </w:pPr>
      <w:r w:rsidRPr="00967BE1">
        <w:rPr>
          <w:rFonts w:hint="eastAsia"/>
        </w:rPr>
        <w:t>Max/min</w:t>
      </w:r>
      <w:r w:rsidR="00967BE1" w:rsidRPr="00967BE1">
        <w:rPr>
          <w:rFonts w:hint="eastAsia"/>
        </w:rPr>
        <w:t>函数返回满足</w:t>
      </w:r>
      <w:r w:rsidR="00967BE1" w:rsidRPr="00967BE1">
        <w:rPr>
          <w:rFonts w:hint="eastAsia"/>
        </w:rPr>
        <w:t>where</w:t>
      </w:r>
      <w:r w:rsidR="00967BE1" w:rsidRPr="00967BE1">
        <w:rPr>
          <w:rFonts w:hint="eastAsia"/>
        </w:rPr>
        <w:t>条件的一列的最大</w:t>
      </w:r>
      <w:r w:rsidR="00967BE1" w:rsidRPr="00967BE1">
        <w:rPr>
          <w:rFonts w:hint="eastAsia"/>
        </w:rPr>
        <w:t>/</w:t>
      </w:r>
      <w:r w:rsidR="00967BE1" w:rsidRPr="00967BE1">
        <w:rPr>
          <w:rFonts w:hint="eastAsia"/>
        </w:rPr>
        <w:t>最小值</w:t>
      </w:r>
    </w:p>
    <w:p w:rsidR="00967BE1" w:rsidRPr="00BC7B9F" w:rsidRDefault="00967BE1" w:rsidP="00967BE1">
      <w:pPr>
        <w:pStyle w:val="41"/>
        <w:ind w:firstLine="840"/>
        <w:sectPr w:rsidR="00967BE1" w:rsidRPr="00BC7B9F" w:rsidSect="006717F2">
          <w:pgSz w:w="11906" w:h="16838"/>
          <w:pgMar w:top="1440" w:right="1080" w:bottom="1440" w:left="1080" w:header="851" w:footer="992" w:gutter="0"/>
          <w:cols w:space="425"/>
          <w:docGrid w:type="lines" w:linePitch="312"/>
        </w:sectPr>
      </w:pPr>
      <w:r w:rsidRPr="0097207E">
        <w:rPr>
          <w:rFonts w:hint="eastAsia"/>
          <w:highlight w:val="cyan"/>
        </w:rPr>
        <w:t>Select max(</w:t>
      </w:r>
      <w:r w:rsidRPr="0097207E">
        <w:rPr>
          <w:rFonts w:hint="eastAsia"/>
          <w:highlight w:val="cyan"/>
        </w:rPr>
        <w:t>列名</w:t>
      </w:r>
      <w:r w:rsidRPr="0097207E">
        <w:rPr>
          <w:rFonts w:hint="eastAsia"/>
          <w:highlight w:val="cyan"/>
        </w:rPr>
        <w:t>)</w:t>
      </w:r>
      <w:r w:rsidRPr="0097207E">
        <w:rPr>
          <w:rFonts w:hint="eastAsia"/>
          <w:highlight w:val="cyan"/>
        </w:rPr>
        <w:t xml:space="preserve">　</w:t>
      </w:r>
      <w:r w:rsidRPr="0097207E">
        <w:rPr>
          <w:rFonts w:hint="eastAsia"/>
          <w:highlight w:val="cyan"/>
        </w:rPr>
        <w:t>from tablename</w:t>
      </w:r>
      <w:r w:rsidRPr="0097207E">
        <w:rPr>
          <w:highlight w:val="cyan"/>
        </w:rPr>
        <w:t xml:space="preserve">  [WHERE where_definition]</w:t>
      </w:r>
      <w:r w:rsidRPr="00967BE1">
        <w:t> </w:t>
      </w:r>
    </w:p>
    <w:p w:rsidR="00F4441D" w:rsidRDefault="00F4441D" w:rsidP="005C2D42">
      <w:pPr>
        <w:ind w:firstLine="420"/>
      </w:pPr>
    </w:p>
    <w:p w:rsidR="00360863" w:rsidRDefault="00360863" w:rsidP="00CF0364">
      <w:pPr>
        <w:ind w:firstLine="420"/>
      </w:pPr>
    </w:p>
    <w:p w:rsidR="0065764D" w:rsidRDefault="0046212E" w:rsidP="0046212E">
      <w:pPr>
        <w:pStyle w:val="1"/>
      </w:pPr>
      <w:r w:rsidRPr="0046212E">
        <w:rPr>
          <w:rFonts w:hint="eastAsia"/>
        </w:rPr>
        <w:t>数据完整性</w:t>
      </w:r>
    </w:p>
    <w:p w:rsidR="0046212E" w:rsidRPr="0046212E" w:rsidRDefault="0046212E" w:rsidP="0046212E">
      <w:pPr>
        <w:ind w:firstLine="420"/>
      </w:pPr>
      <w:r w:rsidRPr="0046212E">
        <w:rPr>
          <w:rFonts w:hint="eastAsia"/>
        </w:rPr>
        <w:t>数据完整性是为了保证插入到数据中的数据是正确的，它防止了用户可能的输入错误。</w:t>
      </w:r>
    </w:p>
    <w:p w:rsidR="00776D50" w:rsidRDefault="00121029" w:rsidP="00121029">
      <w:pPr>
        <w:pStyle w:val="2"/>
      </w:pPr>
      <w:r>
        <w:rPr>
          <w:rFonts w:hint="eastAsia"/>
        </w:rPr>
        <w:t xml:space="preserve">1 </w:t>
      </w:r>
      <w:r>
        <w:rPr>
          <w:rFonts w:hint="eastAsia"/>
        </w:rPr>
        <w:t>数据完整性分类</w:t>
      </w:r>
    </w:p>
    <w:p w:rsidR="0046212E" w:rsidRPr="0046212E" w:rsidRDefault="0046212E" w:rsidP="0046212E">
      <w:pPr>
        <w:ind w:firstLine="420"/>
      </w:pPr>
      <w:r w:rsidRPr="0046212E">
        <w:rPr>
          <w:rFonts w:hint="eastAsia"/>
        </w:rPr>
        <w:t>数据完整性主要分为以下三类：</w:t>
      </w:r>
    </w:p>
    <w:p w:rsidR="0046212E" w:rsidRPr="0046212E" w:rsidRDefault="0046212E" w:rsidP="0046212E">
      <w:pPr>
        <w:ind w:firstLine="420"/>
      </w:pPr>
      <w:r>
        <w:rPr>
          <w:rFonts w:hint="eastAsia"/>
        </w:rPr>
        <w:t>（</w:t>
      </w:r>
      <w:r>
        <w:rPr>
          <w:rFonts w:hint="eastAsia"/>
        </w:rPr>
        <w:t>1</w:t>
      </w:r>
      <w:r>
        <w:rPr>
          <w:rFonts w:hint="eastAsia"/>
        </w:rPr>
        <w:t>）</w:t>
      </w:r>
      <w:r w:rsidRPr="0046212E">
        <w:rPr>
          <w:rFonts w:hint="eastAsia"/>
        </w:rPr>
        <w:t>实体完整性：</w:t>
      </w:r>
    </w:p>
    <w:p w:rsidR="0046212E" w:rsidRPr="0046212E" w:rsidRDefault="0046212E" w:rsidP="0046212E">
      <w:pPr>
        <w:ind w:firstLine="420"/>
      </w:pPr>
      <w:r w:rsidRPr="0046212E">
        <w:rPr>
          <w:rFonts w:hint="eastAsia"/>
        </w:rPr>
        <w:t>规定表的一行（即每一条记录）在表中是</w:t>
      </w:r>
      <w:r w:rsidRPr="00F17821">
        <w:rPr>
          <w:rFonts w:hint="eastAsia"/>
          <w:color w:val="FF0000"/>
        </w:rPr>
        <w:t>唯一的实体。</w:t>
      </w:r>
      <w:r w:rsidRPr="0046212E">
        <w:rPr>
          <w:rFonts w:hint="eastAsia"/>
        </w:rPr>
        <w:t>实体完整性通过表的</w:t>
      </w:r>
      <w:r w:rsidRPr="00F17821">
        <w:rPr>
          <w:rFonts w:hint="eastAsia"/>
          <w:color w:val="FF0000"/>
        </w:rPr>
        <w:t>主键</w:t>
      </w:r>
      <w:r w:rsidRPr="0046212E">
        <w:rPr>
          <w:rFonts w:hint="eastAsia"/>
        </w:rPr>
        <w:t>来实现。</w:t>
      </w:r>
    </w:p>
    <w:p w:rsidR="0046212E" w:rsidRPr="0046212E" w:rsidRDefault="0046212E" w:rsidP="0046212E">
      <w:pPr>
        <w:ind w:firstLine="420"/>
      </w:pPr>
      <w:r>
        <w:rPr>
          <w:rFonts w:hint="eastAsia"/>
        </w:rPr>
        <w:t>（</w:t>
      </w:r>
      <w:r>
        <w:rPr>
          <w:rFonts w:hint="eastAsia"/>
        </w:rPr>
        <w:t>2</w:t>
      </w:r>
      <w:r>
        <w:rPr>
          <w:rFonts w:hint="eastAsia"/>
        </w:rPr>
        <w:t>）</w:t>
      </w:r>
      <w:r w:rsidRPr="0046212E">
        <w:rPr>
          <w:rFonts w:hint="eastAsia"/>
        </w:rPr>
        <w:t>域完整性：</w:t>
      </w:r>
    </w:p>
    <w:p w:rsidR="0046212E" w:rsidRPr="0046212E" w:rsidRDefault="0046212E" w:rsidP="0046212E">
      <w:pPr>
        <w:ind w:firstLine="420"/>
      </w:pPr>
      <w:r w:rsidRPr="0046212E">
        <w:rPr>
          <w:rFonts w:hint="eastAsia"/>
        </w:rPr>
        <w:t>指数据库表的列（即字段）必须符合某种特定的数据类型或约束。比如</w:t>
      </w:r>
      <w:r w:rsidRPr="0046212E">
        <w:rPr>
          <w:rFonts w:hint="eastAsia"/>
        </w:rPr>
        <w:t>NOT NULL</w:t>
      </w:r>
      <w:r w:rsidRPr="0046212E">
        <w:rPr>
          <w:rFonts w:hint="eastAsia"/>
        </w:rPr>
        <w:t>。</w:t>
      </w:r>
    </w:p>
    <w:p w:rsidR="0046212E" w:rsidRPr="0046212E" w:rsidRDefault="0046212E" w:rsidP="0046212E">
      <w:pPr>
        <w:ind w:firstLine="420"/>
      </w:pPr>
      <w:r>
        <w:rPr>
          <w:rFonts w:hint="eastAsia"/>
        </w:rPr>
        <w:t>（</w:t>
      </w:r>
      <w:r>
        <w:rPr>
          <w:rFonts w:hint="eastAsia"/>
        </w:rPr>
        <w:t>3</w:t>
      </w:r>
      <w:r>
        <w:rPr>
          <w:rFonts w:hint="eastAsia"/>
        </w:rPr>
        <w:t>）</w:t>
      </w:r>
      <w:r w:rsidRPr="0046212E">
        <w:rPr>
          <w:rFonts w:hint="eastAsia"/>
        </w:rPr>
        <w:t>参照完整性：</w:t>
      </w:r>
    </w:p>
    <w:p w:rsidR="0046212E" w:rsidRDefault="0046212E" w:rsidP="0046212E">
      <w:pPr>
        <w:ind w:firstLine="420"/>
      </w:pPr>
      <w:r w:rsidRPr="0046212E">
        <w:rPr>
          <w:rFonts w:hint="eastAsia"/>
        </w:rPr>
        <w:t>保证一个表的</w:t>
      </w:r>
      <w:r w:rsidRPr="00D40AF3">
        <w:rPr>
          <w:rFonts w:hint="eastAsia"/>
          <w:color w:val="FF0000"/>
        </w:rPr>
        <w:t>外键和另一个表的主键</w:t>
      </w:r>
      <w:r w:rsidRPr="0046212E">
        <w:rPr>
          <w:rFonts w:hint="eastAsia"/>
        </w:rPr>
        <w:t>对应。</w:t>
      </w:r>
    </w:p>
    <w:p w:rsidR="00F037E6" w:rsidRPr="00CD0CA1" w:rsidRDefault="00121029" w:rsidP="00121029">
      <w:pPr>
        <w:pStyle w:val="2"/>
      </w:pPr>
      <w:r>
        <w:rPr>
          <w:rFonts w:hint="eastAsia"/>
        </w:rPr>
        <w:t xml:space="preserve">2 </w:t>
      </w:r>
      <w:r w:rsidR="0007038B" w:rsidRPr="00CD0CA1">
        <w:rPr>
          <w:rFonts w:hint="eastAsia"/>
        </w:rPr>
        <w:t>主键、外键、索引的区别</w:t>
      </w:r>
    </w:p>
    <w:tbl>
      <w:tblPr>
        <w:tblStyle w:val="af7"/>
        <w:tblW w:w="5000" w:type="pct"/>
        <w:tblLook w:val="04A0" w:firstRow="1" w:lastRow="0" w:firstColumn="1" w:lastColumn="0" w:noHBand="0" w:noVBand="1"/>
      </w:tblPr>
      <w:tblGrid>
        <w:gridCol w:w="705"/>
        <w:gridCol w:w="3328"/>
        <w:gridCol w:w="3230"/>
        <w:gridCol w:w="2473"/>
      </w:tblGrid>
      <w:tr w:rsidR="00F037E6" w:rsidRPr="00F037E6" w:rsidTr="005C2FFC">
        <w:tc>
          <w:tcPr>
            <w:tcW w:w="362" w:type="pct"/>
            <w:hideMark/>
          </w:tcPr>
          <w:p w:rsidR="00F037E6" w:rsidRPr="00F037E6" w:rsidRDefault="00F037E6" w:rsidP="00F037E6">
            <w:pPr>
              <w:pStyle w:val="a9"/>
              <w:rPr>
                <w:rFonts w:ascii="Verdana" w:hAnsi="Verdana" w:cs="宋体"/>
                <w:color w:val="454545"/>
              </w:rPr>
            </w:pPr>
            <w:r w:rsidRPr="00F037E6">
              <w:t> </w:t>
            </w:r>
          </w:p>
        </w:tc>
        <w:tc>
          <w:tcPr>
            <w:tcW w:w="1709" w:type="pct"/>
            <w:hideMark/>
          </w:tcPr>
          <w:p w:rsidR="00F037E6" w:rsidRPr="00F037E6" w:rsidRDefault="00F037E6" w:rsidP="00F037E6">
            <w:pPr>
              <w:pStyle w:val="a9"/>
              <w:rPr>
                <w:rFonts w:ascii="Verdana" w:hAnsi="Verdana" w:cs="宋体"/>
                <w:color w:val="454545"/>
              </w:rPr>
            </w:pPr>
            <w:r w:rsidRPr="00F037E6">
              <w:rPr>
                <w:rFonts w:ascii="宋体" w:hAnsi="宋体" w:cs="宋体" w:hint="eastAsia"/>
              </w:rPr>
              <w:t>主键</w:t>
            </w:r>
          </w:p>
        </w:tc>
        <w:tc>
          <w:tcPr>
            <w:tcW w:w="1659" w:type="pct"/>
            <w:hideMark/>
          </w:tcPr>
          <w:p w:rsidR="00F037E6" w:rsidRPr="00F037E6" w:rsidRDefault="00F037E6" w:rsidP="00F037E6">
            <w:pPr>
              <w:pStyle w:val="a9"/>
              <w:rPr>
                <w:rFonts w:ascii="Verdana" w:hAnsi="Verdana" w:cs="宋体"/>
                <w:color w:val="454545"/>
              </w:rPr>
            </w:pPr>
            <w:r w:rsidRPr="00F037E6">
              <w:rPr>
                <w:rFonts w:ascii="宋体" w:hAnsi="宋体" w:cs="宋体" w:hint="eastAsia"/>
              </w:rPr>
              <w:t>外键</w:t>
            </w:r>
          </w:p>
        </w:tc>
        <w:tc>
          <w:tcPr>
            <w:tcW w:w="1270" w:type="pct"/>
            <w:hideMark/>
          </w:tcPr>
          <w:p w:rsidR="00F037E6" w:rsidRPr="00F037E6" w:rsidRDefault="00F037E6" w:rsidP="00F037E6">
            <w:pPr>
              <w:pStyle w:val="a9"/>
              <w:rPr>
                <w:rFonts w:ascii="Verdana" w:hAnsi="Verdana" w:cs="宋体"/>
                <w:color w:val="454545"/>
              </w:rPr>
            </w:pPr>
            <w:r w:rsidRPr="00F037E6">
              <w:rPr>
                <w:rFonts w:ascii="宋体" w:hAnsi="宋体" w:cs="宋体" w:hint="eastAsia"/>
              </w:rPr>
              <w:t>索引</w:t>
            </w:r>
          </w:p>
        </w:tc>
      </w:tr>
      <w:tr w:rsidR="00F037E6" w:rsidRPr="00F037E6" w:rsidTr="005C2FFC">
        <w:tc>
          <w:tcPr>
            <w:tcW w:w="362" w:type="pct"/>
            <w:hideMark/>
          </w:tcPr>
          <w:p w:rsidR="00F037E6" w:rsidRPr="00F037E6" w:rsidRDefault="0007038B" w:rsidP="00F037E6">
            <w:pPr>
              <w:pStyle w:val="01"/>
              <w:rPr>
                <w:rFonts w:ascii="Verdana" w:hAnsi="Verdana" w:cs="宋体"/>
                <w:color w:val="454545"/>
              </w:rPr>
            </w:pPr>
            <w:r>
              <w:rPr>
                <w:rFonts w:ascii="宋体" w:hAnsi="宋体" w:cs="宋体" w:hint="eastAsia"/>
              </w:rPr>
              <w:t>定义</w:t>
            </w:r>
          </w:p>
        </w:tc>
        <w:tc>
          <w:tcPr>
            <w:tcW w:w="170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唯一标识一条记录，不能有重复的，不允许为空</w:t>
            </w:r>
          </w:p>
        </w:tc>
        <w:tc>
          <w:tcPr>
            <w:tcW w:w="165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表的外键是另一表的主键</w:t>
            </w:r>
            <w:r w:rsidRPr="00F037E6">
              <w:rPr>
                <w:rFonts w:ascii="ˎ̥" w:hAnsi="ˎ̥"/>
              </w:rPr>
              <w:t>, </w:t>
            </w:r>
            <w:r w:rsidRPr="00F037E6">
              <w:rPr>
                <w:rFonts w:ascii="宋体" w:hAnsi="宋体" w:cs="宋体" w:hint="eastAsia"/>
              </w:rPr>
              <w:t>外键可以有重复的</w:t>
            </w:r>
            <w:r w:rsidRPr="00F037E6">
              <w:t>, </w:t>
            </w:r>
            <w:r w:rsidRPr="00F037E6">
              <w:rPr>
                <w:rFonts w:ascii="宋体" w:hAnsi="宋体" w:cs="宋体" w:hint="eastAsia"/>
              </w:rPr>
              <w:t>可以是空值</w:t>
            </w:r>
          </w:p>
        </w:tc>
        <w:tc>
          <w:tcPr>
            <w:tcW w:w="1270"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该字段没有重复值，但可以有一个空值</w:t>
            </w:r>
          </w:p>
        </w:tc>
      </w:tr>
      <w:tr w:rsidR="00F037E6" w:rsidRPr="00F037E6" w:rsidTr="005C2FFC">
        <w:tc>
          <w:tcPr>
            <w:tcW w:w="362" w:type="pct"/>
            <w:hideMark/>
          </w:tcPr>
          <w:p w:rsidR="00F037E6" w:rsidRPr="00F037E6" w:rsidRDefault="0007038B" w:rsidP="00F037E6">
            <w:pPr>
              <w:pStyle w:val="01"/>
              <w:rPr>
                <w:rFonts w:ascii="Verdana" w:hAnsi="Verdana" w:cs="宋体"/>
                <w:color w:val="454545"/>
              </w:rPr>
            </w:pPr>
            <w:r>
              <w:rPr>
                <w:rFonts w:ascii="宋体" w:hAnsi="宋体" w:cs="宋体" w:hint="eastAsia"/>
              </w:rPr>
              <w:t>作用</w:t>
            </w:r>
          </w:p>
        </w:tc>
        <w:tc>
          <w:tcPr>
            <w:tcW w:w="170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用来保证数据完整性</w:t>
            </w:r>
          </w:p>
        </w:tc>
        <w:tc>
          <w:tcPr>
            <w:tcW w:w="165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用来和其他表建立联系用的</w:t>
            </w:r>
          </w:p>
        </w:tc>
        <w:tc>
          <w:tcPr>
            <w:tcW w:w="1270"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是提高查询排序的速度</w:t>
            </w:r>
          </w:p>
        </w:tc>
      </w:tr>
      <w:tr w:rsidR="00F037E6" w:rsidRPr="00F037E6" w:rsidTr="005C2FFC">
        <w:tc>
          <w:tcPr>
            <w:tcW w:w="362" w:type="pct"/>
            <w:hideMark/>
          </w:tcPr>
          <w:p w:rsidR="00F037E6" w:rsidRPr="00F037E6" w:rsidRDefault="0007038B" w:rsidP="00F037E6">
            <w:pPr>
              <w:pStyle w:val="01"/>
              <w:rPr>
                <w:rFonts w:ascii="Verdana" w:hAnsi="Verdana" w:cs="宋体"/>
                <w:color w:val="454545"/>
              </w:rPr>
            </w:pPr>
            <w:r>
              <w:rPr>
                <w:rFonts w:ascii="宋体" w:hAnsi="宋体" w:cs="宋体" w:hint="eastAsia"/>
              </w:rPr>
              <w:t>个数</w:t>
            </w:r>
          </w:p>
        </w:tc>
        <w:tc>
          <w:tcPr>
            <w:tcW w:w="170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主键只能有一个</w:t>
            </w:r>
          </w:p>
        </w:tc>
        <w:tc>
          <w:tcPr>
            <w:tcW w:w="1659"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一个表可以有多个外键</w:t>
            </w:r>
          </w:p>
        </w:tc>
        <w:tc>
          <w:tcPr>
            <w:tcW w:w="1270" w:type="pct"/>
            <w:hideMark/>
          </w:tcPr>
          <w:p w:rsidR="00F037E6" w:rsidRPr="00F037E6" w:rsidRDefault="00F037E6" w:rsidP="00F037E6">
            <w:pPr>
              <w:pStyle w:val="01"/>
              <w:rPr>
                <w:rFonts w:ascii="Verdana" w:hAnsi="Verdana" w:cs="宋体"/>
                <w:color w:val="454545"/>
              </w:rPr>
            </w:pPr>
            <w:r w:rsidRPr="00F037E6">
              <w:rPr>
                <w:rFonts w:ascii="宋体" w:hAnsi="宋体" w:cs="宋体" w:hint="eastAsia"/>
              </w:rPr>
              <w:t>一个表可以有多个惟一索引</w:t>
            </w:r>
          </w:p>
        </w:tc>
      </w:tr>
    </w:tbl>
    <w:p w:rsidR="005C2FFC" w:rsidRPr="005C2FFC" w:rsidRDefault="005C2FFC" w:rsidP="005C2FFC">
      <w:pPr>
        <w:ind w:firstLine="420"/>
      </w:pPr>
      <w:r w:rsidRPr="005C2FFC">
        <w:rPr>
          <w:rFonts w:hint="eastAsia"/>
        </w:rPr>
        <w:t>数据库主键主键：表中经常有</w:t>
      </w:r>
      <w:r w:rsidRPr="00C0438F">
        <w:rPr>
          <w:rFonts w:hint="eastAsia"/>
          <w:color w:val="FF0000"/>
        </w:rPr>
        <w:t>一个列或列的组合，其值能唯一地标识表中的每一行</w:t>
      </w:r>
      <w:r w:rsidRPr="005C2FFC">
        <w:rPr>
          <w:rFonts w:hint="eastAsia"/>
        </w:rPr>
        <w:t>。这样的一列或多列称为表的主键，通过它可强制表的实体完整性。当创建或更改表时可通过定义</w:t>
      </w:r>
      <w:r w:rsidRPr="005C2FFC">
        <w:rPr>
          <w:rFonts w:hint="eastAsia"/>
        </w:rPr>
        <w:t xml:space="preserve"> PRIMARY KEY </w:t>
      </w:r>
      <w:r w:rsidRPr="005C2FFC">
        <w:rPr>
          <w:rFonts w:hint="eastAsia"/>
        </w:rPr>
        <w:t>约束来创建主键。一个表只能有一个</w:t>
      </w:r>
      <w:r w:rsidRPr="005C2FFC">
        <w:rPr>
          <w:rFonts w:hint="eastAsia"/>
        </w:rPr>
        <w:t xml:space="preserve"> PRIMARY KEY </w:t>
      </w:r>
      <w:r w:rsidRPr="005C2FFC">
        <w:rPr>
          <w:rFonts w:hint="eastAsia"/>
        </w:rPr>
        <w:t>约束，而且</w:t>
      </w:r>
      <w:r w:rsidRPr="005C2FFC">
        <w:rPr>
          <w:rFonts w:hint="eastAsia"/>
        </w:rPr>
        <w:t xml:space="preserve"> PRIMARY KEY </w:t>
      </w:r>
      <w:r w:rsidRPr="005C2FFC">
        <w:rPr>
          <w:rFonts w:hint="eastAsia"/>
        </w:rPr>
        <w:t>约束中的列不能接受空值。由于</w:t>
      </w:r>
      <w:r w:rsidRPr="005C2FFC">
        <w:rPr>
          <w:rFonts w:hint="eastAsia"/>
        </w:rPr>
        <w:t xml:space="preserve"> PRIMARY KEY </w:t>
      </w:r>
      <w:r w:rsidRPr="005C2FFC">
        <w:rPr>
          <w:rFonts w:hint="eastAsia"/>
        </w:rPr>
        <w:t>约束确保唯一数据，所以经常用来定义标识列。</w:t>
      </w:r>
      <w:r w:rsidRPr="005C2FFC">
        <w:rPr>
          <w:rFonts w:hint="eastAsia"/>
        </w:rPr>
        <w:t xml:space="preserve"> </w:t>
      </w:r>
      <w:r w:rsidRPr="005C2FFC">
        <w:rPr>
          <w:rFonts w:hint="eastAsia"/>
        </w:rPr>
        <w:t>作用</w:t>
      </w:r>
      <w:r w:rsidRPr="005C2FFC">
        <w:rPr>
          <w:rFonts w:hint="eastAsia"/>
        </w:rPr>
        <w:t xml:space="preserve"> :</w:t>
      </w:r>
    </w:p>
    <w:p w:rsidR="005C2FFC" w:rsidRPr="005C2FFC" w:rsidRDefault="005C2FFC" w:rsidP="005C2FFC">
      <w:pPr>
        <w:ind w:firstLine="420"/>
      </w:pPr>
      <w:r w:rsidRPr="005C2FFC">
        <w:rPr>
          <w:rFonts w:hint="eastAsia"/>
        </w:rPr>
        <w:t>1</w:t>
      </w:r>
      <w:r w:rsidRPr="005C2FFC">
        <w:rPr>
          <w:rFonts w:hint="eastAsia"/>
        </w:rPr>
        <w:t>）保证实体的完整性</w:t>
      </w:r>
      <w:r w:rsidRPr="005C2FFC">
        <w:rPr>
          <w:rFonts w:hint="eastAsia"/>
        </w:rPr>
        <w:t xml:space="preserve">; </w:t>
      </w:r>
    </w:p>
    <w:p w:rsidR="005C2FFC" w:rsidRPr="005C2FFC" w:rsidRDefault="005C2FFC" w:rsidP="005C2FFC">
      <w:pPr>
        <w:ind w:firstLine="420"/>
      </w:pPr>
      <w:r w:rsidRPr="005C2FFC">
        <w:rPr>
          <w:rFonts w:hint="eastAsia"/>
        </w:rPr>
        <w:t>2</w:t>
      </w:r>
      <w:r w:rsidRPr="005C2FFC">
        <w:rPr>
          <w:rFonts w:hint="eastAsia"/>
        </w:rPr>
        <w:t>）加快数据库的操作速度</w:t>
      </w:r>
    </w:p>
    <w:p w:rsidR="005C2FFC" w:rsidRPr="005C2FFC" w:rsidRDefault="005C2FFC" w:rsidP="005C2FFC">
      <w:pPr>
        <w:ind w:firstLine="420"/>
      </w:pPr>
      <w:r w:rsidRPr="005C2FFC">
        <w:rPr>
          <w:rFonts w:hint="eastAsia"/>
        </w:rPr>
        <w:t>3</w:t>
      </w:r>
      <w:r w:rsidRPr="005C2FFC">
        <w:rPr>
          <w:rFonts w:hint="eastAsia"/>
        </w:rPr>
        <w:t>）在表中添加新记录时，会自动检查新记录的主键值，不允许该值与其他记录的主键值重复。</w:t>
      </w:r>
      <w:r w:rsidRPr="005C2FFC">
        <w:rPr>
          <w:rFonts w:hint="eastAsia"/>
        </w:rPr>
        <w:t xml:space="preserve"> </w:t>
      </w:r>
    </w:p>
    <w:p w:rsidR="005C2FFC" w:rsidRPr="005C2FFC" w:rsidRDefault="005C2FFC" w:rsidP="005C2FFC">
      <w:pPr>
        <w:ind w:firstLine="420"/>
      </w:pPr>
      <w:r w:rsidRPr="005C2FFC">
        <w:rPr>
          <w:rFonts w:hint="eastAsia"/>
        </w:rPr>
        <w:t xml:space="preserve">4) </w:t>
      </w:r>
      <w:r w:rsidRPr="005C2FFC">
        <w:rPr>
          <w:rFonts w:hint="eastAsia"/>
        </w:rPr>
        <w:t>自动按主键值的顺序显示表中的记录。如果没有定义主键，则按输入记录的顺序显示表中的记录。</w:t>
      </w:r>
    </w:p>
    <w:p w:rsidR="00F037E6" w:rsidRDefault="00121029" w:rsidP="00121029">
      <w:pPr>
        <w:pStyle w:val="2"/>
      </w:pPr>
      <w:r>
        <w:rPr>
          <w:rFonts w:hint="eastAsia"/>
        </w:rPr>
        <w:t xml:space="preserve">3 </w:t>
      </w:r>
      <w:r>
        <w:rPr>
          <w:rFonts w:hint="eastAsia"/>
        </w:rPr>
        <w:t>定义表的约束</w:t>
      </w:r>
    </w:p>
    <w:p w:rsidR="0011787B" w:rsidRDefault="0011787B" w:rsidP="00121029">
      <w:pPr>
        <w:ind w:firstLine="420"/>
      </w:pPr>
      <w:r>
        <w:rPr>
          <w:rFonts w:hint="eastAsia"/>
        </w:rPr>
        <w:t>定义约束</w:t>
      </w:r>
    </w:p>
    <w:p w:rsidR="0011787B" w:rsidRDefault="0011787B" w:rsidP="0011787B">
      <w:pPr>
        <w:pStyle w:val="41"/>
        <w:ind w:firstLine="840"/>
      </w:pPr>
      <w:r w:rsidRPr="0011787B">
        <w:rPr>
          <w:rFonts w:hint="eastAsia"/>
          <w:highlight w:val="cyan"/>
        </w:rPr>
        <w:t>ALTER TABLE table_name ADD CONSTRAINT constraint_name constraint_type constraint_definition</w:t>
      </w:r>
      <w:r w:rsidRPr="0011787B">
        <w:rPr>
          <w:rFonts w:hint="eastAsia"/>
        </w:rPr>
        <w:t xml:space="preserve"> </w:t>
      </w:r>
    </w:p>
    <w:p w:rsidR="006832B3" w:rsidRDefault="004B2362" w:rsidP="0011787B">
      <w:pPr>
        <w:ind w:firstLine="420"/>
      </w:pPr>
      <w:r>
        <w:rPr>
          <w:rFonts w:hint="eastAsia"/>
        </w:rPr>
        <w:t>参数解释</w:t>
      </w:r>
    </w:p>
    <w:p w:rsidR="0011787B" w:rsidRDefault="004B2362" w:rsidP="0011787B">
      <w:pPr>
        <w:ind w:firstLine="420"/>
      </w:pPr>
      <w:r>
        <w:rPr>
          <w:rFonts w:hint="eastAsia"/>
        </w:rPr>
        <w:t>（</w:t>
      </w:r>
      <w:r>
        <w:rPr>
          <w:rFonts w:hint="eastAsia"/>
        </w:rPr>
        <w:t>1</w:t>
      </w:r>
      <w:r>
        <w:rPr>
          <w:rFonts w:hint="eastAsia"/>
        </w:rPr>
        <w:t>）</w:t>
      </w:r>
      <w:r w:rsidR="0011787B" w:rsidRPr="0011787B">
        <w:rPr>
          <w:rFonts w:hint="eastAsia"/>
        </w:rPr>
        <w:t xml:space="preserve">table_name </w:t>
      </w:r>
      <w:r w:rsidR="0011787B" w:rsidRPr="0011787B">
        <w:rPr>
          <w:rFonts w:hint="eastAsia"/>
        </w:rPr>
        <w:t>要修改的表的名称</w:t>
      </w:r>
      <w:r w:rsidR="0011787B" w:rsidRPr="0011787B">
        <w:rPr>
          <w:rFonts w:hint="eastAsia"/>
        </w:rPr>
        <w:t xml:space="preserve"> </w:t>
      </w:r>
    </w:p>
    <w:p w:rsidR="0011787B" w:rsidRDefault="004B2362" w:rsidP="0011787B">
      <w:pPr>
        <w:ind w:firstLine="420"/>
      </w:pPr>
      <w:r>
        <w:rPr>
          <w:rFonts w:hint="eastAsia"/>
        </w:rPr>
        <w:t>（</w:t>
      </w:r>
      <w:r>
        <w:rPr>
          <w:rFonts w:hint="eastAsia"/>
        </w:rPr>
        <w:t>2</w:t>
      </w:r>
      <w:r>
        <w:rPr>
          <w:rFonts w:hint="eastAsia"/>
        </w:rPr>
        <w:t>）</w:t>
      </w:r>
      <w:r w:rsidR="0011787B" w:rsidRPr="0011787B">
        <w:rPr>
          <w:rFonts w:hint="eastAsia"/>
        </w:rPr>
        <w:t xml:space="preserve">constraint_name </w:t>
      </w:r>
      <w:r w:rsidR="0011787B" w:rsidRPr="0011787B">
        <w:rPr>
          <w:rFonts w:hint="eastAsia"/>
        </w:rPr>
        <w:t>约束的名称</w:t>
      </w:r>
      <w:r w:rsidR="0011787B" w:rsidRPr="0011787B">
        <w:rPr>
          <w:rFonts w:hint="eastAsia"/>
        </w:rPr>
        <w:t xml:space="preserve"> </w:t>
      </w:r>
    </w:p>
    <w:p w:rsidR="004B2362" w:rsidRDefault="004B2362" w:rsidP="0011787B">
      <w:pPr>
        <w:ind w:firstLine="420"/>
      </w:pPr>
      <w:r>
        <w:rPr>
          <w:rFonts w:hint="eastAsia"/>
        </w:rPr>
        <w:t>（</w:t>
      </w:r>
      <w:r>
        <w:rPr>
          <w:rFonts w:hint="eastAsia"/>
        </w:rPr>
        <w:t>3</w:t>
      </w:r>
      <w:r>
        <w:rPr>
          <w:rFonts w:hint="eastAsia"/>
        </w:rPr>
        <w:t>）</w:t>
      </w:r>
      <w:r w:rsidR="0011787B" w:rsidRPr="0011787B">
        <w:rPr>
          <w:rFonts w:hint="eastAsia"/>
        </w:rPr>
        <w:t xml:space="preserve">constraint_type </w:t>
      </w:r>
      <w:r w:rsidR="0011787B" w:rsidRPr="0011787B">
        <w:rPr>
          <w:rFonts w:hint="eastAsia"/>
        </w:rPr>
        <w:t>约束的类型，有以下四种：</w:t>
      </w:r>
      <w:r w:rsidR="0011787B" w:rsidRPr="0011787B">
        <w:rPr>
          <w:rFonts w:hint="eastAsia"/>
        </w:rPr>
        <w:t xml:space="preserve"> </w:t>
      </w:r>
    </w:p>
    <w:p w:rsidR="004B2362" w:rsidRDefault="0011787B" w:rsidP="004B2362">
      <w:pPr>
        <w:pStyle w:val="41"/>
        <w:ind w:firstLine="840"/>
      </w:pPr>
      <w:r w:rsidRPr="0011787B">
        <w:rPr>
          <w:rFonts w:hint="eastAsia"/>
        </w:rPr>
        <w:t xml:space="preserve">PRIMARY KEY </w:t>
      </w:r>
      <w:r w:rsidRPr="0011787B">
        <w:rPr>
          <w:rFonts w:hint="eastAsia"/>
        </w:rPr>
        <w:t>主键约束</w:t>
      </w:r>
      <w:r w:rsidRPr="0011787B">
        <w:rPr>
          <w:rFonts w:hint="eastAsia"/>
        </w:rPr>
        <w:t xml:space="preserve"> </w:t>
      </w:r>
    </w:p>
    <w:p w:rsidR="004B2362" w:rsidRDefault="0011787B" w:rsidP="004B2362">
      <w:pPr>
        <w:pStyle w:val="41"/>
        <w:ind w:firstLine="840"/>
      </w:pPr>
      <w:r w:rsidRPr="0011787B">
        <w:rPr>
          <w:rFonts w:hint="eastAsia"/>
        </w:rPr>
        <w:t xml:space="preserve">FOREIGN KEY </w:t>
      </w:r>
      <w:r w:rsidRPr="0011787B">
        <w:rPr>
          <w:rFonts w:hint="eastAsia"/>
        </w:rPr>
        <w:t>外键约束</w:t>
      </w:r>
      <w:r w:rsidRPr="0011787B">
        <w:rPr>
          <w:rFonts w:hint="eastAsia"/>
        </w:rPr>
        <w:t xml:space="preserve"> </w:t>
      </w:r>
    </w:p>
    <w:p w:rsidR="004B2362" w:rsidRDefault="0011787B" w:rsidP="004B2362">
      <w:pPr>
        <w:pStyle w:val="41"/>
        <w:ind w:firstLine="840"/>
      </w:pPr>
      <w:r w:rsidRPr="0011787B">
        <w:rPr>
          <w:rFonts w:hint="eastAsia"/>
        </w:rPr>
        <w:t xml:space="preserve">CHECK </w:t>
      </w:r>
      <w:r w:rsidRPr="0011787B">
        <w:rPr>
          <w:rFonts w:hint="eastAsia"/>
        </w:rPr>
        <w:t>检查约束</w:t>
      </w:r>
      <w:r w:rsidRPr="0011787B">
        <w:rPr>
          <w:rFonts w:hint="eastAsia"/>
        </w:rPr>
        <w:t xml:space="preserve"> </w:t>
      </w:r>
    </w:p>
    <w:p w:rsidR="006832B3" w:rsidRDefault="0011787B" w:rsidP="004B2362">
      <w:pPr>
        <w:pStyle w:val="41"/>
        <w:ind w:firstLine="840"/>
      </w:pPr>
      <w:r w:rsidRPr="0011787B">
        <w:rPr>
          <w:rFonts w:hint="eastAsia"/>
        </w:rPr>
        <w:t xml:space="preserve">UNIQUE </w:t>
      </w:r>
      <w:r w:rsidRPr="0011787B">
        <w:rPr>
          <w:rFonts w:hint="eastAsia"/>
        </w:rPr>
        <w:t>唯一约束</w:t>
      </w:r>
      <w:r w:rsidRPr="0011787B">
        <w:rPr>
          <w:rFonts w:hint="eastAsia"/>
        </w:rPr>
        <w:t xml:space="preserve"> </w:t>
      </w:r>
    </w:p>
    <w:p w:rsidR="006832B3" w:rsidRDefault="004B2362" w:rsidP="0011787B">
      <w:pPr>
        <w:ind w:firstLine="420"/>
      </w:pPr>
      <w:r>
        <w:rPr>
          <w:rFonts w:hint="eastAsia"/>
        </w:rPr>
        <w:t>（</w:t>
      </w:r>
      <w:r>
        <w:rPr>
          <w:rFonts w:hint="eastAsia"/>
        </w:rPr>
        <w:t>4</w:t>
      </w:r>
      <w:r>
        <w:rPr>
          <w:rFonts w:hint="eastAsia"/>
        </w:rPr>
        <w:t>）</w:t>
      </w:r>
      <w:r w:rsidR="0011787B" w:rsidRPr="0011787B">
        <w:rPr>
          <w:rFonts w:hint="eastAsia"/>
        </w:rPr>
        <w:t xml:space="preserve">constraint_defintion </w:t>
      </w:r>
      <w:r w:rsidR="0011787B" w:rsidRPr="0011787B">
        <w:rPr>
          <w:rFonts w:hint="eastAsia"/>
        </w:rPr>
        <w:t>约束的定义，不同的约束种类约束的定义是不一样的，每种约束的定义如下：</w:t>
      </w:r>
    </w:p>
    <w:p w:rsidR="006832B3" w:rsidRPr="00121029" w:rsidRDefault="0011787B" w:rsidP="004B2362">
      <w:pPr>
        <w:pStyle w:val="41"/>
        <w:ind w:firstLine="840"/>
      </w:pPr>
      <w:r w:rsidRPr="0011787B">
        <w:rPr>
          <w:rFonts w:hint="eastAsia"/>
        </w:rPr>
        <w:t>PRIMARY KEY (field_list)</w:t>
      </w:r>
      <w:r w:rsidR="006832B3">
        <w:t>//</w:t>
      </w:r>
      <w:r w:rsidRPr="0011787B">
        <w:rPr>
          <w:rFonts w:hint="eastAsia"/>
        </w:rPr>
        <w:t xml:space="preserve"> </w:t>
      </w:r>
      <w:r w:rsidR="006832B3" w:rsidRPr="00121029">
        <w:rPr>
          <w:rFonts w:hint="eastAsia"/>
        </w:rPr>
        <w:t>定义主键约束</w:t>
      </w:r>
      <w:r w:rsidR="006832B3">
        <w:rPr>
          <w:rFonts w:hint="eastAsia"/>
        </w:rPr>
        <w:t>，</w:t>
      </w:r>
      <w:r w:rsidR="006832B3" w:rsidRPr="00121029">
        <w:rPr>
          <w:rFonts w:hint="eastAsia"/>
        </w:rPr>
        <w:t>不允许为空，不允许重复</w:t>
      </w:r>
    </w:p>
    <w:p w:rsidR="006832B3" w:rsidRDefault="0011787B" w:rsidP="004B2362">
      <w:pPr>
        <w:pStyle w:val="41"/>
        <w:ind w:firstLine="840"/>
      </w:pPr>
      <w:r w:rsidRPr="0011787B">
        <w:rPr>
          <w:rFonts w:hint="eastAsia"/>
        </w:rPr>
        <w:t xml:space="preserve">FOREIGN KEY (source_field_name) REFERENCES target_table(target_field_name) </w:t>
      </w:r>
      <w:r w:rsidR="006832B3">
        <w:rPr>
          <w:rFonts w:hint="eastAsia"/>
        </w:rPr>
        <w:t>//</w:t>
      </w:r>
      <w:r w:rsidR="006832B3">
        <w:rPr>
          <w:rFonts w:hint="eastAsia"/>
        </w:rPr>
        <w:t>外键约束</w:t>
      </w:r>
    </w:p>
    <w:p w:rsidR="006832B3" w:rsidRDefault="0011787B" w:rsidP="004B2362">
      <w:pPr>
        <w:pStyle w:val="41"/>
        <w:ind w:firstLine="840"/>
      </w:pPr>
      <w:r w:rsidRPr="0011787B">
        <w:rPr>
          <w:rFonts w:hint="eastAsia"/>
        </w:rPr>
        <w:lastRenderedPageBreak/>
        <w:t xml:space="preserve">CHECK (condition) </w:t>
      </w:r>
      <w:r w:rsidR="006832B3">
        <w:t>//</w:t>
      </w:r>
      <w:r w:rsidR="006832B3">
        <w:rPr>
          <w:rFonts w:hint="eastAsia"/>
        </w:rPr>
        <w:t>检查约束</w:t>
      </w:r>
    </w:p>
    <w:p w:rsidR="0011787B" w:rsidRDefault="0011787B" w:rsidP="004B2362">
      <w:pPr>
        <w:pStyle w:val="41"/>
        <w:ind w:firstLine="840"/>
      </w:pPr>
      <w:r w:rsidRPr="0011787B">
        <w:rPr>
          <w:rFonts w:hint="eastAsia"/>
        </w:rPr>
        <w:t>UNIQUE (field_name)</w:t>
      </w:r>
      <w:r w:rsidR="006832B3">
        <w:t>//</w:t>
      </w:r>
      <w:r w:rsidR="006832B3">
        <w:rPr>
          <w:rFonts w:hint="eastAsia"/>
        </w:rPr>
        <w:t>唯一约束</w:t>
      </w:r>
    </w:p>
    <w:p w:rsidR="00121029" w:rsidRPr="00121029" w:rsidRDefault="00121029" w:rsidP="00121029">
      <w:pPr>
        <w:ind w:firstLine="420"/>
      </w:pPr>
      <w:r w:rsidRPr="00121029">
        <w:rPr>
          <w:rFonts w:hint="eastAsia"/>
        </w:rPr>
        <w:t>定义主键自动增长</w:t>
      </w:r>
    </w:p>
    <w:p w:rsidR="00121029" w:rsidRPr="00121029" w:rsidRDefault="00121029" w:rsidP="00121029">
      <w:pPr>
        <w:ind w:firstLine="420"/>
      </w:pPr>
      <w:r w:rsidRPr="00121029">
        <w:t xml:space="preserve">  </w:t>
      </w:r>
      <w:r w:rsidR="007D6BAC">
        <w:t xml:space="preserve">  </w:t>
      </w:r>
      <w:r w:rsidRPr="00B8524E">
        <w:rPr>
          <w:highlight w:val="cyan"/>
        </w:rPr>
        <w:t>auto_increment</w:t>
      </w:r>
    </w:p>
    <w:p w:rsidR="00121029" w:rsidRPr="00121029" w:rsidRDefault="00121029" w:rsidP="00121029">
      <w:pPr>
        <w:ind w:firstLine="420"/>
      </w:pPr>
      <w:r w:rsidRPr="00121029">
        <w:rPr>
          <w:rFonts w:hint="eastAsia"/>
        </w:rPr>
        <w:t>定义非空约束</w:t>
      </w:r>
    </w:p>
    <w:p w:rsidR="00121029" w:rsidRPr="00121029" w:rsidRDefault="00121029" w:rsidP="00121029">
      <w:pPr>
        <w:ind w:firstLine="420"/>
      </w:pPr>
      <w:r w:rsidRPr="00121029">
        <w:t xml:space="preserve"> </w:t>
      </w:r>
      <w:r w:rsidR="00B8524E">
        <w:t xml:space="preserve"> </w:t>
      </w:r>
      <w:r w:rsidR="00B8524E" w:rsidRPr="00B8524E">
        <w:rPr>
          <w:highlight w:val="cyan"/>
        </w:rPr>
        <w:t xml:space="preserve"> </w:t>
      </w:r>
      <w:r w:rsidRPr="00B8524E">
        <w:rPr>
          <w:highlight w:val="cyan"/>
        </w:rPr>
        <w:t xml:space="preserve"> not null</w:t>
      </w:r>
    </w:p>
    <w:p w:rsidR="000A5E7C" w:rsidRPr="000A5E7C" w:rsidRDefault="000A5E7C" w:rsidP="000A5E7C">
      <w:pPr>
        <w:ind w:firstLine="420"/>
      </w:pPr>
      <w:r w:rsidRPr="000A5E7C">
        <w:rPr>
          <w:rFonts w:hint="eastAsia"/>
        </w:rPr>
        <w:t>删除主键</w:t>
      </w:r>
    </w:p>
    <w:p w:rsidR="000A5E7C" w:rsidRPr="000A5E7C" w:rsidRDefault="000A5E7C" w:rsidP="000A5E7C">
      <w:pPr>
        <w:widowControl/>
        <w:ind w:firstLineChars="400" w:firstLine="840"/>
        <w:jc w:val="left"/>
      </w:pPr>
      <w:r w:rsidRPr="000A5E7C">
        <w:rPr>
          <w:rFonts w:hint="eastAsia"/>
          <w:highlight w:val="cyan"/>
        </w:rPr>
        <w:t>alter table tablename drop primary key ;</w:t>
      </w:r>
    </w:p>
    <w:p w:rsidR="00591AEA" w:rsidRDefault="00591AEA" w:rsidP="00121029">
      <w:pPr>
        <w:ind w:firstLine="420"/>
        <w:rPr>
          <w:highlight w:val="cyan"/>
        </w:rPr>
      </w:pPr>
      <w:r>
        <w:rPr>
          <w:highlight w:val="cyan"/>
        </w:rPr>
        <w:br w:type="page"/>
      </w:r>
    </w:p>
    <w:p w:rsidR="004364F7" w:rsidRDefault="00591AEA" w:rsidP="00591AEA">
      <w:pPr>
        <w:pStyle w:val="1"/>
      </w:pPr>
      <w:r w:rsidRPr="00591AEA">
        <w:rPr>
          <w:rFonts w:hint="eastAsia"/>
        </w:rPr>
        <w:lastRenderedPageBreak/>
        <w:t>多表设计</w:t>
      </w:r>
    </w:p>
    <w:p w:rsidR="00A16412" w:rsidRPr="00A16412" w:rsidRDefault="00A16412" w:rsidP="00A16412">
      <w:pPr>
        <w:ind w:firstLine="420"/>
      </w:pPr>
      <w:r w:rsidRPr="00A16412">
        <w:rPr>
          <w:rFonts w:hint="eastAsia"/>
        </w:rPr>
        <w:t>一对多</w:t>
      </w:r>
      <w:r w:rsidRPr="00A16412">
        <w:rPr>
          <w:rFonts w:hint="eastAsia"/>
        </w:rPr>
        <w:t xml:space="preserve"> </w:t>
      </w:r>
    </w:p>
    <w:p w:rsidR="00A16412" w:rsidRPr="00A16412" w:rsidRDefault="00A16412" w:rsidP="00A16412">
      <w:pPr>
        <w:ind w:firstLine="420"/>
      </w:pPr>
      <w:r w:rsidRPr="00A16412">
        <w:rPr>
          <w:rFonts w:hint="eastAsia"/>
        </w:rPr>
        <w:t>多对多</w:t>
      </w:r>
    </w:p>
    <w:p w:rsidR="00A16412" w:rsidRPr="00A16412" w:rsidRDefault="00A16412" w:rsidP="00A16412">
      <w:pPr>
        <w:ind w:firstLine="420"/>
      </w:pPr>
      <w:r w:rsidRPr="00A16412">
        <w:rPr>
          <w:rFonts w:hint="eastAsia"/>
        </w:rPr>
        <w:t>一对一</w:t>
      </w:r>
    </w:p>
    <w:p w:rsidR="00591AEA" w:rsidRPr="00591AEA" w:rsidRDefault="00A16412" w:rsidP="00A16412">
      <w:pPr>
        <w:ind w:firstLine="420"/>
      </w:pPr>
      <w:r w:rsidRPr="00A16412">
        <w:rPr>
          <w:rFonts w:hint="eastAsia"/>
        </w:rPr>
        <w:t>避免数据的冗余</w:t>
      </w:r>
    </w:p>
    <w:p w:rsidR="00B535F6" w:rsidRDefault="00B535F6" w:rsidP="0082499E">
      <w:pPr>
        <w:ind w:firstLine="420"/>
      </w:pPr>
      <w:r>
        <w:separator/>
      </w:r>
    </w:p>
    <w:p w:rsidR="001A27EC" w:rsidRDefault="001A27EC">
      <w:pPr>
        <w:ind w:firstLine="420"/>
      </w:pPr>
    </w:p>
    <w:p w:rsidR="00B535F6" w:rsidRDefault="00B535F6" w:rsidP="0082499E">
      <w:pPr>
        <w:ind w:firstLine="420"/>
      </w:pPr>
      <w:r>
        <w:continuationSeparator/>
      </w:r>
    </w:p>
    <w:p w:rsidR="001A27EC" w:rsidRDefault="001A27EC">
      <w:pPr>
        <w:ind w:firstLine="420"/>
      </w:pPr>
    </w:p>
    <w:p w:rsidR="00B535F6" w:rsidRDefault="00B535F6" w:rsidP="0082499E">
      <w:pPr>
        <w:ind w:firstLine="420"/>
      </w:pPr>
      <w:r>
        <w:separator/>
      </w:r>
    </w:p>
    <w:p w:rsidR="001A27EC" w:rsidRDefault="001A27EC">
      <w:pPr>
        <w:ind w:firstLine="420"/>
      </w:pPr>
    </w:p>
    <w:p w:rsidR="00B535F6" w:rsidRDefault="00B535F6" w:rsidP="0082499E">
      <w:pPr>
        <w:ind w:firstLine="420"/>
      </w:pPr>
      <w:r>
        <w:continuationSeparator/>
      </w:r>
    </w:p>
    <w:p w:rsidR="001A27EC" w:rsidRDefault="001A27EC">
      <w:pPr>
        <w:ind w:firstLine="420"/>
      </w:pPr>
    </w:p>
    <w:p w:rsidR="00B57851" w:rsidRDefault="00B57851">
      <w:pPr>
        <w:pStyle w:val="a5"/>
        <w:ind w:firstLine="360"/>
      </w:pPr>
    </w:p>
    <w:p w:rsidR="001A27EC" w:rsidRDefault="001A27EC">
      <w:pPr>
        <w:ind w:firstLine="420"/>
      </w:pPr>
    </w:p>
    <w:p w:rsidR="00B57851" w:rsidRDefault="00B57851">
      <w:pPr>
        <w:pStyle w:val="a5"/>
        <w:ind w:firstLine="360"/>
      </w:pPr>
    </w:p>
    <w:p w:rsidR="001A27EC" w:rsidRDefault="001A27EC">
      <w:pPr>
        <w:ind w:firstLine="420"/>
      </w:pPr>
    </w:p>
    <w:p w:rsidR="00B57851" w:rsidRDefault="00B57851">
      <w:pPr>
        <w:pStyle w:val="a7"/>
        <w:ind w:firstLine="360"/>
      </w:pPr>
    </w:p>
    <w:p w:rsidR="001A27EC" w:rsidRDefault="001A27EC">
      <w:pPr>
        <w:ind w:firstLine="420"/>
      </w:pPr>
    </w:p>
    <w:p w:rsidR="00B57851" w:rsidRDefault="00B57851">
      <w:pPr>
        <w:pStyle w:val="a7"/>
        <w:ind w:firstLine="360"/>
      </w:pPr>
    </w:p>
    <w:p w:rsidR="001A27EC" w:rsidRDefault="001A27EC">
      <w:pPr>
        <w:ind w:firstLine="420"/>
      </w:pPr>
    </w:p>
    <w:p w:rsidR="00B57851" w:rsidRDefault="00B57851">
      <w:pPr>
        <w:pStyle w:val="a5"/>
        <w:ind w:firstLine="360"/>
      </w:pPr>
    </w:p>
    <w:p w:rsidR="001A27EC" w:rsidRDefault="001A27EC">
      <w:pPr>
        <w:ind w:firstLine="420"/>
      </w:pPr>
    </w:p>
    <w:p w:rsidR="00B57851" w:rsidRDefault="00B57851">
      <w:pPr>
        <w:pStyle w:val="a7"/>
        <w:ind w:firstLine="360"/>
      </w:pPr>
    </w:p>
    <w:p w:rsidR="001A27EC" w:rsidRDefault="001A27EC">
      <w:pPr>
        <w:ind w:firstLine="420"/>
      </w:pPr>
    </w:p>
    <w:sectPr w:rsidR="001A27EC" w:rsidSect="006717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05A" w:rsidRDefault="0097705A" w:rsidP="00DD6D89">
      <w:pPr>
        <w:ind w:firstLine="420"/>
      </w:pPr>
      <w:r>
        <w:separator/>
      </w:r>
    </w:p>
  </w:endnote>
  <w:endnote w:type="continuationSeparator" w:id="0">
    <w:p w:rsidR="0097705A" w:rsidRDefault="0097705A" w:rsidP="00DD6D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ˎ̥">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05A" w:rsidRDefault="0097705A" w:rsidP="00DD6D89">
      <w:pPr>
        <w:ind w:firstLine="420"/>
      </w:pPr>
      <w:r>
        <w:separator/>
      </w:r>
    </w:p>
  </w:footnote>
  <w:footnote w:type="continuationSeparator" w:id="0">
    <w:p w:rsidR="0097705A" w:rsidRDefault="0097705A" w:rsidP="00DD6D89">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A6" w:rsidRDefault="006B18A6">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07427"/>
    <w:multiLevelType w:val="hybridMultilevel"/>
    <w:tmpl w:val="BCEAFCE6"/>
    <w:lvl w:ilvl="0" w:tplc="907431B6">
      <w:start w:val="1"/>
      <w:numFmt w:val="bullet"/>
      <w:lvlText w:val=""/>
      <w:lvlJc w:val="left"/>
      <w:pPr>
        <w:tabs>
          <w:tab w:val="num" w:pos="720"/>
        </w:tabs>
        <w:ind w:left="720" w:hanging="360"/>
      </w:pPr>
      <w:rPr>
        <w:rFonts w:ascii="Wingdings" w:hAnsi="Wingdings" w:hint="default"/>
      </w:rPr>
    </w:lvl>
    <w:lvl w:ilvl="1" w:tplc="84E02F62" w:tentative="1">
      <w:start w:val="1"/>
      <w:numFmt w:val="bullet"/>
      <w:lvlText w:val=""/>
      <w:lvlJc w:val="left"/>
      <w:pPr>
        <w:tabs>
          <w:tab w:val="num" w:pos="1440"/>
        </w:tabs>
        <w:ind w:left="1440" w:hanging="360"/>
      </w:pPr>
      <w:rPr>
        <w:rFonts w:ascii="Wingdings" w:hAnsi="Wingdings" w:hint="default"/>
      </w:rPr>
    </w:lvl>
    <w:lvl w:ilvl="2" w:tplc="19B6A4B0" w:tentative="1">
      <w:start w:val="1"/>
      <w:numFmt w:val="bullet"/>
      <w:lvlText w:val=""/>
      <w:lvlJc w:val="left"/>
      <w:pPr>
        <w:tabs>
          <w:tab w:val="num" w:pos="2160"/>
        </w:tabs>
        <w:ind w:left="2160" w:hanging="360"/>
      </w:pPr>
      <w:rPr>
        <w:rFonts w:ascii="Wingdings" w:hAnsi="Wingdings" w:hint="default"/>
      </w:rPr>
    </w:lvl>
    <w:lvl w:ilvl="3" w:tplc="613E18F8" w:tentative="1">
      <w:start w:val="1"/>
      <w:numFmt w:val="bullet"/>
      <w:lvlText w:val=""/>
      <w:lvlJc w:val="left"/>
      <w:pPr>
        <w:tabs>
          <w:tab w:val="num" w:pos="2880"/>
        </w:tabs>
        <w:ind w:left="2880" w:hanging="360"/>
      </w:pPr>
      <w:rPr>
        <w:rFonts w:ascii="Wingdings" w:hAnsi="Wingdings" w:hint="default"/>
      </w:rPr>
    </w:lvl>
    <w:lvl w:ilvl="4" w:tplc="2F38D462" w:tentative="1">
      <w:start w:val="1"/>
      <w:numFmt w:val="bullet"/>
      <w:lvlText w:val=""/>
      <w:lvlJc w:val="left"/>
      <w:pPr>
        <w:tabs>
          <w:tab w:val="num" w:pos="3600"/>
        </w:tabs>
        <w:ind w:left="3600" w:hanging="360"/>
      </w:pPr>
      <w:rPr>
        <w:rFonts w:ascii="Wingdings" w:hAnsi="Wingdings" w:hint="default"/>
      </w:rPr>
    </w:lvl>
    <w:lvl w:ilvl="5" w:tplc="64BAB536" w:tentative="1">
      <w:start w:val="1"/>
      <w:numFmt w:val="bullet"/>
      <w:lvlText w:val=""/>
      <w:lvlJc w:val="left"/>
      <w:pPr>
        <w:tabs>
          <w:tab w:val="num" w:pos="4320"/>
        </w:tabs>
        <w:ind w:left="4320" w:hanging="360"/>
      </w:pPr>
      <w:rPr>
        <w:rFonts w:ascii="Wingdings" w:hAnsi="Wingdings" w:hint="default"/>
      </w:rPr>
    </w:lvl>
    <w:lvl w:ilvl="6" w:tplc="4B58E64C" w:tentative="1">
      <w:start w:val="1"/>
      <w:numFmt w:val="bullet"/>
      <w:lvlText w:val=""/>
      <w:lvlJc w:val="left"/>
      <w:pPr>
        <w:tabs>
          <w:tab w:val="num" w:pos="5040"/>
        </w:tabs>
        <w:ind w:left="5040" w:hanging="360"/>
      </w:pPr>
      <w:rPr>
        <w:rFonts w:ascii="Wingdings" w:hAnsi="Wingdings" w:hint="default"/>
      </w:rPr>
    </w:lvl>
    <w:lvl w:ilvl="7" w:tplc="8B32830C" w:tentative="1">
      <w:start w:val="1"/>
      <w:numFmt w:val="bullet"/>
      <w:lvlText w:val=""/>
      <w:lvlJc w:val="left"/>
      <w:pPr>
        <w:tabs>
          <w:tab w:val="num" w:pos="5760"/>
        </w:tabs>
        <w:ind w:left="5760" w:hanging="360"/>
      </w:pPr>
      <w:rPr>
        <w:rFonts w:ascii="Wingdings" w:hAnsi="Wingdings" w:hint="default"/>
      </w:rPr>
    </w:lvl>
    <w:lvl w:ilvl="8" w:tplc="C8F862B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attachedTemplate r:id="rId1"/>
  <w:defaultTabStop w:val="480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62"/>
    <w:rsid w:val="000045F2"/>
    <w:rsid w:val="00004C2C"/>
    <w:rsid w:val="000109F9"/>
    <w:rsid w:val="000120DE"/>
    <w:rsid w:val="000146C7"/>
    <w:rsid w:val="0001477E"/>
    <w:rsid w:val="00017BC5"/>
    <w:rsid w:val="00020869"/>
    <w:rsid w:val="000238C3"/>
    <w:rsid w:val="000247CB"/>
    <w:rsid w:val="00032632"/>
    <w:rsid w:val="00032A0D"/>
    <w:rsid w:val="00032D41"/>
    <w:rsid w:val="0003393A"/>
    <w:rsid w:val="00046462"/>
    <w:rsid w:val="000467E5"/>
    <w:rsid w:val="00052DAE"/>
    <w:rsid w:val="00053F27"/>
    <w:rsid w:val="00061B47"/>
    <w:rsid w:val="000633BB"/>
    <w:rsid w:val="000636DB"/>
    <w:rsid w:val="0007038B"/>
    <w:rsid w:val="00072F4A"/>
    <w:rsid w:val="00091940"/>
    <w:rsid w:val="00094DDE"/>
    <w:rsid w:val="00096CE8"/>
    <w:rsid w:val="0009785F"/>
    <w:rsid w:val="000A0D8E"/>
    <w:rsid w:val="000A1E23"/>
    <w:rsid w:val="000A5E7C"/>
    <w:rsid w:val="000B1727"/>
    <w:rsid w:val="000B1F16"/>
    <w:rsid w:val="000B4680"/>
    <w:rsid w:val="000B55B8"/>
    <w:rsid w:val="000B7D53"/>
    <w:rsid w:val="000D363A"/>
    <w:rsid w:val="000D7B1A"/>
    <w:rsid w:val="000E1D0A"/>
    <w:rsid w:val="000E393D"/>
    <w:rsid w:val="000E4847"/>
    <w:rsid w:val="000E5FE9"/>
    <w:rsid w:val="000E61C5"/>
    <w:rsid w:val="000E7BD5"/>
    <w:rsid w:val="000F2DDB"/>
    <w:rsid w:val="000F4664"/>
    <w:rsid w:val="000F5373"/>
    <w:rsid w:val="000F58F6"/>
    <w:rsid w:val="00104BED"/>
    <w:rsid w:val="001126F4"/>
    <w:rsid w:val="0011415D"/>
    <w:rsid w:val="00114FF7"/>
    <w:rsid w:val="0011787B"/>
    <w:rsid w:val="00121029"/>
    <w:rsid w:val="0012284D"/>
    <w:rsid w:val="001419C6"/>
    <w:rsid w:val="00144DE9"/>
    <w:rsid w:val="00145290"/>
    <w:rsid w:val="0015130B"/>
    <w:rsid w:val="00152E3B"/>
    <w:rsid w:val="00167962"/>
    <w:rsid w:val="00171201"/>
    <w:rsid w:val="00171F74"/>
    <w:rsid w:val="00181217"/>
    <w:rsid w:val="00195B45"/>
    <w:rsid w:val="001A27EC"/>
    <w:rsid w:val="001A6105"/>
    <w:rsid w:val="001B32B0"/>
    <w:rsid w:val="001B500A"/>
    <w:rsid w:val="001B6067"/>
    <w:rsid w:val="001B6B78"/>
    <w:rsid w:val="001C450E"/>
    <w:rsid w:val="001C6C76"/>
    <w:rsid w:val="001D07AE"/>
    <w:rsid w:val="001D1460"/>
    <w:rsid w:val="001D53CE"/>
    <w:rsid w:val="001D6822"/>
    <w:rsid w:val="001D6880"/>
    <w:rsid w:val="001E1554"/>
    <w:rsid w:val="001F21A6"/>
    <w:rsid w:val="001F3CB5"/>
    <w:rsid w:val="001F7CA5"/>
    <w:rsid w:val="00202211"/>
    <w:rsid w:val="00207DF1"/>
    <w:rsid w:val="00220337"/>
    <w:rsid w:val="00243C22"/>
    <w:rsid w:val="00253408"/>
    <w:rsid w:val="002558C3"/>
    <w:rsid w:val="00262925"/>
    <w:rsid w:val="002629DB"/>
    <w:rsid w:val="002667E9"/>
    <w:rsid w:val="00266C48"/>
    <w:rsid w:val="00270570"/>
    <w:rsid w:val="00274A63"/>
    <w:rsid w:val="00280042"/>
    <w:rsid w:val="00280276"/>
    <w:rsid w:val="0028068E"/>
    <w:rsid w:val="00284204"/>
    <w:rsid w:val="002867AA"/>
    <w:rsid w:val="00293153"/>
    <w:rsid w:val="0029527D"/>
    <w:rsid w:val="002A0DD0"/>
    <w:rsid w:val="002B45E7"/>
    <w:rsid w:val="002B4FD8"/>
    <w:rsid w:val="002B73E0"/>
    <w:rsid w:val="002C0700"/>
    <w:rsid w:val="002C1B76"/>
    <w:rsid w:val="002C4F02"/>
    <w:rsid w:val="002C5B23"/>
    <w:rsid w:val="002D0472"/>
    <w:rsid w:val="002D0765"/>
    <w:rsid w:val="002D7D53"/>
    <w:rsid w:val="002E07F2"/>
    <w:rsid w:val="002E28A1"/>
    <w:rsid w:val="002F7FB8"/>
    <w:rsid w:val="00301BAD"/>
    <w:rsid w:val="00304EA2"/>
    <w:rsid w:val="003070F0"/>
    <w:rsid w:val="00321FF3"/>
    <w:rsid w:val="00323F55"/>
    <w:rsid w:val="00342688"/>
    <w:rsid w:val="00356CC2"/>
    <w:rsid w:val="00360863"/>
    <w:rsid w:val="00362BEF"/>
    <w:rsid w:val="003654F5"/>
    <w:rsid w:val="00370E58"/>
    <w:rsid w:val="0037570E"/>
    <w:rsid w:val="00375ED0"/>
    <w:rsid w:val="00386266"/>
    <w:rsid w:val="0038720F"/>
    <w:rsid w:val="003969D3"/>
    <w:rsid w:val="0039747B"/>
    <w:rsid w:val="003A575F"/>
    <w:rsid w:val="003A58D1"/>
    <w:rsid w:val="003B538C"/>
    <w:rsid w:val="003D0AEE"/>
    <w:rsid w:val="003D194F"/>
    <w:rsid w:val="003D3C9E"/>
    <w:rsid w:val="003D7596"/>
    <w:rsid w:val="003E1F44"/>
    <w:rsid w:val="003E2FE3"/>
    <w:rsid w:val="003E45FC"/>
    <w:rsid w:val="003F2251"/>
    <w:rsid w:val="003F261A"/>
    <w:rsid w:val="003F3386"/>
    <w:rsid w:val="003F381D"/>
    <w:rsid w:val="003F4F99"/>
    <w:rsid w:val="004016A2"/>
    <w:rsid w:val="0041332B"/>
    <w:rsid w:val="004270B8"/>
    <w:rsid w:val="00427D89"/>
    <w:rsid w:val="004364F7"/>
    <w:rsid w:val="00445236"/>
    <w:rsid w:val="004570E2"/>
    <w:rsid w:val="00457724"/>
    <w:rsid w:val="0046212E"/>
    <w:rsid w:val="00472332"/>
    <w:rsid w:val="0047312F"/>
    <w:rsid w:val="00475900"/>
    <w:rsid w:val="004826EB"/>
    <w:rsid w:val="00491B7E"/>
    <w:rsid w:val="00495704"/>
    <w:rsid w:val="004A6459"/>
    <w:rsid w:val="004B2362"/>
    <w:rsid w:val="004B3674"/>
    <w:rsid w:val="004B5176"/>
    <w:rsid w:val="004C405D"/>
    <w:rsid w:val="004C4582"/>
    <w:rsid w:val="004C46C4"/>
    <w:rsid w:val="004C51E1"/>
    <w:rsid w:val="004C7EB6"/>
    <w:rsid w:val="004D16EE"/>
    <w:rsid w:val="004D3813"/>
    <w:rsid w:val="004D38A5"/>
    <w:rsid w:val="004D7558"/>
    <w:rsid w:val="004E2B18"/>
    <w:rsid w:val="004E3CA5"/>
    <w:rsid w:val="004F5D95"/>
    <w:rsid w:val="00512B4D"/>
    <w:rsid w:val="00513B87"/>
    <w:rsid w:val="00523434"/>
    <w:rsid w:val="00533103"/>
    <w:rsid w:val="0054346C"/>
    <w:rsid w:val="005579D6"/>
    <w:rsid w:val="005605F4"/>
    <w:rsid w:val="0056195D"/>
    <w:rsid w:val="005657CA"/>
    <w:rsid w:val="005659A3"/>
    <w:rsid w:val="00566299"/>
    <w:rsid w:val="0057284F"/>
    <w:rsid w:val="00574946"/>
    <w:rsid w:val="0057539F"/>
    <w:rsid w:val="00575825"/>
    <w:rsid w:val="00584AE4"/>
    <w:rsid w:val="0058558F"/>
    <w:rsid w:val="00585674"/>
    <w:rsid w:val="00590477"/>
    <w:rsid w:val="00591A0A"/>
    <w:rsid w:val="00591AEA"/>
    <w:rsid w:val="00596DC7"/>
    <w:rsid w:val="0059730D"/>
    <w:rsid w:val="00597E5B"/>
    <w:rsid w:val="005A1B93"/>
    <w:rsid w:val="005A362F"/>
    <w:rsid w:val="005A7F3F"/>
    <w:rsid w:val="005B39A0"/>
    <w:rsid w:val="005B53B3"/>
    <w:rsid w:val="005C2D42"/>
    <w:rsid w:val="005C2FFC"/>
    <w:rsid w:val="005C547A"/>
    <w:rsid w:val="005D142B"/>
    <w:rsid w:val="005E60A2"/>
    <w:rsid w:val="005F1F62"/>
    <w:rsid w:val="006054BF"/>
    <w:rsid w:val="00606B05"/>
    <w:rsid w:val="00612523"/>
    <w:rsid w:val="0062597C"/>
    <w:rsid w:val="006273EB"/>
    <w:rsid w:val="00632CD7"/>
    <w:rsid w:val="00640F9F"/>
    <w:rsid w:val="00644568"/>
    <w:rsid w:val="00646708"/>
    <w:rsid w:val="006512A6"/>
    <w:rsid w:val="0065701E"/>
    <w:rsid w:val="006571E4"/>
    <w:rsid w:val="0065764D"/>
    <w:rsid w:val="00661A10"/>
    <w:rsid w:val="00666255"/>
    <w:rsid w:val="006717F2"/>
    <w:rsid w:val="00671DCB"/>
    <w:rsid w:val="00672876"/>
    <w:rsid w:val="006832B3"/>
    <w:rsid w:val="006875D7"/>
    <w:rsid w:val="00687944"/>
    <w:rsid w:val="006911C3"/>
    <w:rsid w:val="00691FC0"/>
    <w:rsid w:val="00694479"/>
    <w:rsid w:val="00694A65"/>
    <w:rsid w:val="00695D15"/>
    <w:rsid w:val="00696234"/>
    <w:rsid w:val="006A3F63"/>
    <w:rsid w:val="006A53CC"/>
    <w:rsid w:val="006A638C"/>
    <w:rsid w:val="006A6683"/>
    <w:rsid w:val="006A7073"/>
    <w:rsid w:val="006B18A6"/>
    <w:rsid w:val="006B330B"/>
    <w:rsid w:val="006B48DC"/>
    <w:rsid w:val="006D30DB"/>
    <w:rsid w:val="006E42AA"/>
    <w:rsid w:val="006E59EC"/>
    <w:rsid w:val="006E5D4B"/>
    <w:rsid w:val="00703538"/>
    <w:rsid w:val="00704605"/>
    <w:rsid w:val="0071309B"/>
    <w:rsid w:val="007137BB"/>
    <w:rsid w:val="007137D1"/>
    <w:rsid w:val="00714202"/>
    <w:rsid w:val="0071460A"/>
    <w:rsid w:val="00714B15"/>
    <w:rsid w:val="00721BE6"/>
    <w:rsid w:val="0072243C"/>
    <w:rsid w:val="007232B5"/>
    <w:rsid w:val="0072363C"/>
    <w:rsid w:val="0072717E"/>
    <w:rsid w:val="00730415"/>
    <w:rsid w:val="00734B3D"/>
    <w:rsid w:val="007379C0"/>
    <w:rsid w:val="00751516"/>
    <w:rsid w:val="007558A8"/>
    <w:rsid w:val="00756CC0"/>
    <w:rsid w:val="00765D30"/>
    <w:rsid w:val="00776D50"/>
    <w:rsid w:val="00777A64"/>
    <w:rsid w:val="00782154"/>
    <w:rsid w:val="00792CDA"/>
    <w:rsid w:val="007A5295"/>
    <w:rsid w:val="007A6778"/>
    <w:rsid w:val="007B134D"/>
    <w:rsid w:val="007B1CF4"/>
    <w:rsid w:val="007B1F54"/>
    <w:rsid w:val="007B4D1A"/>
    <w:rsid w:val="007B7CBD"/>
    <w:rsid w:val="007C50DE"/>
    <w:rsid w:val="007D0A00"/>
    <w:rsid w:val="007D1166"/>
    <w:rsid w:val="007D2C07"/>
    <w:rsid w:val="007D45FE"/>
    <w:rsid w:val="007D6BAC"/>
    <w:rsid w:val="007E0545"/>
    <w:rsid w:val="007E06AF"/>
    <w:rsid w:val="007E2053"/>
    <w:rsid w:val="007E662A"/>
    <w:rsid w:val="007E6DA8"/>
    <w:rsid w:val="007F00F5"/>
    <w:rsid w:val="007F09FD"/>
    <w:rsid w:val="007F117C"/>
    <w:rsid w:val="007F146F"/>
    <w:rsid w:val="007F19BA"/>
    <w:rsid w:val="007F6944"/>
    <w:rsid w:val="007F6F1E"/>
    <w:rsid w:val="007F7153"/>
    <w:rsid w:val="008127B4"/>
    <w:rsid w:val="008220C8"/>
    <w:rsid w:val="0082499E"/>
    <w:rsid w:val="00833245"/>
    <w:rsid w:val="008364BF"/>
    <w:rsid w:val="00836F68"/>
    <w:rsid w:val="00843999"/>
    <w:rsid w:val="00844E07"/>
    <w:rsid w:val="00847C2C"/>
    <w:rsid w:val="0085058F"/>
    <w:rsid w:val="0086160E"/>
    <w:rsid w:val="00863A31"/>
    <w:rsid w:val="0087280A"/>
    <w:rsid w:val="00877CC5"/>
    <w:rsid w:val="00881D05"/>
    <w:rsid w:val="00886178"/>
    <w:rsid w:val="00886FAD"/>
    <w:rsid w:val="008929F7"/>
    <w:rsid w:val="008977E7"/>
    <w:rsid w:val="008A0D36"/>
    <w:rsid w:val="008A21A5"/>
    <w:rsid w:val="008A61DD"/>
    <w:rsid w:val="008C144B"/>
    <w:rsid w:val="008C3A00"/>
    <w:rsid w:val="008C6D8E"/>
    <w:rsid w:val="008D16B7"/>
    <w:rsid w:val="008D1E97"/>
    <w:rsid w:val="008D43A5"/>
    <w:rsid w:val="008D4842"/>
    <w:rsid w:val="008E061A"/>
    <w:rsid w:val="008E0833"/>
    <w:rsid w:val="008E48EC"/>
    <w:rsid w:val="008E7C9A"/>
    <w:rsid w:val="008F0E4C"/>
    <w:rsid w:val="008F1109"/>
    <w:rsid w:val="008F1658"/>
    <w:rsid w:val="008F3C21"/>
    <w:rsid w:val="008F5744"/>
    <w:rsid w:val="008F73BD"/>
    <w:rsid w:val="009026EB"/>
    <w:rsid w:val="00902B28"/>
    <w:rsid w:val="00904E54"/>
    <w:rsid w:val="00910E82"/>
    <w:rsid w:val="009117F0"/>
    <w:rsid w:val="00913F4F"/>
    <w:rsid w:val="00922568"/>
    <w:rsid w:val="00930515"/>
    <w:rsid w:val="00937916"/>
    <w:rsid w:val="00937A07"/>
    <w:rsid w:val="00941AF1"/>
    <w:rsid w:val="00942EDD"/>
    <w:rsid w:val="00947F5C"/>
    <w:rsid w:val="00950894"/>
    <w:rsid w:val="009609C3"/>
    <w:rsid w:val="009617A3"/>
    <w:rsid w:val="00962934"/>
    <w:rsid w:val="00967BE1"/>
    <w:rsid w:val="0097207E"/>
    <w:rsid w:val="00972CBD"/>
    <w:rsid w:val="00973EC4"/>
    <w:rsid w:val="00976AEB"/>
    <w:rsid w:val="0097705A"/>
    <w:rsid w:val="0097710D"/>
    <w:rsid w:val="009808C9"/>
    <w:rsid w:val="00983CD7"/>
    <w:rsid w:val="0098613E"/>
    <w:rsid w:val="00987964"/>
    <w:rsid w:val="009939E0"/>
    <w:rsid w:val="00995083"/>
    <w:rsid w:val="009A7994"/>
    <w:rsid w:val="009B00B5"/>
    <w:rsid w:val="009C7905"/>
    <w:rsid w:val="009C7F17"/>
    <w:rsid w:val="009D2C3E"/>
    <w:rsid w:val="009D6BF6"/>
    <w:rsid w:val="009D7A91"/>
    <w:rsid w:val="009E15AE"/>
    <w:rsid w:val="009F0614"/>
    <w:rsid w:val="009F12B5"/>
    <w:rsid w:val="00A03FBD"/>
    <w:rsid w:val="00A0699D"/>
    <w:rsid w:val="00A16412"/>
    <w:rsid w:val="00A2143E"/>
    <w:rsid w:val="00A21441"/>
    <w:rsid w:val="00A22529"/>
    <w:rsid w:val="00A25DE6"/>
    <w:rsid w:val="00A304F1"/>
    <w:rsid w:val="00A330A8"/>
    <w:rsid w:val="00A3711D"/>
    <w:rsid w:val="00A4261F"/>
    <w:rsid w:val="00A43401"/>
    <w:rsid w:val="00A45A1C"/>
    <w:rsid w:val="00A4733C"/>
    <w:rsid w:val="00A60CBF"/>
    <w:rsid w:val="00A6259B"/>
    <w:rsid w:val="00A64964"/>
    <w:rsid w:val="00A658C3"/>
    <w:rsid w:val="00A66EAB"/>
    <w:rsid w:val="00A67ED1"/>
    <w:rsid w:val="00A70F67"/>
    <w:rsid w:val="00A72133"/>
    <w:rsid w:val="00A77B0D"/>
    <w:rsid w:val="00A813A5"/>
    <w:rsid w:val="00A84F53"/>
    <w:rsid w:val="00A97804"/>
    <w:rsid w:val="00A97B78"/>
    <w:rsid w:val="00AA048F"/>
    <w:rsid w:val="00AA086E"/>
    <w:rsid w:val="00AA2107"/>
    <w:rsid w:val="00AA228E"/>
    <w:rsid w:val="00AA4266"/>
    <w:rsid w:val="00AB4345"/>
    <w:rsid w:val="00AB5AA5"/>
    <w:rsid w:val="00AC086E"/>
    <w:rsid w:val="00AC61CA"/>
    <w:rsid w:val="00AC6B3D"/>
    <w:rsid w:val="00AC7C3A"/>
    <w:rsid w:val="00AD1A75"/>
    <w:rsid w:val="00AD72E4"/>
    <w:rsid w:val="00AD7B87"/>
    <w:rsid w:val="00AE464D"/>
    <w:rsid w:val="00AE5601"/>
    <w:rsid w:val="00AE639A"/>
    <w:rsid w:val="00AE744B"/>
    <w:rsid w:val="00AF22E2"/>
    <w:rsid w:val="00AF2314"/>
    <w:rsid w:val="00AF48E8"/>
    <w:rsid w:val="00B023F0"/>
    <w:rsid w:val="00B07F76"/>
    <w:rsid w:val="00B12D72"/>
    <w:rsid w:val="00B17C80"/>
    <w:rsid w:val="00B33CD2"/>
    <w:rsid w:val="00B35996"/>
    <w:rsid w:val="00B36284"/>
    <w:rsid w:val="00B426A8"/>
    <w:rsid w:val="00B42EAE"/>
    <w:rsid w:val="00B446A4"/>
    <w:rsid w:val="00B455E2"/>
    <w:rsid w:val="00B46D11"/>
    <w:rsid w:val="00B50671"/>
    <w:rsid w:val="00B535F6"/>
    <w:rsid w:val="00B55CAB"/>
    <w:rsid w:val="00B564E3"/>
    <w:rsid w:val="00B5664F"/>
    <w:rsid w:val="00B57851"/>
    <w:rsid w:val="00B60D23"/>
    <w:rsid w:val="00B65319"/>
    <w:rsid w:val="00B658D3"/>
    <w:rsid w:val="00B66437"/>
    <w:rsid w:val="00B7078A"/>
    <w:rsid w:val="00B710AF"/>
    <w:rsid w:val="00B75A43"/>
    <w:rsid w:val="00B77370"/>
    <w:rsid w:val="00B77D5F"/>
    <w:rsid w:val="00B82EC7"/>
    <w:rsid w:val="00B8524E"/>
    <w:rsid w:val="00B92D17"/>
    <w:rsid w:val="00B92EFC"/>
    <w:rsid w:val="00B9666A"/>
    <w:rsid w:val="00BA0489"/>
    <w:rsid w:val="00BA1CC0"/>
    <w:rsid w:val="00BA2F3D"/>
    <w:rsid w:val="00BA3488"/>
    <w:rsid w:val="00BA4A49"/>
    <w:rsid w:val="00BA50E1"/>
    <w:rsid w:val="00BA7A7A"/>
    <w:rsid w:val="00BB11BD"/>
    <w:rsid w:val="00BB133E"/>
    <w:rsid w:val="00BB2777"/>
    <w:rsid w:val="00BB326E"/>
    <w:rsid w:val="00BB57FD"/>
    <w:rsid w:val="00BB6A7D"/>
    <w:rsid w:val="00BB7AAD"/>
    <w:rsid w:val="00BC42B1"/>
    <w:rsid w:val="00BC4FC5"/>
    <w:rsid w:val="00BC62E9"/>
    <w:rsid w:val="00BC7B9F"/>
    <w:rsid w:val="00BE1688"/>
    <w:rsid w:val="00BE23F2"/>
    <w:rsid w:val="00BE375E"/>
    <w:rsid w:val="00BE465D"/>
    <w:rsid w:val="00BE5595"/>
    <w:rsid w:val="00BF0A08"/>
    <w:rsid w:val="00BF1B87"/>
    <w:rsid w:val="00C0248B"/>
    <w:rsid w:val="00C0438F"/>
    <w:rsid w:val="00C07CC6"/>
    <w:rsid w:val="00C2177A"/>
    <w:rsid w:val="00C226F0"/>
    <w:rsid w:val="00C22855"/>
    <w:rsid w:val="00C23EF5"/>
    <w:rsid w:val="00C251AB"/>
    <w:rsid w:val="00C33BFC"/>
    <w:rsid w:val="00C343CD"/>
    <w:rsid w:val="00C43B3D"/>
    <w:rsid w:val="00C4514C"/>
    <w:rsid w:val="00C47482"/>
    <w:rsid w:val="00C5259D"/>
    <w:rsid w:val="00C5623C"/>
    <w:rsid w:val="00C56AE9"/>
    <w:rsid w:val="00C57028"/>
    <w:rsid w:val="00C62FDD"/>
    <w:rsid w:val="00C752E7"/>
    <w:rsid w:val="00C76448"/>
    <w:rsid w:val="00C803A3"/>
    <w:rsid w:val="00C8455D"/>
    <w:rsid w:val="00C92ECC"/>
    <w:rsid w:val="00CA34B4"/>
    <w:rsid w:val="00CB4634"/>
    <w:rsid w:val="00CB6DF2"/>
    <w:rsid w:val="00CB7653"/>
    <w:rsid w:val="00CD0CA1"/>
    <w:rsid w:val="00CD22BF"/>
    <w:rsid w:val="00CD22E5"/>
    <w:rsid w:val="00CD2575"/>
    <w:rsid w:val="00CD32D3"/>
    <w:rsid w:val="00CD50AE"/>
    <w:rsid w:val="00CE065C"/>
    <w:rsid w:val="00CE1416"/>
    <w:rsid w:val="00CF0364"/>
    <w:rsid w:val="00CF18B4"/>
    <w:rsid w:val="00CF3BD9"/>
    <w:rsid w:val="00CF785B"/>
    <w:rsid w:val="00D00730"/>
    <w:rsid w:val="00D035E6"/>
    <w:rsid w:val="00D04299"/>
    <w:rsid w:val="00D12E62"/>
    <w:rsid w:val="00D14E2A"/>
    <w:rsid w:val="00D21600"/>
    <w:rsid w:val="00D23EF7"/>
    <w:rsid w:val="00D26DE5"/>
    <w:rsid w:val="00D3144E"/>
    <w:rsid w:val="00D40AF3"/>
    <w:rsid w:val="00D43FB6"/>
    <w:rsid w:val="00D52E07"/>
    <w:rsid w:val="00D64ECA"/>
    <w:rsid w:val="00D67F5A"/>
    <w:rsid w:val="00D7401E"/>
    <w:rsid w:val="00D75798"/>
    <w:rsid w:val="00D767F5"/>
    <w:rsid w:val="00D776CD"/>
    <w:rsid w:val="00D86D9C"/>
    <w:rsid w:val="00D927D4"/>
    <w:rsid w:val="00DA0D6D"/>
    <w:rsid w:val="00DA2867"/>
    <w:rsid w:val="00DB6AD0"/>
    <w:rsid w:val="00DB73D4"/>
    <w:rsid w:val="00DD2D69"/>
    <w:rsid w:val="00DD6D89"/>
    <w:rsid w:val="00E0068D"/>
    <w:rsid w:val="00E01EA5"/>
    <w:rsid w:val="00E06964"/>
    <w:rsid w:val="00E12BE3"/>
    <w:rsid w:val="00E1355F"/>
    <w:rsid w:val="00E20FC1"/>
    <w:rsid w:val="00E237E5"/>
    <w:rsid w:val="00E24C5D"/>
    <w:rsid w:val="00E25C9B"/>
    <w:rsid w:val="00E3277B"/>
    <w:rsid w:val="00E374EF"/>
    <w:rsid w:val="00E4475F"/>
    <w:rsid w:val="00E50CEB"/>
    <w:rsid w:val="00E5407A"/>
    <w:rsid w:val="00E6380D"/>
    <w:rsid w:val="00E65B92"/>
    <w:rsid w:val="00E74FEB"/>
    <w:rsid w:val="00E750AF"/>
    <w:rsid w:val="00E81B75"/>
    <w:rsid w:val="00E81C31"/>
    <w:rsid w:val="00E85FCE"/>
    <w:rsid w:val="00E87144"/>
    <w:rsid w:val="00E876A6"/>
    <w:rsid w:val="00E876D2"/>
    <w:rsid w:val="00E92F76"/>
    <w:rsid w:val="00E96C96"/>
    <w:rsid w:val="00EA1511"/>
    <w:rsid w:val="00EA5AD3"/>
    <w:rsid w:val="00EA6500"/>
    <w:rsid w:val="00EA72FE"/>
    <w:rsid w:val="00EB1CC4"/>
    <w:rsid w:val="00EB2E07"/>
    <w:rsid w:val="00EB70F0"/>
    <w:rsid w:val="00ED4722"/>
    <w:rsid w:val="00ED5E11"/>
    <w:rsid w:val="00ED646B"/>
    <w:rsid w:val="00ED707F"/>
    <w:rsid w:val="00ED741C"/>
    <w:rsid w:val="00EE33FA"/>
    <w:rsid w:val="00EF18D3"/>
    <w:rsid w:val="00EF369A"/>
    <w:rsid w:val="00EF431E"/>
    <w:rsid w:val="00F00C55"/>
    <w:rsid w:val="00F037E6"/>
    <w:rsid w:val="00F038F6"/>
    <w:rsid w:val="00F05123"/>
    <w:rsid w:val="00F15BB8"/>
    <w:rsid w:val="00F17821"/>
    <w:rsid w:val="00F23D86"/>
    <w:rsid w:val="00F24EB4"/>
    <w:rsid w:val="00F271D9"/>
    <w:rsid w:val="00F341DD"/>
    <w:rsid w:val="00F43A63"/>
    <w:rsid w:val="00F443A8"/>
    <w:rsid w:val="00F4441D"/>
    <w:rsid w:val="00F531E5"/>
    <w:rsid w:val="00F5430D"/>
    <w:rsid w:val="00F54968"/>
    <w:rsid w:val="00F552A2"/>
    <w:rsid w:val="00F61599"/>
    <w:rsid w:val="00F63F64"/>
    <w:rsid w:val="00F71B76"/>
    <w:rsid w:val="00F726C5"/>
    <w:rsid w:val="00F72E8B"/>
    <w:rsid w:val="00F775E2"/>
    <w:rsid w:val="00F902CE"/>
    <w:rsid w:val="00F91A73"/>
    <w:rsid w:val="00F91D8E"/>
    <w:rsid w:val="00F92BD6"/>
    <w:rsid w:val="00F92C01"/>
    <w:rsid w:val="00FA67A5"/>
    <w:rsid w:val="00FA7411"/>
    <w:rsid w:val="00FB1605"/>
    <w:rsid w:val="00FB4D43"/>
    <w:rsid w:val="00FC2376"/>
    <w:rsid w:val="00FC344F"/>
    <w:rsid w:val="00FC7A03"/>
    <w:rsid w:val="00FD1923"/>
    <w:rsid w:val="00FD1BE9"/>
    <w:rsid w:val="00FD5E6E"/>
    <w:rsid w:val="00FE54EA"/>
    <w:rsid w:val="00FE5598"/>
    <w:rsid w:val="00FF069F"/>
    <w:rsid w:val="00FF1B65"/>
    <w:rsid w:val="00FF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1E9F"/>
  <w15:chartTrackingRefBased/>
  <w15:docId w15:val="{42173A67-97FA-4ADF-BF02-AD7E8B88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2"/>
    <w:qFormat/>
    <w:rsid w:val="0039747B"/>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57539F"/>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57539F"/>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57539F"/>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57539F"/>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57539F"/>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paragraph" w:styleId="7">
    <w:name w:val="heading 7"/>
    <w:next w:val="a"/>
    <w:link w:val="70"/>
    <w:uiPriority w:val="9"/>
    <w:semiHidden/>
    <w:unhideWhenUsed/>
    <w:qFormat/>
    <w:rsid w:val="0057539F"/>
    <w:pPr>
      <w:keepNext/>
      <w:keepLines/>
      <w:spacing w:before="240" w:after="64" w:line="320" w:lineRule="auto"/>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next w:val="a"/>
    <w:link w:val="00"/>
    <w:autoRedefine/>
    <w:qFormat/>
    <w:rsid w:val="00941AF1"/>
    <w:rPr>
      <w:rFonts w:ascii="Times New Roman" w:eastAsia="宋体" w:hAnsi="Times New Roman"/>
    </w:rPr>
  </w:style>
  <w:style w:type="paragraph" w:customStyle="1" w:styleId="41">
    <w:name w:val="正文4"/>
    <w:link w:val="42"/>
    <w:qFormat/>
    <w:rsid w:val="00280042"/>
    <w:pPr>
      <w:ind w:firstLineChars="400" w:firstLine="400"/>
    </w:pPr>
    <w:rPr>
      <w:rFonts w:ascii="Times New Roman" w:eastAsia="宋体" w:hAnsi="Times New Roman"/>
    </w:rPr>
  </w:style>
  <w:style w:type="character" w:customStyle="1" w:styleId="00">
    <w:name w:val="正文0 字符"/>
    <w:basedOn w:val="a0"/>
    <w:link w:val="0"/>
    <w:rsid w:val="00941AF1"/>
    <w:rPr>
      <w:rFonts w:ascii="Times New Roman" w:eastAsia="宋体" w:hAnsi="Times New Roman"/>
    </w:rPr>
  </w:style>
  <w:style w:type="paragraph" w:customStyle="1" w:styleId="61">
    <w:name w:val="正文6"/>
    <w:link w:val="62"/>
    <w:autoRedefine/>
    <w:qFormat/>
    <w:rsid w:val="00CD22BF"/>
    <w:pPr>
      <w:ind w:firstLineChars="600" w:firstLine="600"/>
    </w:pPr>
    <w:rPr>
      <w:rFonts w:ascii="Times New Roman" w:eastAsia="宋体" w:hAnsi="Times New Roman"/>
    </w:rPr>
  </w:style>
  <w:style w:type="character" w:customStyle="1" w:styleId="42">
    <w:name w:val="正文4 字符"/>
    <w:basedOn w:val="a0"/>
    <w:link w:val="41"/>
    <w:rsid w:val="00280042"/>
    <w:rPr>
      <w:rFonts w:ascii="Times New Roman" w:eastAsia="宋体" w:hAnsi="Times New Roman"/>
    </w:rPr>
  </w:style>
  <w:style w:type="paragraph" w:customStyle="1" w:styleId="8">
    <w:name w:val="正文8"/>
    <w:link w:val="80"/>
    <w:qFormat/>
    <w:rsid w:val="00CD22BF"/>
    <w:pPr>
      <w:ind w:firstLineChars="800" w:firstLine="800"/>
    </w:pPr>
    <w:rPr>
      <w:rFonts w:ascii="Times New Roman" w:eastAsia="宋体" w:hAnsi="Times New Roman"/>
    </w:rPr>
  </w:style>
  <w:style w:type="character" w:customStyle="1" w:styleId="62">
    <w:name w:val="正文6 字符"/>
    <w:basedOn w:val="a0"/>
    <w:link w:val="61"/>
    <w:rsid w:val="00CD22BF"/>
    <w:rPr>
      <w:rFonts w:ascii="Times New Roman" w:eastAsia="宋体" w:hAnsi="Times New Roman"/>
    </w:rPr>
  </w:style>
  <w:style w:type="character" w:customStyle="1" w:styleId="10">
    <w:name w:val="标题 1 字符"/>
    <w:basedOn w:val="a0"/>
    <w:link w:val="1"/>
    <w:uiPriority w:val="9"/>
    <w:rsid w:val="0057539F"/>
    <w:rPr>
      <w:rFonts w:ascii="Times New Roman" w:eastAsia="黑体" w:hAnsi="Times New Roman"/>
      <w:b/>
      <w:bCs/>
      <w:kern w:val="44"/>
      <w:sz w:val="44"/>
      <w:szCs w:val="44"/>
    </w:rPr>
  </w:style>
  <w:style w:type="character" w:customStyle="1" w:styleId="80">
    <w:name w:val="正文8 字符"/>
    <w:basedOn w:val="62"/>
    <w:link w:val="8"/>
    <w:rsid w:val="00CD22BF"/>
    <w:rPr>
      <w:rFonts w:ascii="Times New Roman" w:eastAsia="宋体" w:hAnsi="Times New Roman"/>
    </w:rPr>
  </w:style>
  <w:style w:type="character" w:customStyle="1" w:styleId="20">
    <w:name w:val="标题 2 字符"/>
    <w:basedOn w:val="a0"/>
    <w:link w:val="2"/>
    <w:uiPriority w:val="9"/>
    <w:rsid w:val="0057539F"/>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57539F"/>
    <w:rPr>
      <w:rFonts w:ascii="Times New Roman" w:eastAsia="黑体" w:hAnsi="Times New Roman"/>
      <w:b/>
      <w:bCs/>
      <w:sz w:val="32"/>
      <w:szCs w:val="32"/>
    </w:rPr>
  </w:style>
  <w:style w:type="character" w:customStyle="1" w:styleId="40">
    <w:name w:val="标题 4 字符"/>
    <w:basedOn w:val="a0"/>
    <w:link w:val="4"/>
    <w:uiPriority w:val="9"/>
    <w:rsid w:val="0057539F"/>
    <w:rPr>
      <w:rFonts w:ascii="Times New Roman" w:eastAsia="黑体" w:hAnsi="Times New Roman" w:cstheme="majorBidi"/>
      <w:b/>
      <w:bCs/>
      <w:sz w:val="30"/>
      <w:szCs w:val="28"/>
    </w:rPr>
  </w:style>
  <w:style w:type="character" w:customStyle="1" w:styleId="50">
    <w:name w:val="标题 5 字符"/>
    <w:basedOn w:val="a0"/>
    <w:link w:val="5"/>
    <w:uiPriority w:val="9"/>
    <w:rsid w:val="0057539F"/>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link w:val="02"/>
    <w:qFormat/>
    <w:rsid w:val="00B33CD2"/>
    <w:rPr>
      <w:rFonts w:ascii="Times New Roman" w:eastAsia="宋体" w:hAnsi="Times New Roman"/>
      <w:sz w:val="18"/>
    </w:rPr>
  </w:style>
  <w:style w:type="character" w:customStyle="1" w:styleId="02">
    <w:name w:val="表格正文0 字符"/>
    <w:basedOn w:val="a0"/>
    <w:link w:val="01"/>
    <w:rsid w:val="00B33CD2"/>
    <w:rPr>
      <w:rFonts w:ascii="Times New Roman" w:eastAsia="宋体" w:hAnsi="Times New Roman"/>
      <w:sz w:val="18"/>
    </w:rPr>
  </w:style>
  <w:style w:type="paragraph" w:styleId="a5">
    <w:name w:val="header"/>
    <w:basedOn w:val="a"/>
    <w:link w:val="a6"/>
    <w:uiPriority w:val="99"/>
    <w:unhideWhenUsed/>
    <w:rsid w:val="008249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499E"/>
    <w:rPr>
      <w:rFonts w:ascii="Times New Roman" w:eastAsia="宋体" w:hAnsi="Times New Roman"/>
      <w:sz w:val="18"/>
      <w:szCs w:val="18"/>
    </w:rPr>
  </w:style>
  <w:style w:type="paragraph" w:styleId="a7">
    <w:name w:val="footer"/>
    <w:basedOn w:val="a"/>
    <w:link w:val="a8"/>
    <w:uiPriority w:val="99"/>
    <w:unhideWhenUsed/>
    <w:rsid w:val="0082499E"/>
    <w:pPr>
      <w:tabs>
        <w:tab w:val="center" w:pos="4153"/>
        <w:tab w:val="right" w:pos="8306"/>
      </w:tabs>
      <w:snapToGrid w:val="0"/>
      <w:jc w:val="left"/>
    </w:pPr>
    <w:rPr>
      <w:sz w:val="18"/>
      <w:szCs w:val="18"/>
    </w:rPr>
  </w:style>
  <w:style w:type="character" w:customStyle="1" w:styleId="a8">
    <w:name w:val="页脚 字符"/>
    <w:basedOn w:val="a0"/>
    <w:link w:val="a7"/>
    <w:uiPriority w:val="99"/>
    <w:rsid w:val="0082499E"/>
    <w:rPr>
      <w:rFonts w:ascii="Times New Roman" w:eastAsia="宋体" w:hAnsi="Times New Roman"/>
      <w:sz w:val="18"/>
      <w:szCs w:val="18"/>
    </w:rPr>
  </w:style>
  <w:style w:type="paragraph" w:customStyle="1" w:styleId="21">
    <w:name w:val="表格正文2"/>
    <w:basedOn w:val="01"/>
    <w:link w:val="22"/>
    <w:qFormat/>
    <w:rsid w:val="0082499E"/>
    <w:pPr>
      <w:widowControl w:val="0"/>
      <w:ind w:firstLineChars="200" w:firstLine="200"/>
      <w:jc w:val="both"/>
    </w:pPr>
  </w:style>
  <w:style w:type="character" w:customStyle="1" w:styleId="22">
    <w:name w:val="表格正文2 字符"/>
    <w:basedOn w:val="02"/>
    <w:link w:val="21"/>
    <w:rsid w:val="0082499E"/>
    <w:rPr>
      <w:rFonts w:ascii="Times New Roman" w:eastAsia="宋体" w:hAnsi="Times New Roman"/>
      <w:sz w:val="18"/>
    </w:rPr>
  </w:style>
  <w:style w:type="paragraph" w:customStyle="1" w:styleId="03">
    <w:name w:val="正文0代码"/>
    <w:link w:val="04"/>
    <w:qFormat/>
    <w:rsid w:val="00472332"/>
    <w:pPr>
      <w:shd w:val="clear" w:color="auto" w:fill="E7E6E6" w:themeFill="background2"/>
    </w:pPr>
    <w:rPr>
      <w:rFonts w:ascii="Consolas" w:eastAsia="宋体" w:hAnsi="Consolas"/>
      <w:sz w:val="20"/>
    </w:rPr>
  </w:style>
  <w:style w:type="paragraph" w:customStyle="1" w:styleId="05">
    <w:name w:val="表格正文0居中"/>
    <w:link w:val="06"/>
    <w:qFormat/>
    <w:rsid w:val="00B33CD2"/>
    <w:pPr>
      <w:jc w:val="center"/>
    </w:pPr>
    <w:rPr>
      <w:rFonts w:ascii="Times New Roman" w:eastAsia="宋体" w:hAnsi="Times New Roman"/>
      <w:sz w:val="18"/>
    </w:rPr>
  </w:style>
  <w:style w:type="character" w:customStyle="1" w:styleId="04">
    <w:name w:val="正文0代码 字符"/>
    <w:basedOn w:val="a0"/>
    <w:link w:val="03"/>
    <w:rsid w:val="00472332"/>
    <w:rPr>
      <w:rFonts w:ascii="Consolas" w:eastAsia="宋体" w:hAnsi="Consolas"/>
      <w:sz w:val="20"/>
      <w:shd w:val="clear" w:color="auto" w:fill="E7E6E6" w:themeFill="background2"/>
    </w:rPr>
  </w:style>
  <w:style w:type="paragraph" w:customStyle="1" w:styleId="a9">
    <w:name w:val="表格头"/>
    <w:link w:val="aa"/>
    <w:qFormat/>
    <w:rsid w:val="00B33CD2"/>
    <w:pPr>
      <w:jc w:val="center"/>
    </w:pPr>
    <w:rPr>
      <w:rFonts w:ascii="Times New Roman" w:eastAsia="宋体" w:hAnsi="Times New Roman"/>
      <w:b/>
      <w:sz w:val="18"/>
    </w:rPr>
  </w:style>
  <w:style w:type="character" w:customStyle="1" w:styleId="06">
    <w:name w:val="表格正文0居中 字符"/>
    <w:basedOn w:val="02"/>
    <w:link w:val="05"/>
    <w:rsid w:val="00B33CD2"/>
    <w:rPr>
      <w:rFonts w:ascii="Times New Roman" w:eastAsia="宋体" w:hAnsi="Times New Roman"/>
      <w:sz w:val="18"/>
    </w:rPr>
  </w:style>
  <w:style w:type="paragraph" w:customStyle="1" w:styleId="ab">
    <w:name w:val="表格标题"/>
    <w:link w:val="ac"/>
    <w:qFormat/>
    <w:rsid w:val="00EA5AD3"/>
    <w:pPr>
      <w:tabs>
        <w:tab w:val="center" w:pos="4871"/>
      </w:tabs>
    </w:pPr>
    <w:rPr>
      <w:rFonts w:ascii="Times New Roman" w:eastAsia="宋体" w:hAnsi="Times New Roman"/>
      <w:b/>
      <w:sz w:val="18"/>
    </w:rPr>
  </w:style>
  <w:style w:type="character" w:customStyle="1" w:styleId="aa">
    <w:name w:val="表格头 字符"/>
    <w:basedOn w:val="06"/>
    <w:link w:val="a9"/>
    <w:rsid w:val="00B33CD2"/>
    <w:rPr>
      <w:rFonts w:ascii="Times New Roman" w:eastAsia="宋体" w:hAnsi="Times New Roman"/>
      <w:b/>
      <w:sz w:val="18"/>
    </w:rPr>
  </w:style>
  <w:style w:type="paragraph" w:customStyle="1" w:styleId="ad">
    <w:name w:val="图标题"/>
    <w:next w:val="a"/>
    <w:link w:val="ae"/>
    <w:qFormat/>
    <w:rsid w:val="0057539F"/>
    <w:pPr>
      <w:ind w:firstLine="480"/>
      <w:jc w:val="center"/>
    </w:pPr>
    <w:rPr>
      <w:rFonts w:ascii="Times New Roman" w:eastAsia="宋体" w:hAnsi="Times New Roman"/>
      <w:b/>
    </w:rPr>
  </w:style>
  <w:style w:type="character" w:customStyle="1" w:styleId="ac">
    <w:name w:val="表格标题 字符"/>
    <w:basedOn w:val="a0"/>
    <w:link w:val="ab"/>
    <w:rsid w:val="00EA5AD3"/>
    <w:rPr>
      <w:rFonts w:ascii="Times New Roman" w:eastAsia="宋体" w:hAnsi="Times New Roman"/>
      <w:b/>
      <w:sz w:val="18"/>
    </w:rPr>
  </w:style>
  <w:style w:type="character" w:customStyle="1" w:styleId="ae">
    <w:name w:val="图标题 字符"/>
    <w:basedOn w:val="a0"/>
    <w:link w:val="ad"/>
    <w:rsid w:val="0057539F"/>
    <w:rPr>
      <w:rFonts w:ascii="Times New Roman" w:eastAsia="宋体" w:hAnsi="Times New Roman"/>
      <w:b/>
    </w:rPr>
  </w:style>
  <w:style w:type="character" w:customStyle="1" w:styleId="70">
    <w:name w:val="标题 7 字符"/>
    <w:basedOn w:val="a0"/>
    <w:link w:val="7"/>
    <w:uiPriority w:val="9"/>
    <w:semiHidden/>
    <w:rsid w:val="0057539F"/>
    <w:rPr>
      <w:rFonts w:ascii="Times New Roman" w:eastAsia="宋体" w:hAnsi="Times New Roman"/>
      <w:b/>
      <w:bCs/>
      <w:sz w:val="24"/>
      <w:szCs w:val="24"/>
    </w:rPr>
  </w:style>
  <w:style w:type="character" w:styleId="af">
    <w:name w:val="annotation reference"/>
    <w:basedOn w:val="a0"/>
    <w:uiPriority w:val="99"/>
    <w:semiHidden/>
    <w:unhideWhenUsed/>
    <w:rsid w:val="0011415D"/>
    <w:rPr>
      <w:sz w:val="21"/>
      <w:szCs w:val="21"/>
    </w:rPr>
  </w:style>
  <w:style w:type="paragraph" w:styleId="af0">
    <w:name w:val="annotation text"/>
    <w:basedOn w:val="a"/>
    <w:link w:val="af1"/>
    <w:uiPriority w:val="99"/>
    <w:semiHidden/>
    <w:unhideWhenUsed/>
    <w:rsid w:val="0011415D"/>
    <w:pPr>
      <w:jc w:val="left"/>
    </w:pPr>
  </w:style>
  <w:style w:type="character" w:customStyle="1" w:styleId="af1">
    <w:name w:val="批注文字 字符"/>
    <w:basedOn w:val="a0"/>
    <w:link w:val="af0"/>
    <w:uiPriority w:val="99"/>
    <w:semiHidden/>
    <w:rsid w:val="0011415D"/>
    <w:rPr>
      <w:rFonts w:ascii="Times New Roman" w:eastAsia="宋体" w:hAnsi="Times New Roman"/>
    </w:rPr>
  </w:style>
  <w:style w:type="paragraph" w:styleId="af2">
    <w:name w:val="annotation subject"/>
    <w:basedOn w:val="af0"/>
    <w:next w:val="af0"/>
    <w:link w:val="af3"/>
    <w:uiPriority w:val="99"/>
    <w:semiHidden/>
    <w:unhideWhenUsed/>
    <w:rsid w:val="0011415D"/>
    <w:rPr>
      <w:b/>
      <w:bCs/>
    </w:rPr>
  </w:style>
  <w:style w:type="character" w:customStyle="1" w:styleId="af3">
    <w:name w:val="批注主题 字符"/>
    <w:basedOn w:val="af1"/>
    <w:link w:val="af2"/>
    <w:uiPriority w:val="99"/>
    <w:semiHidden/>
    <w:rsid w:val="0011415D"/>
    <w:rPr>
      <w:rFonts w:ascii="Times New Roman" w:eastAsia="宋体" w:hAnsi="Times New Roman"/>
      <w:b/>
      <w:bCs/>
    </w:rPr>
  </w:style>
  <w:style w:type="paragraph" w:styleId="af4">
    <w:name w:val="Balloon Text"/>
    <w:basedOn w:val="a"/>
    <w:link w:val="af5"/>
    <w:uiPriority w:val="99"/>
    <w:semiHidden/>
    <w:unhideWhenUsed/>
    <w:rsid w:val="0011415D"/>
    <w:rPr>
      <w:sz w:val="18"/>
      <w:szCs w:val="18"/>
    </w:rPr>
  </w:style>
  <w:style w:type="character" w:customStyle="1" w:styleId="af5">
    <w:name w:val="批注框文本 字符"/>
    <w:basedOn w:val="a0"/>
    <w:link w:val="af4"/>
    <w:uiPriority w:val="99"/>
    <w:semiHidden/>
    <w:rsid w:val="0011415D"/>
    <w:rPr>
      <w:rFonts w:ascii="Times New Roman" w:eastAsia="宋体" w:hAnsi="Times New Roman"/>
      <w:sz w:val="18"/>
      <w:szCs w:val="18"/>
    </w:rPr>
  </w:style>
  <w:style w:type="paragraph" w:styleId="af6">
    <w:name w:val="Normal (Web)"/>
    <w:basedOn w:val="a"/>
    <w:uiPriority w:val="99"/>
    <w:semiHidden/>
    <w:unhideWhenUsed/>
    <w:rsid w:val="007E6DA8"/>
    <w:pPr>
      <w:widowControl/>
      <w:spacing w:before="100" w:beforeAutospacing="1" w:after="100" w:afterAutospacing="1"/>
      <w:ind w:firstLineChars="0" w:firstLine="0"/>
      <w:jc w:val="left"/>
    </w:pPr>
    <w:rPr>
      <w:rFonts w:ascii="宋体" w:hAnsi="宋体" w:cs="宋体"/>
      <w:kern w:val="0"/>
      <w:sz w:val="24"/>
      <w:szCs w:val="24"/>
    </w:rPr>
  </w:style>
  <w:style w:type="table" w:styleId="af7">
    <w:name w:val="Table Grid"/>
    <w:basedOn w:val="a1"/>
    <w:uiPriority w:val="39"/>
    <w:rsid w:val="00565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EB2E07"/>
    <w:pPr>
      <w:widowControl/>
      <w:ind w:firstLine="420"/>
      <w:jc w:val="left"/>
    </w:pPr>
    <w:rPr>
      <w:rFonts w:ascii="宋体" w:hAnsi="宋体" w:cs="宋体"/>
      <w:kern w:val="0"/>
      <w:sz w:val="24"/>
      <w:szCs w:val="24"/>
    </w:rPr>
  </w:style>
  <w:style w:type="paragraph" w:styleId="af9">
    <w:name w:val="Date"/>
    <w:basedOn w:val="a"/>
    <w:next w:val="a"/>
    <w:link w:val="afa"/>
    <w:uiPriority w:val="99"/>
    <w:semiHidden/>
    <w:unhideWhenUsed/>
    <w:rsid w:val="008A0D36"/>
    <w:pPr>
      <w:ind w:leftChars="2500" w:left="100"/>
    </w:pPr>
  </w:style>
  <w:style w:type="character" w:customStyle="1" w:styleId="afa">
    <w:name w:val="日期 字符"/>
    <w:basedOn w:val="a0"/>
    <w:link w:val="af9"/>
    <w:uiPriority w:val="99"/>
    <w:semiHidden/>
    <w:rsid w:val="008A0D36"/>
    <w:rPr>
      <w:rFonts w:ascii="Times New Roman" w:eastAsia="宋体" w:hAnsi="Times New Roman"/>
    </w:rPr>
  </w:style>
  <w:style w:type="character" w:styleId="afb">
    <w:name w:val="Placeholder Text"/>
    <w:basedOn w:val="a0"/>
    <w:uiPriority w:val="99"/>
    <w:semiHidden/>
    <w:rsid w:val="00323F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9283">
      <w:bodyDiv w:val="1"/>
      <w:marLeft w:val="0"/>
      <w:marRight w:val="0"/>
      <w:marTop w:val="0"/>
      <w:marBottom w:val="0"/>
      <w:divBdr>
        <w:top w:val="none" w:sz="0" w:space="0" w:color="auto"/>
        <w:left w:val="none" w:sz="0" w:space="0" w:color="auto"/>
        <w:bottom w:val="none" w:sz="0" w:space="0" w:color="auto"/>
        <w:right w:val="none" w:sz="0" w:space="0" w:color="auto"/>
      </w:divBdr>
      <w:divsChild>
        <w:div w:id="1805462274">
          <w:marLeft w:val="0"/>
          <w:marRight w:val="0"/>
          <w:marTop w:val="0"/>
          <w:marBottom w:val="0"/>
          <w:divBdr>
            <w:top w:val="none" w:sz="0" w:space="0" w:color="auto"/>
            <w:left w:val="none" w:sz="0" w:space="0" w:color="auto"/>
            <w:bottom w:val="none" w:sz="0" w:space="0" w:color="auto"/>
            <w:right w:val="none" w:sz="0" w:space="0" w:color="auto"/>
          </w:divBdr>
        </w:div>
      </w:divsChild>
    </w:div>
    <w:div w:id="465049311">
      <w:bodyDiv w:val="1"/>
      <w:marLeft w:val="0"/>
      <w:marRight w:val="0"/>
      <w:marTop w:val="0"/>
      <w:marBottom w:val="0"/>
      <w:divBdr>
        <w:top w:val="none" w:sz="0" w:space="0" w:color="auto"/>
        <w:left w:val="none" w:sz="0" w:space="0" w:color="auto"/>
        <w:bottom w:val="none" w:sz="0" w:space="0" w:color="auto"/>
        <w:right w:val="none" w:sz="0" w:space="0" w:color="auto"/>
      </w:divBdr>
    </w:div>
    <w:div w:id="530534610">
      <w:bodyDiv w:val="1"/>
      <w:marLeft w:val="0"/>
      <w:marRight w:val="0"/>
      <w:marTop w:val="0"/>
      <w:marBottom w:val="0"/>
      <w:divBdr>
        <w:top w:val="none" w:sz="0" w:space="0" w:color="auto"/>
        <w:left w:val="none" w:sz="0" w:space="0" w:color="auto"/>
        <w:bottom w:val="none" w:sz="0" w:space="0" w:color="auto"/>
        <w:right w:val="none" w:sz="0" w:space="0" w:color="auto"/>
      </w:divBdr>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768163574">
      <w:bodyDiv w:val="1"/>
      <w:marLeft w:val="0"/>
      <w:marRight w:val="0"/>
      <w:marTop w:val="0"/>
      <w:marBottom w:val="0"/>
      <w:divBdr>
        <w:top w:val="none" w:sz="0" w:space="0" w:color="auto"/>
        <w:left w:val="none" w:sz="0" w:space="0" w:color="auto"/>
        <w:bottom w:val="none" w:sz="0" w:space="0" w:color="auto"/>
        <w:right w:val="none" w:sz="0" w:space="0" w:color="auto"/>
      </w:divBdr>
    </w:div>
    <w:div w:id="808476252">
      <w:bodyDiv w:val="1"/>
      <w:marLeft w:val="0"/>
      <w:marRight w:val="0"/>
      <w:marTop w:val="0"/>
      <w:marBottom w:val="0"/>
      <w:divBdr>
        <w:top w:val="none" w:sz="0" w:space="0" w:color="auto"/>
        <w:left w:val="none" w:sz="0" w:space="0" w:color="auto"/>
        <w:bottom w:val="none" w:sz="0" w:space="0" w:color="auto"/>
        <w:right w:val="none" w:sz="0" w:space="0" w:color="auto"/>
      </w:divBdr>
    </w:div>
    <w:div w:id="880364091">
      <w:bodyDiv w:val="1"/>
      <w:marLeft w:val="0"/>
      <w:marRight w:val="0"/>
      <w:marTop w:val="0"/>
      <w:marBottom w:val="0"/>
      <w:divBdr>
        <w:top w:val="none" w:sz="0" w:space="0" w:color="auto"/>
        <w:left w:val="none" w:sz="0" w:space="0" w:color="auto"/>
        <w:bottom w:val="none" w:sz="0" w:space="0" w:color="auto"/>
        <w:right w:val="none" w:sz="0" w:space="0" w:color="auto"/>
      </w:divBdr>
      <w:divsChild>
        <w:div w:id="1770855948">
          <w:marLeft w:val="547"/>
          <w:marRight w:val="0"/>
          <w:marTop w:val="67"/>
          <w:marBottom w:val="0"/>
          <w:divBdr>
            <w:top w:val="none" w:sz="0" w:space="0" w:color="auto"/>
            <w:left w:val="none" w:sz="0" w:space="0" w:color="auto"/>
            <w:bottom w:val="none" w:sz="0" w:space="0" w:color="auto"/>
            <w:right w:val="none" w:sz="0" w:space="0" w:color="auto"/>
          </w:divBdr>
        </w:div>
      </w:divsChild>
    </w:div>
    <w:div w:id="919212792">
      <w:bodyDiv w:val="1"/>
      <w:marLeft w:val="0"/>
      <w:marRight w:val="0"/>
      <w:marTop w:val="0"/>
      <w:marBottom w:val="0"/>
      <w:divBdr>
        <w:top w:val="none" w:sz="0" w:space="0" w:color="auto"/>
        <w:left w:val="none" w:sz="0" w:space="0" w:color="auto"/>
        <w:bottom w:val="none" w:sz="0" w:space="0" w:color="auto"/>
        <w:right w:val="none" w:sz="0" w:space="0" w:color="auto"/>
      </w:divBdr>
      <w:divsChild>
        <w:div w:id="1577284230">
          <w:marLeft w:val="547"/>
          <w:marRight w:val="0"/>
          <w:marTop w:val="115"/>
          <w:marBottom w:val="0"/>
          <w:divBdr>
            <w:top w:val="none" w:sz="0" w:space="0" w:color="auto"/>
            <w:left w:val="none" w:sz="0" w:space="0" w:color="auto"/>
            <w:bottom w:val="none" w:sz="0" w:space="0" w:color="auto"/>
            <w:right w:val="none" w:sz="0" w:space="0" w:color="auto"/>
          </w:divBdr>
        </w:div>
      </w:divsChild>
    </w:div>
    <w:div w:id="1069687853">
      <w:bodyDiv w:val="1"/>
      <w:marLeft w:val="0"/>
      <w:marRight w:val="0"/>
      <w:marTop w:val="0"/>
      <w:marBottom w:val="0"/>
      <w:divBdr>
        <w:top w:val="none" w:sz="0" w:space="0" w:color="auto"/>
        <w:left w:val="none" w:sz="0" w:space="0" w:color="auto"/>
        <w:bottom w:val="none" w:sz="0" w:space="0" w:color="auto"/>
        <w:right w:val="none" w:sz="0" w:space="0" w:color="auto"/>
      </w:divBdr>
      <w:divsChild>
        <w:div w:id="167604787">
          <w:marLeft w:val="547"/>
          <w:marRight w:val="0"/>
          <w:marTop w:val="115"/>
          <w:marBottom w:val="0"/>
          <w:divBdr>
            <w:top w:val="none" w:sz="0" w:space="0" w:color="auto"/>
            <w:left w:val="none" w:sz="0" w:space="0" w:color="auto"/>
            <w:bottom w:val="none" w:sz="0" w:space="0" w:color="auto"/>
            <w:right w:val="none" w:sz="0" w:space="0" w:color="auto"/>
          </w:divBdr>
        </w:div>
      </w:divsChild>
    </w:div>
    <w:div w:id="1163159155">
      <w:bodyDiv w:val="1"/>
      <w:marLeft w:val="0"/>
      <w:marRight w:val="0"/>
      <w:marTop w:val="0"/>
      <w:marBottom w:val="0"/>
      <w:divBdr>
        <w:top w:val="none" w:sz="0" w:space="0" w:color="auto"/>
        <w:left w:val="none" w:sz="0" w:space="0" w:color="auto"/>
        <w:bottom w:val="none" w:sz="0" w:space="0" w:color="auto"/>
        <w:right w:val="none" w:sz="0" w:space="0" w:color="auto"/>
      </w:divBdr>
    </w:div>
    <w:div w:id="1171216094">
      <w:bodyDiv w:val="1"/>
      <w:marLeft w:val="0"/>
      <w:marRight w:val="0"/>
      <w:marTop w:val="0"/>
      <w:marBottom w:val="0"/>
      <w:divBdr>
        <w:top w:val="none" w:sz="0" w:space="0" w:color="auto"/>
        <w:left w:val="none" w:sz="0" w:space="0" w:color="auto"/>
        <w:bottom w:val="none" w:sz="0" w:space="0" w:color="auto"/>
        <w:right w:val="none" w:sz="0" w:space="0" w:color="auto"/>
      </w:divBdr>
    </w:div>
    <w:div w:id="1192187814">
      <w:bodyDiv w:val="1"/>
      <w:marLeft w:val="0"/>
      <w:marRight w:val="0"/>
      <w:marTop w:val="0"/>
      <w:marBottom w:val="0"/>
      <w:divBdr>
        <w:top w:val="none" w:sz="0" w:space="0" w:color="auto"/>
        <w:left w:val="none" w:sz="0" w:space="0" w:color="auto"/>
        <w:bottom w:val="none" w:sz="0" w:space="0" w:color="auto"/>
        <w:right w:val="none" w:sz="0" w:space="0" w:color="auto"/>
      </w:divBdr>
      <w:divsChild>
        <w:div w:id="614563448">
          <w:marLeft w:val="547"/>
          <w:marRight w:val="0"/>
          <w:marTop w:val="86"/>
          <w:marBottom w:val="0"/>
          <w:divBdr>
            <w:top w:val="none" w:sz="0" w:space="0" w:color="auto"/>
            <w:left w:val="none" w:sz="0" w:space="0" w:color="auto"/>
            <w:bottom w:val="none" w:sz="0" w:space="0" w:color="auto"/>
            <w:right w:val="none" w:sz="0" w:space="0" w:color="auto"/>
          </w:divBdr>
        </w:div>
        <w:div w:id="1732001712">
          <w:marLeft w:val="547"/>
          <w:marRight w:val="0"/>
          <w:marTop w:val="86"/>
          <w:marBottom w:val="0"/>
          <w:divBdr>
            <w:top w:val="none" w:sz="0" w:space="0" w:color="auto"/>
            <w:left w:val="none" w:sz="0" w:space="0" w:color="auto"/>
            <w:bottom w:val="none" w:sz="0" w:space="0" w:color="auto"/>
            <w:right w:val="none" w:sz="0" w:space="0" w:color="auto"/>
          </w:divBdr>
        </w:div>
        <w:div w:id="1749183007">
          <w:marLeft w:val="547"/>
          <w:marRight w:val="0"/>
          <w:marTop w:val="86"/>
          <w:marBottom w:val="0"/>
          <w:divBdr>
            <w:top w:val="none" w:sz="0" w:space="0" w:color="auto"/>
            <w:left w:val="none" w:sz="0" w:space="0" w:color="auto"/>
            <w:bottom w:val="none" w:sz="0" w:space="0" w:color="auto"/>
            <w:right w:val="none" w:sz="0" w:space="0" w:color="auto"/>
          </w:divBdr>
        </w:div>
      </w:divsChild>
    </w:div>
    <w:div w:id="1217283435">
      <w:bodyDiv w:val="1"/>
      <w:marLeft w:val="0"/>
      <w:marRight w:val="0"/>
      <w:marTop w:val="0"/>
      <w:marBottom w:val="0"/>
      <w:divBdr>
        <w:top w:val="none" w:sz="0" w:space="0" w:color="auto"/>
        <w:left w:val="none" w:sz="0" w:space="0" w:color="auto"/>
        <w:bottom w:val="none" w:sz="0" w:space="0" w:color="auto"/>
        <w:right w:val="none" w:sz="0" w:space="0" w:color="auto"/>
      </w:divBdr>
    </w:div>
    <w:div w:id="1548644388">
      <w:bodyDiv w:val="1"/>
      <w:marLeft w:val="0"/>
      <w:marRight w:val="0"/>
      <w:marTop w:val="0"/>
      <w:marBottom w:val="0"/>
      <w:divBdr>
        <w:top w:val="none" w:sz="0" w:space="0" w:color="auto"/>
        <w:left w:val="none" w:sz="0" w:space="0" w:color="auto"/>
        <w:bottom w:val="none" w:sz="0" w:space="0" w:color="auto"/>
        <w:right w:val="none" w:sz="0" w:space="0" w:color="auto"/>
      </w:divBdr>
    </w:div>
    <w:div w:id="1601261031">
      <w:bodyDiv w:val="1"/>
      <w:marLeft w:val="0"/>
      <w:marRight w:val="0"/>
      <w:marTop w:val="0"/>
      <w:marBottom w:val="0"/>
      <w:divBdr>
        <w:top w:val="none" w:sz="0" w:space="0" w:color="auto"/>
        <w:left w:val="none" w:sz="0" w:space="0" w:color="auto"/>
        <w:bottom w:val="none" w:sz="0" w:space="0" w:color="auto"/>
        <w:right w:val="none" w:sz="0" w:space="0" w:color="auto"/>
      </w:divBdr>
    </w:div>
    <w:div w:id="1607888745">
      <w:bodyDiv w:val="1"/>
      <w:marLeft w:val="0"/>
      <w:marRight w:val="0"/>
      <w:marTop w:val="0"/>
      <w:marBottom w:val="0"/>
      <w:divBdr>
        <w:top w:val="none" w:sz="0" w:space="0" w:color="auto"/>
        <w:left w:val="none" w:sz="0" w:space="0" w:color="auto"/>
        <w:bottom w:val="none" w:sz="0" w:space="0" w:color="auto"/>
        <w:right w:val="none" w:sz="0" w:space="0" w:color="auto"/>
      </w:divBdr>
    </w:div>
    <w:div w:id="1832284886">
      <w:bodyDiv w:val="1"/>
      <w:marLeft w:val="0"/>
      <w:marRight w:val="0"/>
      <w:marTop w:val="0"/>
      <w:marBottom w:val="0"/>
      <w:divBdr>
        <w:top w:val="none" w:sz="0" w:space="0" w:color="auto"/>
        <w:left w:val="none" w:sz="0" w:space="0" w:color="auto"/>
        <w:bottom w:val="none" w:sz="0" w:space="0" w:color="auto"/>
        <w:right w:val="none" w:sz="0" w:space="0" w:color="auto"/>
      </w:divBdr>
    </w:div>
    <w:div w:id="195462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B41A-04A8-45A9-8989-EAE2F851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1652</TotalTime>
  <Pages>24</Pages>
  <Words>3230</Words>
  <Characters>18412</Characters>
  <Application>Microsoft Office Word</Application>
  <DocSecurity>0</DocSecurity>
  <Lines>153</Lines>
  <Paragraphs>43</Paragraphs>
  <ScaleCrop>false</ScaleCrop>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121</cp:revision>
  <dcterms:created xsi:type="dcterms:W3CDTF">2017-07-04T05:45:00Z</dcterms:created>
  <dcterms:modified xsi:type="dcterms:W3CDTF">2017-07-09T03:55:00Z</dcterms:modified>
</cp:coreProperties>
</file>