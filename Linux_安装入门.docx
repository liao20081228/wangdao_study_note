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514" w:rsidRDefault="00833514" w:rsidP="00833514">
      <w:pPr>
        <w:pStyle w:val="1"/>
      </w:pPr>
      <w:bookmarkStart w:id="0" w:name="_Hlk486532266"/>
      <w:bookmarkEnd w:id="0"/>
      <w:r>
        <w:rPr>
          <w:rFonts w:hint="eastAsia"/>
        </w:rPr>
        <w:t>Linux</w:t>
      </w:r>
      <w:r>
        <w:t xml:space="preserve"> </w:t>
      </w:r>
      <w:r w:rsidRPr="00B86C92">
        <w:rPr>
          <w:rFonts w:hint="eastAsia"/>
        </w:rPr>
        <w:t>安装入门</w:t>
      </w:r>
    </w:p>
    <w:p w:rsidR="00833514" w:rsidRPr="00E1527B" w:rsidRDefault="00833514" w:rsidP="00833514">
      <w:pPr>
        <w:pStyle w:val="2"/>
      </w:pPr>
      <w:r>
        <w:t xml:space="preserve">1 </w:t>
      </w:r>
      <w:r>
        <w:rPr>
          <w:rFonts w:hint="eastAsia"/>
        </w:rPr>
        <w:t>安装系统</w:t>
      </w:r>
    </w:p>
    <w:p w:rsidR="00833514" w:rsidRDefault="00833514" w:rsidP="00833514">
      <w:pPr>
        <w:ind w:firstLine="420"/>
      </w:pPr>
      <w:r>
        <w:rPr>
          <w:rFonts w:hint="eastAsia"/>
        </w:rPr>
        <w:t>vmware</w:t>
      </w:r>
      <w:r>
        <w:rPr>
          <w:rFonts w:hint="eastAsia"/>
        </w:rPr>
        <w:t>，一路安装，选择磁盘为单个文件，立刻分配。并且将虚拟机和磁盘放在一个文件夹中方便移动。如果选择了以后装系统，选择编辑设置，设置</w:t>
      </w:r>
      <w:r>
        <w:rPr>
          <w:rFonts w:hint="eastAsia"/>
        </w:rPr>
        <w:t>cd</w:t>
      </w:r>
      <w:r>
        <w:t>/</w:t>
      </w:r>
      <w:r>
        <w:rPr>
          <w:rFonts w:hint="eastAsia"/>
        </w:rPr>
        <w:t>dvd</w:t>
      </w:r>
      <w:r>
        <w:rPr>
          <w:rFonts w:hint="eastAsia"/>
        </w:rPr>
        <w:t>，自动连接，选择</w:t>
      </w:r>
      <w:r>
        <w:rPr>
          <w:rFonts w:hint="eastAsia"/>
        </w:rPr>
        <w:t>ios</w:t>
      </w:r>
      <w:r>
        <w:rPr>
          <w:rFonts w:hint="eastAsia"/>
        </w:rPr>
        <w:t>镜像，然后就像平常一样装系统。如果出现打印机错误，则编辑设置移除打印机，如果出现无法连接</w:t>
      </w:r>
      <w:r>
        <w:rPr>
          <w:rFonts w:hint="eastAsia"/>
        </w:rPr>
        <w:t>SATA0</w:t>
      </w:r>
      <w:r>
        <w:rPr>
          <w:rFonts w:hint="eastAsia"/>
        </w:rPr>
        <w:t>，则设置移除</w:t>
      </w:r>
      <w:r>
        <w:rPr>
          <w:rFonts w:hint="eastAsia"/>
        </w:rPr>
        <w:t>cd</w:t>
      </w:r>
      <w:r>
        <w:t>/</w:t>
      </w:r>
      <w:r>
        <w:rPr>
          <w:rFonts w:hint="eastAsia"/>
        </w:rPr>
        <w:t>dvd</w:t>
      </w:r>
      <w:r>
        <w:rPr>
          <w:rFonts w:hint="eastAsia"/>
        </w:rPr>
        <w:t>，。关闭虚拟机时先关系统再关虚拟机，挂起则将内存保存于硬盘上，下次启动可以快速进入。关机则关闭系统退出。</w:t>
      </w:r>
    </w:p>
    <w:p w:rsidR="00833514" w:rsidRPr="005763F4" w:rsidRDefault="00833514" w:rsidP="00833514">
      <w:pPr>
        <w:ind w:firstLine="420"/>
      </w:pPr>
      <w:r>
        <w:rPr>
          <w:rFonts w:hint="eastAsia"/>
        </w:rPr>
        <w:t>网络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模式和桥接模式的区别：</w:t>
      </w:r>
      <w:r>
        <w:rPr>
          <w:rFonts w:hint="eastAsia"/>
        </w:rPr>
        <w:t>NAT</w:t>
      </w:r>
      <w:r>
        <w:rPr>
          <w:rFonts w:hint="eastAsia"/>
        </w:rPr>
        <w:t>是</w:t>
      </w:r>
      <w:r>
        <w:rPr>
          <w:rFonts w:hint="eastAsia"/>
        </w:rPr>
        <w:t>VMware</w:t>
      </w:r>
      <w:r>
        <w:rPr>
          <w:rFonts w:hint="eastAsia"/>
        </w:rPr>
        <w:t>虚拟出交换机让</w:t>
      </w:r>
      <w:r>
        <w:rPr>
          <w:rFonts w:hint="eastAsia"/>
        </w:rPr>
        <w:t>windows</w:t>
      </w:r>
      <w:r>
        <w:rPr>
          <w:rFonts w:hint="eastAsia"/>
        </w:rPr>
        <w:t>和虚拟机通信。这是主从的模式。而桥接模式则是网卡上分配两个多个</w:t>
      </w:r>
      <w:r>
        <w:rPr>
          <w:rFonts w:hint="eastAsia"/>
        </w:rPr>
        <w:t>ip</w:t>
      </w:r>
      <w:r>
        <w:rPr>
          <w:rFonts w:hint="eastAsia"/>
        </w:rPr>
        <w:t>，用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eth</w:t>
      </w:r>
      <w:r>
        <w:t xml:space="preserve">0 </w:t>
      </w:r>
      <w:r>
        <w:rPr>
          <w:rFonts w:hint="eastAsia"/>
        </w:rPr>
        <w:t>up</w:t>
      </w:r>
      <w:r>
        <w:t>/</w:t>
      </w:r>
      <w:r>
        <w:rPr>
          <w:rFonts w:hint="eastAsia"/>
        </w:rPr>
        <w:t>down</w:t>
      </w:r>
      <w:r>
        <w:rPr>
          <w:rFonts w:hint="eastAsia"/>
        </w:rPr>
        <w:t>开启关闭网卡。是可以通过局域网互相访问电脑或者访问虚拟机，因此虚拟机和主机有同等地位，则</w:t>
      </w:r>
      <w:r>
        <w:rPr>
          <w:rFonts w:hint="eastAsia"/>
        </w:rPr>
        <w:t>ip</w:t>
      </w:r>
      <w:r>
        <w:rPr>
          <w:rFonts w:hint="eastAsia"/>
        </w:rPr>
        <w:t>地址不能相同。</w:t>
      </w:r>
    </w:p>
    <w:p w:rsidR="00833514" w:rsidRDefault="00833514" w:rsidP="00833514">
      <w:pPr>
        <w:pStyle w:val="2"/>
      </w:pPr>
      <w:r>
        <w:rPr>
          <w:rFonts w:hint="eastAsia"/>
        </w:rPr>
        <w:t>2</w:t>
      </w:r>
      <w:r>
        <w:t xml:space="preserve"> </w:t>
      </w:r>
      <w:r w:rsidRPr="00473551">
        <w:rPr>
          <w:rFonts w:hint="eastAsia"/>
        </w:rPr>
        <w:t>设置超级用户权限</w:t>
      </w:r>
      <w:r>
        <w:rPr>
          <w:rFonts w:hint="eastAsia"/>
        </w:rPr>
        <w:t>。</w:t>
      </w:r>
    </w:p>
    <w:p w:rsidR="00833514" w:rsidRPr="009B2A78" w:rsidRDefault="00833514" w:rsidP="00833514">
      <w:pPr>
        <w:ind w:firstLine="420"/>
      </w:pPr>
      <w:r>
        <w:rPr>
          <w:rFonts w:hint="eastAsia"/>
        </w:rPr>
        <w:t>ctrl+alt</w:t>
      </w:r>
      <w:r>
        <w:t>/</w:t>
      </w:r>
      <w:r w:rsidRPr="00CB4348">
        <w:rPr>
          <w:rFonts w:hint="eastAsia"/>
        </w:rPr>
        <w:t xml:space="preserve"> </w:t>
      </w:r>
      <w:r>
        <w:rPr>
          <w:rFonts w:hint="eastAsia"/>
        </w:rPr>
        <w:t>ctrl+g</w:t>
      </w:r>
      <w:r>
        <w:rPr>
          <w:rFonts w:hint="eastAsia"/>
        </w:rPr>
        <w:t>鼠标脱离虚拟机</w:t>
      </w:r>
      <w:r>
        <w:rPr>
          <w:rFonts w:hint="eastAsia"/>
        </w:rPr>
        <w:t>/</w:t>
      </w:r>
      <w:r>
        <w:rPr>
          <w:rFonts w:hint="eastAsia"/>
        </w:rPr>
        <w:t>进入虚拟机</w:t>
      </w:r>
      <w:r>
        <w:rPr>
          <w:rFonts w:hint="eastAsia"/>
        </w:rPr>
        <w:t>,</w:t>
      </w:r>
      <w:r w:rsidRPr="00EB78DE">
        <w:rPr>
          <w:rFonts w:hint="eastAsia"/>
        </w:rPr>
        <w:t xml:space="preserve"> </w:t>
      </w:r>
      <w:r>
        <w:rPr>
          <w:rFonts w:hint="eastAsia"/>
        </w:rPr>
        <w:t>ctrl+alt</w:t>
      </w:r>
      <w:r>
        <w:t>+T</w:t>
      </w:r>
      <w:r>
        <w:rPr>
          <w:rFonts w:hint="eastAsia"/>
        </w:rPr>
        <w:t>进入命题提示符。显示“</w:t>
      </w:r>
      <w:r>
        <w:rPr>
          <w:rFonts w:hint="eastAsia"/>
        </w:rPr>
        <w:t>$</w:t>
      </w:r>
      <w:r>
        <w:rPr>
          <w:rFonts w:hint="eastAsia"/>
        </w:rPr>
        <w:t>”为普通用户</w:t>
      </w:r>
      <w:r>
        <w:rPr>
          <w:rFonts w:hint="eastAsia"/>
        </w:rPr>
        <w:t>,#</w:t>
      </w:r>
      <w:r>
        <w:rPr>
          <w:rFonts w:hint="eastAsia"/>
        </w:rPr>
        <w:t>为超级用户。输入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，输入初始登录密码，输入超级用户密码，输入</w:t>
      </w:r>
      <w:r>
        <w:rPr>
          <w:rFonts w:hint="eastAsia"/>
        </w:rPr>
        <w:t>su</w:t>
      </w:r>
      <w:r>
        <w:rPr>
          <w:rFonts w:hint="eastAsia"/>
        </w:rPr>
        <w:t>或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切换为超级用户“</w:t>
      </w:r>
      <w:r>
        <w:rPr>
          <w:rFonts w:hint="eastAsia"/>
        </w:rPr>
        <w:t>#</w:t>
      </w:r>
      <w:r>
        <w:rPr>
          <w:rFonts w:hint="eastAsia"/>
        </w:rPr>
        <w:t>”。输入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user</w:t>
      </w:r>
      <w:r>
        <w:rPr>
          <w:rFonts w:hint="eastAsia"/>
        </w:rPr>
        <w:t>切换为普通用户。要更改超级密码的方式也是一样的。</w:t>
      </w:r>
    </w:p>
    <w:p w:rsidR="00833514" w:rsidRDefault="00833514" w:rsidP="00833514">
      <w:pPr>
        <w:pStyle w:val="2"/>
      </w:pPr>
      <w:r w:rsidRPr="00473551">
        <w:rPr>
          <w:rFonts w:hint="eastAsia"/>
        </w:rPr>
        <w:t>3</w:t>
      </w:r>
      <w:r>
        <w:t xml:space="preserve"> </w:t>
      </w:r>
      <w:r>
        <w:rPr>
          <w:rFonts w:hint="eastAsia"/>
        </w:rPr>
        <w:t>安装</w:t>
      </w:r>
      <w:r w:rsidRPr="00473551">
        <w:rPr>
          <w:rFonts w:hint="eastAsia"/>
        </w:rPr>
        <w:t>软件</w:t>
      </w:r>
      <w:r>
        <w:t xml:space="preserve"> </w:t>
      </w:r>
    </w:p>
    <w:p w:rsidR="00833514" w:rsidRPr="00473551" w:rsidRDefault="00833514" w:rsidP="00833514">
      <w:pPr>
        <w:ind w:firstLine="420"/>
      </w:pPr>
      <w:r>
        <w:rPr>
          <w:rFonts w:hint="eastAsia"/>
        </w:rPr>
        <w:t>命令格式：</w:t>
      </w:r>
      <w:r>
        <w:t xml:space="preserve">$sudo </w:t>
      </w:r>
      <w:r>
        <w:rPr>
          <w:rFonts w:hint="eastAsia"/>
        </w:rPr>
        <w:t>apt</w:t>
      </w:r>
      <w:r w:rsidRPr="00473551">
        <w:rPr>
          <w:rFonts w:hint="eastAsia"/>
        </w:rPr>
        <w:t xml:space="preserve"> install </w:t>
      </w:r>
      <w:r w:rsidRPr="00473551">
        <w:rPr>
          <w:rFonts w:hint="eastAsia"/>
        </w:rPr>
        <w:t>软件名</w:t>
      </w:r>
      <w:r>
        <w:rPr>
          <w:rFonts w:hint="eastAsia"/>
        </w:rPr>
        <w:t>或者</w:t>
      </w:r>
      <w:r>
        <w:t xml:space="preserve">#apt install </w:t>
      </w:r>
      <w:r>
        <w:rPr>
          <w:rFonts w:hint="eastAsia"/>
        </w:rPr>
        <w:t>软件名</w:t>
      </w:r>
    </w:p>
    <w:p w:rsidR="00833514" w:rsidRDefault="00833514" w:rsidP="00833514">
      <w:pPr>
        <w:ind w:firstLine="420"/>
      </w:pPr>
      <w:r>
        <w:rPr>
          <w:rFonts w:hint="eastAsia"/>
        </w:rPr>
        <w:t>第一步，安装</w:t>
      </w:r>
      <w:r>
        <w:rPr>
          <w:rFonts w:hint="eastAsia"/>
        </w:rPr>
        <w:t>vim</w:t>
      </w:r>
      <w:r>
        <w:t>,</w:t>
      </w:r>
      <w:r>
        <w:rPr>
          <w:rFonts w:hint="eastAsia"/>
        </w:rPr>
        <w:t>输入</w:t>
      </w:r>
      <w:r>
        <w:rPr>
          <w:rFonts w:hint="eastAsia"/>
        </w:rPr>
        <w:t>vim</w:t>
      </w:r>
      <w:r>
        <w:rPr>
          <w:rFonts w:hint="eastAsia"/>
        </w:rPr>
        <w:t>如果有则不用装，装好后再输入</w:t>
      </w:r>
      <w:r>
        <w:rPr>
          <w:rFonts w:hint="eastAsia"/>
        </w:rPr>
        <w:t>vim</w:t>
      </w:r>
      <w:r>
        <w:rPr>
          <w:rFonts w:hint="eastAsia"/>
        </w:rPr>
        <w:t>检查是否装好。</w:t>
      </w:r>
    </w:p>
    <w:p w:rsidR="00833514" w:rsidRDefault="00833514" w:rsidP="00833514">
      <w:pPr>
        <w:ind w:firstLine="420"/>
      </w:pPr>
      <w:r>
        <w:rPr>
          <w:rFonts w:hint="eastAsia"/>
        </w:rPr>
        <w:t>第二步，安装</w:t>
      </w:r>
      <w:r>
        <w:rPr>
          <w:rFonts w:hint="eastAsia"/>
        </w:rPr>
        <w:t>ssh</w:t>
      </w:r>
      <w:r>
        <w:rPr>
          <w:rFonts w:hint="eastAsia"/>
        </w:rPr>
        <w:t>，然后用</w:t>
      </w:r>
      <w:r>
        <w:rPr>
          <w:rFonts w:hint="eastAsia"/>
        </w:rPr>
        <w:t>ps</w:t>
      </w:r>
      <w:r>
        <w:t xml:space="preserve"> –</w:t>
      </w:r>
      <w:r>
        <w:rPr>
          <w:rFonts w:hint="eastAsia"/>
        </w:rPr>
        <w:t>elf|grep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来检测出现</w:t>
      </w:r>
      <w:r>
        <w:rPr>
          <w:rFonts w:hint="eastAsia"/>
        </w:rPr>
        <w:t>ssh</w:t>
      </w:r>
      <w:r>
        <w:t>d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则</w:t>
      </w:r>
      <w:r>
        <w:t>成功</w:t>
      </w:r>
      <w:r>
        <w:rPr>
          <w:rFonts w:hint="eastAsia"/>
        </w:rPr>
        <w:t>。</w:t>
      </w:r>
    </w:p>
    <w:p w:rsidR="00833514" w:rsidRDefault="00833514" w:rsidP="00833514">
      <w:pPr>
        <w:ind w:firstLine="420"/>
      </w:pPr>
      <w:r>
        <w:rPr>
          <w:rFonts w:hint="eastAsia"/>
        </w:rPr>
        <w:t>第三步，用</w:t>
      </w:r>
      <w:r>
        <w:rPr>
          <w:rFonts w:hint="eastAsia"/>
        </w:rPr>
        <w:t>ifconfig</w:t>
      </w:r>
      <w:r>
        <w:rPr>
          <w:rFonts w:hint="eastAsia"/>
        </w:rPr>
        <w:t>命令记录下本机</w:t>
      </w:r>
      <w:r>
        <w:rPr>
          <w:rFonts w:hint="eastAsia"/>
        </w:rPr>
        <w:t>ip</w:t>
      </w:r>
      <w:r>
        <w:t xml:space="preserve"> 192.</w:t>
      </w:r>
      <w:r>
        <w:rPr>
          <w:rFonts w:hint="eastAsia"/>
        </w:rPr>
        <w:t>168.220.1</w:t>
      </w:r>
      <w:r>
        <w:t>30</w:t>
      </w:r>
    </w:p>
    <w:p w:rsidR="00833514" w:rsidRDefault="00833514" w:rsidP="00833514">
      <w:pPr>
        <w:ind w:firstLine="420"/>
      </w:pPr>
      <w:r>
        <w:rPr>
          <w:rFonts w:hint="eastAsia"/>
        </w:rPr>
        <w:t>第四步，打开</w:t>
      </w:r>
      <w:r>
        <w:rPr>
          <w:rFonts w:hint="eastAsia"/>
        </w:rPr>
        <w:t>PUTTY</w:t>
      </w:r>
      <w:r>
        <w:t>.</w:t>
      </w:r>
      <w:r>
        <w:rPr>
          <w:rFonts w:hint="eastAsia"/>
        </w:rPr>
        <w:t>exe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后</w:t>
      </w:r>
      <w:r>
        <w:rPr>
          <w:rFonts w:hint="eastAsia"/>
        </w:rPr>
        <w:t>,windows</w:t>
      </w:r>
      <w:r>
        <w:t>-&gt;appearance</w:t>
      </w:r>
      <w:r>
        <w:rPr>
          <w:rFonts w:hint="eastAsia"/>
        </w:rPr>
        <w:t>-&gt;</w:t>
      </w:r>
      <w:r>
        <w:t>change</w:t>
      </w:r>
      <w:r>
        <w:rPr>
          <w:rFonts w:hint="eastAsia"/>
        </w:rPr>
        <w:t>，改变字体，然后选择</w:t>
      </w:r>
      <w:r>
        <w:rPr>
          <w:rFonts w:hint="eastAsia"/>
        </w:rPr>
        <w:t>color</w:t>
      </w:r>
      <w:r>
        <w:rPr>
          <w:rFonts w:hint="eastAsia"/>
        </w:rPr>
        <w:t>，设置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color</w:t>
      </w:r>
      <w:r>
        <w:rPr>
          <w:rFonts w:hint="eastAsia"/>
        </w:rPr>
        <w:t>，然后输入名字</w:t>
      </w:r>
      <w:r>
        <w:rPr>
          <w:rFonts w:hint="eastAsia"/>
        </w:rPr>
        <w:t>save-&gt;open</w:t>
      </w:r>
      <w:r>
        <w:rPr>
          <w:rFonts w:hint="eastAsia"/>
        </w:rPr>
        <w:t>。输入</w:t>
      </w:r>
      <w:r>
        <w:rPr>
          <w:rFonts w:hint="eastAsia"/>
        </w:rPr>
        <w:t>ubantu</w:t>
      </w:r>
      <w:r>
        <w:rPr>
          <w:rFonts w:hint="eastAsia"/>
        </w:rPr>
        <w:t>的账号和登录密码。</w:t>
      </w:r>
    </w:p>
    <w:p w:rsidR="00833514" w:rsidRDefault="00833514" w:rsidP="00833514">
      <w:pPr>
        <w:ind w:firstLine="420"/>
      </w:pPr>
      <w:r>
        <w:rPr>
          <w:rFonts w:hint="eastAsia"/>
          <w:szCs w:val="21"/>
        </w:rPr>
        <w:t>第五步，</w:t>
      </w:r>
      <w:r w:rsidRPr="00684029">
        <w:rPr>
          <w:rFonts w:hint="eastAsia"/>
        </w:rPr>
        <w:t>安装</w:t>
      </w:r>
      <w:r w:rsidRPr="00684029">
        <w:rPr>
          <w:rFonts w:hint="eastAsia"/>
        </w:rPr>
        <w:t>chrome</w:t>
      </w:r>
    </w:p>
    <w:p w:rsidR="00833514" w:rsidRDefault="00833514" w:rsidP="00833514">
      <w:pPr>
        <w:ind w:firstLine="420"/>
      </w:pPr>
      <w:r w:rsidRPr="00684029">
        <w:rPr>
          <w:rFonts w:hint="eastAsia"/>
        </w:rPr>
        <w:t>输入</w:t>
      </w:r>
      <w:r w:rsidRPr="00684029">
        <w:t>wget </w:t>
      </w:r>
      <w:hyperlink r:id="rId8" w:history="1">
        <w:r w:rsidRPr="00E630AF">
          <w:rPr>
            <w:rStyle w:val="af"/>
          </w:rPr>
          <w:t>https://dl.google.com/linux/direct/google-chrome-stable_current_amd64.deb</w:t>
        </w:r>
      </w:hyperlink>
    </w:p>
    <w:p w:rsidR="00833514" w:rsidRDefault="00833514" w:rsidP="00833514">
      <w:pPr>
        <w:ind w:firstLine="420"/>
      </w:pPr>
      <w:r w:rsidRPr="00684029">
        <w:rPr>
          <w:rFonts w:hint="eastAsia"/>
        </w:rPr>
        <w:t>输入</w:t>
      </w:r>
      <w:r w:rsidRPr="00684029">
        <w:t> sudo dpkg -i google-chrome-stable_current_amd64.deb</w:t>
      </w:r>
    </w:p>
    <w:p w:rsidR="00833514" w:rsidRPr="00684029" w:rsidRDefault="00833514" w:rsidP="00833514">
      <w:pPr>
        <w:ind w:firstLine="420"/>
      </w:pPr>
      <w:r w:rsidRPr="00684029">
        <w:rPr>
          <w:rFonts w:hint="eastAsia"/>
        </w:rPr>
        <w:t>输入</w:t>
      </w:r>
      <w:r w:rsidRPr="00684029">
        <w:t>google-chrome-stable</w:t>
      </w:r>
    </w:p>
    <w:p w:rsidR="00833514" w:rsidRPr="00684029" w:rsidRDefault="00833514" w:rsidP="00833514">
      <w:pPr>
        <w:ind w:firstLine="420"/>
      </w:pPr>
      <w:r>
        <w:rPr>
          <w:rFonts w:hint="eastAsia"/>
        </w:rPr>
        <w:t>第六步，</w:t>
      </w:r>
      <w:r w:rsidRPr="00684029">
        <w:rPr>
          <w:rFonts w:hint="eastAsia"/>
        </w:rPr>
        <w:t>设置固定</w:t>
      </w:r>
      <w:r w:rsidRPr="00684029">
        <w:rPr>
          <w:rFonts w:hint="eastAsia"/>
        </w:rPr>
        <w:t>ip</w:t>
      </w:r>
      <w:r w:rsidRPr="00684029">
        <w:rPr>
          <w:rFonts w:hint="eastAsia"/>
        </w:rPr>
        <w:t>，点击网络连接，编辑</w:t>
      </w:r>
      <w:r w:rsidRPr="00684029">
        <w:rPr>
          <w:rFonts w:hint="eastAsia"/>
        </w:rPr>
        <w:t>ipv</w:t>
      </w:r>
      <w:r w:rsidRPr="00684029">
        <w:t>4</w:t>
      </w:r>
      <w:r w:rsidRPr="00684029">
        <w:rPr>
          <w:rFonts w:hint="eastAsia"/>
        </w:rPr>
        <w:t>，新增，输入</w:t>
      </w:r>
      <w:r w:rsidRPr="00684029">
        <w:rPr>
          <w:rFonts w:hint="eastAsia"/>
        </w:rPr>
        <w:t>ifconfig</w:t>
      </w:r>
      <w:r>
        <w:rPr>
          <w:rFonts w:hint="eastAsia"/>
        </w:rPr>
        <w:t>查询到的</w:t>
      </w:r>
      <w:r w:rsidRPr="00684029">
        <w:rPr>
          <w:rFonts w:hint="eastAsia"/>
        </w:rPr>
        <w:t>的</w:t>
      </w:r>
      <w:r w:rsidRPr="00684029">
        <w:rPr>
          <w:rFonts w:hint="eastAsia"/>
        </w:rPr>
        <w:t>ip</w:t>
      </w:r>
      <w:r w:rsidRPr="00684029">
        <w:t xml:space="preserve"> 192.</w:t>
      </w:r>
      <w:r w:rsidRPr="00684029">
        <w:rPr>
          <w:rFonts w:hint="eastAsia"/>
        </w:rPr>
        <w:t>168.220.1</w:t>
      </w:r>
      <w:r w:rsidRPr="00684029">
        <w:t>30</w:t>
      </w:r>
      <w:r w:rsidRPr="00684029">
        <w:rPr>
          <w:rFonts w:hint="eastAsia"/>
        </w:rPr>
        <w:t>，</w:t>
      </w:r>
      <w:r w:rsidRPr="00684029">
        <w:t xml:space="preserve">route </w:t>
      </w:r>
      <w:r w:rsidRPr="00684029">
        <w:rPr>
          <w:rFonts w:hint="eastAsia"/>
        </w:rPr>
        <w:t>查看网关地址。输入掩码，网关地址，主机地址。即可。如果需要连接其他网络则可增加一个自动获取</w:t>
      </w:r>
      <w:r w:rsidRPr="00684029">
        <w:rPr>
          <w:rFonts w:hint="eastAsia"/>
        </w:rPr>
        <w:t>ip</w:t>
      </w:r>
      <w:r w:rsidRPr="00684029">
        <w:rPr>
          <w:rFonts w:hint="eastAsia"/>
        </w:rPr>
        <w:t>的网络连接即可以。</w:t>
      </w:r>
    </w:p>
    <w:p w:rsidR="00833514" w:rsidRPr="007F0D65" w:rsidRDefault="00833514" w:rsidP="00833514">
      <w:pPr>
        <w:pStyle w:val="2"/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 xml:space="preserve">4 </w:t>
      </w:r>
      <w:r w:rsidRPr="007F0D65">
        <w:rPr>
          <w:rStyle w:val="20"/>
          <w:rFonts w:hint="eastAsia"/>
          <w:b/>
          <w:bCs/>
        </w:rPr>
        <w:t>修改显示分辨率</w:t>
      </w:r>
    </w:p>
    <w:p w:rsidR="00833514" w:rsidRDefault="00833514" w:rsidP="00833514">
      <w:pPr>
        <w:ind w:firstLine="420"/>
      </w:pPr>
      <w:r w:rsidRPr="0024154D">
        <w:rPr>
          <w:rFonts w:hint="eastAsia"/>
        </w:rPr>
        <w:t>在超级终端下输入如下命令行：</w:t>
      </w:r>
    </w:p>
    <w:p w:rsidR="00833514" w:rsidRDefault="00833514" w:rsidP="00833514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A7AF3">
        <w:rPr>
          <w:rFonts w:hint="eastAsia"/>
        </w:rPr>
        <w:t>首先使用</w:t>
      </w:r>
      <w:r w:rsidRPr="008A7AF3">
        <w:rPr>
          <w:rFonts w:hint="eastAsia"/>
        </w:rPr>
        <w:t xml:space="preserve"> xrandr </w:t>
      </w:r>
      <w:r w:rsidRPr="008A7AF3">
        <w:rPr>
          <w:rFonts w:hint="eastAsia"/>
        </w:rPr>
        <w:t>命令列出当前所能检测到的分辨率，如一台显示器，最佳分辨率为</w:t>
      </w:r>
      <w:r w:rsidRPr="008A7AF3">
        <w:rPr>
          <w:rFonts w:hint="eastAsia"/>
        </w:rPr>
        <w:t xml:space="preserve"> 1440x900</w:t>
      </w:r>
      <w:r w:rsidRPr="008A7AF3">
        <w:rPr>
          <w:rFonts w:hint="eastAsia"/>
        </w:rPr>
        <w:t>，由于未能正确检测，使用</w:t>
      </w:r>
      <w:r w:rsidRPr="008A7AF3">
        <w:rPr>
          <w:rFonts w:hint="eastAsia"/>
        </w:rPr>
        <w:t xml:space="preserve"> xrandr </w:t>
      </w:r>
      <w:r w:rsidRPr="008A7AF3">
        <w:rPr>
          <w:rFonts w:hint="eastAsia"/>
        </w:rPr>
        <w:t>命令结果如下：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Screen 0: minimum 1 x 1, current 1596 x 747, maximum 16384 x 16384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Virtual1 connected primary 1596x747+0+0 (normal left inverted right x axis y axis) 0mm x 0mm</w:t>
      </w:r>
    </w:p>
    <w:p w:rsidR="00833514" w:rsidRPr="008A7AF3" w:rsidRDefault="00833514" w:rsidP="00833514">
      <w:pPr>
        <w:pStyle w:val="03"/>
        <w:ind w:left="420" w:firstLine="420"/>
      </w:pPr>
      <w:r>
        <w:t>1</w:t>
      </w:r>
      <w:r w:rsidRPr="008A7AF3">
        <w:t>596x747      60.00*+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2560x1600     59.99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1920x1440     60.00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1856x1392     60.00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1792x1344     60.00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1920x1200     59.88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1600x1200     60.00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1680x1050     59.95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lastRenderedPageBreak/>
        <w:t xml:space="preserve">1400x1050     59.98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1280x1024     60.02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1440x900      59.89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1280x960      60.00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1360x768      60.02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1280x800      59.81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1152x864      75.00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1280x768      59.87  </w:t>
      </w:r>
    </w:p>
    <w:p w:rsidR="00833514" w:rsidRDefault="00833514" w:rsidP="00833514">
      <w:pPr>
        <w:pStyle w:val="03"/>
        <w:ind w:left="420" w:firstLine="420"/>
      </w:pPr>
      <w:r>
        <w:t xml:space="preserve">1024x768      60.00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800x600       60.32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640x480       59.94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1600x900      59.95 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Virtual2 disconnected (normal left inverted right x axis y axis)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Virtual3 disconnected (normal left inverted right x axis y axis)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Virtual4 disconnected (normal left inverted right x axis y axis)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Virtual5 disconnected (normal left inverted right x axis y axis)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Virtual6 disconnected (normal left inverted right x axis y axis)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Virtual7 disconnected (normal left inverted right x axis y axis)</w:t>
      </w:r>
    </w:p>
    <w:p w:rsidR="00833514" w:rsidRDefault="00833514" w:rsidP="00833514">
      <w:pPr>
        <w:pStyle w:val="03"/>
        <w:ind w:left="420" w:firstLine="420"/>
      </w:pPr>
      <w:r w:rsidRPr="008A7AF3">
        <w:t>Virtual8 disconnected (normal left inverted right x axis y axis)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可以看到当前使用的显卡是</w:t>
      </w:r>
      <w:r w:rsidRPr="008A7AF3">
        <w:rPr>
          <w:rFonts w:hint="eastAsia"/>
        </w:rPr>
        <w:t xml:space="preserve"> </w:t>
      </w:r>
      <w:r w:rsidRPr="008A7AF3">
        <w:t>Virtual1</w:t>
      </w:r>
      <w:r w:rsidRPr="008A7AF3">
        <w:rPr>
          <w:rFonts w:hint="eastAsia"/>
        </w:rPr>
        <w:t>（后续显示模式在此显卡上添加），列表中并无</w:t>
      </w:r>
      <w:r w:rsidRPr="008A7AF3">
        <w:rPr>
          <w:rFonts w:hint="eastAsia"/>
        </w:rPr>
        <w:t xml:space="preserve"> 1600x900 </w:t>
      </w:r>
      <w:r w:rsidRPr="008A7AF3">
        <w:rPr>
          <w:rFonts w:hint="eastAsia"/>
        </w:rPr>
        <w:t>的分别率可用。</w:t>
      </w:r>
    </w:p>
    <w:p w:rsidR="00833514" w:rsidRDefault="00833514" w:rsidP="00833514">
      <w:pPr>
        <w:ind w:firstLine="420"/>
      </w:pPr>
      <w:r w:rsidRPr="008A7AF3">
        <w:rPr>
          <w:rFonts w:hint="eastAsia"/>
        </w:rPr>
        <w:t>（</w:t>
      </w:r>
      <w:r w:rsidRPr="008A7AF3">
        <w:rPr>
          <w:rFonts w:hint="eastAsia"/>
        </w:rPr>
        <w:t>2</w:t>
      </w:r>
      <w:r w:rsidRPr="008A7AF3">
        <w:rPr>
          <w:rFonts w:hint="eastAsia"/>
        </w:rPr>
        <w:t>）这时可以使用</w:t>
      </w:r>
      <w:r w:rsidRPr="008A7AF3">
        <w:rPr>
          <w:rFonts w:hint="eastAsia"/>
        </w:rPr>
        <w:t xml:space="preserve"> xrandr </w:t>
      </w:r>
      <w:r w:rsidRPr="008A7AF3">
        <w:rPr>
          <w:rFonts w:hint="eastAsia"/>
        </w:rPr>
        <w:t>命令新增显示模式，由于显示模式有一定的格式，如果不知道如何配置，可以通过</w:t>
      </w:r>
      <w:r w:rsidRPr="008A7AF3">
        <w:rPr>
          <w:rFonts w:hint="eastAsia"/>
        </w:rPr>
        <w:t xml:space="preserve">cvt </w:t>
      </w:r>
      <w:r w:rsidRPr="008A7AF3">
        <w:rPr>
          <w:rFonts w:hint="eastAsia"/>
        </w:rPr>
        <w:t>来获得。</w:t>
      </w:r>
      <w:r w:rsidRPr="008A7AF3">
        <w:rPr>
          <w:rFonts w:hint="eastAsia"/>
        </w:rPr>
        <w:t xml:space="preserve">cvt </w:t>
      </w:r>
      <w:r w:rsidRPr="008A7AF3">
        <w:rPr>
          <w:rFonts w:hint="eastAsia"/>
        </w:rPr>
        <w:t>使用方法：</w:t>
      </w:r>
    </w:p>
    <w:p w:rsidR="00833514" w:rsidRDefault="00833514" w:rsidP="00833514">
      <w:pPr>
        <w:pStyle w:val="03"/>
        <w:ind w:left="420" w:firstLine="420"/>
      </w:pPr>
      <w:r>
        <w:t xml:space="preserve">$ </w:t>
      </w:r>
      <w:r w:rsidRPr="008A7AF3">
        <w:rPr>
          <w:rFonts w:hint="eastAsia"/>
        </w:rPr>
        <w:t xml:space="preserve">cvt </w:t>
      </w:r>
      <w:r>
        <w:t xml:space="preserve"> </w:t>
      </w:r>
      <w:r w:rsidRPr="008A7AF3">
        <w:rPr>
          <w:rFonts w:hint="eastAsia"/>
        </w:rPr>
        <w:t>X Y</w:t>
      </w:r>
      <w:r>
        <w:t xml:space="preserve"> //</w:t>
      </w:r>
      <w:r w:rsidRPr="00233F79">
        <w:rPr>
          <w:rFonts w:hint="eastAsia"/>
        </w:rPr>
        <w:t xml:space="preserve"> </w:t>
      </w:r>
      <w:r w:rsidRPr="008A7AF3">
        <w:rPr>
          <w:rFonts w:hint="eastAsia"/>
        </w:rPr>
        <w:t xml:space="preserve">X </w:t>
      </w:r>
      <w:r w:rsidRPr="008A7AF3">
        <w:rPr>
          <w:rFonts w:hint="eastAsia"/>
        </w:rPr>
        <w:t>表示分辨率宽度，</w:t>
      </w:r>
      <w:r w:rsidRPr="008A7AF3">
        <w:rPr>
          <w:rFonts w:hint="eastAsia"/>
        </w:rPr>
        <w:t xml:space="preserve">Y </w:t>
      </w:r>
      <w:r w:rsidRPr="008A7AF3">
        <w:rPr>
          <w:rFonts w:hint="eastAsia"/>
        </w:rPr>
        <w:t>表示分辨率高度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如生成</w:t>
      </w:r>
      <w:r w:rsidRPr="008A7AF3">
        <w:rPr>
          <w:rFonts w:hint="eastAsia"/>
        </w:rPr>
        <w:t xml:space="preserve"> 1</w:t>
      </w:r>
      <w:r w:rsidRPr="008A7AF3">
        <w:t>6</w:t>
      </w:r>
      <w:r w:rsidRPr="008A7AF3">
        <w:rPr>
          <w:rFonts w:hint="eastAsia"/>
        </w:rPr>
        <w:t xml:space="preserve">00x900 </w:t>
      </w:r>
      <w:r w:rsidRPr="008A7AF3">
        <w:rPr>
          <w:rFonts w:hint="eastAsia"/>
        </w:rPr>
        <w:t>的分辨率，可使用命令：</w:t>
      </w:r>
      <w:r w:rsidRPr="008A7AF3">
        <w:rPr>
          <w:rFonts w:hint="eastAsia"/>
        </w:rPr>
        <w:t>cvt 1</w:t>
      </w:r>
      <w:r w:rsidRPr="008A7AF3">
        <w:t>600</w:t>
      </w:r>
      <w:r>
        <w:rPr>
          <w:rFonts w:hint="eastAsia"/>
        </w:rPr>
        <w:t xml:space="preserve"> 900 ,</w:t>
      </w:r>
      <w:r w:rsidRPr="008A7AF3">
        <w:rPr>
          <w:rFonts w:hint="eastAsia"/>
        </w:rPr>
        <w:t>默认刷新率为</w:t>
      </w:r>
      <w:r w:rsidRPr="008A7AF3">
        <w:rPr>
          <w:rFonts w:hint="eastAsia"/>
        </w:rPr>
        <w:t xml:space="preserve"> 60.0Hz</w:t>
      </w:r>
      <w:r w:rsidRPr="008A7AF3">
        <w:rPr>
          <w:rFonts w:hint="eastAsia"/>
        </w:rPr>
        <w:t>。生成以下模式：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# 1600x900 59.95 Hz (CVT 1.44M9) hsync: 55.99 kHz; pclk: 118.25 MHz</w:t>
      </w:r>
    </w:p>
    <w:p w:rsidR="00833514" w:rsidRPr="008A7AF3" w:rsidRDefault="00833514" w:rsidP="00833514">
      <w:pPr>
        <w:pStyle w:val="03"/>
        <w:ind w:left="420" w:firstLine="420"/>
      </w:pPr>
      <w:r w:rsidRPr="008A7AF3">
        <w:t xml:space="preserve">Modeline "1600x900_60.00" 118.25 1600 1696 1856 2112 </w:t>
      </w:r>
      <w:r>
        <w:t>900 903 908 934 -hsync+</w:t>
      </w:r>
      <w:r w:rsidRPr="008A7AF3">
        <w:t>vsync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（</w:t>
      </w:r>
      <w:r w:rsidRPr="008A7AF3">
        <w:rPr>
          <w:rFonts w:hint="eastAsia"/>
        </w:rPr>
        <w:t>4</w:t>
      </w:r>
      <w:r w:rsidRPr="008A7AF3">
        <w:rPr>
          <w:rFonts w:hint="eastAsia"/>
        </w:rPr>
        <w:t>）将</w:t>
      </w:r>
      <w:r w:rsidRPr="008A7AF3">
        <w:rPr>
          <w:rFonts w:hint="eastAsia"/>
        </w:rPr>
        <w:t xml:space="preserve"> cvt </w:t>
      </w:r>
      <w:r w:rsidRPr="008A7AF3">
        <w:rPr>
          <w:rFonts w:hint="eastAsia"/>
        </w:rPr>
        <w:t>得到的显示模式使用</w:t>
      </w:r>
      <w:r w:rsidRPr="008A7AF3">
        <w:rPr>
          <w:rFonts w:hint="eastAsia"/>
        </w:rPr>
        <w:t xml:space="preserve"> xrandr </w:t>
      </w:r>
      <w:r w:rsidRPr="008A7AF3">
        <w:rPr>
          <w:rFonts w:hint="eastAsia"/>
        </w:rPr>
        <w:t>命令添加：</w:t>
      </w:r>
    </w:p>
    <w:p w:rsidR="00833514" w:rsidRPr="008A7AF3" w:rsidRDefault="00833514" w:rsidP="00833514">
      <w:pPr>
        <w:pStyle w:val="03"/>
        <w:ind w:left="420" w:firstLine="420"/>
      </w:pPr>
      <w:r w:rsidRPr="008A7AF3">
        <w:rPr>
          <w:rFonts w:hint="eastAsia"/>
        </w:rPr>
        <w:t>sudo xrandr --newmode "</w:t>
      </w:r>
      <w:r w:rsidRPr="008A7AF3">
        <w:t>1600</w:t>
      </w:r>
      <w:r w:rsidRPr="008A7AF3">
        <w:rPr>
          <w:rFonts w:hint="eastAsia"/>
        </w:rPr>
        <w:t xml:space="preserve">x900" </w:t>
      </w:r>
      <w:r w:rsidRPr="008A7AF3">
        <w:t>118.25  1600 1696 1856 2112  900 903 908 934 -hsync +vsync</w:t>
      </w:r>
    </w:p>
    <w:p w:rsidR="00833514" w:rsidRPr="008A7AF3" w:rsidRDefault="00833514" w:rsidP="00833514">
      <w:pPr>
        <w:pStyle w:val="03"/>
        <w:ind w:left="420" w:firstLine="420"/>
      </w:pPr>
      <w:r w:rsidRPr="008A7AF3">
        <w:rPr>
          <w:rFonts w:hint="eastAsia"/>
        </w:rPr>
        <w:t xml:space="preserve">sudo xrandr --addmode </w:t>
      </w:r>
      <w:r w:rsidRPr="008A7AF3">
        <w:t>Virtual1</w:t>
      </w:r>
      <w:r w:rsidRPr="008A7AF3">
        <w:rPr>
          <w:rFonts w:hint="eastAsia"/>
        </w:rPr>
        <w:t xml:space="preserve"> 1600x900</w:t>
      </w:r>
    </w:p>
    <w:p w:rsidR="00833514" w:rsidRPr="008A7AF3" w:rsidRDefault="00833514" w:rsidP="00833514">
      <w:pPr>
        <w:pStyle w:val="03"/>
        <w:ind w:left="420" w:firstLine="420"/>
      </w:pPr>
      <w:r w:rsidRPr="008A7AF3">
        <w:rPr>
          <w:rFonts w:hint="eastAsia"/>
        </w:rPr>
        <w:t xml:space="preserve">sudo xrandr --output </w:t>
      </w:r>
      <w:r w:rsidRPr="008A7AF3">
        <w:t>Virtual1</w:t>
      </w:r>
      <w:r w:rsidRPr="008A7AF3">
        <w:rPr>
          <w:rFonts w:hint="eastAsia"/>
        </w:rPr>
        <w:t xml:space="preserve"> --mode 1</w:t>
      </w:r>
      <w:r w:rsidRPr="008A7AF3">
        <w:t>600</w:t>
      </w:r>
      <w:r w:rsidRPr="008A7AF3">
        <w:rPr>
          <w:rFonts w:hint="eastAsia"/>
        </w:rPr>
        <w:t>x900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（</w:t>
      </w:r>
      <w:r w:rsidRPr="008A7AF3">
        <w:rPr>
          <w:rFonts w:hint="eastAsia"/>
        </w:rPr>
        <w:t>5</w:t>
      </w:r>
      <w:r w:rsidRPr="008A7AF3">
        <w:rPr>
          <w:rFonts w:hint="eastAsia"/>
        </w:rPr>
        <w:t>）这时就可以在显示器分辨率设置里使用</w:t>
      </w:r>
      <w:r w:rsidRPr="008A7AF3">
        <w:rPr>
          <w:rFonts w:hint="eastAsia"/>
        </w:rPr>
        <w:t xml:space="preserve"> 1600x900 </w:t>
      </w:r>
      <w:r w:rsidRPr="008A7AF3">
        <w:rPr>
          <w:rFonts w:hint="eastAsia"/>
        </w:rPr>
        <w:t>的分辨率了。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（</w:t>
      </w:r>
      <w:r w:rsidRPr="008A7AF3">
        <w:rPr>
          <w:rFonts w:hint="eastAsia"/>
        </w:rPr>
        <w:t>6</w:t>
      </w:r>
      <w:r w:rsidRPr="008A7AF3">
        <w:rPr>
          <w:rFonts w:hint="eastAsia"/>
        </w:rPr>
        <w:t>）可能在每次开机时，又不能使用设定好的分辨率了，使用如下命令：</w:t>
      </w:r>
    </w:p>
    <w:p w:rsidR="00833514" w:rsidRPr="008A7AF3" w:rsidRDefault="00833514" w:rsidP="00833514">
      <w:pPr>
        <w:pStyle w:val="03"/>
        <w:ind w:left="420" w:firstLine="420"/>
      </w:pPr>
      <w:r w:rsidRPr="008A7AF3">
        <w:rPr>
          <w:rFonts w:hint="eastAsia"/>
        </w:rPr>
        <w:t>sudo gedit ~/.profile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在</w:t>
      </w:r>
      <w:r w:rsidRPr="008A7AF3">
        <w:rPr>
          <w:rFonts w:hint="eastAsia"/>
        </w:rPr>
        <w:t xml:space="preserve"> ~/.profile </w:t>
      </w:r>
      <w:r w:rsidRPr="008A7AF3">
        <w:rPr>
          <w:rFonts w:hint="eastAsia"/>
        </w:rPr>
        <w:t>最末尾添加修改分辨率的命令：复制代码</w:t>
      </w:r>
    </w:p>
    <w:p w:rsidR="00833514" w:rsidRPr="008A7AF3" w:rsidRDefault="00833514" w:rsidP="00833514">
      <w:pPr>
        <w:pStyle w:val="03"/>
        <w:ind w:left="420" w:firstLine="420"/>
      </w:pPr>
      <w:r w:rsidRPr="008A7AF3">
        <w:rPr>
          <w:rFonts w:hint="eastAsia"/>
        </w:rPr>
        <w:t>cvt 1</w:t>
      </w:r>
      <w:r w:rsidRPr="008A7AF3">
        <w:t>600</w:t>
      </w:r>
      <w:r w:rsidRPr="008A7AF3">
        <w:rPr>
          <w:rFonts w:hint="eastAsia"/>
        </w:rPr>
        <w:t xml:space="preserve"> 900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xrandr --newmode "1600x900" 118.25  1600 1696 1856 2112  900 903 908 934 -hsync +vsync</w:t>
      </w:r>
      <w:r w:rsidRPr="008A7AF3">
        <w:rPr>
          <w:rFonts w:hint="eastAsia"/>
        </w:rPr>
        <w:t xml:space="preserve"> </w:t>
      </w:r>
    </w:p>
    <w:p w:rsidR="00833514" w:rsidRPr="008A7AF3" w:rsidRDefault="00833514" w:rsidP="00833514">
      <w:pPr>
        <w:pStyle w:val="03"/>
        <w:ind w:left="420" w:firstLine="420"/>
      </w:pPr>
      <w:r w:rsidRPr="008A7AF3">
        <w:t>xrandr --addmode Virtual1 1600x900</w:t>
      </w:r>
    </w:p>
    <w:p w:rsidR="00833514" w:rsidRPr="008A7AF3" w:rsidRDefault="00833514" w:rsidP="00833514">
      <w:pPr>
        <w:ind w:firstLine="420"/>
      </w:pPr>
      <w:r w:rsidRPr="008A7AF3">
        <w:rPr>
          <w:rFonts w:hint="eastAsia"/>
        </w:rPr>
        <w:t>重启系统后再登录即可，此时再用</w:t>
      </w:r>
      <w:r w:rsidRPr="008A7AF3">
        <w:rPr>
          <w:rFonts w:hint="eastAsia"/>
        </w:rPr>
        <w:t xml:space="preserve"> xrandr </w:t>
      </w:r>
      <w:r w:rsidRPr="008A7AF3">
        <w:rPr>
          <w:rFonts w:hint="eastAsia"/>
        </w:rPr>
        <w:t>命令，即可看到新添加的分辨率。</w:t>
      </w:r>
    </w:p>
    <w:p w:rsidR="00833514" w:rsidRPr="000F4C34" w:rsidRDefault="00833514" w:rsidP="00833514">
      <w:pPr>
        <w:pStyle w:val="2"/>
      </w:pPr>
      <w:r>
        <w:t xml:space="preserve">5 </w:t>
      </w:r>
      <w:r w:rsidRPr="000F4C34">
        <w:t>安装</w:t>
      </w:r>
      <w:r w:rsidRPr="000F4C34">
        <w:t>VMware tools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t>第一步：</w:t>
      </w:r>
      <w:r w:rsidRPr="000F4C34">
        <w:t>选择菜单栏</w:t>
      </w:r>
      <w:r w:rsidRPr="000F4C34">
        <w:t xml:space="preserve">VM-&gt;setting </w:t>
      </w:r>
      <w:r w:rsidRPr="000F4C34">
        <w:t>下，选中</w:t>
      </w:r>
      <w:r w:rsidRPr="000F4C34">
        <w:t>CD/DVD</w:t>
      </w:r>
      <w:r w:rsidRPr="000F4C34">
        <w:t>，右边点选</w:t>
      </w:r>
      <w:r w:rsidRPr="000F4C34">
        <w:t>Use ISO image file</w:t>
      </w:r>
      <w:r w:rsidRPr="000F4C34">
        <w:t>，选择镜像路径为</w:t>
      </w:r>
      <w:r w:rsidRPr="000F4C34">
        <w:t>VMware</w:t>
      </w:r>
      <w:r w:rsidRPr="000F4C34">
        <w:t>安装文件夹下的</w:t>
      </w:r>
      <w:r w:rsidRPr="000F4C34">
        <w:t>Linux.iso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lastRenderedPageBreak/>
        <w:t>第二步：</w:t>
      </w:r>
      <w:r w:rsidRPr="000F4C34">
        <w:t>选择菜单栏</w:t>
      </w:r>
      <w:r w:rsidRPr="000F4C34">
        <w:t>VM-&gt;install VMware tools</w:t>
      </w:r>
      <w:r w:rsidRPr="000F4C34">
        <w:t>下，会弹出</w:t>
      </w:r>
      <w:r w:rsidRPr="000F4C34">
        <w:t>VMware tools</w:t>
      </w:r>
      <w:r w:rsidRPr="000F4C34">
        <w:t>文件夹，里面有一个压缩包</w:t>
      </w:r>
      <w:r>
        <w:t>VMwareTools-8.4.5-324285.tar.gz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t>第三部：</w:t>
      </w:r>
      <w:r w:rsidRPr="000F4C34">
        <w:t>在桌面</w:t>
      </w:r>
      <w:r w:rsidRPr="000F4C34">
        <w:t>home</w:t>
      </w:r>
      <w:r w:rsidRPr="000F4C34">
        <w:t>文件夹里新建一个</w:t>
      </w:r>
      <w:r w:rsidRPr="000F4C34">
        <w:t>temp</w:t>
      </w:r>
      <w:r w:rsidRPr="000F4C34">
        <w:t>文件夹，将压缩包右键</w:t>
      </w:r>
      <w:r w:rsidRPr="000F4C34">
        <w:t>copy</w:t>
      </w:r>
      <w:r w:rsidRPr="000F4C34">
        <w:t>到这里来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t>第四步：</w:t>
      </w:r>
      <w:r w:rsidRPr="000F4C34">
        <w:t>新建终端，输入</w:t>
      </w:r>
      <w:r w:rsidRPr="000F4C34">
        <w:t>cd temp</w:t>
      </w:r>
      <w:r>
        <w:rPr>
          <w:rFonts w:hint="eastAsia"/>
        </w:rPr>
        <w:t>，</w:t>
      </w:r>
      <w:r w:rsidRPr="000F4C34">
        <w:t>tar xzvf VMwareTools-8.4.5-324285.tar.gz</w:t>
      </w:r>
      <w:r>
        <w:rPr>
          <w:rFonts w:hint="eastAsia"/>
        </w:rPr>
        <w:t>（版本号可能不一样，输入自己的版本号），</w:t>
      </w:r>
      <w:r w:rsidRPr="000F4C34">
        <w:rPr>
          <w:rFonts w:hint="eastAsia"/>
        </w:rPr>
        <w:t>解压缩好后</w:t>
      </w:r>
      <w:r>
        <w:rPr>
          <w:rFonts w:hint="eastAsia"/>
        </w:rPr>
        <w:t>输入</w:t>
      </w:r>
      <w:r w:rsidRPr="000F4C34">
        <w:t>cd vmware-tools-distrib</w:t>
      </w:r>
      <w:r>
        <w:rPr>
          <w:rFonts w:hint="eastAsia"/>
        </w:rPr>
        <w:t>，</w:t>
      </w:r>
      <w:r w:rsidRPr="000F4C34">
        <w:rPr>
          <w:rFonts w:hint="eastAsia"/>
        </w:rPr>
        <w:t>然后用</w:t>
      </w:r>
      <w:r w:rsidRPr="000F4C34">
        <w:t>root</w:t>
      </w:r>
      <w:r w:rsidRPr="000F4C34">
        <w:t>用户运行文件，即输入</w:t>
      </w:r>
      <w:r>
        <w:t xml:space="preserve"> sudo ./vmware-install.pl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t>第五步：</w:t>
      </w:r>
      <w:r w:rsidRPr="000F4C34">
        <w:t>开始安装了，没有</w:t>
      </w:r>
      <w:r w:rsidRPr="000F4C34">
        <w:t>yes</w:t>
      </w:r>
      <w:r w:rsidRPr="000F4C34">
        <w:t>提示时，按回车，有</w:t>
      </w:r>
      <w:r w:rsidRPr="000F4C34">
        <w:t>yes</w:t>
      </w:r>
      <w:r w:rsidRPr="000F4C34">
        <w:t>提示，输入</w:t>
      </w:r>
      <w:r w:rsidRPr="000F4C34">
        <w:t>yes</w:t>
      </w:r>
      <w:r>
        <w:rPr>
          <w:rFonts w:hint="eastAsia"/>
        </w:rPr>
        <w:t>。</w:t>
      </w:r>
      <w:r w:rsidRPr="000F4C34">
        <w:rPr>
          <w:rFonts w:hint="eastAsia"/>
        </w:rPr>
        <w:t>第一次</w:t>
      </w:r>
      <w:r w:rsidRPr="000F4C34">
        <w:t>yes</w:t>
      </w:r>
      <w:r w:rsidRPr="000F4C34">
        <w:t>处，等的时间会比较久，不要以为是卡住了</w:t>
      </w:r>
    </w:p>
    <w:p w:rsidR="00833514" w:rsidRDefault="00833514" w:rsidP="00833514">
      <w:pPr>
        <w:ind w:firstLine="420"/>
      </w:pPr>
      <w:r>
        <w:rPr>
          <w:rFonts w:hint="eastAsia"/>
        </w:rPr>
        <w:t>第六步：</w:t>
      </w:r>
      <w:r w:rsidRPr="000F4C34">
        <w:t>直到出现</w:t>
      </w:r>
      <w:r>
        <w:t>enjoy vmware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t>第七步：</w:t>
      </w:r>
      <w:r w:rsidRPr="000F4C34">
        <w:t>OK</w:t>
      </w:r>
      <w:r w:rsidRPr="000F4C34">
        <w:t>，安装好了，要重启下，输入</w:t>
      </w:r>
      <w:r>
        <w:t>sudo reboot</w:t>
      </w:r>
    </w:p>
    <w:p w:rsidR="00833514" w:rsidRPr="000F4C34" w:rsidRDefault="00833514" w:rsidP="00833514">
      <w:pPr>
        <w:ind w:firstLine="420"/>
      </w:pPr>
      <w:r>
        <w:rPr>
          <w:rFonts w:hint="eastAsia"/>
        </w:rPr>
        <w:t>第八步：</w:t>
      </w:r>
      <w:r w:rsidRPr="000F4C34">
        <w:t>安装好后，就可以在虚拟机和</w:t>
      </w:r>
      <w:r w:rsidRPr="000F4C34">
        <w:t>window</w:t>
      </w:r>
      <w:r w:rsidRPr="000F4C34">
        <w:t>间自由移动鼠标，而且虚拟机里鼠标移动更流畅了。</w:t>
      </w:r>
    </w:p>
    <w:p w:rsidR="00833514" w:rsidRDefault="00833514" w:rsidP="00833514">
      <w:pPr>
        <w:ind w:firstLine="420"/>
      </w:pPr>
      <w:r>
        <w:rPr>
          <w:rFonts w:hint="eastAsia"/>
        </w:rPr>
        <w:t>第九步：</w:t>
      </w:r>
      <w:r w:rsidRPr="000F4C34">
        <w:t>此时，打开</w:t>
      </w:r>
      <w:r w:rsidRPr="000F4C34">
        <w:t xml:space="preserve">VM-&gt;setting </w:t>
      </w:r>
      <w:r w:rsidRPr="000F4C34">
        <w:t>里，选</w:t>
      </w:r>
      <w:r w:rsidRPr="000F4C34">
        <w:t>Options</w:t>
      </w:r>
      <w:r w:rsidRPr="000F4C34">
        <w:t>下的</w:t>
      </w:r>
      <w:r w:rsidRPr="000F4C34">
        <w:t xml:space="preserve">Shared Folders </w:t>
      </w:r>
      <w:r w:rsidRPr="000F4C34">
        <w:t>，点选</w:t>
      </w:r>
      <w:r w:rsidRPr="000F4C34">
        <w:t>always enable</w:t>
      </w:r>
      <w:r w:rsidRPr="000F4C34">
        <w:t>，在下面</w:t>
      </w:r>
      <w:r w:rsidRPr="000F4C34">
        <w:t>Add..</w:t>
      </w:r>
      <w:r w:rsidRPr="000F4C34">
        <w:t>添加你想和</w:t>
      </w:r>
      <w:r w:rsidRPr="000F4C34">
        <w:t>window</w:t>
      </w:r>
      <w:r w:rsidRPr="000F4C34">
        <w:t>硬盘共享的一个文件夹，共享的文件夹在</w:t>
      </w:r>
      <w:r w:rsidRPr="000F4C34">
        <w:t>filesystem mnt/hgfs/</w:t>
      </w:r>
      <w:r w:rsidRPr="000F4C34">
        <w:t>下找到</w:t>
      </w:r>
      <w:r>
        <w:rPr>
          <w:rFonts w:hint="eastAsia"/>
        </w:rPr>
        <w:t>。</w:t>
      </w:r>
    </w:p>
    <w:p w:rsidR="00833514" w:rsidRDefault="00833514" w:rsidP="00833514">
      <w:pPr>
        <w:pStyle w:val="2"/>
      </w:pPr>
      <w:r>
        <w:t xml:space="preserve">6 </w:t>
      </w:r>
      <w:r>
        <w:rPr>
          <w:rFonts w:hint="eastAsia"/>
        </w:rPr>
        <w:t>命令行提示符颜色设置</w:t>
      </w:r>
    </w:p>
    <w:p w:rsidR="00833514" w:rsidRPr="00A74494" w:rsidRDefault="00833514" w:rsidP="00833514">
      <w:pPr>
        <w:ind w:firstLine="420"/>
      </w:pPr>
      <w:r w:rsidRPr="00A74494">
        <w:rPr>
          <w:rFonts w:hint="eastAsia"/>
        </w:rPr>
        <w:t>用户在进行配置之前必须先了解各个文件的作用时</w:t>
      </w:r>
      <w:r>
        <w:t>机</w:t>
      </w:r>
      <w:r>
        <w:rPr>
          <w:rFonts w:hint="eastAsia"/>
        </w:rPr>
        <w:t>，</w:t>
      </w:r>
      <w:r w:rsidRPr="00A25DA8">
        <w:rPr>
          <w:rFonts w:hint="eastAsia"/>
        </w:rPr>
        <w:t>对终端的配置，可以写到不同的文件之中</w:t>
      </w:r>
      <w:r>
        <w:rPr>
          <w:rFonts w:hint="eastAsia"/>
        </w:rPr>
        <w:t>，</w:t>
      </w:r>
      <w:r w:rsidRPr="00246D89">
        <w:t>linux</w:t>
      </w:r>
      <w:r w:rsidRPr="00246D89">
        <w:t>启动后环境变量加载的顺序为：</w:t>
      </w:r>
      <w:r w:rsidRPr="00246D89">
        <w:t>etc/profile → /etc/profile.d/*.sh → ~/.bash_profile → ~/.bashrc → [/etc/bashrc]</w:t>
      </w:r>
      <w:r>
        <w:rPr>
          <w:rFonts w:hint="eastAsia"/>
        </w:rPr>
        <w:t>：</w:t>
      </w:r>
    </w:p>
    <w:p w:rsidR="00833514" w:rsidRPr="00A74494" w:rsidRDefault="00833514" w:rsidP="00833514">
      <w:pPr>
        <w:ind w:firstLine="420"/>
      </w:pPr>
      <w:r w:rsidRPr="00A74494">
        <w:t>/etc/profile:</w:t>
      </w:r>
      <w:r w:rsidRPr="00A74494">
        <w:t>此文件为系统的每个用户设置环境信息</w:t>
      </w:r>
      <w:r w:rsidRPr="00A74494">
        <w:t>,</w:t>
      </w:r>
      <w:r w:rsidRPr="00A74494">
        <w:t>当用户第一次登录时</w:t>
      </w:r>
      <w:r w:rsidRPr="00A74494">
        <w:t>,</w:t>
      </w:r>
      <w:r w:rsidRPr="00A74494">
        <w:t>该文件被执行</w:t>
      </w:r>
      <w:r w:rsidRPr="00A74494">
        <w:t>.</w:t>
      </w:r>
      <w:r w:rsidRPr="00A74494">
        <w:t>并从</w:t>
      </w:r>
      <w:r w:rsidRPr="00A74494">
        <w:t>/etc /profile.d</w:t>
      </w:r>
      <w:r w:rsidRPr="00A74494">
        <w:t>目录的配置文件中搜集</w:t>
      </w:r>
      <w:r w:rsidRPr="00A74494">
        <w:t>shell</w:t>
      </w:r>
      <w:r w:rsidRPr="00A74494">
        <w:t>的设置</w:t>
      </w:r>
      <w:r w:rsidRPr="00A74494">
        <w:t>.</w:t>
      </w:r>
      <w:r w:rsidRPr="00A74494">
        <w:t>此文件默认调用</w:t>
      </w:r>
      <w:r w:rsidRPr="00A74494">
        <w:t>/etc/bash.bashrc</w:t>
      </w:r>
      <w:r w:rsidRPr="00A74494">
        <w:t>文件。</w:t>
      </w:r>
    </w:p>
    <w:p w:rsidR="00833514" w:rsidRPr="00A74494" w:rsidRDefault="00833514" w:rsidP="00833514">
      <w:pPr>
        <w:ind w:firstLine="420"/>
      </w:pPr>
      <w:r w:rsidRPr="00A74494">
        <w:t>/etc/bashrc:</w:t>
      </w:r>
      <w:r w:rsidRPr="00A74494">
        <w:t>为每一个运行</w:t>
      </w:r>
      <w:r w:rsidRPr="00A74494">
        <w:t>bash shell</w:t>
      </w:r>
      <w:r w:rsidRPr="00A74494">
        <w:t>的用户执行此文件</w:t>
      </w:r>
      <w:r w:rsidRPr="00A74494">
        <w:t>.</w:t>
      </w:r>
      <w:r w:rsidRPr="00A74494">
        <w:t>当</w:t>
      </w:r>
      <w:r w:rsidRPr="00A74494">
        <w:t>bash shell</w:t>
      </w:r>
      <w:r w:rsidRPr="00A74494">
        <w:t>被打开时</w:t>
      </w:r>
      <w:r w:rsidRPr="00A74494">
        <w:t>,</w:t>
      </w:r>
      <w:r w:rsidRPr="00A74494">
        <w:t>该文件被读取</w:t>
      </w:r>
      <w:r w:rsidRPr="00A74494">
        <w:t>.</w:t>
      </w:r>
    </w:p>
    <w:p w:rsidR="00833514" w:rsidRPr="00A74494" w:rsidRDefault="00833514" w:rsidP="00833514">
      <w:pPr>
        <w:ind w:firstLine="420"/>
      </w:pPr>
      <w:r w:rsidRPr="00A74494">
        <w:t>~/.bash_profile:</w:t>
      </w:r>
      <w:r w:rsidRPr="00A74494">
        <w:t>每个用户都可使用该文件输入专用于自己使用的</w:t>
      </w:r>
      <w:r w:rsidRPr="00A74494">
        <w:t>shell</w:t>
      </w:r>
      <w:r w:rsidRPr="00A74494">
        <w:t>信息</w:t>
      </w:r>
      <w:r w:rsidRPr="00A74494">
        <w:t>,</w:t>
      </w:r>
      <w:r w:rsidRPr="00A74494">
        <w:t>当用户登录时</w:t>
      </w:r>
      <w:r w:rsidRPr="00A74494">
        <w:t xml:space="preserve">, </w:t>
      </w:r>
      <w:r w:rsidRPr="00A74494">
        <w:t>该</w:t>
      </w:r>
      <w:r w:rsidRPr="00A74494">
        <w:rPr>
          <w:rFonts w:hint="eastAsia"/>
        </w:rPr>
        <w:t>文件仅仅执行一次</w:t>
      </w:r>
      <w:r w:rsidRPr="00A74494">
        <w:t>!</w:t>
      </w:r>
      <w:r w:rsidRPr="00A74494">
        <w:t>默认情况下</w:t>
      </w:r>
      <w:r w:rsidRPr="00A74494">
        <w:t>,</w:t>
      </w:r>
      <w:r w:rsidRPr="00A74494">
        <w:t>他设置一些环境变量</w:t>
      </w:r>
      <w:r w:rsidRPr="00A74494">
        <w:t>,</w:t>
      </w:r>
      <w:r w:rsidRPr="00A74494">
        <w:t>执行用户的</w:t>
      </w:r>
      <w:r w:rsidRPr="00A74494">
        <w:t>.bashrc</w:t>
      </w:r>
      <w:r w:rsidRPr="00A74494">
        <w:t>文件</w:t>
      </w:r>
      <w:r w:rsidRPr="00A74494">
        <w:t>.</w:t>
      </w:r>
      <w:r>
        <w:rPr>
          <w:rFonts w:hint="eastAsia"/>
        </w:rPr>
        <w:t>（放在用户主目录）</w:t>
      </w:r>
    </w:p>
    <w:p w:rsidR="00833514" w:rsidRPr="00A74494" w:rsidRDefault="00833514" w:rsidP="00833514">
      <w:pPr>
        <w:ind w:firstLine="420"/>
      </w:pPr>
      <w:r w:rsidRPr="00A74494">
        <w:t>~/.bashrc:</w:t>
      </w:r>
      <w:r w:rsidRPr="00A74494">
        <w:t>该文件包含专用于你的</w:t>
      </w:r>
      <w:r w:rsidRPr="00A74494">
        <w:t>bash shell</w:t>
      </w:r>
      <w:r w:rsidRPr="00A74494">
        <w:t>的</w:t>
      </w:r>
      <w:r w:rsidRPr="00A74494">
        <w:t>bash</w:t>
      </w:r>
      <w:r w:rsidRPr="00A74494">
        <w:t>信息。</w:t>
      </w:r>
    </w:p>
    <w:p w:rsidR="00833514" w:rsidRDefault="00833514" w:rsidP="00833514">
      <w:pPr>
        <w:ind w:firstLine="420"/>
      </w:pPr>
      <w:r w:rsidRPr="00A74494">
        <w:t>~/.bash_logout:</w:t>
      </w:r>
      <w:r w:rsidRPr="00A74494">
        <w:t>当每次退出系统</w:t>
      </w:r>
      <w:r w:rsidRPr="00A74494">
        <w:t>(</w:t>
      </w:r>
      <w:r w:rsidRPr="00A74494">
        <w:t>退出</w:t>
      </w:r>
      <w:r w:rsidRPr="00A74494">
        <w:t>bash shell)</w:t>
      </w:r>
      <w:r w:rsidRPr="00A74494">
        <w:t>时</w:t>
      </w:r>
      <w:r w:rsidRPr="00A74494">
        <w:t>,</w:t>
      </w:r>
      <w:r w:rsidRPr="00A74494">
        <w:t>执行该文件</w:t>
      </w:r>
      <w:r w:rsidRPr="00A74494">
        <w:t>.</w:t>
      </w:r>
    </w:p>
    <w:p w:rsidR="00833514" w:rsidRDefault="00833514" w:rsidP="00833514">
      <w:pPr>
        <w:ind w:firstLine="420"/>
      </w:pPr>
      <w:r w:rsidRPr="00120783">
        <w:rPr>
          <w:rFonts w:hint="eastAsia"/>
        </w:rPr>
        <w:t>针对于用户的配置，应该将配置信息写入</w:t>
      </w:r>
      <w:r w:rsidRPr="00120783">
        <w:t>~/.bashrc</w:t>
      </w:r>
      <w:r w:rsidRPr="00120783">
        <w:t>文件。</w:t>
      </w:r>
      <w:r w:rsidRPr="00120783">
        <w:rPr>
          <w:rFonts w:hint="eastAsia"/>
        </w:rPr>
        <w:t>想修改某用户登录后</w:t>
      </w:r>
      <w:r w:rsidRPr="00120783">
        <w:t>shell</w:t>
      </w:r>
      <w:r w:rsidRPr="00120783">
        <w:t>字体的颜色，可在</w:t>
      </w:r>
      <w:r w:rsidRPr="00120783">
        <w:t>~/.bashrc</w:t>
      </w:r>
      <w:r w:rsidRPr="00120783">
        <w:t>中添加</w:t>
      </w:r>
      <w:r w:rsidRPr="00120783">
        <w:t>PS1</w:t>
      </w:r>
      <w:r>
        <w:t>内容即可</w:t>
      </w:r>
      <w:r>
        <w:rPr>
          <w:rFonts w:hint="eastAsia"/>
        </w:rPr>
        <w:t>：</w:t>
      </w:r>
    </w:p>
    <w:p w:rsidR="00833514" w:rsidRDefault="00833514" w:rsidP="00833514">
      <w:pPr>
        <w:ind w:firstLine="420"/>
      </w:pP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817"/>
        <w:gridCol w:w="817"/>
        <w:gridCol w:w="817"/>
        <w:gridCol w:w="959"/>
        <w:gridCol w:w="6326"/>
      </w:tblGrid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前景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背景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颜色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序列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意义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30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40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红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\!</w:t>
            </w:r>
          </w:p>
        </w:tc>
        <w:tc>
          <w:tcPr>
            <w:tcW w:w="3474" w:type="pct"/>
          </w:tcPr>
          <w:p w:rsidR="00833514" w:rsidRPr="00ED717F" w:rsidRDefault="00833514" w:rsidP="005F6657">
            <w:pPr>
              <w:pStyle w:val="01"/>
            </w:pPr>
            <w:r w:rsidRPr="00F37D94">
              <w:rPr>
                <w:rFonts w:hint="eastAsia"/>
              </w:rPr>
              <w:t>当前命令在历史缓冲区中的位置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31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41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绿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Pr="00590CFF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\#</w:t>
            </w:r>
          </w:p>
        </w:tc>
        <w:tc>
          <w:tcPr>
            <w:tcW w:w="3474" w:type="pct"/>
          </w:tcPr>
          <w:p w:rsidR="00833514" w:rsidRPr="00F37D94" w:rsidRDefault="00833514" w:rsidP="005F6657">
            <w:pPr>
              <w:pStyle w:val="01"/>
              <w:rPr>
                <w:b/>
                <w:bCs/>
              </w:rPr>
            </w:pPr>
            <w:r w:rsidRPr="00F37D94">
              <w:rPr>
                <w:b/>
                <w:bCs/>
              </w:rPr>
              <w:t> </w:t>
            </w:r>
            <w:r w:rsidRPr="00F37D94">
              <w:rPr>
                <w:rFonts w:hint="eastAsia"/>
              </w:rPr>
              <w:t>命令编号（只要您键入内容，它就会在每次提示时累加）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32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42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黄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Pr="00590CFF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\$</w:t>
            </w:r>
          </w:p>
        </w:tc>
        <w:tc>
          <w:tcPr>
            <w:tcW w:w="3474" w:type="pct"/>
          </w:tcPr>
          <w:p w:rsidR="00833514" w:rsidRPr="00F37D94" w:rsidRDefault="00833514" w:rsidP="005F6657">
            <w:pPr>
              <w:pStyle w:val="01"/>
              <w:rPr>
                <w:b/>
                <w:bCs/>
              </w:rPr>
            </w:pPr>
            <w:r>
              <w:rPr>
                <w:rFonts w:hint="eastAsia"/>
              </w:rPr>
              <w:t>普通</w:t>
            </w:r>
            <w:r w:rsidRPr="00F37D94">
              <w:rPr>
                <w:rFonts w:hint="eastAsia"/>
              </w:rPr>
              <w:t>用户</w:t>
            </w:r>
            <w:r w:rsidRPr="00F37D94">
              <w:rPr>
                <w:rFonts w:cs="Times New Roman"/>
              </w:rPr>
              <w:t> "$"</w:t>
            </w:r>
            <w:r w:rsidRPr="00F37D94">
              <w:rPr>
                <w:rFonts w:hint="eastAsia"/>
              </w:rPr>
              <w:t>；超级用户</w:t>
            </w:r>
            <w:r w:rsidRPr="00F37D94">
              <w:rPr>
                <w:rFonts w:cs="Times New Roman"/>
              </w:rPr>
              <w:t> "#"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33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43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蓝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\xxx</w:t>
            </w:r>
          </w:p>
        </w:tc>
        <w:tc>
          <w:tcPr>
            <w:tcW w:w="3474" w:type="pct"/>
          </w:tcPr>
          <w:p w:rsidR="00833514" w:rsidRPr="00F37D94" w:rsidRDefault="00833514" w:rsidP="005F6657">
            <w:pPr>
              <w:pStyle w:val="01"/>
              <w:rPr>
                <w:b/>
                <w:bCs/>
              </w:rPr>
            </w:pPr>
            <w:r w:rsidRPr="00F37D94">
              <w:rPr>
                <w:rFonts w:hint="eastAsia"/>
              </w:rPr>
              <w:t>一个用三位数</w:t>
            </w:r>
            <w:r w:rsidRPr="00F37D94">
              <w:rPr>
                <w:rFonts w:cs="Times New Roman"/>
              </w:rPr>
              <w:t> xxx</w:t>
            </w:r>
            <w:r>
              <w:rPr>
                <w:rFonts w:hint="eastAsia"/>
              </w:rPr>
              <w:t>（用零代替未使用的数字，</w:t>
            </w:r>
            <w:r>
              <w:rPr>
                <w:rFonts w:cs="Times New Roman"/>
              </w:rPr>
              <w:t> \007</w:t>
            </w:r>
            <w:r w:rsidRPr="00F37D94">
              <w:rPr>
                <w:rFonts w:hint="eastAsia"/>
              </w:rPr>
              <w:t>）表示的</w:t>
            </w:r>
            <w:r w:rsidRPr="00F37D94">
              <w:rPr>
                <w:rFonts w:cs="Times New Roman"/>
              </w:rPr>
              <w:t> ASCII </w:t>
            </w:r>
            <w:r w:rsidRPr="00F37D94">
              <w:rPr>
                <w:rFonts w:hint="eastAsia"/>
              </w:rPr>
              <w:t>字符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34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44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紫红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\[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>
              <w:rPr>
                <w:rFonts w:hint="eastAsia"/>
              </w:rPr>
              <w:t>出现在不移动光标的字符序列之前。使</w:t>
            </w:r>
            <w:r>
              <w:rPr>
                <w:rFonts w:hint="eastAsia"/>
              </w:rPr>
              <w:t>bash</w:t>
            </w:r>
            <w:r>
              <w:rPr>
                <w:rFonts w:hint="eastAsia"/>
              </w:rPr>
              <w:t>能够正确计算自动换行。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35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45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青蓝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474" w:type="pct"/>
          </w:tcPr>
          <w:p w:rsidR="00833514" w:rsidRPr="00F37D94" w:rsidRDefault="00833514" w:rsidP="005F6657">
            <w:pPr>
              <w:pStyle w:val="01"/>
              <w:rPr>
                <w:b/>
                <w:bCs/>
              </w:rPr>
            </w:pPr>
            <w:r w:rsidRPr="00F37D94">
              <w:rPr>
                <w:rFonts w:hint="eastAsia"/>
              </w:rPr>
              <w:t>反斜杠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36</w:t>
            </w:r>
          </w:p>
        </w:tc>
        <w:tc>
          <w:tcPr>
            <w:tcW w:w="361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46</w:t>
            </w:r>
          </w:p>
        </w:tc>
        <w:tc>
          <w:tcPr>
            <w:tcW w:w="433" w:type="pct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白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\]</w:t>
            </w:r>
          </w:p>
        </w:tc>
        <w:tc>
          <w:tcPr>
            <w:tcW w:w="3474" w:type="pct"/>
          </w:tcPr>
          <w:p w:rsidR="00833514" w:rsidRPr="00DB5216" w:rsidRDefault="00833514" w:rsidP="005F6657">
            <w:pPr>
              <w:pStyle w:val="01"/>
            </w:pPr>
            <w:r w:rsidRPr="00F37D94">
              <w:rPr>
                <w:rFonts w:hint="eastAsia"/>
              </w:rPr>
              <w:t>这个序列应该出现在非打印字符序列之后。</w:t>
            </w:r>
          </w:p>
        </w:tc>
      </w:tr>
      <w:tr w:rsidR="00833514" w:rsidTr="005F6657">
        <w:tc>
          <w:tcPr>
            <w:tcW w:w="359" w:type="pct"/>
            <w:tcBorders>
              <w:bottom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37</w:t>
            </w:r>
          </w:p>
        </w:tc>
        <w:tc>
          <w:tcPr>
            <w:tcW w:w="361" w:type="pct"/>
            <w:tcBorders>
              <w:bottom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47</w:t>
            </w:r>
          </w:p>
        </w:tc>
        <w:tc>
          <w:tcPr>
            <w:tcW w:w="433" w:type="pct"/>
            <w:tcBorders>
              <w:bottom w:val="double" w:sz="4" w:space="0" w:color="0070C0"/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透明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转义字符（也可以键入</w:t>
            </w:r>
            <w:r>
              <w:rPr>
                <w:rFonts w:hint="eastAsia"/>
              </w:rPr>
              <w:t xml:space="preserve"> \033</w:t>
            </w:r>
            <w:r>
              <w:rPr>
                <w:rFonts w:hint="eastAsia"/>
              </w:rPr>
              <w:t>）</w:t>
            </w:r>
          </w:p>
        </w:tc>
      </w:tr>
      <w:tr w:rsidR="00833514" w:rsidTr="005F6657">
        <w:tc>
          <w:tcPr>
            <w:tcW w:w="359" w:type="pct"/>
            <w:tcBorders>
              <w:top w:val="double" w:sz="4" w:space="0" w:color="0070C0"/>
            </w:tcBorders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代码</w:t>
            </w:r>
          </w:p>
        </w:tc>
        <w:tc>
          <w:tcPr>
            <w:tcW w:w="794" w:type="pct"/>
            <w:gridSpan w:val="2"/>
            <w:tcBorders>
              <w:top w:val="double" w:sz="4" w:space="0" w:color="0070C0"/>
              <w:right w:val="double" w:sz="4" w:space="0" w:color="0070C0"/>
            </w:tcBorders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颜色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\a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50550C">
              <w:rPr>
                <w:rFonts w:hint="eastAsia"/>
              </w:rPr>
              <w:t>ASCII</w:t>
            </w:r>
            <w:r w:rsidRPr="0050550C">
              <w:rPr>
                <w:rFonts w:hint="eastAsia"/>
              </w:rPr>
              <w:t>响铃字符（</w:t>
            </w:r>
            <w:r w:rsidRPr="0050550C">
              <w:rPr>
                <w:rFonts w:hint="eastAsia"/>
              </w:rPr>
              <w:t>\007</w:t>
            </w:r>
            <w:r w:rsidRPr="0050550C">
              <w:rPr>
                <w:rFonts w:hint="eastAsia"/>
              </w:rPr>
              <w:t>）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0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 w:rsidRPr="00590CFF">
              <w:t>OFF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\d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>
              <w:rPr>
                <w:rFonts w:hint="eastAsia"/>
              </w:rPr>
              <w:t>"Wed Sep 06"</w:t>
            </w:r>
            <w:r>
              <w:rPr>
                <w:rFonts w:hint="eastAsia"/>
              </w:rPr>
              <w:t>格式的日期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t>高亮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\h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50550C">
              <w:rPr>
                <w:rFonts w:hint="eastAsia"/>
              </w:rPr>
              <w:t>主机名的第一部分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下划线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\H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EC34C8">
              <w:rPr>
                <w:rFonts w:hint="eastAsia"/>
              </w:rPr>
              <w:t>主机的全称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闪烁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\j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EC34C8">
              <w:rPr>
                <w:rFonts w:hint="eastAsia"/>
              </w:rPr>
              <w:t>在此</w:t>
            </w:r>
            <w:r w:rsidRPr="00EC34C8">
              <w:rPr>
                <w:rFonts w:hint="eastAsia"/>
              </w:rPr>
              <w:t>shell</w:t>
            </w:r>
            <w:r w:rsidRPr="00EC34C8">
              <w:rPr>
                <w:rFonts w:hint="eastAsia"/>
              </w:rPr>
              <w:t>中通过按</w:t>
            </w:r>
            <w:r w:rsidRPr="00EC34C8">
              <w:rPr>
                <w:rFonts w:hint="eastAsia"/>
              </w:rPr>
              <w:t xml:space="preserve"> ^Z</w:t>
            </w:r>
            <w:r w:rsidRPr="00EC34C8">
              <w:rPr>
                <w:rFonts w:hint="eastAsia"/>
              </w:rPr>
              <w:t>挂起的进程数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反转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\l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EC34C8">
              <w:rPr>
                <w:rFonts w:hint="eastAsia"/>
              </w:rPr>
              <w:t>此</w:t>
            </w:r>
            <w:r w:rsidRPr="00EC34C8">
              <w:rPr>
                <w:rFonts w:hint="eastAsia"/>
              </w:rPr>
              <w:t xml:space="preserve"> shell</w:t>
            </w:r>
            <w:r w:rsidRPr="00EC34C8">
              <w:rPr>
                <w:rFonts w:hint="eastAsia"/>
              </w:rPr>
              <w:t>的终端设备名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不可见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\@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F37D94">
              <w:rPr>
                <w:rFonts w:hint="eastAsia"/>
              </w:rPr>
              <w:t>带有</w:t>
            </w:r>
            <w:r w:rsidRPr="00F37D94">
              <w:t> am/pm</w:t>
            </w:r>
            <w:r w:rsidRPr="00F37D94">
              <w:rPr>
                <w:rFonts w:hint="eastAsia"/>
              </w:rPr>
              <w:t>的</w:t>
            </w:r>
            <w:r w:rsidRPr="00F37D94">
              <w:t> 12</w:t>
            </w:r>
            <w:r w:rsidRPr="00F37D94">
              <w:rPr>
                <w:rFonts w:hint="eastAsia"/>
              </w:rPr>
              <w:t>小时制时间</w:t>
            </w:r>
          </w:p>
        </w:tc>
      </w:tr>
      <w:tr w:rsidR="00833514" w:rsidTr="005F6657">
        <w:tc>
          <w:tcPr>
            <w:tcW w:w="359" w:type="pct"/>
            <w:tcBorders>
              <w:top w:val="double" w:sz="4" w:space="0" w:color="0070C0"/>
            </w:tcBorders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序列</w:t>
            </w:r>
          </w:p>
        </w:tc>
        <w:tc>
          <w:tcPr>
            <w:tcW w:w="794" w:type="pct"/>
            <w:gridSpan w:val="2"/>
            <w:tcBorders>
              <w:top w:val="double" w:sz="4" w:space="0" w:color="0070C0"/>
              <w:right w:val="double" w:sz="4" w:space="0" w:color="0070C0"/>
            </w:tcBorders>
          </w:tcPr>
          <w:p w:rsidR="00833514" w:rsidRDefault="00833514" w:rsidP="005F6657">
            <w:pPr>
              <w:pStyle w:val="a9"/>
              <w:ind w:firstLine="420"/>
            </w:pPr>
            <w:r>
              <w:rPr>
                <w:rFonts w:hint="eastAsia"/>
              </w:rPr>
              <w:t>意义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\V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F37D94">
              <w:t>Bash</w:t>
            </w:r>
            <w:r w:rsidRPr="00F37D94">
              <w:rPr>
                <w:rFonts w:hint="eastAsia"/>
              </w:rPr>
              <w:t>版本（包括补丁级别）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\n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1"/>
            </w:pPr>
            <w:r w:rsidRPr="00EC34C8">
              <w:rPr>
                <w:rFonts w:hint="eastAsia"/>
              </w:rPr>
              <w:t>换行</w:t>
            </w:r>
            <w:r w:rsidRPr="00EC34C8">
              <w:rPr>
                <w:rFonts w:hint="eastAsia"/>
              </w:rPr>
              <w:t xml:space="preserve"> </w:t>
            </w:r>
            <w:r w:rsidRPr="00EC34C8">
              <w:rPr>
                <w:rFonts w:hint="eastAsia"/>
              </w:rPr>
              <w:t>符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\w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F37D94">
              <w:rPr>
                <w:rFonts w:hint="eastAsia"/>
              </w:rPr>
              <w:t>当前工作目录</w:t>
            </w:r>
            <w:r>
              <w:rPr>
                <w:rFonts w:hint="eastAsia"/>
              </w:rPr>
              <w:t>包括根目录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\r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1"/>
            </w:pPr>
            <w:r w:rsidRPr="00EC34C8">
              <w:rPr>
                <w:rFonts w:hint="eastAsia"/>
              </w:rPr>
              <w:t>回车</w:t>
            </w:r>
            <w:r w:rsidRPr="00EC34C8">
              <w:rPr>
                <w:rFonts w:hint="eastAsia"/>
              </w:rPr>
              <w:t xml:space="preserve"> </w:t>
            </w:r>
            <w:r w:rsidRPr="00EC34C8">
              <w:rPr>
                <w:rFonts w:hint="eastAsia"/>
              </w:rPr>
              <w:t>符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>
              <w:rPr>
                <w:rFonts w:hint="eastAsia"/>
              </w:rPr>
              <w:t>\W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F37D94">
              <w:rPr>
                <w:rFonts w:hint="eastAsia"/>
              </w:rPr>
              <w:t>当前</w:t>
            </w:r>
            <w:r>
              <w:rPr>
                <w:rFonts w:hint="eastAsia"/>
              </w:rPr>
              <w:t>工作目录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\u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 w:rsidRPr="00F37D94">
              <w:rPr>
                <w:rFonts w:cs="Arial" w:hint="eastAsia"/>
                <w:color w:val="000000" w:themeColor="text1"/>
              </w:rPr>
              <w:t>用户名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\t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 w:rsidRPr="00F37D94">
              <w:rPr>
                <w:rFonts w:cs="Arial"/>
                <w:color w:val="000000" w:themeColor="text1"/>
              </w:rPr>
              <w:t>24</w:t>
            </w:r>
            <w:r w:rsidRPr="00F37D94">
              <w:rPr>
                <w:rFonts w:cs="Arial" w:hint="eastAsia"/>
                <w:color w:val="000000" w:themeColor="text1"/>
              </w:rPr>
              <w:t>小时制时间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2"/>
            </w:pPr>
            <w:r>
              <w:rPr>
                <w:rFonts w:cs="Arial"/>
                <w:b/>
                <w:bCs/>
                <w:color w:val="000000" w:themeColor="text1"/>
              </w:rPr>
              <w:t>\v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  <w:r w:rsidRPr="00F37D94">
              <w:rPr>
                <w:rFonts w:cs="Arial"/>
                <w:color w:val="000000" w:themeColor="text1"/>
              </w:rPr>
              <w:t>bash</w:t>
            </w:r>
            <w:r w:rsidRPr="00F37D94">
              <w:rPr>
                <w:rFonts w:cs="Arial" w:hint="eastAsia"/>
                <w:color w:val="000000" w:themeColor="text1"/>
              </w:rPr>
              <w:t>的版本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2"/>
            </w:pPr>
            <w:r>
              <w:rPr>
                <w:rFonts w:cs="Arial"/>
                <w:b/>
                <w:bCs/>
                <w:color w:val="000000" w:themeColor="text1"/>
              </w:rPr>
              <w:t>\T</w:t>
            </w: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  <w:r>
              <w:rPr>
                <w:rFonts w:cs="Arial"/>
                <w:color w:val="000000" w:themeColor="text1"/>
              </w:rPr>
              <w:t>12</w:t>
            </w:r>
            <w:r w:rsidRPr="00F37D94">
              <w:rPr>
                <w:rFonts w:cs="Arial" w:hint="eastAsia"/>
                <w:color w:val="000000" w:themeColor="text1"/>
              </w:rPr>
              <w:t>小时制时间</w:t>
            </w:r>
          </w:p>
        </w:tc>
      </w:tr>
      <w:tr w:rsidR="00833514" w:rsidTr="005F6657">
        <w:tc>
          <w:tcPr>
            <w:tcW w:w="359" w:type="pct"/>
          </w:tcPr>
          <w:p w:rsidR="00833514" w:rsidRDefault="00833514" w:rsidP="005F6657">
            <w:pPr>
              <w:pStyle w:val="05"/>
              <w:ind w:firstLine="422"/>
            </w:pPr>
            <w:r w:rsidRPr="00F37D94">
              <w:rPr>
                <w:rFonts w:cs="Arial"/>
                <w:b/>
                <w:bCs/>
                <w:color w:val="000000" w:themeColor="text1"/>
              </w:rPr>
              <w:t>\s</w:t>
            </w:r>
          </w:p>
        </w:tc>
        <w:tc>
          <w:tcPr>
            <w:tcW w:w="794" w:type="pct"/>
            <w:gridSpan w:val="2"/>
            <w:tcBorders>
              <w:right w:val="double" w:sz="4" w:space="0" w:color="0070C0"/>
            </w:tcBorders>
          </w:tcPr>
          <w:p w:rsidR="00833514" w:rsidRDefault="00833514" w:rsidP="005F6657">
            <w:pPr>
              <w:pStyle w:val="01"/>
            </w:pPr>
            <w:r w:rsidRPr="00F37D94">
              <w:t>shell</w:t>
            </w:r>
            <w:r w:rsidRPr="00F37D94">
              <w:rPr>
                <w:rFonts w:hint="eastAsia"/>
              </w:rPr>
              <w:t>的名称</w:t>
            </w:r>
          </w:p>
        </w:tc>
        <w:tc>
          <w:tcPr>
            <w:tcW w:w="373" w:type="pct"/>
            <w:tcBorders>
              <w:left w:val="double" w:sz="4" w:space="0" w:color="0070C0"/>
            </w:tcBorders>
          </w:tcPr>
          <w:p w:rsidR="00833514" w:rsidRDefault="00833514" w:rsidP="005F6657">
            <w:pPr>
              <w:pStyle w:val="05"/>
              <w:ind w:firstLine="420"/>
            </w:pPr>
          </w:p>
        </w:tc>
        <w:tc>
          <w:tcPr>
            <w:tcW w:w="3474" w:type="pct"/>
          </w:tcPr>
          <w:p w:rsidR="00833514" w:rsidRDefault="00833514" w:rsidP="005F6657">
            <w:pPr>
              <w:pStyle w:val="01"/>
            </w:pPr>
          </w:p>
        </w:tc>
      </w:tr>
    </w:tbl>
    <w:p w:rsidR="00833514" w:rsidRDefault="00833514" w:rsidP="00833514">
      <w:pPr>
        <w:ind w:firstLine="420"/>
        <w:sectPr w:rsidR="00833514" w:rsidSect="00B86C92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833514" w:rsidRDefault="00833514" w:rsidP="00833514">
      <w:pPr>
        <w:ind w:firstLine="420"/>
      </w:pPr>
      <w:r w:rsidRPr="005C3532">
        <w:rPr>
          <w:rFonts w:hint="eastAsia"/>
        </w:rPr>
        <w:t>在对以上知识有了基本了解之后，我们就可以进行实际操作了。</w:t>
      </w:r>
      <w:r w:rsidRPr="007A51F6">
        <w:rPr>
          <w:rFonts w:hint="eastAsia"/>
          <w:color w:val="FF0000"/>
        </w:rPr>
        <w:t>首先在终端中使用命令“</w:t>
      </w:r>
      <w:r w:rsidRPr="007A51F6">
        <w:rPr>
          <w:color w:val="FF0000"/>
        </w:rPr>
        <w:t>cp ~/.bashrc ~/.bashrc.backup”</w:t>
      </w:r>
      <w:r w:rsidRPr="007A51F6">
        <w:rPr>
          <w:color w:val="FF0000"/>
        </w:rPr>
        <w:t>对配置文件进行备份</w:t>
      </w:r>
      <w:r w:rsidRPr="005C3532">
        <w:t>（这里提醒各位，在</w:t>
      </w:r>
      <w:r w:rsidRPr="005C3532">
        <w:t>Linux</w:t>
      </w:r>
      <w:r w:rsidRPr="005C3532">
        <w:t>中，如果需要对配置文件之类的东西进行修改的话，最好进行备份，以防</w:t>
      </w:r>
      <w:r w:rsidRPr="005C3532">
        <w:t xml:space="preserve"> </w:t>
      </w:r>
      <w:r w:rsidRPr="005C3532">
        <w:t>出错之后导致系统无法登录之类的问题），然后</w:t>
      </w:r>
      <w:r w:rsidRPr="005C3532">
        <w:t>“gedit ~/.bashrc"</w:t>
      </w:r>
      <w:r w:rsidRPr="005C3532">
        <w:t>打开文件</w:t>
      </w:r>
      <w:r>
        <w:rPr>
          <w:rFonts w:hint="eastAsia"/>
        </w:rPr>
        <w:t>或者用</w:t>
      </w:r>
      <w:r>
        <w:rPr>
          <w:rFonts w:hint="eastAsia"/>
        </w:rPr>
        <w:t>vim</w:t>
      </w:r>
      <w:r>
        <w:t xml:space="preserve"> ~/.bashr</w:t>
      </w:r>
      <w:r>
        <w:rPr>
          <w:rFonts w:hint="eastAsia"/>
        </w:rPr>
        <w:t>c</w:t>
      </w:r>
      <w:r w:rsidRPr="005C3532">
        <w:t>，找到</w:t>
      </w:r>
      <w:r w:rsidRPr="005C3532">
        <w:t>PS1</w:t>
      </w:r>
      <w:r w:rsidRPr="005C3532">
        <w:t>变量设置的代码，注释之（在每一行代码前插入注释符号</w:t>
      </w:r>
      <w:r w:rsidRPr="005C3532">
        <w:t>”#“</w:t>
      </w:r>
      <w:r w:rsidRPr="005C3532">
        <w:t>）。在文件的末尾加上</w:t>
      </w:r>
      <w:r w:rsidRPr="005C3532">
        <w:t>”PS1='\u@\h:\w\$ '“(</w:t>
      </w:r>
      <w:r w:rsidRPr="005C3532">
        <w:t>这是终端的默认设置，即不加任何颜色</w:t>
      </w:r>
      <w:r w:rsidRPr="005C3532">
        <w:t>):</w:t>
      </w:r>
    </w:p>
    <w:p w:rsidR="00833514" w:rsidRDefault="00833514" w:rsidP="00833514">
      <w:pPr>
        <w:ind w:firstLine="420"/>
      </w:pPr>
      <w:r w:rsidRPr="0069601D">
        <w:rPr>
          <w:rFonts w:hint="eastAsia"/>
        </w:rPr>
        <w:t>完成以上操作后保存并退出</w:t>
      </w:r>
      <w:r w:rsidRPr="0069601D">
        <w:t>GEdit</w:t>
      </w:r>
      <w:r w:rsidRPr="0069601D">
        <w:t>编辑器，回到终端后输入</w:t>
      </w:r>
      <w:r w:rsidRPr="0069601D">
        <w:t>“source ~/.bashrc”</w:t>
      </w:r>
      <w:r w:rsidRPr="0069601D">
        <w:t>，发现显示用户信息的地方没什么变化，说明刚才的设置与默认终端设置一致。而接下来，我们就需要对显示的信息的字</w:t>
      </w:r>
      <w:r>
        <w:t>体颜色进行设置</w:t>
      </w:r>
      <w:r>
        <w:rPr>
          <w:rFonts w:hint="eastAsia"/>
        </w:rPr>
        <w:t>。</w:t>
      </w:r>
    </w:p>
    <w:p w:rsidR="00833514" w:rsidRDefault="00833514" w:rsidP="00833514"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设置颜色</w:t>
      </w:r>
    </w:p>
    <w:p w:rsidR="00833514" w:rsidRPr="00ED7383" w:rsidRDefault="00833514" w:rsidP="00833514">
      <w:pPr>
        <w:pStyle w:val="41"/>
        <w:ind w:firstLine="840"/>
        <w:rPr>
          <w:szCs w:val="24"/>
        </w:rPr>
      </w:pPr>
      <w:r w:rsidRPr="00ED7383">
        <w:rPr>
          <w:rFonts w:hint="eastAsia"/>
        </w:rPr>
        <w:t>颜色：</w:t>
      </w:r>
      <w:r w:rsidRPr="00ED7383">
        <w:rPr>
          <w:rFonts w:hint="eastAsia"/>
        </w:rPr>
        <w:t xml:space="preserve"> \033[</w:t>
      </w:r>
      <w:r w:rsidRPr="00ED7383">
        <w:rPr>
          <w:rFonts w:hint="eastAsia"/>
        </w:rPr>
        <w:t>代码</w:t>
      </w:r>
      <w:r w:rsidRPr="00ED7383">
        <w:rPr>
          <w:rFonts w:hint="eastAsia"/>
        </w:rPr>
        <w:t>;</w:t>
      </w:r>
      <w:r w:rsidRPr="00ED7383">
        <w:rPr>
          <w:rFonts w:hint="eastAsia"/>
        </w:rPr>
        <w:t>前景</w:t>
      </w:r>
      <w:r w:rsidRPr="00ED7383">
        <w:rPr>
          <w:rFonts w:hint="eastAsia"/>
        </w:rPr>
        <w:t>;</w:t>
      </w:r>
      <w:r w:rsidRPr="00ED7383">
        <w:rPr>
          <w:rFonts w:hint="eastAsia"/>
        </w:rPr>
        <w:t>背景</w:t>
      </w:r>
      <w:r w:rsidRPr="00ED7383">
        <w:rPr>
          <w:rFonts w:hint="eastAsia"/>
        </w:rPr>
        <w:t>m</w:t>
      </w:r>
    </w:p>
    <w:p w:rsidR="00833514" w:rsidRDefault="00833514" w:rsidP="00833514">
      <w:pPr>
        <w:ind w:firstLine="420"/>
        <w:rPr>
          <w:rFonts w:cs="Arial"/>
          <w:color w:val="000000"/>
          <w:kern w:val="0"/>
        </w:rPr>
      </w:pPr>
      <w:r w:rsidRPr="00514C6B">
        <w:rPr>
          <w:rFonts w:cs="Arial" w:hint="eastAsia"/>
          <w:color w:val="000000" w:themeColor="text1"/>
          <w:kern w:val="0"/>
        </w:rPr>
        <w:t>如：</w:t>
      </w:r>
      <w:r w:rsidRPr="00514C6B">
        <w:rPr>
          <w:rFonts w:cs="Arial" w:hint="eastAsia"/>
          <w:color w:val="000000" w:themeColor="text1"/>
          <w:kern w:val="0"/>
        </w:rPr>
        <w:t>\033[1;32;40m</w:t>
      </w:r>
      <w:r>
        <w:rPr>
          <w:rFonts w:cs="Arial"/>
          <w:color w:val="000000" w:themeColor="text1"/>
          <w:kern w:val="0"/>
        </w:rPr>
        <w:t xml:space="preserve"> </w:t>
      </w:r>
      <w:r w:rsidRPr="00514C6B">
        <w:rPr>
          <w:rFonts w:cs="Arial" w:hint="eastAsia"/>
          <w:color w:val="000000"/>
          <w:kern w:val="0"/>
        </w:rPr>
        <w:t>表示高亮显示字体为绿色，背景色为黑色</w:t>
      </w:r>
    </w:p>
    <w:p w:rsidR="00833514" w:rsidRDefault="00833514" w:rsidP="00833514">
      <w:pPr>
        <w:ind w:firstLine="420"/>
        <w:rPr>
          <w:color w:val="FF0000"/>
        </w:rPr>
      </w:pPr>
      <w:r w:rsidRPr="0069601D">
        <w:rPr>
          <w:rFonts w:hint="eastAsia"/>
          <w:color w:val="FF0000"/>
        </w:rPr>
        <w:t>注意：</w:t>
      </w:r>
    </w:p>
    <w:p w:rsidR="00833514" w:rsidRPr="008B7C36" w:rsidRDefault="00833514" w:rsidP="00833514">
      <w:pPr>
        <w:ind w:firstLine="420"/>
        <w:rPr>
          <w:color w:val="FF0000"/>
        </w:rPr>
      </w:pPr>
      <w:r w:rsidRPr="00514C6B">
        <w:rPr>
          <w:rFonts w:cs="Times New Roman" w:hint="eastAsia"/>
          <w:color w:val="000000"/>
          <w:kern w:val="0"/>
        </w:rPr>
        <w:t>要将全部非打印字符用专用的</w:t>
      </w:r>
      <w:r w:rsidRPr="00514C6B">
        <w:rPr>
          <w:rFonts w:cs="Times New Roman"/>
          <w:color w:val="000000"/>
          <w:kern w:val="0"/>
        </w:rPr>
        <w:t> bash </w:t>
      </w:r>
      <w:r w:rsidRPr="00514C6B">
        <w:rPr>
          <w:rFonts w:cs="Times New Roman" w:hint="eastAsia"/>
          <w:color w:val="000000"/>
          <w:kern w:val="0"/>
        </w:rPr>
        <w:t>转义序列</w:t>
      </w:r>
      <w:r w:rsidRPr="00514C6B">
        <w:rPr>
          <w:rFonts w:cs="Times New Roman"/>
          <w:color w:val="000000"/>
          <w:kern w:val="0"/>
        </w:rPr>
        <w:t> "\["</w:t>
      </w:r>
      <w:r w:rsidRPr="00514C6B">
        <w:rPr>
          <w:rFonts w:cs="Times New Roman" w:hint="eastAsia"/>
          <w:color w:val="000000"/>
          <w:kern w:val="0"/>
        </w:rPr>
        <w:t>和</w:t>
      </w:r>
      <w:r w:rsidRPr="00514C6B">
        <w:rPr>
          <w:rFonts w:cs="Times New Roman"/>
          <w:color w:val="000000"/>
          <w:kern w:val="0"/>
        </w:rPr>
        <w:t> "\]"</w:t>
      </w:r>
      <w:r w:rsidRPr="00514C6B">
        <w:rPr>
          <w:rFonts w:cs="Times New Roman" w:hint="eastAsia"/>
          <w:color w:val="000000"/>
          <w:kern w:val="0"/>
        </w:rPr>
        <w:t>括起来。这两个序列通知</w:t>
      </w:r>
      <w:r w:rsidRPr="00514C6B">
        <w:rPr>
          <w:rFonts w:cs="Times New Roman"/>
          <w:color w:val="000000"/>
          <w:kern w:val="0"/>
        </w:rPr>
        <w:t>bash</w:t>
      </w:r>
      <w:r w:rsidRPr="00514C6B">
        <w:rPr>
          <w:rFonts w:cs="Times New Roman" w:hint="eastAsia"/>
          <w:color w:val="000000"/>
          <w:kern w:val="0"/>
        </w:rPr>
        <w:t>，被括起来的字符不占用行上的任何空间，这样就使自动换行能够继续正常工作。这点很关键要不然等你设好了颜色，你的终端换行会乱七八糟</w:t>
      </w:r>
    </w:p>
    <w:p w:rsidR="00833514" w:rsidRPr="008B7C36" w:rsidRDefault="00833514" w:rsidP="00833514">
      <w:pPr>
        <w:ind w:firstLine="420"/>
      </w:pPr>
      <w:r w:rsidRPr="008B7C36">
        <w:t>现在对上边的</w:t>
      </w:r>
      <w:r w:rsidRPr="008B7C36">
        <w:t>PS1</w:t>
      </w:r>
      <w:r w:rsidRPr="008B7C36">
        <w:t>变量进行颜色的设置，即在需要更改颜色的地方插入颜色值，比如我们让用户名以红色显示的命令应该是：</w:t>
      </w:r>
    </w:p>
    <w:p w:rsidR="00833514" w:rsidRPr="0095083D" w:rsidRDefault="00833514" w:rsidP="00833514">
      <w:pPr>
        <w:ind w:firstLine="420"/>
        <w:rPr>
          <w:color w:val="000000" w:themeColor="text1"/>
        </w:rPr>
      </w:pPr>
      <w:r w:rsidRPr="0095083D">
        <w:rPr>
          <w:color w:val="000000" w:themeColor="text1"/>
        </w:rPr>
        <w:t>PS1='\[\033[1;31;40m\]\u@\h:\w\$ '</w:t>
      </w:r>
    </w:p>
    <w:p w:rsidR="00833514" w:rsidRPr="00832EA0" w:rsidRDefault="00833514" w:rsidP="00833514">
      <w:pPr>
        <w:ind w:firstLine="420"/>
        <w:rPr>
          <w:color w:val="000000" w:themeColor="text1"/>
        </w:rPr>
      </w:pPr>
      <w:r w:rsidRPr="00832EA0">
        <w:rPr>
          <w:color w:val="000000" w:themeColor="text1"/>
        </w:rPr>
        <w:t>事实上我们并不是想要所有信息的显示颜色都一样，所以我们要想办法让信息显示以不同颜色展示。这里大家可能会注意到，</w:t>
      </w:r>
      <w:r w:rsidRPr="0095083D">
        <w:rPr>
          <w:color w:val="FF0000"/>
        </w:rPr>
        <w:t>颜色设置的作用范围是从当前设置命令</w:t>
      </w:r>
      <w:r w:rsidRPr="0095083D">
        <w:rPr>
          <w:color w:val="FF0000"/>
        </w:rPr>
        <w:t xml:space="preserve"> </w:t>
      </w:r>
      <w:r w:rsidRPr="0095083D">
        <w:rPr>
          <w:color w:val="FF0000"/>
        </w:rPr>
        <w:t>到下一颜色设置命令的</w:t>
      </w:r>
      <w:r w:rsidRPr="00832EA0">
        <w:rPr>
          <w:color w:val="000000" w:themeColor="text1"/>
        </w:rPr>
        <w:t>，也就是说，如果我们只在</w:t>
      </w:r>
      <w:r w:rsidRPr="00832EA0">
        <w:rPr>
          <w:color w:val="000000" w:themeColor="text1"/>
        </w:rPr>
        <w:t>\u</w:t>
      </w:r>
      <w:r w:rsidRPr="00832EA0">
        <w:rPr>
          <w:color w:val="000000" w:themeColor="text1"/>
        </w:rPr>
        <w:t>前设置了颜色，那么终端的字体应该都是红色的，就像下边一样，不仅信息项是红色的，就连输入命令都是红色的</w:t>
      </w:r>
      <w:r>
        <w:rPr>
          <w:rFonts w:hint="eastAsia"/>
          <w:color w:val="000000" w:themeColor="text1"/>
        </w:rPr>
        <w:t>,</w:t>
      </w:r>
      <w:r w:rsidRPr="00832EA0">
        <w:rPr>
          <w:rFonts w:hint="eastAsia"/>
          <w:color w:val="000000" w:themeColor="text1"/>
        </w:rPr>
        <w:t>为此，我们需要在</w:t>
      </w:r>
      <w:r w:rsidRPr="00832EA0">
        <w:rPr>
          <w:color w:val="000000" w:themeColor="text1"/>
        </w:rPr>
        <w:t>@</w:t>
      </w:r>
      <w:r w:rsidRPr="00832EA0">
        <w:rPr>
          <w:color w:val="000000" w:themeColor="text1"/>
        </w:rPr>
        <w:t>符号前面插入新的颜色值以防止整个信息项以红色显示，修改后的</w:t>
      </w:r>
      <w:r w:rsidRPr="00832EA0">
        <w:rPr>
          <w:color w:val="000000" w:themeColor="text1"/>
        </w:rPr>
        <w:t>PS1</w:t>
      </w:r>
      <w:r w:rsidRPr="00832EA0">
        <w:rPr>
          <w:color w:val="000000" w:themeColor="text1"/>
        </w:rPr>
        <w:t>变量为：</w:t>
      </w:r>
    </w:p>
    <w:p w:rsidR="00833514" w:rsidRDefault="00833514" w:rsidP="00833514">
      <w:pPr>
        <w:pStyle w:val="41"/>
        <w:ind w:firstLine="840"/>
      </w:pPr>
      <w:r w:rsidRPr="00832EA0">
        <w:t>PS1='\[\033[1;31;40m\]\u\[\033[00m\]@\h:\w\$ '</w:t>
      </w:r>
    </w:p>
    <w:p w:rsidR="00833514" w:rsidRPr="00E55063" w:rsidRDefault="00833514" w:rsidP="00833514">
      <w:pPr>
        <w:ind w:firstLine="420"/>
        <w:rPr>
          <w:color w:val="000000" w:themeColor="text1"/>
        </w:rPr>
      </w:pPr>
      <w:r w:rsidRPr="00E55063">
        <w:rPr>
          <w:color w:val="000000" w:themeColor="text1"/>
        </w:rPr>
        <w:t>明白了对</w:t>
      </w:r>
      <w:r w:rsidRPr="00E55063">
        <w:rPr>
          <w:color w:val="000000" w:themeColor="text1"/>
        </w:rPr>
        <w:t>PS1</w:t>
      </w:r>
      <w:r w:rsidRPr="00E55063">
        <w:rPr>
          <w:color w:val="000000" w:themeColor="text1"/>
        </w:rPr>
        <w:t>变量进行设置的原理之后，用户就可以根据自己的需要随心所欲地设置</w:t>
      </w:r>
      <w:r w:rsidRPr="00E55063">
        <w:rPr>
          <w:color w:val="000000" w:themeColor="text1"/>
        </w:rPr>
        <w:t>PS1</w:t>
      </w:r>
      <w:r w:rsidRPr="00E55063">
        <w:rPr>
          <w:color w:val="000000" w:themeColor="text1"/>
        </w:rPr>
        <w:t>变量了，比如在</w:t>
      </w:r>
      <w:r w:rsidRPr="00E55063">
        <w:rPr>
          <w:color w:val="000000" w:themeColor="text1"/>
        </w:rPr>
        <w:t>PS1</w:t>
      </w:r>
      <w:r w:rsidRPr="00E55063">
        <w:rPr>
          <w:color w:val="000000" w:themeColor="text1"/>
        </w:rPr>
        <w:t>变量中插入字符串，或者为每个信息项设置不同</w:t>
      </w:r>
      <w:r w:rsidRPr="00E55063">
        <w:rPr>
          <w:color w:val="000000" w:themeColor="text1"/>
        </w:rPr>
        <w:t xml:space="preserve"> </w:t>
      </w:r>
      <w:r w:rsidRPr="00E55063">
        <w:rPr>
          <w:color w:val="000000" w:themeColor="text1"/>
        </w:rPr>
        <w:t>的颜色，或者控制信息栏显示的内容：</w:t>
      </w:r>
    </w:p>
    <w:p w:rsidR="00833514" w:rsidRPr="00E55063" w:rsidRDefault="00833514" w:rsidP="00833514">
      <w:pPr>
        <w:ind w:firstLine="420"/>
        <w:rPr>
          <w:color w:val="000000" w:themeColor="text1"/>
        </w:rPr>
      </w:pPr>
      <w:r w:rsidRPr="00E55063">
        <w:rPr>
          <w:rFonts w:hint="eastAsia"/>
          <w:color w:val="000000" w:themeColor="text1"/>
        </w:rPr>
        <w:t>我们可以让用户名带下划线，路径以白色显示，并且美元符号以绿色显示，命令则以蓝色显示：</w:t>
      </w:r>
    </w:p>
    <w:p w:rsidR="00833514" w:rsidRDefault="00833514" w:rsidP="00833514">
      <w:pPr>
        <w:pStyle w:val="41"/>
        <w:ind w:firstLine="840"/>
      </w:pPr>
      <w:r w:rsidRPr="00E55063">
        <w:t>PS1='\[\033[4;31;40m\]\u\[\033[00m\]@\h:\[\033[37;40m\]\w\[\033[32;40m\]\$ \[\033[34;40m\]'</w:t>
      </w:r>
    </w:p>
    <w:p w:rsidR="00833514" w:rsidRDefault="00833514" w:rsidP="00833514">
      <w:pPr>
        <w:pStyle w:val="3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命令提示符的</w:t>
      </w:r>
      <w:r w:rsidRPr="00D04CE4">
        <w:rPr>
          <w:rFonts w:hint="eastAsia"/>
        </w:rPr>
        <w:t>长路径名问题</w:t>
      </w:r>
    </w:p>
    <w:p w:rsidR="00833514" w:rsidRDefault="00833514" w:rsidP="00833514">
      <w:pPr>
        <w:ind w:firstLine="420"/>
        <w:rPr>
          <w:color w:val="000000" w:themeColor="text1"/>
        </w:rPr>
      </w:pPr>
      <w:r w:rsidRPr="00053B98">
        <w:rPr>
          <w:rFonts w:hint="eastAsia"/>
          <w:color w:val="000000" w:themeColor="text1"/>
          <w:highlight w:val="yellow"/>
        </w:rPr>
        <w:t>使终端只显示</w:t>
      </w:r>
      <w:r w:rsidRPr="00053B98">
        <w:rPr>
          <w:color w:val="000000" w:themeColor="text1"/>
          <w:highlight w:val="yellow"/>
        </w:rPr>
        <w:t>用户当前的工作目录的名</w:t>
      </w:r>
      <w:r>
        <w:rPr>
          <w:rFonts w:hint="eastAsia"/>
          <w:color w:val="000000" w:themeColor="text1"/>
        </w:rPr>
        <w:t>字的方法</w:t>
      </w:r>
    </w:p>
    <w:p w:rsidR="00833514" w:rsidRPr="00D04CE4" w:rsidRDefault="00833514" w:rsidP="00833514">
      <w:pPr>
        <w:ind w:firstLine="420"/>
        <w:rPr>
          <w:color w:val="000000" w:themeColor="text1"/>
        </w:rPr>
      </w:pPr>
      <w:r w:rsidRPr="00D04CE4">
        <w:rPr>
          <w:color w:val="000000" w:themeColor="text1"/>
        </w:rPr>
        <w:t>在</w:t>
      </w:r>
      <w:r w:rsidRPr="00D04CE4">
        <w:rPr>
          <w:color w:val="000000" w:themeColor="text1"/>
        </w:rPr>
        <w:t>PS1</w:t>
      </w:r>
      <w:r w:rsidRPr="00D04CE4">
        <w:rPr>
          <w:color w:val="000000" w:themeColor="text1"/>
        </w:rPr>
        <w:t>变量设置终端只显示工作目录的基名，即将</w:t>
      </w:r>
      <w:r w:rsidRPr="00D04CE4">
        <w:rPr>
          <w:color w:val="000000" w:themeColor="text1"/>
        </w:rPr>
        <w:t>PS1</w:t>
      </w:r>
      <w:r w:rsidRPr="00D04CE4">
        <w:rPr>
          <w:color w:val="000000" w:themeColor="text1"/>
        </w:rPr>
        <w:t>变量中的</w:t>
      </w:r>
      <w:r w:rsidRPr="00D04CE4">
        <w:rPr>
          <w:color w:val="000000" w:themeColor="text1"/>
        </w:rPr>
        <w:t>\w</w:t>
      </w:r>
      <w:r w:rsidRPr="00D04CE4">
        <w:rPr>
          <w:color w:val="000000" w:themeColor="text1"/>
        </w:rPr>
        <w:t>的小写的</w:t>
      </w:r>
      <w:r w:rsidRPr="00D04CE4">
        <w:rPr>
          <w:color w:val="000000" w:themeColor="text1"/>
        </w:rPr>
        <w:t>w</w:t>
      </w:r>
      <w:r w:rsidRPr="00D04CE4">
        <w:rPr>
          <w:color w:val="000000" w:themeColor="text1"/>
        </w:rPr>
        <w:t>换</w:t>
      </w:r>
      <w:r w:rsidRPr="00D04CE4">
        <w:rPr>
          <w:color w:val="000000" w:themeColor="text1"/>
        </w:rPr>
        <w:t xml:space="preserve"> </w:t>
      </w:r>
      <w:r w:rsidRPr="00D04CE4">
        <w:rPr>
          <w:color w:val="000000" w:themeColor="text1"/>
        </w:rPr>
        <w:t>成大写的</w:t>
      </w:r>
      <w:r w:rsidRPr="00D04CE4">
        <w:rPr>
          <w:color w:val="000000" w:themeColor="text1"/>
        </w:rPr>
        <w:t>W</w:t>
      </w:r>
      <w:r w:rsidRPr="00D04CE4">
        <w:rPr>
          <w:color w:val="000000" w:themeColor="text1"/>
        </w:rPr>
        <w:t>，修改后的</w:t>
      </w:r>
      <w:r w:rsidRPr="00D04CE4">
        <w:rPr>
          <w:color w:val="000000" w:themeColor="text1"/>
        </w:rPr>
        <w:t>PS1</w:t>
      </w:r>
      <w:r w:rsidRPr="00D04CE4">
        <w:rPr>
          <w:color w:val="000000" w:themeColor="text1"/>
        </w:rPr>
        <w:t>变量为：</w:t>
      </w:r>
    </w:p>
    <w:p w:rsidR="00833514" w:rsidRPr="00D04CE4" w:rsidRDefault="00833514" w:rsidP="00833514">
      <w:pPr>
        <w:pStyle w:val="41"/>
        <w:ind w:firstLine="840"/>
      </w:pPr>
      <w:r w:rsidRPr="00D04CE4">
        <w:t>PS</w:t>
      </w:r>
      <w:r w:rsidRPr="00053B98">
        <w:t>1='\[\033[4;31;40m\]\u</w:t>
      </w:r>
      <w:r w:rsidRPr="00D04CE4">
        <w:t>\[\033[00m\]@\h:\[\033[37;40m\]</w:t>
      </w:r>
      <w:r w:rsidRPr="00053B98">
        <w:rPr>
          <w:highlight w:val="yellow"/>
        </w:rPr>
        <w:t>\W</w:t>
      </w:r>
      <w:r w:rsidRPr="00D04CE4">
        <w:t>\[\033[32;40m\]\$ \[\033[34;40m\]'</w:t>
      </w:r>
    </w:p>
    <w:p w:rsidR="00833514" w:rsidRDefault="00833514" w:rsidP="00833514">
      <w:pPr>
        <w:ind w:firstLine="420"/>
        <w:rPr>
          <w:color w:val="000000" w:themeColor="text1"/>
        </w:rPr>
      </w:pPr>
      <w:r w:rsidRPr="004D6B7D">
        <w:rPr>
          <w:rFonts w:hint="eastAsia"/>
          <w:color w:val="000000" w:themeColor="text1"/>
        </w:rPr>
        <w:t>可以发现，经过修改</w:t>
      </w:r>
      <w:r w:rsidRPr="004D6B7D">
        <w:rPr>
          <w:color w:val="000000" w:themeColor="text1"/>
        </w:rPr>
        <w:t>PS1</w:t>
      </w:r>
      <w:r w:rsidRPr="004D6B7D">
        <w:rPr>
          <w:color w:val="000000" w:themeColor="text1"/>
        </w:rPr>
        <w:t>变量的值之后，终端将只显示当前工作目录的基名了～。</w:t>
      </w:r>
    </w:p>
    <w:p w:rsidR="00833514" w:rsidRDefault="00833514" w:rsidP="00833514">
      <w:pPr>
        <w:ind w:firstLine="420"/>
        <w:rPr>
          <w:color w:val="000000" w:themeColor="text1"/>
        </w:rPr>
      </w:pPr>
      <w:r w:rsidRPr="004D6B7D">
        <w:rPr>
          <w:rFonts w:hint="eastAsia"/>
          <w:color w:val="000000" w:themeColor="text1"/>
        </w:rPr>
        <w:t>最后，可能各位还会发现，如果打开新的终端，用户定义的配置并没有显示出来，而还是显示默认的配置。</w:t>
      </w:r>
      <w:r w:rsidRPr="004D6B7D">
        <w:rPr>
          <w:color w:val="000000" w:themeColor="text1"/>
        </w:rPr>
        <w:t xml:space="preserve"> </w:t>
      </w:r>
      <w:r w:rsidRPr="004D6B7D">
        <w:rPr>
          <w:color w:val="000000" w:themeColor="text1"/>
        </w:rPr>
        <w:t>这个时候可以通过</w:t>
      </w:r>
      <w:r w:rsidRPr="004D6B7D">
        <w:rPr>
          <w:color w:val="000000" w:themeColor="text1"/>
        </w:rPr>
        <w:t>source</w:t>
      </w:r>
      <w:r>
        <w:rPr>
          <w:color w:val="000000" w:themeColor="text1"/>
        </w:rPr>
        <w:t xml:space="preserve"> ~/</w:t>
      </w:r>
      <w:r w:rsidRPr="004D6B7D">
        <w:rPr>
          <w:color w:val="000000" w:themeColor="text1"/>
        </w:rPr>
        <w:t xml:space="preserve">.bashrc </w:t>
      </w:r>
      <w:r w:rsidRPr="004D6B7D">
        <w:rPr>
          <w:color w:val="000000" w:themeColor="text1"/>
        </w:rPr>
        <w:t>命令去手动加载文件，这时候，我们所设置的配置又回来了。</w:t>
      </w:r>
    </w:p>
    <w:p w:rsidR="00833514" w:rsidRPr="004D6B7D" w:rsidRDefault="00833514" w:rsidP="00833514">
      <w:pPr>
        <w:ind w:firstLine="420"/>
        <w:rPr>
          <w:color w:val="000000" w:themeColor="text1"/>
        </w:rPr>
      </w:pPr>
      <w:r w:rsidRPr="004D6B7D">
        <w:rPr>
          <w:rFonts w:hint="eastAsia"/>
          <w:color w:val="000000" w:themeColor="text1"/>
        </w:rPr>
        <w:t>当然，终端作为我们在系统之中常用的工具之一，如果每次打开终端都要</w:t>
      </w:r>
      <w:r w:rsidRPr="004D6B7D">
        <w:rPr>
          <w:color w:val="000000" w:themeColor="text1"/>
        </w:rPr>
        <w:t>source</w:t>
      </w:r>
      <w:r w:rsidRPr="004D6B7D">
        <w:rPr>
          <w:color w:val="000000" w:themeColor="text1"/>
        </w:rPr>
        <w:t>一次，那岂不是蛋疼</w:t>
      </w:r>
      <w:r w:rsidRPr="004D6B7D">
        <w:rPr>
          <w:color w:val="000000" w:themeColor="text1"/>
        </w:rPr>
        <w:lastRenderedPageBreak/>
        <w:t>死了？回到文章开头的地方，我们说</w:t>
      </w:r>
      <w:r w:rsidRPr="004D6B7D">
        <w:rPr>
          <w:color w:val="000000" w:themeColor="text1"/>
        </w:rPr>
        <w:t>/etc/profile</w:t>
      </w:r>
      <w:r w:rsidRPr="004D6B7D">
        <w:rPr>
          <w:color w:val="000000" w:themeColor="text1"/>
        </w:rPr>
        <w:t>文件从</w:t>
      </w:r>
      <w:r w:rsidRPr="004D6B7D">
        <w:rPr>
          <w:color w:val="000000" w:themeColor="text1"/>
        </w:rPr>
        <w:t xml:space="preserve"> /etc/profile.d</w:t>
      </w:r>
      <w:r w:rsidRPr="004D6B7D">
        <w:rPr>
          <w:color w:val="000000" w:themeColor="text1"/>
        </w:rPr>
        <w:t>目录的配置文件中搜集</w:t>
      </w:r>
      <w:r w:rsidRPr="004D6B7D">
        <w:rPr>
          <w:color w:val="000000" w:themeColor="text1"/>
        </w:rPr>
        <w:t>shell</w:t>
      </w:r>
      <w:r w:rsidRPr="004D6B7D">
        <w:rPr>
          <w:color w:val="000000" w:themeColor="text1"/>
        </w:rPr>
        <w:t>的设置</w:t>
      </w:r>
      <w:r w:rsidRPr="004D6B7D">
        <w:rPr>
          <w:color w:val="000000" w:themeColor="text1"/>
        </w:rPr>
        <w:t>.</w:t>
      </w:r>
      <w:r w:rsidRPr="004D6B7D">
        <w:rPr>
          <w:color w:val="000000" w:themeColor="text1"/>
        </w:rPr>
        <w:t>此文件默认调用</w:t>
      </w:r>
      <w:r w:rsidRPr="004D6B7D">
        <w:rPr>
          <w:color w:val="000000" w:themeColor="text1"/>
        </w:rPr>
        <w:t>/etc/bashrc</w:t>
      </w:r>
      <w:r w:rsidRPr="004D6B7D">
        <w:rPr>
          <w:color w:val="000000" w:themeColor="text1"/>
        </w:rPr>
        <w:t>文件，于是我们可以打开</w:t>
      </w:r>
      <w:r w:rsidRPr="004D6B7D">
        <w:rPr>
          <w:color w:val="000000" w:themeColor="text1"/>
        </w:rPr>
        <w:t>profile</w:t>
      </w:r>
      <w:r w:rsidRPr="004D6B7D">
        <w:rPr>
          <w:color w:val="000000" w:themeColor="text1"/>
        </w:rPr>
        <w:t>文件看一看：</w:t>
      </w:r>
    </w:p>
    <w:p w:rsidR="00833514" w:rsidRDefault="00833514" w:rsidP="00833514">
      <w:pPr>
        <w:pStyle w:val="41"/>
        <w:ind w:firstLine="840"/>
      </w:pPr>
      <w:r>
        <w:t>$</w:t>
      </w:r>
      <w:r w:rsidRPr="004D6B7D">
        <w:t>sudo gedit /etc/bashrc”(</w:t>
      </w:r>
      <w:r w:rsidRPr="004D6B7D">
        <w:t>注意这里需要加上</w:t>
      </w:r>
      <w:r w:rsidRPr="004D6B7D">
        <w:t>sudo!)</w:t>
      </w:r>
    </w:p>
    <w:p w:rsidR="00833514" w:rsidRDefault="00833514" w:rsidP="00833514">
      <w:pPr>
        <w:ind w:firstLine="420"/>
        <w:rPr>
          <w:color w:val="000000" w:themeColor="text1"/>
        </w:rPr>
      </w:pPr>
      <w:r w:rsidRPr="00A11AB9">
        <w:rPr>
          <w:rFonts w:hint="eastAsia"/>
          <w:color w:val="000000" w:themeColor="text1"/>
        </w:rPr>
        <w:t>可以看到，在文件中有一句调用</w:t>
      </w:r>
      <w:r w:rsidRPr="00A11AB9">
        <w:rPr>
          <w:color w:val="000000" w:themeColor="text1"/>
        </w:rPr>
        <w:t>/etc/bash.bashrc</w:t>
      </w:r>
      <w:r w:rsidRPr="00A11AB9">
        <w:rPr>
          <w:color w:val="000000" w:themeColor="text1"/>
        </w:rPr>
        <w:t>文件的代码，所以可以推断，前文所说的</w:t>
      </w:r>
      <w:r w:rsidRPr="00A11AB9">
        <w:rPr>
          <w:color w:val="000000" w:themeColor="text1"/>
        </w:rPr>
        <w:t>profile</w:t>
      </w:r>
      <w:r w:rsidRPr="00A11AB9">
        <w:rPr>
          <w:color w:val="000000" w:themeColor="text1"/>
        </w:rPr>
        <w:t>文件自动加载</w:t>
      </w:r>
      <w:r w:rsidRPr="00A11AB9">
        <w:rPr>
          <w:color w:val="000000" w:themeColor="text1"/>
        </w:rPr>
        <w:t xml:space="preserve">bash.bashrc </w:t>
      </w:r>
      <w:r w:rsidRPr="00A11AB9">
        <w:rPr>
          <w:color w:val="000000" w:themeColor="text1"/>
        </w:rPr>
        <w:t>文件</w:t>
      </w:r>
      <w:r w:rsidRPr="00A11AB9">
        <w:rPr>
          <w:color w:val="000000" w:themeColor="text1"/>
        </w:rPr>
        <w:t>,</w:t>
      </w:r>
      <w:r w:rsidRPr="00A11AB9">
        <w:rPr>
          <w:color w:val="000000" w:themeColor="text1"/>
        </w:rPr>
        <w:t>事实上就是由代码实现的，于是我们同样地可以在这里添加一句新的代码，以使</w:t>
      </w:r>
      <w:r w:rsidRPr="00A11AB9">
        <w:rPr>
          <w:color w:val="000000" w:themeColor="text1"/>
        </w:rPr>
        <w:t>profile</w:t>
      </w:r>
      <w:r w:rsidRPr="00A11AB9">
        <w:rPr>
          <w:color w:val="000000" w:themeColor="text1"/>
        </w:rPr>
        <w:t>自动加载用户的</w:t>
      </w:r>
      <w:r w:rsidRPr="00A11AB9">
        <w:rPr>
          <w:color w:val="000000" w:themeColor="text1"/>
        </w:rPr>
        <w:t>.bashrc</w:t>
      </w:r>
      <w:r w:rsidRPr="00A11AB9">
        <w:rPr>
          <w:color w:val="000000" w:themeColor="text1"/>
        </w:rPr>
        <w:t>文件，以此实现我们不需每次</w:t>
      </w:r>
      <w:r w:rsidRPr="00A11AB9">
        <w:rPr>
          <w:color w:val="000000" w:themeColor="text1"/>
        </w:rPr>
        <w:t xml:space="preserve"> </w:t>
      </w:r>
      <w:r w:rsidRPr="00A11AB9">
        <w:rPr>
          <w:color w:val="000000" w:themeColor="text1"/>
        </w:rPr>
        <w:t>打开终端都要</w:t>
      </w:r>
      <w:r w:rsidRPr="00A11AB9">
        <w:rPr>
          <w:color w:val="000000" w:themeColor="text1"/>
        </w:rPr>
        <w:t>source</w:t>
      </w:r>
      <w:r w:rsidRPr="00A11AB9">
        <w:rPr>
          <w:color w:val="000000" w:themeColor="text1"/>
        </w:rPr>
        <w:t>的需求。</w:t>
      </w:r>
    </w:p>
    <w:p w:rsidR="00833514" w:rsidRDefault="00833514" w:rsidP="00833514">
      <w:pPr>
        <w:ind w:firstLine="420"/>
        <w:rPr>
          <w:color w:val="000000" w:themeColor="text1"/>
        </w:rPr>
      </w:pPr>
      <w:r w:rsidRPr="00A11AB9">
        <w:rPr>
          <w:rFonts w:hint="eastAsia"/>
          <w:color w:val="000000" w:themeColor="text1"/>
        </w:rPr>
        <w:t>保存之后关闭编辑器，新打开一个终端，可以发现，我们之前的配置已经能够自动加载了。</w:t>
      </w:r>
    </w:p>
    <w:p w:rsidR="00833514" w:rsidRDefault="00833514" w:rsidP="00833514">
      <w:pPr>
        <w:pStyle w:val="3"/>
      </w:pPr>
      <w:r>
        <w:rPr>
          <w:rFonts w:hint="eastAsia"/>
        </w:rPr>
        <w:t xml:space="preserve">6.3 </w:t>
      </w:r>
      <w:r w:rsidRPr="00A11AB9">
        <w:t>ls</w:t>
      </w:r>
      <w:r w:rsidRPr="00A11AB9">
        <w:t>命令设置</w:t>
      </w:r>
    </w:p>
    <w:p w:rsidR="00833514" w:rsidRDefault="00833514" w:rsidP="00833514">
      <w:pPr>
        <w:ind w:firstLine="420"/>
      </w:pPr>
      <w:r w:rsidRPr="00A11AB9">
        <w:rPr>
          <w:rFonts w:hint="eastAsia"/>
        </w:rPr>
        <w:t>在终端一个常用的命令就是</w:t>
      </w:r>
      <w:r w:rsidRPr="00A11AB9">
        <w:t>ls</w:t>
      </w:r>
      <w:r w:rsidRPr="00A11AB9">
        <w:t>命令了，我们可以通过在</w:t>
      </w:r>
      <w:r w:rsidRPr="00A11AB9">
        <w:t>.bashrc</w:t>
      </w:r>
      <w:r w:rsidRPr="00A11AB9">
        <w:t>文件中设置</w:t>
      </w:r>
      <w:r w:rsidRPr="00A11AB9">
        <w:t>alias</w:t>
      </w:r>
      <w:r w:rsidRPr="00A11AB9">
        <w:t>以实现</w:t>
      </w:r>
      <w:r w:rsidRPr="00A11AB9">
        <w:t>ls</w:t>
      </w:r>
      <w:r w:rsidRPr="00A11AB9">
        <w:t>命令的一些自定义设置：</w:t>
      </w:r>
    </w:p>
    <w:p w:rsidR="00833514" w:rsidRDefault="00833514" w:rsidP="00833514">
      <w:pPr>
        <w:ind w:firstLine="420"/>
      </w:pPr>
      <w:r w:rsidRPr="00A11AB9">
        <w:t>alias</w:t>
      </w:r>
      <w:r w:rsidRPr="00A11AB9">
        <w:t>其实是相当于一个命令引用的东西，例如最后一句，每当你在终端里边输入</w:t>
      </w:r>
      <w:r w:rsidRPr="00A11AB9">
        <w:t>ls</w:t>
      </w:r>
      <w:r w:rsidRPr="00A11AB9">
        <w:t>命令，终端会根据</w:t>
      </w:r>
      <w:r w:rsidRPr="00A11AB9">
        <w:t>.bashrc</w:t>
      </w:r>
      <w:r w:rsidRPr="00A11AB9">
        <w:t>文件中的</w:t>
      </w:r>
      <w:r w:rsidRPr="00A11AB9">
        <w:t>alias</w:t>
      </w:r>
      <w:r w:rsidRPr="00A11AB9">
        <w:t>的设置查找到引用</w:t>
      </w:r>
      <w:r w:rsidRPr="00A11AB9">
        <w:t xml:space="preserve"> </w:t>
      </w:r>
      <w:r w:rsidRPr="00A11AB9">
        <w:t>的命令：</w:t>
      </w:r>
      <w:r w:rsidRPr="00A11AB9">
        <w:t>ls --color=auto</w:t>
      </w:r>
      <w:r w:rsidRPr="00A11AB9">
        <w:t>，所以你每次输入</w:t>
      </w:r>
      <w:r w:rsidRPr="00A11AB9">
        <w:t>“ls”</w:t>
      </w:r>
      <w:r w:rsidRPr="00A11AB9">
        <w:t>其实就相当于输入了</w:t>
      </w:r>
      <w:r w:rsidRPr="00A11AB9">
        <w:t>“ls --color=auto”</w:t>
      </w:r>
      <w:r w:rsidRPr="00A11AB9">
        <w:t>，而这句命令的作用是显示当前目录的可见文件，并且以颜色区分不同类型的文件，比如文件夹和普通文件。</w:t>
      </w:r>
    </w:p>
    <w:p w:rsidR="00833514" w:rsidRDefault="00833514" w:rsidP="00833514">
      <w:pPr>
        <w:ind w:firstLine="420"/>
      </w:pPr>
      <w:r w:rsidRPr="00643352">
        <w:t>最后一个值得一提的就是一个小建议了，之前看到的我的终端都是黑底的，其实用户可以直接在终端中设置首选项以实现半透明背景，或者是以一张图片作为背景也可以</w:t>
      </w:r>
    </w:p>
    <w:p w:rsidR="00833514" w:rsidRDefault="00833514" w:rsidP="00833514">
      <w:pPr>
        <w:pStyle w:val="3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设置解释</w:t>
      </w:r>
    </w:p>
    <w:p w:rsidR="00833514" w:rsidRDefault="00833514" w:rsidP="00833514">
      <w:pPr>
        <w:ind w:firstLine="420"/>
      </w:pPr>
      <w:r w:rsidRPr="00880991">
        <w:t>PS1="</w:t>
      </w:r>
      <w:r w:rsidRPr="008C3A63">
        <w:rPr>
          <w:highlight w:val="yellow"/>
        </w:rPr>
        <w:t>\[\e[37;40m\]</w:t>
      </w:r>
      <w:r w:rsidRPr="00880991">
        <w:t>[</w:t>
      </w:r>
      <w:r w:rsidRPr="008C3A63">
        <w:rPr>
          <w:highlight w:val="yellow"/>
        </w:rPr>
        <w:t>\[\e[32;40m\]</w:t>
      </w:r>
      <w:r w:rsidRPr="00880991">
        <w:t>\u</w:t>
      </w:r>
      <w:r w:rsidRPr="008C3A63">
        <w:rPr>
          <w:highlight w:val="yellow"/>
        </w:rPr>
        <w:t>\[\e[37;40m\]</w:t>
      </w:r>
      <w:r w:rsidRPr="00880991">
        <w:t>@\h</w:t>
      </w:r>
      <w:r w:rsidRPr="008C3A63">
        <w:rPr>
          <w:highlight w:val="yellow"/>
        </w:rPr>
        <w:t>\[\e[35;40m\]</w:t>
      </w:r>
      <w:r w:rsidRPr="00880991">
        <w:t>\W</w:t>
      </w:r>
      <w:r w:rsidRPr="00E02E0A">
        <w:rPr>
          <w:highlight w:val="yellow"/>
        </w:rPr>
        <w:t>\[\e[0m\]</w:t>
      </w:r>
      <w:r w:rsidRPr="00880991">
        <w:t>]\\$ "</w:t>
      </w:r>
    </w:p>
    <w:p w:rsidR="00833514" w:rsidRDefault="00833514" w:rsidP="00833514">
      <w:pPr>
        <w:ind w:firstLine="420"/>
      </w:pPr>
      <w:r w:rsidRPr="00C3559D">
        <w:t>PS1="</w:t>
      </w:r>
      <w:r w:rsidRPr="007A415B">
        <w:rPr>
          <w:highlight w:val="yellow"/>
        </w:rPr>
        <w:t>\[\033[1;32;40m\]</w:t>
      </w:r>
      <w:r w:rsidRPr="00C3559D">
        <w:t>[</w:t>
      </w:r>
      <w:r w:rsidRPr="006F628F">
        <w:rPr>
          <w:highlight w:val="yellow"/>
        </w:rPr>
        <w:t>\[\033[0;32;40m\]</w:t>
      </w:r>
      <w:r w:rsidRPr="00C3559D">
        <w:t>\u@\h:</w:t>
      </w:r>
      <w:r w:rsidRPr="009C39AA">
        <w:rPr>
          <w:highlight w:val="yellow"/>
        </w:rPr>
        <w:t>\[\033[1;35;40m\]</w:t>
      </w:r>
      <w:r w:rsidRPr="00C3559D">
        <w:t>\w</w:t>
      </w:r>
      <w:r w:rsidRPr="009C39AA">
        <w:rPr>
          <w:highlight w:val="yellow"/>
        </w:rPr>
        <w:t>\[\033[1;32;40m</w:t>
      </w:r>
      <w:r>
        <w:rPr>
          <w:highlight w:val="yellow"/>
        </w:rPr>
        <w:t>\]</w:t>
      </w:r>
      <w:r w:rsidRPr="009C39AA">
        <w:t>]</w:t>
      </w:r>
      <w:r w:rsidRPr="00CA763A">
        <w:rPr>
          <w:highlight w:val="yellow"/>
        </w:rPr>
        <w:t>\[\033[1;31;40m\]</w:t>
      </w:r>
      <w:r w:rsidRPr="00C3559D">
        <w:t>\$</w:t>
      </w:r>
      <w:r w:rsidRPr="00CA763A">
        <w:rPr>
          <w:highlight w:val="yellow"/>
        </w:rPr>
        <w:t>\[</w:t>
      </w:r>
      <w:r>
        <w:rPr>
          <w:highlight w:val="yellow"/>
        </w:rPr>
        <w:t>\033[1;32;40m</w:t>
      </w:r>
      <w:r w:rsidRPr="00CA763A">
        <w:rPr>
          <w:highlight w:val="yellow"/>
        </w:rPr>
        <w:t>\]</w:t>
      </w:r>
      <w:r>
        <w:t xml:space="preserve"> </w:t>
      </w:r>
      <w:r w:rsidRPr="00C3559D">
        <w:t>"</w:t>
      </w:r>
      <w:r w:rsidRPr="007F0EB4">
        <w:t xml:space="preserve"> </w:t>
      </w:r>
    </w:p>
    <w:p w:rsidR="00833514" w:rsidRDefault="00833514" w:rsidP="00833514">
      <w:pPr>
        <w:ind w:firstLine="420"/>
      </w:pPr>
      <w:r w:rsidRPr="00C3559D">
        <w:t>"</w:t>
      </w:r>
      <w:r>
        <w:t xml:space="preserve">                     ------------&gt;</w:t>
      </w:r>
      <w:r>
        <w:rPr>
          <w:rFonts w:hint="eastAsia"/>
        </w:rPr>
        <w:t>起始引号</w:t>
      </w:r>
    </w:p>
    <w:p w:rsidR="00833514" w:rsidRPr="00C3559D" w:rsidRDefault="00833514" w:rsidP="00833514">
      <w:pPr>
        <w:ind w:firstLine="420"/>
      </w:pPr>
      <w:r w:rsidRPr="00654753">
        <w:rPr>
          <w:highlight w:val="yellow"/>
        </w:rPr>
        <w:t>\[\033[1;32;40m\]</w:t>
      </w:r>
      <w:r>
        <w:t>[       ------------&gt;</w:t>
      </w:r>
      <w:r w:rsidRPr="00C3559D">
        <w:t>定义最右边的</w:t>
      </w:r>
      <w:r w:rsidRPr="00C3559D">
        <w:t xml:space="preserve">" [ " </w:t>
      </w:r>
      <w:r w:rsidRPr="00C3559D">
        <w:t>；</w:t>
      </w:r>
    </w:p>
    <w:p w:rsidR="00833514" w:rsidRDefault="00833514" w:rsidP="00833514">
      <w:pPr>
        <w:ind w:firstLineChars="1700" w:firstLine="3570"/>
      </w:pPr>
      <w:r w:rsidRPr="00C3559D">
        <w:t>1</w:t>
      </w:r>
      <w:r w:rsidRPr="00C3559D">
        <w:t>：字体宽度，好像有加亮功能</w:t>
      </w:r>
      <w:r w:rsidRPr="00C3559D">
        <w:t xml:space="preserve">.  </w:t>
      </w:r>
    </w:p>
    <w:p w:rsidR="00833514" w:rsidRDefault="00833514" w:rsidP="00833514">
      <w:pPr>
        <w:ind w:firstLineChars="1700" w:firstLine="3570"/>
      </w:pPr>
      <w:r w:rsidRPr="00C3559D">
        <w:t>32</w:t>
      </w:r>
      <w:r w:rsidRPr="00C3559D">
        <w:t>：字符颜色。</w:t>
      </w:r>
      <w:r w:rsidRPr="00C3559D">
        <w:t>32</w:t>
      </w:r>
      <w:r w:rsidRPr="00C3559D">
        <w:t>表示绿色。</w:t>
      </w:r>
    </w:p>
    <w:p w:rsidR="00833514" w:rsidRPr="00C3559D" w:rsidRDefault="00833514" w:rsidP="00833514">
      <w:pPr>
        <w:ind w:firstLineChars="1700" w:firstLine="3570"/>
      </w:pPr>
      <w:r w:rsidRPr="00C3559D">
        <w:t>40</w:t>
      </w:r>
      <w:r w:rsidRPr="00C3559D">
        <w:t>：背景色，</w:t>
      </w:r>
      <w:r w:rsidRPr="00C3559D">
        <w:t>40</w:t>
      </w:r>
      <w:r w:rsidRPr="00C3559D">
        <w:t>表示黑色。</w:t>
      </w:r>
    </w:p>
    <w:p w:rsidR="00833514" w:rsidRPr="00C3559D" w:rsidRDefault="00833514" w:rsidP="00833514">
      <w:pPr>
        <w:ind w:firstLine="420"/>
      </w:pPr>
      <w:r w:rsidRPr="00654753">
        <w:rPr>
          <w:highlight w:val="yellow"/>
        </w:rPr>
        <w:t>\[\033[0;32;40m\]</w:t>
      </w:r>
      <w:r w:rsidRPr="002A731B">
        <w:t>\u@\h:</w:t>
      </w:r>
      <w:r>
        <w:t xml:space="preserve">   </w:t>
      </w:r>
      <w:r w:rsidRPr="00C3559D">
        <w:t>---------&gt;</w:t>
      </w:r>
      <w:r w:rsidRPr="00C3559D">
        <w:t>定义右边的</w:t>
      </w:r>
      <w:r w:rsidRPr="00C3559D">
        <w:t xml:space="preserve"> \u@\h:  </w:t>
      </w:r>
      <w:r w:rsidRPr="00C3559D">
        <w:t>这几个字符颜色。</w:t>
      </w:r>
    </w:p>
    <w:p w:rsidR="00833514" w:rsidRPr="00C3559D" w:rsidRDefault="00833514" w:rsidP="00833514">
      <w:pPr>
        <w:ind w:firstLine="420"/>
      </w:pPr>
      <w:r w:rsidRPr="00C3559D">
        <w:t xml:space="preserve">             </w:t>
      </w:r>
      <w:r>
        <w:t xml:space="preserve">                  </w:t>
      </w:r>
      <w:r w:rsidRPr="00C3559D">
        <w:t>0</w:t>
      </w:r>
      <w:r w:rsidRPr="00C3559D">
        <w:t>：</w:t>
      </w:r>
      <w:r w:rsidRPr="00C3559D">
        <w:t xml:space="preserve"> </w:t>
      </w:r>
      <w:r w:rsidRPr="00C3559D">
        <w:t>默认字体宽度。</w:t>
      </w:r>
    </w:p>
    <w:p w:rsidR="00833514" w:rsidRPr="00C3559D" w:rsidRDefault="00833514" w:rsidP="00833514">
      <w:pPr>
        <w:ind w:firstLine="420"/>
      </w:pPr>
      <w:r w:rsidRPr="00C3559D">
        <w:t xml:space="preserve">           </w:t>
      </w:r>
      <w:r>
        <w:t xml:space="preserve">                    </w:t>
      </w:r>
      <w:r w:rsidRPr="00C3559D">
        <w:t>32</w:t>
      </w:r>
      <w:r w:rsidRPr="00C3559D">
        <w:t>：字符颜色。绿色。</w:t>
      </w:r>
    </w:p>
    <w:p w:rsidR="00833514" w:rsidRPr="00C3559D" w:rsidRDefault="00833514" w:rsidP="00833514">
      <w:pPr>
        <w:ind w:firstLine="420"/>
      </w:pPr>
      <w:r w:rsidRPr="00C3559D">
        <w:t xml:space="preserve">           </w:t>
      </w:r>
      <w:r>
        <w:t xml:space="preserve">                    </w:t>
      </w:r>
      <w:r w:rsidRPr="00C3559D">
        <w:t xml:space="preserve">40:  </w:t>
      </w:r>
      <w:r w:rsidRPr="00C3559D">
        <w:t>背景颜色。黑色。</w:t>
      </w:r>
    </w:p>
    <w:p w:rsidR="00833514" w:rsidRPr="00C3559D" w:rsidRDefault="00833514" w:rsidP="00833514">
      <w:pPr>
        <w:ind w:firstLine="420"/>
      </w:pPr>
      <w:r w:rsidRPr="00F359EC">
        <w:rPr>
          <w:highlight w:val="yellow"/>
        </w:rPr>
        <w:t>\[\033[1;35;40m\]</w:t>
      </w:r>
      <w:r>
        <w:t>\w</w:t>
      </w:r>
      <w:r w:rsidRPr="00C3559D">
        <w:t xml:space="preserve"> </w:t>
      </w:r>
      <w:r>
        <w:t xml:space="preserve">    </w:t>
      </w:r>
      <w:r w:rsidRPr="00C3559D">
        <w:t xml:space="preserve">---------&gt; </w:t>
      </w:r>
      <w:r w:rsidRPr="00C3559D">
        <w:t>定义右边的</w:t>
      </w:r>
      <w:r w:rsidRPr="00C3559D">
        <w:t xml:space="preserve"> \w  (</w:t>
      </w:r>
      <w:r w:rsidRPr="00C3559D">
        <w:t>路径颜色</w:t>
      </w:r>
      <w:r w:rsidRPr="00C3559D">
        <w:t xml:space="preserve">) </w:t>
      </w:r>
      <w:r w:rsidRPr="00C3559D">
        <w:t>。</w:t>
      </w:r>
    </w:p>
    <w:p w:rsidR="00833514" w:rsidRPr="00C3559D" w:rsidRDefault="00833514" w:rsidP="00833514">
      <w:pPr>
        <w:ind w:firstLine="420"/>
      </w:pPr>
      <w:r w:rsidRPr="00C3559D">
        <w:t xml:space="preserve">           </w:t>
      </w:r>
      <w:r>
        <w:t xml:space="preserve">                    </w:t>
      </w:r>
      <w:r w:rsidRPr="00C3559D">
        <w:t>1</w:t>
      </w:r>
      <w:r w:rsidRPr="00C3559D">
        <w:t>：字符宽度。加亮。</w:t>
      </w:r>
    </w:p>
    <w:p w:rsidR="00833514" w:rsidRPr="00C3559D" w:rsidRDefault="00833514" w:rsidP="00833514">
      <w:pPr>
        <w:ind w:firstLine="420"/>
      </w:pPr>
      <w:r w:rsidRPr="00C3559D">
        <w:t xml:space="preserve">       </w:t>
      </w:r>
      <w:r>
        <w:t xml:space="preserve">                        </w:t>
      </w:r>
      <w:r w:rsidRPr="00C3559D">
        <w:t>35</w:t>
      </w:r>
      <w:r w:rsidRPr="00C3559D">
        <w:t>：字符颜色。洋红。</w:t>
      </w:r>
    </w:p>
    <w:p w:rsidR="00833514" w:rsidRPr="00C3559D" w:rsidRDefault="00833514" w:rsidP="00833514">
      <w:pPr>
        <w:ind w:firstLine="420"/>
      </w:pPr>
      <w:r w:rsidRPr="00C3559D">
        <w:t xml:space="preserve">          </w:t>
      </w:r>
      <w:r>
        <w:t xml:space="preserve">                     </w:t>
      </w:r>
      <w:r w:rsidRPr="00C3559D">
        <w:t>40</w:t>
      </w:r>
      <w:r w:rsidRPr="00C3559D">
        <w:t>：背景色。黑色。</w:t>
      </w:r>
    </w:p>
    <w:p w:rsidR="00833514" w:rsidRPr="00C3559D" w:rsidRDefault="00833514" w:rsidP="00833514">
      <w:pPr>
        <w:ind w:firstLine="420"/>
      </w:pPr>
      <w:r w:rsidRPr="00654753">
        <w:rPr>
          <w:highlight w:val="yellow"/>
        </w:rPr>
        <w:t>\[\033[1;32;40m\]</w:t>
      </w:r>
      <w:r>
        <w:t xml:space="preserve">]   </w:t>
      </w:r>
      <w:r w:rsidRPr="00C3559D">
        <w:t xml:space="preserve">  ---------&gt; </w:t>
      </w:r>
      <w:r w:rsidRPr="00C3559D">
        <w:t>定义右边的</w:t>
      </w:r>
      <w:r>
        <w:rPr>
          <w:rFonts w:hint="eastAsia"/>
        </w:rPr>
        <w:t xml:space="preserve"> </w:t>
      </w:r>
      <w:r>
        <w:t xml:space="preserve">] </w:t>
      </w:r>
      <w:r w:rsidRPr="00C3559D">
        <w:t>字符。跟前面的</w:t>
      </w:r>
      <w:r w:rsidRPr="00C3559D">
        <w:t xml:space="preserve"> [</w:t>
      </w:r>
      <w:r w:rsidRPr="00C3559D">
        <w:t>字符使用同一效果。</w:t>
      </w:r>
    </w:p>
    <w:p w:rsidR="00833514" w:rsidRPr="00C3559D" w:rsidRDefault="00833514" w:rsidP="00833514">
      <w:pPr>
        <w:ind w:firstLine="420"/>
      </w:pPr>
      <w:r w:rsidRPr="00654753">
        <w:rPr>
          <w:highlight w:val="yellow"/>
        </w:rPr>
        <w:t>\[\033[1;31;40m\]</w:t>
      </w:r>
      <w:r>
        <w:t xml:space="preserve">\$    </w:t>
      </w:r>
      <w:r w:rsidRPr="00C3559D">
        <w:t xml:space="preserve">---------&gt; </w:t>
      </w:r>
      <w:r w:rsidRPr="00C3559D">
        <w:t>定义了</w:t>
      </w:r>
      <w:r>
        <w:t>$</w:t>
      </w:r>
      <w:r w:rsidRPr="00C3559D">
        <w:t>字符为红色。</w:t>
      </w:r>
    </w:p>
    <w:p w:rsidR="00833514" w:rsidRDefault="00833514" w:rsidP="00833514">
      <w:pPr>
        <w:ind w:firstLine="420"/>
      </w:pPr>
      <w:r w:rsidRPr="00CA763A">
        <w:rPr>
          <w:highlight w:val="yellow"/>
        </w:rPr>
        <w:t>\[\033[1;32;40m \]</w:t>
      </w:r>
      <w:r>
        <w:t xml:space="preserve">   </w:t>
      </w:r>
      <w:r w:rsidRPr="00C3559D">
        <w:t>-</w:t>
      </w:r>
      <w:r>
        <w:rPr>
          <w:rFonts w:hint="eastAsia"/>
        </w:rPr>
        <w:t>-</w:t>
      </w:r>
      <w:r w:rsidRPr="00C3559D">
        <w:t xml:space="preserve">---------&gt; </w:t>
      </w:r>
      <w:r w:rsidRPr="00C3559D">
        <w:t>这个定义了你在命令行要输入命令显示的颜色。</w:t>
      </w:r>
    </w:p>
    <w:p w:rsidR="00833514" w:rsidRPr="00C3559D" w:rsidRDefault="00833514" w:rsidP="00833514">
      <w:pPr>
        <w:ind w:firstLine="420"/>
      </w:pPr>
      <w:r w:rsidRPr="00C3559D">
        <w:t>"</w:t>
      </w:r>
      <w:r>
        <w:t xml:space="preserve">                   ------------&gt;</w:t>
      </w:r>
      <w:r>
        <w:rPr>
          <w:rFonts w:hint="eastAsia"/>
        </w:rPr>
        <w:t>结束引号</w:t>
      </w:r>
      <w:r w:rsidRPr="00C3559D">
        <w:t xml:space="preserve">    </w:t>
      </w:r>
    </w:p>
    <w:p w:rsidR="00833514" w:rsidRDefault="00833514" w:rsidP="00833514">
      <w:pPr>
        <w:ind w:firstLine="420"/>
      </w:pPr>
      <w:r>
        <w:rPr>
          <w:rFonts w:hint="eastAsia"/>
        </w:rPr>
        <w:t>如果</w:t>
      </w:r>
      <w:r w:rsidRPr="00C3559D">
        <w:t>果不想改变输入颜色的话，用</w:t>
      </w:r>
      <w:r>
        <w:rPr>
          <w:rFonts w:hint="eastAsia"/>
        </w:rPr>
        <w:t>\[</w:t>
      </w:r>
      <w:r w:rsidRPr="00C3559D">
        <w:t>\033[0m</w:t>
      </w:r>
      <w:r>
        <w:t>\]</w:t>
      </w:r>
      <w:r w:rsidRPr="00C3559D">
        <w:t xml:space="preserve"> </w:t>
      </w:r>
      <w:r w:rsidRPr="00C3559D">
        <w:t>关闭转义序列，</w:t>
      </w:r>
      <w:r w:rsidRPr="00C3559D">
        <w:t xml:space="preserve"> \033[0m </w:t>
      </w:r>
      <w:r w:rsidRPr="00C3559D">
        <w:t>是</w:t>
      </w:r>
      <w:r w:rsidRPr="00C3559D">
        <w:t xml:space="preserve"> shell </w:t>
      </w:r>
      <w:r w:rsidRPr="00C3559D">
        <w:t>的默认颜色。按照上面的例子来说就是在</w:t>
      </w:r>
      <w:r w:rsidRPr="00C3559D">
        <w:t>"</w:t>
      </w:r>
      <w:r>
        <w:rPr>
          <w:rFonts w:hint="eastAsia"/>
        </w:rPr>
        <w:t>\[</w:t>
      </w:r>
      <w:r w:rsidRPr="00C3559D">
        <w:t>\033[0m</w:t>
      </w:r>
      <w:r>
        <w:t>\]</w:t>
      </w:r>
      <w:r w:rsidRPr="00C3559D">
        <w:t xml:space="preserve"> </w:t>
      </w:r>
      <w:r w:rsidRPr="00C3559D">
        <w:t>前面加上即可。</w:t>
      </w:r>
    </w:p>
    <w:p w:rsidR="00833514" w:rsidRPr="006D40A8" w:rsidRDefault="00833514" w:rsidP="00833514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改变</w:t>
      </w:r>
      <w:r w:rsidRPr="006D40A8">
        <w:rPr>
          <w:rFonts w:hint="eastAsia"/>
        </w:rPr>
        <w:t>安装源</w:t>
      </w:r>
    </w:p>
    <w:p w:rsidR="00833514" w:rsidRDefault="00833514" w:rsidP="00833514">
      <w:pPr>
        <w:ind w:firstLine="420"/>
      </w:pPr>
      <w:r>
        <w:rPr>
          <w:rFonts w:hint="eastAsia"/>
        </w:rPr>
        <w:t>设置，软件更新选择阿里云，</w:t>
      </w:r>
      <w:r>
        <w:rPr>
          <w:rFonts w:hint="eastAsia"/>
        </w:rPr>
        <w:t>reload</w:t>
      </w:r>
      <w:r>
        <w:rPr>
          <w:rFonts w:hint="eastAsia"/>
        </w:rPr>
        <w:t>即可。</w:t>
      </w:r>
    </w:p>
    <w:p w:rsidR="00833514" w:rsidRDefault="00833514" w:rsidP="00833514">
      <w:pPr>
        <w:pStyle w:val="2"/>
      </w:pPr>
      <w:r>
        <w:t xml:space="preserve">8 </w:t>
      </w:r>
      <w:r w:rsidRPr="006D40A8">
        <w:rPr>
          <w:rFonts w:hint="eastAsia"/>
        </w:rPr>
        <w:t>vim</w:t>
      </w:r>
      <w:r w:rsidRPr="006D40A8">
        <w:rPr>
          <w:rFonts w:hint="eastAsia"/>
        </w:rPr>
        <w:t>更新</w:t>
      </w:r>
    </w:p>
    <w:p w:rsidR="00833514" w:rsidRPr="00246FDE" w:rsidRDefault="00833514" w:rsidP="00833514">
      <w:pPr>
        <w:ind w:firstLine="420"/>
      </w:pPr>
      <w:r w:rsidRPr="00246FDE">
        <w:t>Ubuntu</w:t>
      </w:r>
      <w:r w:rsidRPr="00246FDE">
        <w:t>已经为我们提供了</w:t>
      </w:r>
      <w:r w:rsidRPr="00246FDE">
        <w:t>ppa</w:t>
      </w:r>
      <w:r w:rsidRPr="00246FDE">
        <w:t>源来安装</w:t>
      </w:r>
    </w:p>
    <w:p w:rsidR="00833514" w:rsidRPr="00246FDE" w:rsidRDefault="00833514" w:rsidP="00833514">
      <w:pPr>
        <w:pStyle w:val="41"/>
        <w:ind w:firstLine="840"/>
      </w:pPr>
      <w:r w:rsidRPr="00246FDE">
        <w:t>sudo add-apt-repository ppa:jonathonf/vim</w:t>
      </w:r>
    </w:p>
    <w:p w:rsidR="00833514" w:rsidRPr="00246FDE" w:rsidRDefault="00833514" w:rsidP="00833514">
      <w:pPr>
        <w:pStyle w:val="41"/>
        <w:ind w:firstLine="840"/>
      </w:pPr>
      <w:r w:rsidRPr="00246FDE">
        <w:t>sudo apt update</w:t>
      </w:r>
    </w:p>
    <w:p w:rsidR="00833514" w:rsidRPr="00246FDE" w:rsidRDefault="00833514" w:rsidP="00833514">
      <w:pPr>
        <w:pStyle w:val="41"/>
        <w:ind w:firstLine="840"/>
      </w:pPr>
      <w:r w:rsidRPr="00246FDE">
        <w:lastRenderedPageBreak/>
        <w:t>sudo apt install vim</w:t>
      </w:r>
    </w:p>
    <w:p w:rsidR="00833514" w:rsidRPr="00246FDE" w:rsidRDefault="00833514" w:rsidP="00833514">
      <w:pPr>
        <w:ind w:firstLine="420"/>
      </w:pPr>
      <w:r w:rsidRPr="00246FDE">
        <w:rPr>
          <w:rFonts w:hint="eastAsia"/>
        </w:rPr>
        <w:t>如果您想要卸载它</w:t>
      </w:r>
      <w:r w:rsidRPr="00246FDE">
        <w:t xml:space="preserve">, </w:t>
      </w:r>
      <w:r w:rsidRPr="00246FDE">
        <w:t>请使用如下命令</w:t>
      </w:r>
    </w:p>
    <w:p w:rsidR="00833514" w:rsidRPr="00246FDE" w:rsidRDefault="00833514" w:rsidP="00833514">
      <w:pPr>
        <w:pStyle w:val="41"/>
        <w:ind w:firstLine="840"/>
      </w:pPr>
      <w:r w:rsidRPr="00246FDE">
        <w:t>sudo apt remove vim</w:t>
      </w:r>
    </w:p>
    <w:p w:rsidR="00833514" w:rsidRPr="00246FDE" w:rsidRDefault="00833514" w:rsidP="00833514">
      <w:pPr>
        <w:pStyle w:val="41"/>
        <w:ind w:firstLine="840"/>
      </w:pPr>
      <w:r w:rsidRPr="00246FDE">
        <w:t>sudo add-apt-repository --remove ppa:jonathonf/vim</w:t>
      </w:r>
    </w:p>
    <w:p w:rsidR="00833514" w:rsidRDefault="00833514" w:rsidP="00833514">
      <w:pPr>
        <w:pStyle w:val="2"/>
      </w:pPr>
      <w:r>
        <w:t xml:space="preserve">9 </w:t>
      </w:r>
      <w:r w:rsidRPr="000C4199">
        <w:rPr>
          <w:rFonts w:hint="eastAsia"/>
        </w:rPr>
        <w:t>vim</w:t>
      </w:r>
      <w:r w:rsidRPr="000C4199">
        <w:rPr>
          <w:rFonts w:hint="eastAsia"/>
        </w:rPr>
        <w:t>实现显示行号和括号自动补齐对齐</w:t>
      </w:r>
    </w:p>
    <w:p w:rsidR="00833514" w:rsidRPr="00246FDE" w:rsidRDefault="00833514" w:rsidP="00833514">
      <w:pPr>
        <w:ind w:firstLine="420"/>
      </w:pPr>
      <w:r w:rsidRPr="00246FDE">
        <w:rPr>
          <w:rFonts w:hint="eastAsia"/>
        </w:rPr>
        <w:t>vim</w:t>
      </w:r>
      <w:r w:rsidRPr="00246FDE">
        <w:rPr>
          <w:rFonts w:hint="eastAsia"/>
        </w:rPr>
        <w:t>的设置文件都在</w:t>
      </w:r>
      <w:r w:rsidRPr="00246FDE">
        <w:t>/etc/vim/</w:t>
      </w:r>
      <w:r w:rsidRPr="00246FDE">
        <w:rPr>
          <w:rFonts w:hint="eastAsia"/>
        </w:rPr>
        <w:t>vimrc</w:t>
      </w:r>
      <w:r w:rsidRPr="00246FDE">
        <w:rPr>
          <w:rFonts w:hint="eastAsia"/>
        </w:rPr>
        <w:t>中或者</w:t>
      </w:r>
      <w:r w:rsidRPr="00246FDE">
        <w:t>/home/</w:t>
      </w:r>
      <w:r w:rsidRPr="00246FDE">
        <w:rPr>
          <w:rFonts w:hint="eastAsia"/>
        </w:rPr>
        <w:t>用户名</w:t>
      </w:r>
      <w:r w:rsidRPr="00246FDE">
        <w:t>/.vimrc</w:t>
      </w:r>
      <w:r w:rsidRPr="00246FDE">
        <w:rPr>
          <w:rFonts w:hint="eastAsia"/>
        </w:rPr>
        <w:t>中，要使用超级权限才可以修改。改好久生效了。</w:t>
      </w:r>
    </w:p>
    <w:p w:rsidR="00833514" w:rsidRDefault="00833514" w:rsidP="00833514">
      <w:pPr>
        <w:widowControl/>
        <w:shd w:val="clear" w:color="auto" w:fill="F5F5F5"/>
        <w:spacing w:line="200" w:lineRule="exact"/>
        <w:ind w:firstLine="300"/>
        <w:rPr>
          <w:rFonts w:ascii="Courier New" w:hAnsi="Courier New" w:cs="Courier New"/>
          <w:color w:val="800000"/>
          <w:kern w:val="0"/>
          <w:sz w:val="15"/>
          <w:szCs w:val="15"/>
        </w:rPr>
      </w:pP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显示相关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""""""""""""""""""""""""""""""""""""""""""""""""""""""""""""""""""""""""""""""""""""""""""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"set shortmess=atI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启动的时候不显示那个援助乌干达儿童的提示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(</w:t>
      </w:r>
      <w:r w:rsidRPr="00FD6830">
        <w:rPr>
          <w:rFonts w:ascii="Courier New" w:hAnsi="Courier New" w:cs="Courier New" w:hint="eastAsia"/>
          <w:color w:val="000000"/>
          <w:kern w:val="0"/>
          <w:sz w:val="15"/>
          <w:szCs w:val="15"/>
        </w:rPr>
        <w:t>如果报错可以注释了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)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"winpos 5 5     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设定窗口位置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"set lines=40 columns=155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设定窗口大小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"set nu</w:t>
      </w:r>
      <w:r w:rsidRPr="00FD6830">
        <w:rPr>
          <w:rFonts w:ascii="Courier New" w:hAnsi="Courier New" w:cs="Courier New" w:hint="eastAsia"/>
          <w:color w:val="800000"/>
          <w:kern w:val="0"/>
          <w:sz w:val="15"/>
          <w:szCs w:val="15"/>
        </w:rPr>
        <w:t>mber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       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显示行号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go=  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不要图形按钮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"color asmanian2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设置背景主题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guifont=Courier_New:h10:cANSI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设置字体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syntax on      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语法高亮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  <w:t>autocmd InsertLeave * se nocul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用浅色高亮当前行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autocmd InsertEnter * se cul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用浅色高亮当前行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"set ruler      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显示标尺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showcmd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输入的命令显示出来，看的清楚些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"set cmdheight=1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命令行（在状态行下）的高度，设置为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1  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"set whichwrap+=&lt;,&gt;,h,l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允许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backspace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和光标键跨越行边界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不建议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)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"set scrolloff=3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光标移动到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buffer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的顶部和底部时保持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行距离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novisualbell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不要闪烁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不明白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)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statusline=%F%m%r%h%w\ [FORMAT=%{&amp;ff}]\ [TYPE=%Y]\ [POS=%l,%v][%p%%]\ %{strftime(\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"%d/%m/%y\ -\ %H:%M\")}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状态行显示的内容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laststatus=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启动显示状态行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(1),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总是显示状态行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(2)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foldenable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允许折叠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foldmethod=manual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手动折叠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"set background=dark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背景使用黑色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nocompatible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去掉讨厌的有关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vi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一致性模式，避免以前版本的一些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bug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和局限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显示中文帮助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version &gt;=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603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  <w:t>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helplang=cn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  <w:t>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encoding=utf-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8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  <w:t>endif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设置配色方案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"colorscheme murphy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字体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"if (has("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gui_running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"))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  set guifont=Bitstream\ Vera\ Sans\ Mono\ 10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"endif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set fencs=utf-8,ucs-bom,shift-jis,gb18030,gbk,gb2312,cp936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set termencoding=utf-8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set encoding=utf-8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set fileencodings=ucs-bom,utf-8,cp936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set fileencoding=utf-8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"""""""""""""""""""""""""""""""""""""""""""""""""""""""""""""""""""""""""""""""""""""""""""""""""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新文件标题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""""""""""""""""""""""""""""""""""""""""""""""""""""""""""""""""""""""""""""""""""""""""""""""""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新建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.c,.h,.sh,.java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文件，自动插入文件头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autocmd BufNewFile *.cpp,*.[ch],*.sh,*.java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":call SetTitle()"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定义函数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SetTitle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，自动插入文件头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func SetTitle()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如果文件类型为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.sh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文件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    if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'sh'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setline(1,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"\#########################################################################"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 File Name: 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.expand(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"%"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)+1,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 Author: ma6174"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)+2,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 mail: ma6174@163.com"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)+3,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 Created Time: 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.strftime(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"%c"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)+4,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"\#########################################################################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lastRenderedPageBreak/>
        <w:t>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)+5,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"\#!/bin/bash"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)+6,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else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setline(1,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"/*************************************************************************"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   &gt; File Name: 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.expand(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"%"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)+1,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   &gt; Author: 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>liao20081228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)+2,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   &gt; Mail: 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>liao20081228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@1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>26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.com 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)+3,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   &gt; Created Time: 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.strftime(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"%c"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)+4,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************************************************************************/"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)+5,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endif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if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'cpp'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)+6,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"#include&lt;iostream&gt;"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)+7,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"using namespace std;"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)+8,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endif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if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'c'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)+6,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"#include&lt;stdio.h&gt;"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D1699A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 xml:space="preserve">          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call append</w:t>
      </w:r>
      <w:r w:rsidRPr="00D1699A">
        <w:rPr>
          <w:rFonts w:ascii="Courier New" w:hAnsi="Courier New" w:cs="Courier New"/>
          <w:color w:val="800000"/>
          <w:kern w:val="0"/>
          <w:sz w:val="15"/>
          <w:szCs w:val="15"/>
        </w:rPr>
        <w:t>(line(".")+6, "#include&lt;stdlib.h&gt;")</w:t>
      </w:r>
      <w:r w:rsidRPr="00D1699A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        call append(line(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"."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)+7,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endif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新建文件后，自动定位到文件末尾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t>    autocmd BufNewFile * normal G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  <w:t>endfunc 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键盘命令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""""""""""""""""""""""""""""""""""""""""""""""""""""""""""""""""""""""""""""""""""""""""""""""""""""""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nmap &lt;leader&gt;w :w!&lt;cr&gt;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nmap &lt;leader&gt;f :find&lt;cr&gt;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映射全选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+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复制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ctrl+a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&lt;C-A&gt; ggVGY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map! &lt;C-A&gt; &lt;Esc&gt;ggVGY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&lt;F12&gt; gg=G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选中状态下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Ctrl+c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复制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vmap &lt;C-c&gt;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"+y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去空行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nnoremap &lt;F2&gt; :g/^\s*$/d&lt;CR&gt;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比较文件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nnoremap &lt;C-F2&gt; :vert diffsplit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新建标签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&lt;M-F2&gt; :tabnew&lt;CR&gt;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列出当前目录文件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&lt;F3&gt; :tabnew .&lt;CR&gt;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打开树状文件目录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&lt;C-F3&gt; \be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"C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C++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F5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编译运行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&lt;F5&gt; :call CompileRunGcc()&lt;CR&gt;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func! CompileRunGcc()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"w"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'c'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"!g++ % -o 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 ./%&lt;"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elseif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'cpp'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"!g++ % -o 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 ./%&lt;"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elseif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'java'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"!javac %"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"!java 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elseif &amp;filetype ==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'sh'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:!./%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endif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endfunc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"C,C++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的调试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 &lt;F8&gt; :call Rungdb()&lt;CR&gt;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func! Rungdb()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lastRenderedPageBreak/>
        <w:t>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"w"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"!g++ % -g -o 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exec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"!gdb ./%&lt;"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endfunc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实用设置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"""""""""""""""""""""""""""""""""""""""""""""""""""""""""""""""""""""""""""""""""""""""""""""""""""""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设置当文件被改动时自动载入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autoread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quickfix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模式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autocmd FileType c,cpp map &lt;buffer&gt; &lt;leader&gt;&lt;space&gt; :w&lt;cr&gt;:make&lt;cr&gt;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代码补全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</w:p>
    <w:p w:rsidR="00833514" w:rsidRPr="00903088" w:rsidRDefault="00833514" w:rsidP="00833514">
      <w:pPr>
        <w:widowControl/>
        <w:shd w:val="clear" w:color="auto" w:fill="F5F5F5"/>
        <w:spacing w:line="200" w:lineRule="exact"/>
        <w:ind w:firstLine="300"/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</w:pP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completeopt=preview,menu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允许插件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filetype plugin on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共享剪贴板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clipboard+=unnamed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从不备份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nobackup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"make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运行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: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makeprg=g++\ -Wall\ \ %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自动保存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autowrite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ruler        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打开状态栏标尺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cursorline   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突出显示当前行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magic        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设置魔术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guioptions-=T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隐藏工具栏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guioptions-=m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隐藏菜单栏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"set statusline=\ %&lt;%F[%1*%M%*%n%R%H]%=\ %y\ %0(%{&amp;fileformat}\ %{&amp;encoding}\ %c:%l/%L%)\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设置在状态行显示的信息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foldcolumn=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0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foldmethod=indent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>自动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折叠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foldlevel=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3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foldenable          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>允许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折叠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不要使用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vi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的键盘模式，而是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vim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自己的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nocompatible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语法高亮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syntax=on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去掉输入错误的提示声音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noeb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在处理未保存或只读文件的时候，弹出确认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confirm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自动缩进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autoindent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  </w:t>
      </w:r>
      <w:r w:rsidRPr="001E6A0D">
        <w:rPr>
          <w:rFonts w:ascii="Courier New" w:hAnsi="Courier New" w:cs="Courier New"/>
          <w:color w:val="444444"/>
          <w:sz w:val="15"/>
          <w:szCs w:val="15"/>
        </w:rPr>
        <w:t xml:space="preserve">" </w:t>
      </w:r>
      <w:r w:rsidRPr="001E6A0D">
        <w:rPr>
          <w:rFonts w:ascii="Courier New" w:hAnsi="Courier New" w:cs="Courier New"/>
          <w:color w:val="444444"/>
          <w:sz w:val="15"/>
          <w:szCs w:val="15"/>
        </w:rPr>
        <w:t>自动对齐（继承前一行的缩进方式）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cindent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Tab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键的宽度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tabstop=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4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统一缩进为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4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softtabstop=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4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shiftwidth=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4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不要用空格代替制表符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noexpandtab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在行和段开始处使用制表符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smarttab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显示行号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number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历史记录数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history=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1000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禁止生成临时文件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nobackup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noswapfile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搜索忽略大小写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ignorecase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搜索逐字符高亮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hlsearch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incsearch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行内替换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gdefault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lastRenderedPageBreak/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编码设置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enc=utf-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8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fencs=utf-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8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,ucs-bom,shift-jis,gb18030,gbk,gb2312,cp936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语言设置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langmenu=zh_CN.UTF-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8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helplang=cn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我的状态行显示的内容（包括文件类型和解码）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"set statusline=%F%m%r%h%w\ [FORMAT=%{&amp;ff}]\ [TYPE=%Y]\ [POS=%l,%v][%p%%]\ %{strftime(\"%d/%m/%y\ -\ %H:%M\")}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"set statusline=[%F]%y%r%m%*%=[Line:%l/%L,Column:%c][%p%%]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总是显示状态行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laststatus=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2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命令行（在状态行下）的高度，默认为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，这里是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2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cmdheight=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2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侦测文件类型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filetype on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载入文件类型插件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filetype plugin on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为特定文件类型载入相关缩进文件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filetype indent on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保存全局变量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viminfo+=!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带有如下符号的单词不要被换行分割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iskeyword+=_,$,@,%,#,-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字符间插入的像素行数目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linespace=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0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增强模式中的命令行自动完成操作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wildmenu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使回格键（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backspace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）正常处理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indent, eol, start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backspace=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2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允许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backspace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和光标键跨越行边界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whichwrap+=&lt;,&gt;,h,l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可以在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buffer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的任何地方使用鼠标（类似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office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中在工作区双击鼠标定位）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mouse=a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selection=exclusive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selectmode=mouse,key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通过使用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: commands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命令，告诉我们文件的哪一行被改变过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report=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0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在被分割的窗口间显示空白，便于阅读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fillchars=vert:\ ,stl:\ ,stlnc:\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高亮显示匹配的括号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showmatch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匹配括号高亮的时间（单位是十分之一秒）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matchtime=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光标移动到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buffer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的顶部和底部时保持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3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行距离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scrolloff=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3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1E6A0D">
        <w:rPr>
          <w:rFonts w:ascii="Courier New" w:hAnsi="Courier New" w:cs="Courier New"/>
          <w:color w:val="800000"/>
          <w:kern w:val="0"/>
          <w:sz w:val="15"/>
          <w:szCs w:val="15"/>
        </w:rPr>
        <w:t xml:space="preserve"> </w:t>
      </w:r>
      <w:r w:rsidRPr="001E6A0D">
        <w:rPr>
          <w:rFonts w:ascii="Courier New" w:hAnsi="Courier New" w:cs="Courier New"/>
          <w:color w:val="800000"/>
          <w:kern w:val="0"/>
          <w:sz w:val="15"/>
          <w:szCs w:val="15"/>
        </w:rPr>
        <w:t>智能自动缩进（以</w:t>
      </w:r>
      <w:r w:rsidRPr="001E6A0D">
        <w:rPr>
          <w:rFonts w:ascii="Courier New" w:hAnsi="Courier New" w:cs="Courier New"/>
          <w:color w:val="800000"/>
          <w:kern w:val="0"/>
          <w:sz w:val="15"/>
          <w:szCs w:val="15"/>
        </w:rPr>
        <w:t>c</w:t>
      </w:r>
      <w:r w:rsidRPr="001E6A0D">
        <w:rPr>
          <w:rFonts w:ascii="Courier New" w:hAnsi="Courier New" w:cs="Courier New"/>
          <w:color w:val="800000"/>
          <w:kern w:val="0"/>
          <w:sz w:val="15"/>
          <w:szCs w:val="15"/>
        </w:rPr>
        <w:t>程序的方式）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smartindent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高亮显示普通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txt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文件（需要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txt.vim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脚本）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au BufRead,BufNewFile *  setfiletype txt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8B1D2D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8B1D2D">
        <w:rPr>
          <w:rFonts w:ascii="Courier New" w:hAnsi="Courier New" w:cs="Courier New" w:hint="eastAsia"/>
          <w:color w:val="800000"/>
          <w:kern w:val="0"/>
          <w:sz w:val="15"/>
          <w:szCs w:val="15"/>
        </w:rPr>
        <w:t>自动匹配括号版本</w:t>
      </w:r>
      <w:r w:rsidRPr="008B1D2D">
        <w:rPr>
          <w:rFonts w:ascii="Courier New" w:hAnsi="Courier New" w:cs="Courier New" w:hint="eastAsia"/>
          <w:color w:val="800000"/>
          <w:kern w:val="0"/>
          <w:sz w:val="15"/>
          <w:szCs w:val="15"/>
        </w:rPr>
        <w:t>1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>(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>按左右括号再按右括号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 xml:space="preserve"> 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>自动后移俩个字符，不会重新输入右括号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C60BE4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 ( ()&lt;ESC&gt;i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 [ []&lt;ESC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&gt;i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inoremap { {&lt;CR&gt;}&lt;ESC&gt;O 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autocmd Syntax html,vim inoremap &lt; &lt;lt&gt;&gt;&lt;Esc&gt;i| inoremap &gt; &lt;c-r&gt;=ClosePair('&gt;')&lt;CR&gt;  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 ) &lt;c-r&gt;=ClosePair(')')&lt;CR&gt;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 ] &lt;c-r&gt;=ClosePair(']')&lt;CR&gt;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map } &lt;c-r&gt;=CloseBracket()&lt;CR&gt;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 " &lt;c-r&gt;=QuoteDe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lim('"')&lt;CR&gt;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ap ' &lt;c-r&gt;=QuoteDelim("'")&lt;CR&gt;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function ClosePair(char)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if getlin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e('.')[col('.') - 1] == a:char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    return "\&lt;Right&gt;"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  else</w:t>
      </w:r>
      <w:r w:rsidRPr="00F35595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      return a:char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endif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endf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  <w:shd w:val="clear" w:color="auto" w:fill="F5F5F5"/>
        </w:rPr>
        <w:t>unction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function CloseBracket()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if match(getline(line('.') + 1), '\s*}') &lt; 0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lastRenderedPageBreak/>
        <w:t xml:space="preserve">        return "\&lt;CR&gt;}"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else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return "\&lt;Esc&gt;j0f}a"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endif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endf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unct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  <w:shd w:val="clear" w:color="auto" w:fill="F5F5F5"/>
        </w:rPr>
        <w:t>i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on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>function QuoteDelim(char)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let line = getline('.')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let col = col('.')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if line[col - 2] == "\\"</w:t>
      </w:r>
      <w:r>
        <w:rPr>
          <w:rFonts w:ascii="Courier New" w:hAnsi="Courier New" w:cs="Courier New"/>
          <w:color w:val="C45911" w:themeColor="accent2" w:themeShade="BF"/>
          <w:kern w:val="0"/>
          <w:sz w:val="15"/>
          <w:szCs w:val="15"/>
          <w:shd w:val="clear" w:color="auto" w:fill="F5F5F5"/>
        </w:rPr>
        <w:br/>
      </w:r>
      <w:r w:rsidRPr="00C741A3">
        <w:rPr>
          <w:rFonts w:ascii="Courier New" w:hAnsi="Courier New" w:cs="Courier New"/>
          <w:color w:val="C45911" w:themeColor="accent2" w:themeShade="BF"/>
          <w:kern w:val="0"/>
          <w:sz w:val="15"/>
          <w:szCs w:val="15"/>
          <w:shd w:val="clear" w:color="auto" w:fill="F5F5F5"/>
        </w:rPr>
        <w:t>"Inserting a quoted quotation mark into the string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    return a:char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elseif line[col - 1] == a:char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C741A3">
        <w:rPr>
          <w:rFonts w:ascii="Courier New" w:hAnsi="Courier New" w:cs="Courier New"/>
          <w:color w:val="C45911" w:themeColor="accent2" w:themeShade="BF"/>
          <w:kern w:val="0"/>
          <w:sz w:val="15"/>
          <w:szCs w:val="15"/>
          <w:shd w:val="clear" w:color="auto" w:fill="F5F5F5"/>
        </w:rPr>
        <w:t>"Escaping out of the string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return "\&lt;Right&gt;"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else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</w:r>
      <w:r w:rsidRPr="00356A39">
        <w:rPr>
          <w:rFonts w:ascii="Courier New" w:hAnsi="Courier New" w:cs="Courier New"/>
          <w:color w:val="C45911" w:themeColor="accent2" w:themeShade="BF"/>
          <w:kern w:val="0"/>
          <w:sz w:val="15"/>
          <w:szCs w:val="15"/>
          <w:shd w:val="clear" w:color="auto" w:fill="F5F5F5"/>
        </w:rPr>
        <w:t xml:space="preserve">"Starting a string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return a:char.a:char."\&lt;Esc&gt;i"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 xml:space="preserve">    </w:t>
      </w:r>
      <w:r w:rsidRPr="001034DC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 xml:space="preserve">endif  </w:t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br/>
        <w:t>endfunction</w:t>
      </w:r>
      <w:r w:rsidRPr="004E086E">
        <w:rPr>
          <w:rFonts w:ascii="Courier New" w:hAnsi="Courier New" w:cs="Courier New"/>
          <w:color w:val="800000"/>
          <w:kern w:val="0"/>
          <w:sz w:val="15"/>
          <w:szCs w:val="15"/>
        </w:rPr>
        <w:t xml:space="preserve"> 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B10221">
        <w:rPr>
          <w:rFonts w:ascii="Courier New" w:hAnsi="Courier New" w:cs="Courier New" w:hint="eastAsia"/>
          <w:color w:val="800000"/>
          <w:kern w:val="0"/>
          <w:sz w:val="15"/>
          <w:szCs w:val="15"/>
        </w:rPr>
        <w:t>自动匹配括号版本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t>2</w:t>
      </w:r>
      <w:r w:rsidRPr="00B10221">
        <w:rPr>
          <w:rFonts w:ascii="Courier New" w:hAnsi="Courier New" w:cs="Courier New"/>
          <w:color w:val="800000"/>
          <w:kern w:val="0"/>
          <w:sz w:val="15"/>
          <w:szCs w:val="15"/>
        </w:rPr>
        <w:t>(</w:t>
      </w:r>
      <w:r w:rsidRPr="00B10221">
        <w:rPr>
          <w:rFonts w:ascii="Courier New" w:hAnsi="Courier New" w:cs="Courier New"/>
          <w:color w:val="800000"/>
          <w:kern w:val="0"/>
          <w:sz w:val="15"/>
          <w:szCs w:val="15"/>
        </w:rPr>
        <w:t>按左右括号再按右括号</w:t>
      </w:r>
      <w:r w:rsidRPr="00B10221">
        <w:rPr>
          <w:rFonts w:ascii="Courier New" w:hAnsi="Courier New" w:cs="Courier New"/>
          <w:color w:val="800000"/>
          <w:kern w:val="0"/>
          <w:sz w:val="15"/>
          <w:szCs w:val="15"/>
        </w:rPr>
        <w:t xml:space="preserve"> 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>不会</w:t>
      </w:r>
      <w:r w:rsidRPr="00B10221">
        <w:rPr>
          <w:rFonts w:ascii="Courier New" w:hAnsi="Courier New" w:cs="Courier New"/>
          <w:color w:val="800000"/>
          <w:kern w:val="0"/>
          <w:sz w:val="15"/>
          <w:szCs w:val="15"/>
        </w:rPr>
        <w:t>后移俩个字符</w:t>
      </w:r>
      <w:r>
        <w:rPr>
          <w:rFonts w:ascii="Courier New" w:hAnsi="Courier New" w:cs="Courier New" w:hint="eastAsia"/>
          <w:color w:val="800000"/>
          <w:kern w:val="0"/>
          <w:sz w:val="15"/>
          <w:szCs w:val="15"/>
        </w:rPr>
        <w:t>，会再生成一个右括号</w:t>
      </w:r>
      <w:r w:rsidRPr="00B10221">
        <w:rPr>
          <w:rFonts w:ascii="Courier New" w:hAnsi="Courier New" w:cs="Courier New"/>
          <w:color w:val="800000"/>
          <w:kern w:val="0"/>
          <w:sz w:val="15"/>
          <w:szCs w:val="15"/>
        </w:rPr>
        <w:t>)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( ()&lt;ESC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&gt;i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) &lt;c-r&gt;=ClosePair(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')'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)&lt;CR&gt;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{ {&lt;CR&gt;}&lt;ESC&gt;O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} &lt;c-r&gt;=ClosePair(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'}'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)&lt;CR&gt;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[ []&lt;ESC&gt;i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] &lt;c-r&gt;=ClosePair(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']'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)&lt;CR&gt;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""&lt;ESC&gt;i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inoremap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 ''&lt;ESC&gt;i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function! ClosePair(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char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)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if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getline(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'.'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)[col(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'.'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) -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] == a: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char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return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"\&lt;Right&gt;"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else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   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return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a: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char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endif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endfunction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filetype plugin indent on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打开文件类型检测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,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加了这句才可以用智能补全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completeopt=longest,menu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"""""""""""""""""""""""""""""""""""""""""""""""""""""""""""""""""""""""""""""""""""""""""""""""""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 CTags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的设定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"""""""""""""""""""""""""""""""""""""""""""""""""""""""""""""""""""""""""""""""""""""""""""""""""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Tlist_Sort_Type 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"name"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按照名称排序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Tlist_Use_Right_Window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在右侧显示窗口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Tlist_Compart_Format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压缩方式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Tlist_Exist_OnlyWindow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如果只有一个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buffer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，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kill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窗口也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kill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掉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buffer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Tlist_File_Fold_Auto_Close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0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不要关闭其他文件的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tags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Tlist_Enable_Fold_Column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0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 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不要显示折叠树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autocmd FileType java </w:t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tags+=D:\tools\java\tags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"autocmd FileType h,cpp,cc,c set tags+=D:\tools\cpp\tags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"let Tlist_Show_One_File=1            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不同时显示多个文件的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tag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，只显示当前文件的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设置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tags 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FF"/>
          <w:kern w:val="0"/>
          <w:sz w:val="15"/>
          <w:szCs w:val="15"/>
        </w:rPr>
        <w:t>set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tags=tags 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"set autochdir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""""""""""""""""""""""""""""""""""""""""""""""""""""""""""""""""""""""""""""""""""""""""""""""""""""""""""""""""""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其他东东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"""""""""""""""""""""""""""""""""""""""""""""""""""""""""""""""""""""""""""""""""""""""""""""""""""""""""""""""""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默认打开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Taglist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Tlist_Auto_Open=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 Tag list (ctags)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  <w:t>""""""""""""""""""""""""""""""""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Tlist_Ctags_Cmd =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'/usr/bin/ctags'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Tlist_Show_One_File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不同时显示多个文件的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tag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，只显示当前文件的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Tlist_Exit_OnlyWindow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如果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taglist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窗口是最后一个窗口，则退出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vim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Tlist_Use_Right_Window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 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"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在右侧窗口中显示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taglist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窗口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lastRenderedPageBreak/>
        <w:t>" minibufexpl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t>插件的一般设置</w:t>
      </w:r>
      <w:r w:rsidRPr="00FD6830"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g:miniBufExplMapWindowNavVim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g:miniBufExplMapWindowNavArrows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  <w:shd w:val="clear" w:color="auto" w:fill="F5F5F5"/>
        </w:rPr>
        <w:t>let g:miniBufExplMapCTabSwitchBufs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>
        <w:rPr>
          <w:rFonts w:ascii="Courier New" w:hAnsi="Courier New" w:cs="Courier New"/>
          <w:color w:val="800000"/>
          <w:kern w:val="0"/>
          <w:sz w:val="15"/>
          <w:szCs w:val="15"/>
        </w:rPr>
        <w:br/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let g:miniBufExplModSelTarget = </w:t>
      </w:r>
      <w:r w:rsidRPr="00FD6830">
        <w:rPr>
          <w:rFonts w:ascii="Courier New" w:hAnsi="Courier New" w:cs="Courier New"/>
          <w:color w:val="800080"/>
          <w:kern w:val="0"/>
          <w:sz w:val="15"/>
          <w:szCs w:val="15"/>
        </w:rPr>
        <w:t>1</w:t>
      </w:r>
      <w:r w:rsidRPr="00FD6830">
        <w:rPr>
          <w:rFonts w:ascii="Courier New" w:hAnsi="Courier New" w:cs="Courier New"/>
          <w:color w:val="000000"/>
          <w:kern w:val="0"/>
          <w:sz w:val="15"/>
          <w:szCs w:val="15"/>
        </w:rPr>
        <w:t>   </w:t>
      </w:r>
    </w:p>
    <w:p w:rsidR="00833514" w:rsidRPr="00CD78BA" w:rsidRDefault="00833514" w:rsidP="00833514">
      <w:pPr>
        <w:widowControl/>
        <w:shd w:val="clear" w:color="auto" w:fill="F5F5F5"/>
        <w:spacing w:line="200" w:lineRule="exact"/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833514" w:rsidRPr="00EE5101" w:rsidRDefault="00833514" w:rsidP="00833514">
      <w:pPr>
        <w:ind w:firstLine="422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解释文件</w:t>
      </w:r>
      <w:r>
        <w:rPr>
          <w:rFonts w:ascii="宋体" w:hAnsi="宋体"/>
          <w:b/>
          <w:color w:val="000000" w:themeColor="text1"/>
          <w:szCs w:val="21"/>
        </w:rPr>
        <w:t>3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set nocompatible "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不要使用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vi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的键盘模式，而是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vim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自己的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source $VIMRUNTIME/mswin.vim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behave mswin    "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兼容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windows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下的快捷键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" GVIM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自身的设置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language messages zh_CN.utf-8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解决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consle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输出乱码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colorscheme desert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灰褐色主题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guioptions-=T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隐藏工具栏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guifont=Monaco:h10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字体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&amp;&amp;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字号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noerrorbells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关闭错误提示音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nobackup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不要备份文件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linespace=0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字符间插入的像素行数目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shortmess=atI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启动的时候不显示那个援助索马里儿童的提示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novisualbell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不要闪烁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scrolloff=3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光标移动到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buffer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的顶部和底部时保持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3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行距离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mouse=a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可以在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buffer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的任何地方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-&gt;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selection=exclusive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使用鼠标（类似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office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中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-&gt;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selectmode=mouse,key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在工作区双击鼠标定位）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cursorline  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突出显示当前行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nu!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显示行号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whichwrap+=&lt;,&gt;,h,l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允许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backspace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和光标键跨越行边界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set completeopt=longest,menu    "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按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Ctrl+N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进行代码补全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8E3142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="300"/>
        <w:rPr>
          <w:rFonts w:ascii="Courier New" w:hAnsi="Courier New" w:cs="Courier New"/>
          <w:color w:val="000000" w:themeColor="text1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文本格式和排版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list        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显示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Tab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符，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-&gt;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listchars=tab:\|\ ,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使用一高亮竖线代替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tabstop=4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制表符为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4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autoindent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自动对齐（继承前一行的缩进方式）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smartindent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智能自动缩进（以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c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程序的方式）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softtabstop=4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shiftwidth=4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换行时行间交错使用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4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个空格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noexpandtab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不要用空格代替制表符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cindent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使用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C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样式的缩进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smarttab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在行和段开始处使用制表符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nowrap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不要换行显示一行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状态行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(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命令行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)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的显示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cmdheight=2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命令行（在状态行下）的高度，默认为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1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，这里是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2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ruler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右下角显示光标位置的状态行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laststatus=2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开启状态栏信息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wildmenu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增强模式中的命令行自动完成操作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文件相关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fenc=utf-8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encoding=utf-8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设置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vim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的工作编码为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utf-8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，如果源文件不是此编码，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vim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会进行转换后显示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fileencoding=utf-8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让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vim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新建文件和保存文件使用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utf-8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编码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fileencodings=utf-8,gbk,cp936,latin-1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filetype on  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侦测文件类型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filetype indent on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针对不同的文件类型采用不同的缩进格式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filetype plugin on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针对不同的文件类型加载对应的插件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lastRenderedPageBreak/>
        <w:t xml:space="preserve">syntax on    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语法高亮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filetype plugin indent on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启用自动补全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查找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hlsearch 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开启高亮显示结果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nowrapscan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搜索到文件两端时不重新搜索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incsearch     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开启实时搜索功能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语言的编译和运行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      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支持的语言：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java         F5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编译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(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保存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+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编译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)  F6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运行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func! CompileCode()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exec "w"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if &amp;filetype == "java"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    exec "!javac -encoding utf-8 %"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endif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endfunc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func! RunCode()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if &amp;filetype == "java"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    exec "!java -classpath %:h; %:t:r"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endif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endfunc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F5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保存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+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编译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8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map &lt;F5&gt; :call CompileCode()&lt;CR&gt;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 F6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运行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map &lt;F6&gt; :call RunCode()&lt;CR&gt;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实用功能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"--------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引号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&amp;&amp;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括号自动匹配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( ()&lt;ESC&gt;i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) &lt;c-r&gt;=ClosePair(')')&lt;CR&gt;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{ {}&lt;ESC&gt;i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} &lt;c-r&gt;=ClosePair('}')&lt;CR&gt;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[ []&lt;ESC&gt;i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] &lt;c-r&gt;=ClosePair(']')&lt;CR&gt;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":inoremap &lt; &lt;&gt;&lt;ESC&gt;i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":inoremap &gt; &lt;c-r&gt;=ClosePair('&gt;')&lt;CR&gt;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" ""&lt;ESC&gt;i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' ''&lt;ESC&gt;i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:inoremap ` ``&lt;ESC&gt;i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function ClosePair(char)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if getline('.')[col('.') - 1] == a:char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    return "\&lt;Right&gt;"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else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    return a:char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 endif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endf  </w:t>
      </w:r>
    </w:p>
    <w:p w:rsidR="00833514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"--------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启用代码折叠，用空格键来开关折叠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foldenable   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打开代码折叠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foldmethod=syntax        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选择代码折叠类型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</w:t>
      </w:r>
      <w:r>
        <w:rPr>
          <w:rFonts w:ascii="Courier New" w:hAnsi="Courier New" w:cs="Courier New"/>
          <w:color w:val="444444"/>
          <w:kern w:val="0"/>
          <w:sz w:val="15"/>
          <w:szCs w:val="15"/>
        </w:rPr>
        <w:t>syntax</w:t>
      </w:r>
      <w:r>
        <w:rPr>
          <w:rFonts w:ascii="Courier New" w:hAnsi="Courier New" w:cs="Courier New" w:hint="eastAsia"/>
          <w:color w:val="444444"/>
          <w:kern w:val="0"/>
          <w:sz w:val="15"/>
          <w:szCs w:val="15"/>
        </w:rPr>
        <w:t>语法</w:t>
      </w:r>
      <w:r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,manual </w:t>
      </w:r>
      <w:r>
        <w:rPr>
          <w:rFonts w:ascii="Courier New" w:hAnsi="Courier New" w:cs="Courier New" w:hint="eastAsia"/>
          <w:color w:val="444444"/>
          <w:kern w:val="0"/>
          <w:sz w:val="15"/>
          <w:szCs w:val="15"/>
        </w:rPr>
        <w:t>手动折叠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</w:t>
      </w:r>
    </w:p>
    <w:p w:rsidR="00833514" w:rsidRPr="006226C3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 foldcolumn=0 " 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>设置折叠区域的宽度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setlocal foldlevel=1 " 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>设置折叠层数为</w:t>
      </w:r>
      <w:r>
        <w:rPr>
          <w:rFonts w:ascii="Courier New" w:hAnsi="Courier New" w:cs="Courier New" w:hint="eastAsia"/>
          <w:color w:val="444444"/>
          <w:kern w:val="0"/>
          <w:sz w:val="15"/>
          <w:szCs w:val="15"/>
        </w:rPr>
        <w:t>(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>setlocal</w:t>
      </w:r>
      <w:r>
        <w:rPr>
          <w:rFonts w:ascii="Courier New" w:hAnsi="Courier New" w:cs="Courier New" w:hint="eastAsia"/>
          <w:color w:val="444444"/>
          <w:kern w:val="0"/>
          <w:sz w:val="15"/>
          <w:szCs w:val="15"/>
        </w:rPr>
        <w:t>)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6226C3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397D46">
        <w:rPr>
          <w:rFonts w:ascii="Courier New" w:hAnsi="Courier New" w:cs="Courier New"/>
          <w:color w:val="444444"/>
          <w:kern w:val="0"/>
          <w:sz w:val="15"/>
          <w:szCs w:val="15"/>
        </w:rPr>
        <w:t>set fo</w:t>
      </w:r>
      <w:r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ldlevel=100        </w:t>
      </w:r>
      <w:r w:rsidRPr="00397D46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397D46">
        <w:rPr>
          <w:rFonts w:ascii="Courier New" w:hAnsi="Courier New" w:cs="Courier New"/>
          <w:color w:val="444444"/>
          <w:kern w:val="0"/>
          <w:sz w:val="15"/>
          <w:szCs w:val="15"/>
        </w:rPr>
        <w:t>禁止自动折叠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set foldclose=all " 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>设置为自动关闭折叠</w:t>
      </w:r>
      <w:r w:rsidRPr="006226C3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nnoremap &lt;space&gt; @=((foldclosed(line('.')) &lt; 0) ? 'zc':'zo')&lt;CR&gt;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插件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"""""""""""""""""""""""""""""""""""""""""""""""""""""""""""""""""""""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lastRenderedPageBreak/>
        <w:t>" &lt;F9&gt;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打开文件浏览窗口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 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插件为</w:t>
      </w: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WinManager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let g:winManagerWindowLayout='FileExplorer'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nmap &lt;F9&gt; :WMToggle&lt;CR&gt;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" MiniBufExplorer    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let g:miniBufExplMapWindowNavVim = 1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let g:miniBufExplMapWindowNavArrows = 1   </w:t>
      </w:r>
    </w:p>
    <w:p w:rsidR="00833514" w:rsidRPr="009E562E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 xml:space="preserve">let g:miniBufExplMapCTabSwitchBufs = 1   </w:t>
      </w:r>
    </w:p>
    <w:p w:rsidR="00833514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right" w:pos="974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 w:rsidRPr="009E562E">
        <w:rPr>
          <w:rFonts w:ascii="Courier New" w:hAnsi="Courier New" w:cs="Courier New"/>
          <w:color w:val="444444"/>
          <w:kern w:val="0"/>
          <w:sz w:val="15"/>
          <w:szCs w:val="15"/>
        </w:rPr>
        <w:t>let g:miniBufExplModSelTarget = 1</w:t>
      </w:r>
    </w:p>
    <w:p w:rsidR="00833514" w:rsidRPr="00C24FDC" w:rsidRDefault="00833514" w:rsidP="00833514">
      <w:pPr>
        <w:widowControl/>
        <w:pBdr>
          <w:top w:val="single" w:sz="6" w:space="3" w:color="BFDFFF"/>
          <w:left w:val="single" w:sz="24" w:space="0" w:color="BFDFFF"/>
          <w:bottom w:val="single" w:sz="6" w:space="3" w:color="BFDFFF"/>
          <w:right w:val="single" w:sz="6" w:space="3" w:color="BFDFFF"/>
        </w:pBdr>
        <w:shd w:val="clear" w:color="auto" w:fill="F5FBFF"/>
        <w:tabs>
          <w:tab w:val="left" w:pos="916"/>
          <w:tab w:val="left" w:pos="1832"/>
          <w:tab w:val="left" w:pos="2748"/>
          <w:tab w:val="right" w:pos="9746"/>
        </w:tabs>
        <w:spacing w:line="200" w:lineRule="exact"/>
        <w:ind w:firstLine="300"/>
        <w:rPr>
          <w:rFonts w:ascii="Courier New" w:hAnsi="Courier New" w:cs="Courier New"/>
          <w:color w:val="444444"/>
          <w:kern w:val="0"/>
          <w:sz w:val="15"/>
          <w:szCs w:val="15"/>
        </w:rPr>
      </w:pPr>
      <w:r>
        <w:rPr>
          <w:rFonts w:ascii="Courier New" w:hAnsi="Courier New" w:cs="Courier New"/>
          <w:color w:val="444444"/>
          <w:kern w:val="0"/>
          <w:sz w:val="15"/>
          <w:szCs w:val="15"/>
        </w:rPr>
        <w:tab/>
      </w:r>
    </w:p>
    <w:p w:rsidR="00833514" w:rsidRDefault="00833514" w:rsidP="00833514">
      <w:pPr>
        <w:ind w:firstLine="723"/>
        <w:jc w:val="center"/>
        <w:rPr>
          <w:rFonts w:ascii="宋体" w:hAnsi="宋体"/>
          <w:b/>
          <w:sz w:val="36"/>
          <w:szCs w:val="36"/>
        </w:rPr>
        <w:sectPr w:rsidR="00833514" w:rsidSect="009E562E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CB05D7" w:rsidRPr="00833514" w:rsidRDefault="00B3149D" w:rsidP="0057539F">
      <w:pPr>
        <w:pStyle w:val="05"/>
        <w:ind w:firstLine="420"/>
      </w:pPr>
      <w:bookmarkStart w:id="1" w:name="_GoBack"/>
      <w:bookmarkEnd w:id="1"/>
    </w:p>
    <w:sectPr w:rsidR="00CB05D7" w:rsidRPr="00833514" w:rsidSect="006717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49D" w:rsidRDefault="00B3149D" w:rsidP="0082499E">
      <w:pPr>
        <w:ind w:firstLine="420"/>
      </w:pPr>
      <w:r>
        <w:separator/>
      </w:r>
    </w:p>
  </w:endnote>
  <w:endnote w:type="continuationSeparator" w:id="0">
    <w:p w:rsidR="00B3149D" w:rsidRDefault="00B3149D" w:rsidP="0082499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49D" w:rsidRDefault="00B3149D" w:rsidP="0082499E">
      <w:pPr>
        <w:ind w:firstLine="420"/>
      </w:pPr>
      <w:r>
        <w:separator/>
      </w:r>
    </w:p>
  </w:footnote>
  <w:footnote w:type="continuationSeparator" w:id="0">
    <w:p w:rsidR="00B3149D" w:rsidRDefault="00B3149D" w:rsidP="0082499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10CF"/>
    <w:multiLevelType w:val="hybridMultilevel"/>
    <w:tmpl w:val="15223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A53"/>
    <w:multiLevelType w:val="hybridMultilevel"/>
    <w:tmpl w:val="65807076"/>
    <w:lvl w:ilvl="0" w:tplc="44D85E2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2D202AD"/>
    <w:multiLevelType w:val="hybridMultilevel"/>
    <w:tmpl w:val="89563408"/>
    <w:lvl w:ilvl="0" w:tplc="C8A28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F3498"/>
    <w:multiLevelType w:val="multilevel"/>
    <w:tmpl w:val="F342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65C3C"/>
    <w:multiLevelType w:val="hybridMultilevel"/>
    <w:tmpl w:val="CA6AFF72"/>
    <w:lvl w:ilvl="0" w:tplc="02FE285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9D3AB5"/>
    <w:multiLevelType w:val="hybridMultilevel"/>
    <w:tmpl w:val="BC800284"/>
    <w:lvl w:ilvl="0" w:tplc="B17C7A70">
      <w:start w:val="3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C67CAB"/>
    <w:multiLevelType w:val="hybridMultilevel"/>
    <w:tmpl w:val="EDE03910"/>
    <w:lvl w:ilvl="0" w:tplc="05805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B86B94"/>
    <w:multiLevelType w:val="hybridMultilevel"/>
    <w:tmpl w:val="0E00900C"/>
    <w:lvl w:ilvl="0" w:tplc="F1A8693E">
      <w:start w:val="1"/>
      <w:numFmt w:val="decimal"/>
      <w:lvlText w:val="%1"/>
      <w:lvlJc w:val="left"/>
      <w:pPr>
        <w:ind w:left="399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50" w:hanging="420"/>
      </w:pPr>
    </w:lvl>
    <w:lvl w:ilvl="2" w:tplc="0409001B" w:tentative="1">
      <w:start w:val="1"/>
      <w:numFmt w:val="lowerRoman"/>
      <w:lvlText w:val="%3."/>
      <w:lvlJc w:val="right"/>
      <w:pPr>
        <w:ind w:left="3570" w:hanging="420"/>
      </w:pPr>
    </w:lvl>
    <w:lvl w:ilvl="3" w:tplc="0409000F" w:tentative="1">
      <w:start w:val="1"/>
      <w:numFmt w:val="decimal"/>
      <w:lvlText w:val="%4."/>
      <w:lvlJc w:val="left"/>
      <w:pPr>
        <w:ind w:left="3990" w:hanging="420"/>
      </w:pPr>
    </w:lvl>
    <w:lvl w:ilvl="4" w:tplc="04090019" w:tentative="1">
      <w:start w:val="1"/>
      <w:numFmt w:val="lowerLetter"/>
      <w:lvlText w:val="%5)"/>
      <w:lvlJc w:val="left"/>
      <w:pPr>
        <w:ind w:left="4410" w:hanging="420"/>
      </w:pPr>
    </w:lvl>
    <w:lvl w:ilvl="5" w:tplc="0409001B" w:tentative="1">
      <w:start w:val="1"/>
      <w:numFmt w:val="lowerRoman"/>
      <w:lvlText w:val="%6."/>
      <w:lvlJc w:val="right"/>
      <w:pPr>
        <w:ind w:left="4830" w:hanging="420"/>
      </w:pPr>
    </w:lvl>
    <w:lvl w:ilvl="6" w:tplc="0409000F" w:tentative="1">
      <w:start w:val="1"/>
      <w:numFmt w:val="decimal"/>
      <w:lvlText w:val="%7."/>
      <w:lvlJc w:val="left"/>
      <w:pPr>
        <w:ind w:left="5250" w:hanging="420"/>
      </w:pPr>
    </w:lvl>
    <w:lvl w:ilvl="7" w:tplc="04090019" w:tentative="1">
      <w:start w:val="1"/>
      <w:numFmt w:val="lowerLetter"/>
      <w:lvlText w:val="%8)"/>
      <w:lvlJc w:val="left"/>
      <w:pPr>
        <w:ind w:left="5670" w:hanging="420"/>
      </w:pPr>
    </w:lvl>
    <w:lvl w:ilvl="8" w:tplc="0409001B" w:tentative="1">
      <w:start w:val="1"/>
      <w:numFmt w:val="lowerRoman"/>
      <w:lvlText w:val="%9."/>
      <w:lvlJc w:val="right"/>
      <w:pPr>
        <w:ind w:left="6090" w:hanging="420"/>
      </w:pPr>
    </w:lvl>
  </w:abstractNum>
  <w:abstractNum w:abstractNumId="8" w15:restartNumberingAfterBreak="0">
    <w:nsid w:val="5FFD46AC"/>
    <w:multiLevelType w:val="hybridMultilevel"/>
    <w:tmpl w:val="7390BDCE"/>
    <w:lvl w:ilvl="0" w:tplc="D584D2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D22208"/>
    <w:multiLevelType w:val="hybridMultilevel"/>
    <w:tmpl w:val="0F708BB8"/>
    <w:lvl w:ilvl="0" w:tplc="A31A99A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622F14"/>
    <w:multiLevelType w:val="multilevel"/>
    <w:tmpl w:val="A2D09FD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3"/>
      <w:numFmt w:val="bullet"/>
      <w:lvlText w:val="·"/>
      <w:lvlJc w:val="left"/>
      <w:pPr>
        <w:ind w:left="1222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 w15:restartNumberingAfterBreak="0">
    <w:nsid w:val="6BA85360"/>
    <w:multiLevelType w:val="hybridMultilevel"/>
    <w:tmpl w:val="5D029712"/>
    <w:lvl w:ilvl="0" w:tplc="065689A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AF12FB"/>
    <w:multiLevelType w:val="hybridMultilevel"/>
    <w:tmpl w:val="040A2B0E"/>
    <w:lvl w:ilvl="0" w:tplc="A2004C6A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480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4"/>
    <w:rsid w:val="000B1F16"/>
    <w:rsid w:val="000D363A"/>
    <w:rsid w:val="000E5FE9"/>
    <w:rsid w:val="000F58F6"/>
    <w:rsid w:val="00171F74"/>
    <w:rsid w:val="00195B45"/>
    <w:rsid w:val="001D07AE"/>
    <w:rsid w:val="001F3CB5"/>
    <w:rsid w:val="00220337"/>
    <w:rsid w:val="002558C3"/>
    <w:rsid w:val="002C1B76"/>
    <w:rsid w:val="002E28A1"/>
    <w:rsid w:val="00386266"/>
    <w:rsid w:val="00491B7E"/>
    <w:rsid w:val="004D16EE"/>
    <w:rsid w:val="004D38A5"/>
    <w:rsid w:val="00513B87"/>
    <w:rsid w:val="0057539F"/>
    <w:rsid w:val="00575825"/>
    <w:rsid w:val="00644568"/>
    <w:rsid w:val="006717F2"/>
    <w:rsid w:val="00696234"/>
    <w:rsid w:val="006D30DB"/>
    <w:rsid w:val="00792CDA"/>
    <w:rsid w:val="007B1CF4"/>
    <w:rsid w:val="007B7CBD"/>
    <w:rsid w:val="007D0A00"/>
    <w:rsid w:val="0082499E"/>
    <w:rsid w:val="00833514"/>
    <w:rsid w:val="008364BF"/>
    <w:rsid w:val="00836F68"/>
    <w:rsid w:val="00881D05"/>
    <w:rsid w:val="008A61DD"/>
    <w:rsid w:val="008F5744"/>
    <w:rsid w:val="008F73BD"/>
    <w:rsid w:val="00904E54"/>
    <w:rsid w:val="00976AEB"/>
    <w:rsid w:val="0098613E"/>
    <w:rsid w:val="009A7994"/>
    <w:rsid w:val="009D3E20"/>
    <w:rsid w:val="009D7A91"/>
    <w:rsid w:val="00A77B0D"/>
    <w:rsid w:val="00AA086E"/>
    <w:rsid w:val="00AA228E"/>
    <w:rsid w:val="00AC7C3A"/>
    <w:rsid w:val="00B3149D"/>
    <w:rsid w:val="00B36284"/>
    <w:rsid w:val="00B446A4"/>
    <w:rsid w:val="00B7078D"/>
    <w:rsid w:val="00B82EC7"/>
    <w:rsid w:val="00BA2F3D"/>
    <w:rsid w:val="00BA4A49"/>
    <w:rsid w:val="00BA50E1"/>
    <w:rsid w:val="00C4514C"/>
    <w:rsid w:val="00D00730"/>
    <w:rsid w:val="00D21600"/>
    <w:rsid w:val="00D23EF7"/>
    <w:rsid w:val="00D64ECA"/>
    <w:rsid w:val="00D767F5"/>
    <w:rsid w:val="00D776CD"/>
    <w:rsid w:val="00D86D9C"/>
    <w:rsid w:val="00DD2D69"/>
    <w:rsid w:val="00E5407A"/>
    <w:rsid w:val="00E87144"/>
    <w:rsid w:val="00E96C96"/>
    <w:rsid w:val="00EA72FE"/>
    <w:rsid w:val="00F24EB4"/>
    <w:rsid w:val="00F61599"/>
    <w:rsid w:val="00F71B76"/>
    <w:rsid w:val="00F902CE"/>
    <w:rsid w:val="00F91D8E"/>
    <w:rsid w:val="00F92BD6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E15D0-747D-4DC8-86B1-B8C02F5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2"/>
    <w:qFormat/>
    <w:rsid w:val="00833514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57539F"/>
    <w:pPr>
      <w:keepNext/>
      <w:keepLines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57539F"/>
    <w:pPr>
      <w:keepNext/>
      <w:keepLines/>
      <w:outlineLvl w:val="1"/>
    </w:pPr>
    <w:rPr>
      <w:rFonts w:ascii="Times New Roman" w:eastAsia="黑体" w:hAnsi="Times New Roman" w:cstheme="majorBidi"/>
      <w:b/>
      <w:bCs/>
      <w:sz w:val="36"/>
      <w:szCs w:val="36"/>
    </w:rPr>
  </w:style>
  <w:style w:type="paragraph" w:styleId="3">
    <w:name w:val="heading 3"/>
    <w:next w:val="a"/>
    <w:link w:val="30"/>
    <w:uiPriority w:val="9"/>
    <w:unhideWhenUsed/>
    <w:qFormat/>
    <w:rsid w:val="0057539F"/>
    <w:pPr>
      <w:keepNext/>
      <w:keepLines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57539F"/>
    <w:pPr>
      <w:keepNext/>
      <w:keepLines/>
      <w:outlineLvl w:val="3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5">
    <w:name w:val="heading 5"/>
    <w:next w:val="a"/>
    <w:link w:val="50"/>
    <w:uiPriority w:val="9"/>
    <w:unhideWhenUsed/>
    <w:qFormat/>
    <w:rsid w:val="0057539F"/>
    <w:pPr>
      <w:keepNext/>
      <w:keepLines/>
      <w:outlineLvl w:val="4"/>
    </w:pPr>
    <w:rPr>
      <w:rFonts w:ascii="Times New Roman" w:eastAsia="黑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2EC7"/>
    <w:pPr>
      <w:keepNext/>
      <w:keepLines/>
      <w:ind w:firstLineChars="0" w:firstLine="0"/>
      <w:jc w:val="left"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next w:val="a"/>
    <w:link w:val="70"/>
    <w:uiPriority w:val="9"/>
    <w:unhideWhenUsed/>
    <w:qFormat/>
    <w:rsid w:val="0057539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next w:val="a"/>
    <w:link w:val="00"/>
    <w:qFormat/>
    <w:rsid w:val="009D3E20"/>
    <w:rPr>
      <w:rFonts w:ascii="Times New Roman" w:eastAsia="宋体" w:hAnsi="Times New Roman"/>
    </w:rPr>
  </w:style>
  <w:style w:type="paragraph" w:customStyle="1" w:styleId="41">
    <w:name w:val="正文4"/>
    <w:link w:val="42"/>
    <w:qFormat/>
    <w:rsid w:val="009D3E20"/>
    <w:pPr>
      <w:ind w:firstLineChars="400" w:firstLine="400"/>
    </w:pPr>
    <w:rPr>
      <w:rFonts w:ascii="Times New Roman" w:eastAsia="宋体" w:hAnsi="Times New Roman"/>
    </w:rPr>
  </w:style>
  <w:style w:type="character" w:customStyle="1" w:styleId="00">
    <w:name w:val="正文0 字符"/>
    <w:basedOn w:val="a0"/>
    <w:link w:val="0"/>
    <w:rsid w:val="009D3E20"/>
    <w:rPr>
      <w:rFonts w:ascii="Times New Roman" w:eastAsia="宋体" w:hAnsi="Times New Roman"/>
    </w:rPr>
  </w:style>
  <w:style w:type="paragraph" w:customStyle="1" w:styleId="61">
    <w:name w:val="正文6"/>
    <w:link w:val="62"/>
    <w:qFormat/>
    <w:rsid w:val="009D3E20"/>
    <w:pPr>
      <w:ind w:firstLineChars="600" w:firstLine="600"/>
    </w:pPr>
    <w:rPr>
      <w:rFonts w:ascii="Times New Roman" w:eastAsia="宋体" w:hAnsi="Times New Roman"/>
    </w:rPr>
  </w:style>
  <w:style w:type="character" w:customStyle="1" w:styleId="42">
    <w:name w:val="正文4 字符"/>
    <w:basedOn w:val="a0"/>
    <w:link w:val="41"/>
    <w:rsid w:val="009D3E20"/>
    <w:rPr>
      <w:rFonts w:ascii="Times New Roman" w:eastAsia="宋体" w:hAnsi="Times New Roman"/>
    </w:rPr>
  </w:style>
  <w:style w:type="paragraph" w:customStyle="1" w:styleId="8">
    <w:name w:val="正文8"/>
    <w:link w:val="80"/>
    <w:qFormat/>
    <w:rsid w:val="009D3E20"/>
    <w:pPr>
      <w:ind w:firstLineChars="800" w:firstLine="800"/>
    </w:pPr>
    <w:rPr>
      <w:rFonts w:ascii="Times New Roman" w:eastAsia="宋体" w:hAnsi="Times New Roman"/>
    </w:rPr>
  </w:style>
  <w:style w:type="character" w:customStyle="1" w:styleId="62">
    <w:name w:val="正文6 字符"/>
    <w:basedOn w:val="a0"/>
    <w:link w:val="61"/>
    <w:rsid w:val="009D3E20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7539F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80">
    <w:name w:val="正文8 字符"/>
    <w:basedOn w:val="62"/>
    <w:link w:val="8"/>
    <w:rsid w:val="009D3E20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57539F"/>
    <w:rPr>
      <w:rFonts w:ascii="Times New Roman" w:eastAsia="黑体" w:hAnsi="Times New Roman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644568"/>
    <w:pPr>
      <w:ind w:firstLineChars="0" w:firstLine="0"/>
      <w:jc w:val="left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456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39F"/>
    <w:rPr>
      <w:rFonts w:ascii="Times New Roman" w:eastAsia="黑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39F"/>
    <w:rPr>
      <w:rFonts w:ascii="Times New Roman" w:eastAsia="黑体" w:hAnsi="Times New Roman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57539F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82EC7"/>
    <w:rPr>
      <w:rFonts w:ascii="Times New Roman" w:eastAsia="黑体" w:hAnsi="Times New Roman" w:cstheme="majorBidi"/>
      <w:b/>
      <w:bCs/>
      <w:sz w:val="24"/>
      <w:szCs w:val="24"/>
    </w:rPr>
  </w:style>
  <w:style w:type="paragraph" w:customStyle="1" w:styleId="01">
    <w:name w:val="表格正文0"/>
    <w:link w:val="02"/>
    <w:qFormat/>
    <w:rsid w:val="009D3E20"/>
    <w:rPr>
      <w:rFonts w:ascii="Times New Roman" w:eastAsia="宋体" w:hAnsi="Times New Roman"/>
      <w:sz w:val="18"/>
    </w:rPr>
  </w:style>
  <w:style w:type="character" w:customStyle="1" w:styleId="02">
    <w:name w:val="表格正文0 字符"/>
    <w:basedOn w:val="a0"/>
    <w:link w:val="01"/>
    <w:rsid w:val="009D3E20"/>
    <w:rPr>
      <w:rFonts w:ascii="Times New Roman" w:eastAsia="宋体" w:hAnsi="Times New Roman"/>
      <w:sz w:val="18"/>
    </w:rPr>
  </w:style>
  <w:style w:type="paragraph" w:styleId="a5">
    <w:name w:val="header"/>
    <w:basedOn w:val="a"/>
    <w:link w:val="a6"/>
    <w:uiPriority w:val="99"/>
    <w:unhideWhenUsed/>
    <w:rsid w:val="008249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99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99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99E"/>
    <w:rPr>
      <w:rFonts w:ascii="Times New Roman" w:eastAsia="宋体" w:hAnsi="Times New Roman"/>
      <w:sz w:val="18"/>
      <w:szCs w:val="18"/>
    </w:rPr>
  </w:style>
  <w:style w:type="paragraph" w:customStyle="1" w:styleId="21">
    <w:name w:val="表格正文2"/>
    <w:basedOn w:val="01"/>
    <w:link w:val="22"/>
    <w:qFormat/>
    <w:rsid w:val="0082499E"/>
    <w:pPr>
      <w:widowControl w:val="0"/>
      <w:ind w:firstLineChars="200" w:firstLine="200"/>
      <w:jc w:val="both"/>
    </w:pPr>
  </w:style>
  <w:style w:type="character" w:customStyle="1" w:styleId="22">
    <w:name w:val="表格正文2 字符"/>
    <w:basedOn w:val="02"/>
    <w:link w:val="21"/>
    <w:rsid w:val="0082499E"/>
    <w:rPr>
      <w:rFonts w:ascii="Times New Roman" w:eastAsia="宋体" w:hAnsi="Times New Roman"/>
      <w:sz w:val="18"/>
    </w:rPr>
  </w:style>
  <w:style w:type="paragraph" w:customStyle="1" w:styleId="03">
    <w:name w:val="正文0代码"/>
    <w:link w:val="04"/>
    <w:qFormat/>
    <w:rsid w:val="0057539F"/>
    <w:pPr>
      <w:shd w:val="clear" w:color="auto" w:fill="002B35"/>
    </w:pPr>
    <w:rPr>
      <w:rFonts w:ascii="Consolas" w:eastAsia="宋体" w:hAnsi="Consolas"/>
      <w:sz w:val="20"/>
    </w:rPr>
  </w:style>
  <w:style w:type="paragraph" w:customStyle="1" w:styleId="05">
    <w:name w:val="表格正文0居中"/>
    <w:link w:val="06"/>
    <w:qFormat/>
    <w:rsid w:val="009D3E20"/>
    <w:pPr>
      <w:jc w:val="center"/>
    </w:pPr>
    <w:rPr>
      <w:rFonts w:ascii="Times New Roman" w:eastAsia="宋体" w:hAnsi="Times New Roman"/>
      <w:sz w:val="18"/>
    </w:rPr>
  </w:style>
  <w:style w:type="character" w:customStyle="1" w:styleId="04">
    <w:name w:val="正文0代码 字符"/>
    <w:basedOn w:val="a0"/>
    <w:link w:val="03"/>
    <w:rsid w:val="0057539F"/>
    <w:rPr>
      <w:rFonts w:ascii="Consolas" w:eastAsia="宋体" w:hAnsi="Consolas"/>
      <w:sz w:val="20"/>
      <w:shd w:val="clear" w:color="auto" w:fill="002B35"/>
    </w:rPr>
  </w:style>
  <w:style w:type="paragraph" w:customStyle="1" w:styleId="a9">
    <w:name w:val="表格头"/>
    <w:link w:val="aa"/>
    <w:qFormat/>
    <w:rsid w:val="009D3E20"/>
    <w:pPr>
      <w:jc w:val="center"/>
    </w:pPr>
    <w:rPr>
      <w:rFonts w:ascii="Times New Roman" w:eastAsia="宋体" w:hAnsi="Times New Roman"/>
      <w:b/>
      <w:sz w:val="18"/>
    </w:rPr>
  </w:style>
  <w:style w:type="character" w:customStyle="1" w:styleId="06">
    <w:name w:val="表格正文0居中 字符"/>
    <w:basedOn w:val="02"/>
    <w:link w:val="05"/>
    <w:rsid w:val="009D3E20"/>
    <w:rPr>
      <w:rFonts w:ascii="Times New Roman" w:eastAsia="宋体" w:hAnsi="Times New Roman"/>
      <w:sz w:val="18"/>
    </w:rPr>
  </w:style>
  <w:style w:type="paragraph" w:customStyle="1" w:styleId="ab">
    <w:name w:val="表格标题"/>
    <w:link w:val="ac"/>
    <w:qFormat/>
    <w:rsid w:val="009D3E20"/>
    <w:pPr>
      <w:tabs>
        <w:tab w:val="center" w:pos="4871"/>
      </w:tabs>
    </w:pPr>
    <w:rPr>
      <w:rFonts w:ascii="Times New Roman" w:eastAsia="宋体" w:hAnsi="Times New Roman"/>
      <w:b/>
      <w:sz w:val="18"/>
    </w:rPr>
  </w:style>
  <w:style w:type="character" w:customStyle="1" w:styleId="aa">
    <w:name w:val="表格头 字符"/>
    <w:basedOn w:val="06"/>
    <w:link w:val="a9"/>
    <w:rsid w:val="009D3E20"/>
    <w:rPr>
      <w:rFonts w:ascii="Times New Roman" w:eastAsia="宋体" w:hAnsi="Times New Roman"/>
      <w:b/>
      <w:sz w:val="18"/>
    </w:rPr>
  </w:style>
  <w:style w:type="paragraph" w:customStyle="1" w:styleId="ad">
    <w:name w:val="图标题"/>
    <w:next w:val="a"/>
    <w:link w:val="ae"/>
    <w:qFormat/>
    <w:rsid w:val="009D3E20"/>
    <w:pPr>
      <w:ind w:firstLine="480"/>
      <w:jc w:val="center"/>
    </w:pPr>
    <w:rPr>
      <w:rFonts w:ascii="Times New Roman" w:eastAsia="宋体" w:hAnsi="Times New Roman"/>
      <w:b/>
      <w:sz w:val="18"/>
    </w:rPr>
  </w:style>
  <w:style w:type="character" w:customStyle="1" w:styleId="ac">
    <w:name w:val="表格标题 字符"/>
    <w:basedOn w:val="a0"/>
    <w:link w:val="ab"/>
    <w:rsid w:val="009D3E20"/>
    <w:rPr>
      <w:rFonts w:ascii="Times New Roman" w:eastAsia="宋体" w:hAnsi="Times New Roman"/>
      <w:b/>
      <w:sz w:val="18"/>
    </w:rPr>
  </w:style>
  <w:style w:type="character" w:customStyle="1" w:styleId="ae">
    <w:name w:val="图标题 字符"/>
    <w:basedOn w:val="a0"/>
    <w:link w:val="ad"/>
    <w:rsid w:val="009D3E20"/>
    <w:rPr>
      <w:rFonts w:ascii="Times New Roman" w:eastAsia="宋体" w:hAnsi="Times New Roman"/>
      <w:b/>
      <w:sz w:val="18"/>
    </w:rPr>
  </w:style>
  <w:style w:type="character" w:customStyle="1" w:styleId="70">
    <w:name w:val="标题 7 字符"/>
    <w:basedOn w:val="a0"/>
    <w:link w:val="7"/>
    <w:uiPriority w:val="9"/>
    <w:rsid w:val="0057539F"/>
    <w:rPr>
      <w:rFonts w:ascii="Times New Roman" w:eastAsia="宋体" w:hAnsi="Times New Roman"/>
      <w:b/>
      <w:bCs/>
      <w:sz w:val="24"/>
      <w:szCs w:val="24"/>
    </w:rPr>
  </w:style>
  <w:style w:type="character" w:styleId="af">
    <w:name w:val="Hyperlink"/>
    <w:basedOn w:val="a0"/>
    <w:uiPriority w:val="99"/>
    <w:unhideWhenUsed/>
    <w:rsid w:val="00833514"/>
    <w:rPr>
      <w:color w:val="0563C1" w:themeColor="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833514"/>
    <w:rPr>
      <w:color w:val="2B579A"/>
      <w:shd w:val="clear" w:color="auto" w:fill="E6E6E6"/>
    </w:rPr>
  </w:style>
  <w:style w:type="paragraph" w:styleId="af0">
    <w:name w:val="List Paragraph"/>
    <w:basedOn w:val="a"/>
    <w:uiPriority w:val="34"/>
    <w:qFormat/>
    <w:rsid w:val="00833514"/>
    <w:pPr>
      <w:ind w:firstLine="420"/>
    </w:pPr>
  </w:style>
  <w:style w:type="table" w:styleId="af1">
    <w:name w:val="Table Grid"/>
    <w:basedOn w:val="a1"/>
    <w:uiPriority w:val="39"/>
    <w:rsid w:val="00833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ate"/>
    <w:basedOn w:val="a"/>
    <w:next w:val="a"/>
    <w:link w:val="af3"/>
    <w:uiPriority w:val="99"/>
    <w:semiHidden/>
    <w:unhideWhenUsed/>
    <w:rsid w:val="00833514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833514"/>
    <w:rPr>
      <w:rFonts w:ascii="Times New Roman" w:eastAsia="宋体" w:hAnsi="Times New Roman"/>
    </w:rPr>
  </w:style>
  <w:style w:type="numbering" w:customStyle="1" w:styleId="12">
    <w:name w:val="无列表1"/>
    <w:next w:val="a2"/>
    <w:uiPriority w:val="99"/>
    <w:semiHidden/>
    <w:unhideWhenUsed/>
    <w:rsid w:val="00833514"/>
  </w:style>
  <w:style w:type="character" w:customStyle="1" w:styleId="sc91">
    <w:name w:val="sc91"/>
    <w:basedOn w:val="a0"/>
    <w:rsid w:val="0083351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8335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83351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335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335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335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3351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83351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833514"/>
    <w:rPr>
      <w:rFonts w:ascii="Courier New" w:hAnsi="Courier New" w:cs="Courier New" w:hint="default"/>
      <w:color w:val="FF0080"/>
      <w:sz w:val="20"/>
      <w:szCs w:val="20"/>
    </w:rPr>
  </w:style>
  <w:style w:type="character" w:customStyle="1" w:styleId="sc12">
    <w:name w:val="sc12"/>
    <w:basedOn w:val="a0"/>
    <w:rsid w:val="00833514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23">
    <w:name w:val="无列表2"/>
    <w:next w:val="a2"/>
    <w:uiPriority w:val="99"/>
    <w:semiHidden/>
    <w:unhideWhenUsed/>
    <w:rsid w:val="00833514"/>
  </w:style>
  <w:style w:type="paragraph" w:customStyle="1" w:styleId="msonormal0">
    <w:name w:val="msonormal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c1">
    <w:name w:val="sc1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0080"/>
      <w:kern w:val="0"/>
      <w:sz w:val="24"/>
      <w:szCs w:val="24"/>
    </w:rPr>
  </w:style>
  <w:style w:type="paragraph" w:customStyle="1" w:styleId="sc9">
    <w:name w:val="sc9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833514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000FF"/>
      <w:kern w:val="0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833514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833514"/>
    <w:rPr>
      <w:rFonts w:ascii="Times New Roman" w:eastAsia="宋体" w:hAnsi="Times New Roman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8335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linux/direct/google-chrome-stable_current_amd64.deb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OWEIZHI\Documents\&#33258;&#23450;&#20041;%20Office%20&#27169;&#26495;\&#35770;&#25991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9028-42AF-4454-B1EA-C29B9587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论文格式模板.dotx</Template>
  <TotalTime>1</TotalTime>
  <Pages>14</Pages>
  <Words>3485</Words>
  <Characters>19869</Characters>
  <Application>Microsoft Office Word</Application>
  <DocSecurity>0</DocSecurity>
  <Lines>165</Lines>
  <Paragraphs>46</Paragraphs>
  <ScaleCrop>false</ScaleCrop>
  <Company/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LIAOWEIZHI</dc:creator>
  <cp:keywords/>
  <dc:description/>
  <cp:lastModifiedBy>廖伟志</cp:lastModifiedBy>
  <cp:revision>1</cp:revision>
  <dcterms:created xsi:type="dcterms:W3CDTF">2017-07-20T15:24:00Z</dcterms:created>
  <dcterms:modified xsi:type="dcterms:W3CDTF">2017-07-20T15:25:00Z</dcterms:modified>
</cp:coreProperties>
</file>